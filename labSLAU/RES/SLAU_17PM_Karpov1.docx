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34F8" w:rsidRPr="006234F8" w:rsidRDefault="0083371C" w:rsidP="00664697">
      <w:pPr>
        <w:jc w:val="center"/>
        <w:rPr>
          <w:rFonts w:asciiTheme="minorHAnsi" w:hAnsiTheme="minorHAnsi"/>
          <w:i w:val="0"/>
          <w:sz w:val="24"/>
          <w:szCs w:val="24"/>
          <w:lang w:val="ru-RU"/>
        </w:rPr>
      </w:pPr>
      <w:r w:rsidRPr="006234F8">
        <w:rPr>
          <w:rFonts w:asciiTheme="minorHAnsi" w:hAnsiTheme="minorHAnsi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63360" behindDoc="0" locked="1" layoutInCell="0" allowOverlap="1" wp14:anchorId="76916222" wp14:editId="426EADC2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0" t="0" r="0" b="0"/>
                <wp:wrapNone/>
                <wp:docPr id="22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760" cy="1018921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4" o:spid="_x0000_s1026" style="position:absolute;margin-left:56.7pt;margin-top:19.85pt;width:518.8pt;height:802.3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" o:allowincell="f" filled="f" strokeweight="2pt">
                <w10:wrap anchorx="page" anchory="page"/>
                <w10:anchorlock/>
              </v:rect>
            </w:pict>
          </mc:Fallback>
        </mc:AlternateContent>
      </w:r>
      <w:r w:rsidR="00664697" w:rsidRPr="006234F8">
        <w:rPr>
          <w:rFonts w:asciiTheme="minorHAnsi" w:hAnsiTheme="minorHAnsi"/>
          <w:i w:val="0"/>
          <w:sz w:val="24"/>
          <w:szCs w:val="24"/>
          <w:lang w:val="ru-RU"/>
        </w:rPr>
        <w:t xml:space="preserve">ГОСУДАРСТВЕННОЕ БЮДЖЕТНОЕ ОБРАЗОВАТЕЛЬНОЕ УЧРЕЖДЕНИЕ </w:t>
      </w:r>
      <w:proofErr w:type="gramStart"/>
      <w:r w:rsidR="00664697" w:rsidRPr="006234F8">
        <w:rPr>
          <w:rFonts w:asciiTheme="minorHAnsi" w:hAnsiTheme="minorHAnsi"/>
          <w:i w:val="0"/>
          <w:sz w:val="24"/>
          <w:szCs w:val="24"/>
          <w:lang w:val="ru-RU"/>
        </w:rPr>
        <w:t>ВЫСШЕГО</w:t>
      </w:r>
      <w:proofErr w:type="gramEnd"/>
    </w:p>
    <w:p w:rsidR="00664697" w:rsidRPr="006234F8" w:rsidRDefault="00664697" w:rsidP="00664697">
      <w:pPr>
        <w:jc w:val="center"/>
        <w:rPr>
          <w:rFonts w:asciiTheme="minorHAnsi" w:hAnsiTheme="minorHAnsi"/>
          <w:i w:val="0"/>
          <w:sz w:val="24"/>
          <w:szCs w:val="24"/>
          <w:lang w:val="ru-RU"/>
        </w:rPr>
      </w:pPr>
      <w:r w:rsidRPr="006234F8">
        <w:rPr>
          <w:rFonts w:asciiTheme="minorHAnsi" w:hAnsiTheme="minorHAnsi"/>
          <w:i w:val="0"/>
          <w:sz w:val="24"/>
          <w:szCs w:val="24"/>
          <w:lang w:val="ru-RU"/>
        </w:rPr>
        <w:t>ПРОФЕССИОНАЛЬНОГО ОБРАЗОВАНИЯ</w:t>
      </w:r>
    </w:p>
    <w:p w:rsidR="00664697" w:rsidRPr="006234F8" w:rsidRDefault="00664697" w:rsidP="00664697">
      <w:pPr>
        <w:jc w:val="center"/>
        <w:rPr>
          <w:rFonts w:asciiTheme="minorHAnsi" w:hAnsiTheme="minorHAnsi"/>
          <w:i w:val="0"/>
          <w:sz w:val="24"/>
          <w:szCs w:val="24"/>
          <w:lang w:val="ru-RU"/>
        </w:rPr>
      </w:pPr>
      <w:r w:rsidRPr="006234F8">
        <w:rPr>
          <w:rFonts w:asciiTheme="minorHAnsi" w:hAnsiTheme="minorHAnsi"/>
          <w:i w:val="0"/>
          <w:sz w:val="24"/>
          <w:szCs w:val="24"/>
          <w:lang w:val="ru-RU"/>
        </w:rPr>
        <w:t xml:space="preserve">НИЖЕГОРОДСКИЙ ГОССУДАРСТВЕННЫЙ ТЕХНИЧЕСКИЙ </w:t>
      </w:r>
    </w:p>
    <w:p w:rsidR="00664697" w:rsidRPr="006234F8" w:rsidRDefault="00664697" w:rsidP="00664697">
      <w:pPr>
        <w:jc w:val="center"/>
        <w:rPr>
          <w:rFonts w:asciiTheme="minorHAnsi" w:hAnsiTheme="minorHAnsi"/>
          <w:i w:val="0"/>
          <w:sz w:val="24"/>
          <w:szCs w:val="24"/>
          <w:lang w:val="ru-RU"/>
        </w:rPr>
      </w:pPr>
      <w:r w:rsidRPr="006234F8">
        <w:rPr>
          <w:rFonts w:asciiTheme="minorHAnsi" w:hAnsiTheme="minorHAnsi"/>
          <w:i w:val="0"/>
          <w:sz w:val="24"/>
          <w:szCs w:val="24"/>
          <w:lang w:val="ru-RU"/>
        </w:rPr>
        <w:t>УНИВЕРСИТЕТ им. Р. Е. АЛЕКСЕЕВА</w:t>
      </w:r>
    </w:p>
    <w:p w:rsidR="00664697" w:rsidRDefault="00664697" w:rsidP="00664697">
      <w:pPr>
        <w:jc w:val="center"/>
        <w:rPr>
          <w:rFonts w:asciiTheme="minorHAnsi" w:hAnsiTheme="minorHAnsi"/>
          <w:i w:val="0"/>
          <w:sz w:val="24"/>
          <w:szCs w:val="24"/>
          <w:lang w:val="ru-RU"/>
        </w:rPr>
      </w:pPr>
    </w:p>
    <w:p w:rsidR="006234F8" w:rsidRDefault="006234F8" w:rsidP="00664697">
      <w:pPr>
        <w:jc w:val="center"/>
        <w:rPr>
          <w:rFonts w:asciiTheme="minorHAnsi" w:hAnsiTheme="minorHAnsi"/>
          <w:i w:val="0"/>
          <w:sz w:val="24"/>
          <w:szCs w:val="24"/>
          <w:lang w:val="ru-RU"/>
        </w:rPr>
      </w:pPr>
    </w:p>
    <w:p w:rsidR="006234F8" w:rsidRDefault="006234F8" w:rsidP="00664697">
      <w:pPr>
        <w:jc w:val="center"/>
        <w:rPr>
          <w:rFonts w:asciiTheme="minorHAnsi" w:hAnsiTheme="minorHAnsi"/>
          <w:i w:val="0"/>
          <w:sz w:val="24"/>
          <w:szCs w:val="24"/>
          <w:lang w:val="ru-RU"/>
        </w:rPr>
      </w:pPr>
    </w:p>
    <w:p w:rsidR="006234F8" w:rsidRDefault="006234F8" w:rsidP="00664697">
      <w:pPr>
        <w:jc w:val="center"/>
        <w:rPr>
          <w:rFonts w:asciiTheme="minorHAnsi" w:hAnsiTheme="minorHAnsi"/>
          <w:i w:val="0"/>
          <w:sz w:val="24"/>
          <w:szCs w:val="24"/>
          <w:lang w:val="ru-RU"/>
        </w:rPr>
      </w:pPr>
    </w:p>
    <w:p w:rsidR="006234F8" w:rsidRDefault="006234F8" w:rsidP="00664697">
      <w:pPr>
        <w:jc w:val="center"/>
        <w:rPr>
          <w:rFonts w:asciiTheme="minorHAnsi" w:hAnsiTheme="minorHAnsi"/>
          <w:i w:val="0"/>
          <w:sz w:val="24"/>
          <w:szCs w:val="24"/>
          <w:lang w:val="ru-RU"/>
        </w:rPr>
      </w:pPr>
    </w:p>
    <w:p w:rsidR="006234F8" w:rsidRDefault="006234F8" w:rsidP="00664697">
      <w:pPr>
        <w:jc w:val="center"/>
        <w:rPr>
          <w:rFonts w:asciiTheme="minorHAnsi" w:hAnsiTheme="minorHAnsi"/>
          <w:i w:val="0"/>
          <w:sz w:val="24"/>
          <w:szCs w:val="24"/>
          <w:lang w:val="ru-RU"/>
        </w:rPr>
      </w:pPr>
    </w:p>
    <w:p w:rsidR="006234F8" w:rsidRDefault="006234F8" w:rsidP="00664697">
      <w:pPr>
        <w:jc w:val="center"/>
        <w:rPr>
          <w:rFonts w:asciiTheme="minorHAnsi" w:hAnsiTheme="minorHAnsi"/>
          <w:i w:val="0"/>
          <w:sz w:val="24"/>
          <w:szCs w:val="24"/>
          <w:lang w:val="ru-RU"/>
        </w:rPr>
      </w:pPr>
    </w:p>
    <w:p w:rsidR="006234F8" w:rsidRDefault="006234F8" w:rsidP="00664697">
      <w:pPr>
        <w:jc w:val="center"/>
        <w:rPr>
          <w:rFonts w:asciiTheme="minorHAnsi" w:hAnsiTheme="minorHAnsi"/>
          <w:i w:val="0"/>
          <w:sz w:val="24"/>
          <w:szCs w:val="24"/>
          <w:lang w:val="ru-RU"/>
        </w:rPr>
      </w:pPr>
    </w:p>
    <w:p w:rsidR="006234F8" w:rsidRPr="007F7D1E" w:rsidRDefault="00664697" w:rsidP="00664697">
      <w:pPr>
        <w:jc w:val="center"/>
        <w:rPr>
          <w:rFonts w:asciiTheme="minorHAnsi" w:hAnsiTheme="minorHAnsi"/>
          <w:sz w:val="24"/>
          <w:szCs w:val="24"/>
          <w:lang w:val="ru-RU"/>
        </w:rPr>
      </w:pPr>
      <w:r w:rsidRPr="007F7D1E">
        <w:rPr>
          <w:rFonts w:asciiTheme="minorHAnsi" w:hAnsiTheme="minorHAnsi"/>
          <w:sz w:val="24"/>
          <w:szCs w:val="24"/>
          <w:lang w:val="ru-RU"/>
        </w:rPr>
        <w:t xml:space="preserve">Кафедра </w:t>
      </w:r>
      <w:r w:rsidR="006234F8" w:rsidRPr="007F7D1E">
        <w:rPr>
          <w:rFonts w:asciiTheme="minorHAnsi" w:hAnsiTheme="minorHAnsi"/>
          <w:sz w:val="24"/>
          <w:szCs w:val="24"/>
          <w:lang w:val="ru-RU"/>
        </w:rPr>
        <w:t>«Прикладная математика»</w:t>
      </w:r>
    </w:p>
    <w:p w:rsidR="006234F8" w:rsidRDefault="006234F8" w:rsidP="00664697">
      <w:pPr>
        <w:jc w:val="center"/>
        <w:rPr>
          <w:rFonts w:asciiTheme="minorHAnsi" w:hAnsiTheme="minorHAnsi"/>
          <w:i w:val="0"/>
          <w:sz w:val="24"/>
          <w:szCs w:val="24"/>
          <w:lang w:val="ru-RU"/>
        </w:rPr>
      </w:pPr>
    </w:p>
    <w:p w:rsidR="006234F8" w:rsidRDefault="006234F8" w:rsidP="00664697">
      <w:pPr>
        <w:jc w:val="center"/>
        <w:rPr>
          <w:rFonts w:asciiTheme="minorHAnsi" w:hAnsiTheme="minorHAnsi"/>
          <w:i w:val="0"/>
          <w:sz w:val="24"/>
          <w:szCs w:val="24"/>
          <w:lang w:val="ru-RU"/>
        </w:rPr>
      </w:pPr>
    </w:p>
    <w:p w:rsidR="006234F8" w:rsidRDefault="006234F8" w:rsidP="00664697">
      <w:pPr>
        <w:jc w:val="center"/>
        <w:rPr>
          <w:rFonts w:asciiTheme="minorHAnsi" w:hAnsiTheme="minorHAnsi"/>
          <w:i w:val="0"/>
          <w:sz w:val="24"/>
          <w:szCs w:val="24"/>
          <w:lang w:val="ru-RU"/>
        </w:rPr>
      </w:pPr>
    </w:p>
    <w:p w:rsidR="006234F8" w:rsidRDefault="006234F8" w:rsidP="00664697">
      <w:pPr>
        <w:jc w:val="center"/>
        <w:rPr>
          <w:rFonts w:asciiTheme="minorHAnsi" w:hAnsiTheme="minorHAnsi"/>
          <w:i w:val="0"/>
          <w:sz w:val="24"/>
          <w:szCs w:val="24"/>
          <w:lang w:val="ru-RU"/>
        </w:rPr>
      </w:pPr>
    </w:p>
    <w:p w:rsidR="006234F8" w:rsidRDefault="006234F8" w:rsidP="00664697">
      <w:pPr>
        <w:jc w:val="center"/>
        <w:rPr>
          <w:rFonts w:asciiTheme="minorHAnsi" w:hAnsiTheme="minorHAnsi"/>
          <w:i w:val="0"/>
          <w:sz w:val="24"/>
          <w:szCs w:val="24"/>
          <w:lang w:val="ru-RU"/>
        </w:rPr>
      </w:pPr>
    </w:p>
    <w:p w:rsidR="006234F8" w:rsidRDefault="006234F8" w:rsidP="00664697">
      <w:pPr>
        <w:jc w:val="center"/>
        <w:rPr>
          <w:rFonts w:asciiTheme="minorHAnsi" w:hAnsiTheme="minorHAnsi"/>
          <w:i w:val="0"/>
          <w:sz w:val="24"/>
          <w:szCs w:val="24"/>
          <w:lang w:val="ru-RU"/>
        </w:rPr>
      </w:pPr>
      <w:r>
        <w:rPr>
          <w:rFonts w:asciiTheme="minorHAnsi" w:hAnsiTheme="minorHAnsi"/>
          <w:i w:val="0"/>
          <w:sz w:val="24"/>
          <w:szCs w:val="24"/>
          <w:lang w:val="ru-RU"/>
        </w:rPr>
        <w:t>Отчет</w:t>
      </w:r>
    </w:p>
    <w:p w:rsidR="006234F8" w:rsidRDefault="006234F8" w:rsidP="00664697">
      <w:pPr>
        <w:jc w:val="center"/>
        <w:rPr>
          <w:rFonts w:asciiTheme="minorHAnsi" w:hAnsiTheme="minorHAnsi"/>
          <w:i w:val="0"/>
          <w:sz w:val="24"/>
          <w:szCs w:val="24"/>
          <w:lang w:val="ru-RU"/>
        </w:rPr>
      </w:pPr>
      <w:r>
        <w:rPr>
          <w:rFonts w:asciiTheme="minorHAnsi" w:hAnsiTheme="minorHAnsi"/>
          <w:i w:val="0"/>
          <w:sz w:val="24"/>
          <w:szCs w:val="24"/>
          <w:lang w:val="ru-RU"/>
        </w:rPr>
        <w:t>Лабораторная работа №1</w:t>
      </w:r>
    </w:p>
    <w:p w:rsidR="006234F8" w:rsidRDefault="006234F8" w:rsidP="00664697">
      <w:pPr>
        <w:jc w:val="center"/>
        <w:rPr>
          <w:rFonts w:asciiTheme="minorHAnsi" w:hAnsiTheme="minorHAnsi"/>
          <w:i w:val="0"/>
          <w:sz w:val="24"/>
          <w:szCs w:val="24"/>
          <w:lang w:val="ru-RU"/>
        </w:rPr>
      </w:pPr>
      <w:r>
        <w:rPr>
          <w:rFonts w:asciiTheme="minorHAnsi" w:hAnsiTheme="minorHAnsi"/>
          <w:i w:val="0"/>
          <w:sz w:val="24"/>
          <w:szCs w:val="24"/>
          <w:lang w:val="ru-RU"/>
        </w:rPr>
        <w:t>по дисциплине «Численные Методы»</w:t>
      </w:r>
    </w:p>
    <w:p w:rsidR="006234F8" w:rsidRDefault="006234F8" w:rsidP="00664697">
      <w:pPr>
        <w:jc w:val="center"/>
        <w:rPr>
          <w:rFonts w:asciiTheme="minorHAnsi" w:hAnsiTheme="minorHAnsi"/>
          <w:i w:val="0"/>
          <w:sz w:val="24"/>
          <w:szCs w:val="24"/>
          <w:lang w:val="ru-RU"/>
        </w:rPr>
      </w:pPr>
    </w:p>
    <w:p w:rsidR="006234F8" w:rsidRDefault="006234F8" w:rsidP="00664697">
      <w:pPr>
        <w:jc w:val="center"/>
        <w:rPr>
          <w:rFonts w:asciiTheme="minorHAnsi" w:hAnsiTheme="minorHAnsi"/>
          <w:i w:val="0"/>
          <w:sz w:val="24"/>
          <w:szCs w:val="24"/>
          <w:lang w:val="ru-RU"/>
        </w:rPr>
      </w:pPr>
    </w:p>
    <w:p w:rsidR="006234F8" w:rsidRDefault="006234F8" w:rsidP="00664697">
      <w:pPr>
        <w:jc w:val="center"/>
        <w:rPr>
          <w:rFonts w:asciiTheme="minorHAnsi" w:hAnsiTheme="minorHAnsi"/>
          <w:i w:val="0"/>
          <w:sz w:val="24"/>
          <w:szCs w:val="24"/>
          <w:lang w:val="ru-RU"/>
        </w:rPr>
      </w:pPr>
    </w:p>
    <w:p w:rsidR="006234F8" w:rsidRDefault="006234F8" w:rsidP="006234F8">
      <w:pPr>
        <w:jc w:val="left"/>
        <w:rPr>
          <w:rFonts w:asciiTheme="minorHAnsi" w:hAnsiTheme="minorHAnsi"/>
          <w:i w:val="0"/>
          <w:sz w:val="24"/>
          <w:szCs w:val="24"/>
          <w:lang w:val="ru-RU"/>
        </w:rPr>
      </w:pPr>
      <w:r>
        <w:rPr>
          <w:rFonts w:asciiTheme="minorHAnsi" w:hAnsiTheme="minorHAnsi"/>
          <w:i w:val="0"/>
          <w:sz w:val="24"/>
          <w:szCs w:val="24"/>
          <w:lang w:val="ru-RU"/>
        </w:rPr>
        <w:t>Тема</w:t>
      </w:r>
      <w:r w:rsidRPr="00B74503">
        <w:rPr>
          <w:rFonts w:asciiTheme="minorHAnsi" w:hAnsiTheme="minorHAnsi"/>
          <w:i w:val="0"/>
          <w:sz w:val="24"/>
          <w:szCs w:val="24"/>
          <w:lang w:val="ru-RU"/>
        </w:rPr>
        <w:t xml:space="preserve">: </w:t>
      </w:r>
      <w:r>
        <w:rPr>
          <w:rFonts w:asciiTheme="minorHAnsi" w:hAnsiTheme="minorHAnsi"/>
          <w:i w:val="0"/>
          <w:sz w:val="24"/>
          <w:szCs w:val="24"/>
          <w:lang w:val="ru-RU"/>
        </w:rPr>
        <w:tab/>
      </w:r>
      <w:r>
        <w:rPr>
          <w:rFonts w:asciiTheme="minorHAnsi" w:hAnsiTheme="minorHAnsi"/>
          <w:i w:val="0"/>
          <w:sz w:val="24"/>
          <w:szCs w:val="24"/>
          <w:lang w:val="ru-RU"/>
        </w:rPr>
        <w:tab/>
      </w:r>
      <w:r>
        <w:rPr>
          <w:rFonts w:asciiTheme="minorHAnsi" w:hAnsiTheme="minorHAnsi"/>
          <w:i w:val="0"/>
          <w:sz w:val="24"/>
          <w:szCs w:val="24"/>
          <w:lang w:val="ru-RU"/>
        </w:rPr>
        <w:tab/>
      </w:r>
      <w:r>
        <w:rPr>
          <w:rFonts w:asciiTheme="minorHAnsi" w:hAnsiTheme="minorHAnsi"/>
          <w:i w:val="0"/>
          <w:sz w:val="24"/>
          <w:szCs w:val="24"/>
          <w:lang w:val="ru-RU"/>
        </w:rPr>
        <w:tab/>
      </w:r>
      <w:r>
        <w:rPr>
          <w:rFonts w:asciiTheme="minorHAnsi" w:hAnsiTheme="minorHAnsi"/>
          <w:i w:val="0"/>
          <w:sz w:val="24"/>
          <w:szCs w:val="24"/>
          <w:lang w:val="ru-RU"/>
        </w:rPr>
        <w:tab/>
      </w:r>
      <w:r>
        <w:rPr>
          <w:rFonts w:asciiTheme="minorHAnsi" w:hAnsiTheme="minorHAnsi"/>
          <w:i w:val="0"/>
          <w:sz w:val="24"/>
          <w:szCs w:val="24"/>
          <w:lang w:val="ru-RU"/>
        </w:rPr>
        <w:tab/>
        <w:t>«СЛАУ»</w:t>
      </w:r>
    </w:p>
    <w:p w:rsidR="006234F8" w:rsidRDefault="006234F8" w:rsidP="00664697">
      <w:pPr>
        <w:jc w:val="center"/>
        <w:rPr>
          <w:rFonts w:asciiTheme="minorHAnsi" w:hAnsiTheme="minorHAnsi"/>
          <w:i w:val="0"/>
          <w:sz w:val="24"/>
          <w:szCs w:val="24"/>
          <w:lang w:val="ru-RU"/>
        </w:rPr>
      </w:pPr>
    </w:p>
    <w:p w:rsidR="007F7D1E" w:rsidRDefault="007F7D1E" w:rsidP="006234F8">
      <w:pPr>
        <w:jc w:val="right"/>
        <w:rPr>
          <w:rFonts w:asciiTheme="minorHAnsi" w:hAnsiTheme="minorHAnsi"/>
          <w:i w:val="0"/>
          <w:sz w:val="24"/>
          <w:szCs w:val="24"/>
          <w:lang w:val="ru-RU"/>
        </w:rPr>
      </w:pPr>
    </w:p>
    <w:p w:rsidR="006234F8" w:rsidRPr="007F7D1E" w:rsidRDefault="006234F8" w:rsidP="007F7D1E">
      <w:pPr>
        <w:jc w:val="right"/>
        <w:rPr>
          <w:rFonts w:asciiTheme="minorHAnsi" w:hAnsiTheme="minorHAnsi"/>
          <w:b/>
          <w:i w:val="0"/>
          <w:sz w:val="24"/>
          <w:szCs w:val="24"/>
          <w:lang w:val="ru-RU"/>
        </w:rPr>
      </w:pPr>
      <w:r w:rsidRPr="007F7D1E">
        <w:rPr>
          <w:rFonts w:asciiTheme="minorHAnsi" w:hAnsiTheme="minorHAnsi"/>
          <w:b/>
          <w:i w:val="0"/>
          <w:sz w:val="24"/>
          <w:szCs w:val="24"/>
          <w:lang w:val="ru-RU"/>
        </w:rPr>
        <w:t>Студент</w:t>
      </w:r>
    </w:p>
    <w:p w:rsidR="006234F8" w:rsidRDefault="006234F8" w:rsidP="006234F8">
      <w:pPr>
        <w:jc w:val="right"/>
        <w:rPr>
          <w:rFonts w:asciiTheme="minorHAnsi" w:hAnsiTheme="minorHAnsi"/>
          <w:i w:val="0"/>
          <w:sz w:val="24"/>
          <w:szCs w:val="24"/>
          <w:lang w:val="ru-RU"/>
        </w:rPr>
      </w:pPr>
    </w:p>
    <w:p w:rsidR="006234F8" w:rsidRDefault="006234F8" w:rsidP="006234F8">
      <w:pPr>
        <w:jc w:val="right"/>
        <w:rPr>
          <w:rFonts w:asciiTheme="minorHAnsi" w:hAnsiTheme="minorHAnsi"/>
          <w:i w:val="0"/>
          <w:sz w:val="24"/>
          <w:szCs w:val="24"/>
          <w:lang w:val="ru-RU"/>
        </w:rPr>
      </w:pPr>
    </w:p>
    <w:p w:rsidR="006234F8" w:rsidRDefault="006234F8" w:rsidP="006234F8">
      <w:pPr>
        <w:jc w:val="right"/>
        <w:rPr>
          <w:rFonts w:asciiTheme="minorHAnsi" w:hAnsiTheme="minorHAnsi"/>
          <w:i w:val="0"/>
          <w:sz w:val="24"/>
          <w:szCs w:val="24"/>
          <w:lang w:val="ru-RU"/>
        </w:rPr>
      </w:pPr>
      <w:r>
        <w:rPr>
          <w:rFonts w:asciiTheme="minorHAnsi" w:hAnsiTheme="minorHAnsi"/>
          <w:i w:val="0"/>
          <w:sz w:val="24"/>
          <w:szCs w:val="24"/>
          <w:lang w:val="ru-RU"/>
        </w:rPr>
        <w:t xml:space="preserve">________     </w:t>
      </w:r>
      <w:r w:rsidR="007F7D1E">
        <w:rPr>
          <w:rFonts w:asciiTheme="minorHAnsi" w:hAnsiTheme="minorHAnsi"/>
          <w:i w:val="0"/>
          <w:sz w:val="24"/>
          <w:szCs w:val="24"/>
          <w:lang w:val="ru-RU"/>
        </w:rPr>
        <w:t xml:space="preserve">  </w:t>
      </w:r>
      <w:r>
        <w:rPr>
          <w:rFonts w:asciiTheme="minorHAnsi" w:hAnsiTheme="minorHAnsi"/>
          <w:i w:val="0"/>
          <w:sz w:val="24"/>
          <w:szCs w:val="24"/>
          <w:lang w:val="ru-RU"/>
        </w:rPr>
        <w:t xml:space="preserve">  </w:t>
      </w:r>
      <w:r w:rsidR="007F7D1E" w:rsidRPr="007F7D1E">
        <w:rPr>
          <w:rFonts w:asciiTheme="minorHAnsi" w:hAnsiTheme="minorHAnsi"/>
          <w:sz w:val="24"/>
          <w:szCs w:val="24"/>
          <w:u w:val="single"/>
          <w:lang w:val="ru-RU"/>
        </w:rPr>
        <w:t>Карпов М. О.</w:t>
      </w:r>
    </w:p>
    <w:p w:rsidR="006234F8" w:rsidRPr="007F7D1E" w:rsidRDefault="006234F8" w:rsidP="006234F8">
      <w:pPr>
        <w:jc w:val="right"/>
        <w:rPr>
          <w:rFonts w:asciiTheme="minorHAnsi" w:hAnsiTheme="minorHAnsi"/>
          <w:i w:val="0"/>
          <w:sz w:val="18"/>
          <w:szCs w:val="18"/>
          <w:lang w:val="ru-RU"/>
        </w:rPr>
      </w:pPr>
      <w:r w:rsidRPr="007F7D1E">
        <w:rPr>
          <w:rFonts w:asciiTheme="minorHAnsi" w:hAnsiTheme="minorHAnsi"/>
          <w:i w:val="0"/>
          <w:sz w:val="18"/>
          <w:szCs w:val="18"/>
          <w:lang w:val="ru-RU"/>
        </w:rPr>
        <w:t>(Подпись)             (Фамилия, И., О.)</w:t>
      </w:r>
    </w:p>
    <w:p w:rsidR="006234F8" w:rsidRDefault="006234F8" w:rsidP="006234F8">
      <w:pPr>
        <w:jc w:val="right"/>
        <w:rPr>
          <w:rFonts w:asciiTheme="minorHAnsi" w:hAnsiTheme="minorHAnsi"/>
          <w:i w:val="0"/>
          <w:sz w:val="24"/>
          <w:szCs w:val="24"/>
          <w:lang w:val="ru-RU"/>
        </w:rPr>
      </w:pPr>
    </w:p>
    <w:p w:rsidR="006234F8" w:rsidRDefault="006234F8" w:rsidP="006234F8">
      <w:pPr>
        <w:jc w:val="right"/>
        <w:rPr>
          <w:rFonts w:asciiTheme="minorHAnsi" w:hAnsiTheme="minorHAnsi"/>
          <w:i w:val="0"/>
          <w:sz w:val="24"/>
          <w:szCs w:val="24"/>
          <w:lang w:val="ru-RU"/>
        </w:rPr>
      </w:pPr>
    </w:p>
    <w:p w:rsidR="006234F8" w:rsidRPr="00B74503" w:rsidRDefault="007F7D1E" w:rsidP="006234F8">
      <w:pPr>
        <w:jc w:val="right"/>
        <w:rPr>
          <w:rFonts w:asciiTheme="minorHAnsi" w:hAnsiTheme="minorHAnsi"/>
          <w:i w:val="0"/>
          <w:sz w:val="24"/>
          <w:szCs w:val="24"/>
          <w:lang w:val="ru-RU"/>
        </w:rPr>
      </w:pPr>
      <w:r w:rsidRPr="00B74503">
        <w:rPr>
          <w:rFonts w:asciiTheme="minorHAnsi" w:hAnsiTheme="minorHAnsi"/>
          <w:i w:val="0"/>
          <w:sz w:val="24"/>
          <w:szCs w:val="24"/>
          <w:u w:val="single"/>
          <w:lang w:val="ru-RU"/>
        </w:rPr>
        <w:t>17-</w:t>
      </w:r>
      <w:r w:rsidRPr="007F7D1E">
        <w:rPr>
          <w:rFonts w:asciiTheme="minorHAnsi" w:hAnsiTheme="minorHAnsi"/>
          <w:i w:val="0"/>
          <w:sz w:val="24"/>
          <w:szCs w:val="24"/>
          <w:u w:val="single"/>
          <w:lang w:val="ru-RU"/>
        </w:rPr>
        <w:t>ПМ</w:t>
      </w:r>
      <w:r w:rsidR="006234F8">
        <w:rPr>
          <w:rFonts w:asciiTheme="minorHAnsi" w:hAnsiTheme="minorHAnsi"/>
          <w:i w:val="0"/>
          <w:sz w:val="24"/>
          <w:szCs w:val="24"/>
          <w:lang w:val="ru-RU"/>
        </w:rPr>
        <w:t xml:space="preserve">         </w:t>
      </w:r>
      <w:r w:rsidRPr="00B74503">
        <w:rPr>
          <w:rFonts w:asciiTheme="minorHAnsi" w:hAnsiTheme="minorHAnsi"/>
          <w:i w:val="0"/>
          <w:sz w:val="24"/>
          <w:szCs w:val="24"/>
          <w:lang w:val="ru-RU"/>
        </w:rPr>
        <w:t xml:space="preserve">    </w:t>
      </w:r>
      <w:r w:rsidR="006234F8">
        <w:rPr>
          <w:rFonts w:asciiTheme="minorHAnsi" w:hAnsiTheme="minorHAnsi"/>
          <w:i w:val="0"/>
          <w:sz w:val="24"/>
          <w:szCs w:val="24"/>
          <w:lang w:val="ru-RU"/>
        </w:rPr>
        <w:t xml:space="preserve"> </w:t>
      </w:r>
      <w:r w:rsidRPr="007F7D1E">
        <w:rPr>
          <w:rFonts w:asciiTheme="minorHAnsi" w:hAnsiTheme="minorHAnsi"/>
          <w:i w:val="0"/>
          <w:sz w:val="24"/>
          <w:szCs w:val="24"/>
          <w:u w:val="single"/>
          <w:lang w:val="ru-RU"/>
        </w:rPr>
        <w:t>31</w:t>
      </w:r>
      <w:r w:rsidRPr="00B74503">
        <w:rPr>
          <w:rFonts w:asciiTheme="minorHAnsi" w:hAnsiTheme="minorHAnsi"/>
          <w:i w:val="0"/>
          <w:sz w:val="24"/>
          <w:szCs w:val="24"/>
          <w:u w:val="single"/>
          <w:lang w:val="ru-RU"/>
        </w:rPr>
        <w:t>.10.19</w:t>
      </w:r>
    </w:p>
    <w:p w:rsidR="006234F8" w:rsidRPr="007F7D1E" w:rsidRDefault="006234F8" w:rsidP="006234F8">
      <w:pPr>
        <w:jc w:val="right"/>
        <w:rPr>
          <w:rFonts w:asciiTheme="minorHAnsi" w:hAnsiTheme="minorHAnsi"/>
          <w:i w:val="0"/>
          <w:sz w:val="18"/>
          <w:szCs w:val="18"/>
          <w:lang w:val="ru-RU"/>
        </w:rPr>
      </w:pPr>
      <w:r w:rsidRPr="007F7D1E">
        <w:rPr>
          <w:rFonts w:asciiTheme="minorHAnsi" w:hAnsiTheme="minorHAnsi"/>
          <w:i w:val="0"/>
          <w:sz w:val="18"/>
          <w:szCs w:val="18"/>
          <w:lang w:val="ru-RU"/>
        </w:rPr>
        <w:t xml:space="preserve">(Группа)              </w:t>
      </w:r>
      <w:r w:rsidR="007F7D1E">
        <w:rPr>
          <w:rFonts w:asciiTheme="minorHAnsi" w:hAnsiTheme="minorHAnsi"/>
          <w:i w:val="0"/>
          <w:sz w:val="18"/>
          <w:szCs w:val="18"/>
          <w:lang w:val="ru-RU"/>
        </w:rPr>
        <w:t xml:space="preserve"> </w:t>
      </w:r>
      <w:r w:rsidRPr="007F7D1E">
        <w:rPr>
          <w:rFonts w:asciiTheme="minorHAnsi" w:hAnsiTheme="minorHAnsi"/>
          <w:i w:val="0"/>
          <w:sz w:val="18"/>
          <w:szCs w:val="18"/>
          <w:lang w:val="ru-RU"/>
        </w:rPr>
        <w:t xml:space="preserve"> (Дата сдачи)</w:t>
      </w:r>
    </w:p>
    <w:p w:rsidR="006234F8" w:rsidRDefault="006234F8" w:rsidP="006234F8">
      <w:pPr>
        <w:jc w:val="right"/>
        <w:rPr>
          <w:rFonts w:asciiTheme="minorHAnsi" w:hAnsiTheme="minorHAnsi"/>
          <w:i w:val="0"/>
          <w:sz w:val="24"/>
          <w:szCs w:val="24"/>
          <w:lang w:val="ru-RU"/>
        </w:rPr>
      </w:pPr>
    </w:p>
    <w:p w:rsidR="006234F8" w:rsidRDefault="006234F8" w:rsidP="006234F8">
      <w:pPr>
        <w:jc w:val="right"/>
        <w:rPr>
          <w:rFonts w:asciiTheme="minorHAnsi" w:hAnsiTheme="minorHAnsi"/>
          <w:i w:val="0"/>
          <w:sz w:val="24"/>
          <w:szCs w:val="24"/>
          <w:lang w:val="ru-RU"/>
        </w:rPr>
      </w:pPr>
    </w:p>
    <w:p w:rsidR="006234F8" w:rsidRPr="007F7D1E" w:rsidRDefault="006234F8" w:rsidP="006234F8">
      <w:pPr>
        <w:jc w:val="right"/>
        <w:rPr>
          <w:rFonts w:asciiTheme="minorHAnsi" w:hAnsiTheme="minorHAnsi"/>
          <w:b/>
          <w:i w:val="0"/>
          <w:sz w:val="24"/>
          <w:szCs w:val="24"/>
          <w:lang w:val="ru-RU"/>
        </w:rPr>
      </w:pPr>
      <w:r w:rsidRPr="007F7D1E">
        <w:rPr>
          <w:rFonts w:asciiTheme="minorHAnsi" w:hAnsiTheme="minorHAnsi"/>
          <w:b/>
          <w:i w:val="0"/>
          <w:sz w:val="24"/>
          <w:szCs w:val="24"/>
          <w:lang w:val="ru-RU"/>
        </w:rPr>
        <w:t>Проверила</w:t>
      </w:r>
    </w:p>
    <w:p w:rsidR="006234F8" w:rsidRDefault="006234F8" w:rsidP="006234F8">
      <w:pPr>
        <w:jc w:val="right"/>
        <w:rPr>
          <w:rFonts w:asciiTheme="minorHAnsi" w:hAnsiTheme="minorHAnsi"/>
          <w:i w:val="0"/>
          <w:sz w:val="24"/>
          <w:szCs w:val="24"/>
          <w:lang w:val="ru-RU"/>
        </w:rPr>
      </w:pPr>
      <w:r>
        <w:rPr>
          <w:rFonts w:asciiTheme="minorHAnsi" w:hAnsiTheme="minorHAnsi"/>
          <w:i w:val="0"/>
          <w:sz w:val="24"/>
          <w:szCs w:val="24"/>
          <w:lang w:val="ru-RU"/>
        </w:rPr>
        <w:t xml:space="preserve">_________  </w:t>
      </w:r>
      <w:r w:rsidR="007F7D1E">
        <w:rPr>
          <w:rFonts w:asciiTheme="minorHAnsi" w:hAnsiTheme="minorHAnsi"/>
          <w:i w:val="0"/>
          <w:sz w:val="24"/>
          <w:szCs w:val="24"/>
          <w:lang w:val="ru-RU"/>
        </w:rPr>
        <w:t xml:space="preserve">      </w:t>
      </w:r>
      <w:r>
        <w:rPr>
          <w:rFonts w:asciiTheme="minorHAnsi" w:hAnsiTheme="minorHAnsi"/>
          <w:i w:val="0"/>
          <w:sz w:val="24"/>
          <w:szCs w:val="24"/>
          <w:lang w:val="ru-RU"/>
        </w:rPr>
        <w:t xml:space="preserve">     </w:t>
      </w:r>
      <w:proofErr w:type="spellStart"/>
      <w:r w:rsidR="007F7D1E" w:rsidRPr="007F7D1E">
        <w:rPr>
          <w:rFonts w:asciiTheme="minorHAnsi" w:hAnsiTheme="minorHAnsi"/>
          <w:i w:val="0"/>
          <w:sz w:val="24"/>
          <w:szCs w:val="24"/>
          <w:u w:val="single"/>
          <w:lang w:val="ru-RU"/>
        </w:rPr>
        <w:t>Талалушкина</w:t>
      </w:r>
      <w:proofErr w:type="spellEnd"/>
      <w:r w:rsidR="007F7D1E" w:rsidRPr="007F7D1E">
        <w:rPr>
          <w:rFonts w:asciiTheme="minorHAnsi" w:hAnsiTheme="minorHAnsi"/>
          <w:i w:val="0"/>
          <w:sz w:val="24"/>
          <w:szCs w:val="24"/>
          <w:u w:val="single"/>
          <w:lang w:val="ru-RU"/>
        </w:rPr>
        <w:t xml:space="preserve"> Л.В.</w:t>
      </w:r>
    </w:p>
    <w:p w:rsidR="006234F8" w:rsidRPr="007F7D1E" w:rsidRDefault="006234F8" w:rsidP="006234F8">
      <w:pPr>
        <w:jc w:val="right"/>
        <w:rPr>
          <w:rFonts w:asciiTheme="minorHAnsi" w:hAnsiTheme="minorHAnsi"/>
          <w:i w:val="0"/>
          <w:sz w:val="18"/>
          <w:szCs w:val="18"/>
          <w:lang w:val="ru-RU"/>
        </w:rPr>
      </w:pPr>
      <w:r w:rsidRPr="007F7D1E">
        <w:rPr>
          <w:rFonts w:asciiTheme="minorHAnsi" w:hAnsiTheme="minorHAnsi"/>
          <w:i w:val="0"/>
          <w:sz w:val="18"/>
          <w:szCs w:val="18"/>
          <w:lang w:val="ru-RU"/>
        </w:rPr>
        <w:t xml:space="preserve">(Подпись) </w:t>
      </w:r>
      <w:r w:rsidR="007F7D1E">
        <w:rPr>
          <w:rFonts w:asciiTheme="minorHAnsi" w:hAnsiTheme="minorHAnsi"/>
          <w:i w:val="0"/>
          <w:sz w:val="18"/>
          <w:szCs w:val="18"/>
          <w:lang w:val="ru-RU"/>
        </w:rPr>
        <w:t xml:space="preserve">                       </w:t>
      </w:r>
      <w:r w:rsidRPr="007F7D1E">
        <w:rPr>
          <w:rFonts w:asciiTheme="minorHAnsi" w:hAnsiTheme="minorHAnsi"/>
          <w:i w:val="0"/>
          <w:sz w:val="18"/>
          <w:szCs w:val="18"/>
          <w:lang w:val="ru-RU"/>
        </w:rPr>
        <w:t xml:space="preserve">         (Фамилия, И., О.)</w:t>
      </w:r>
      <w:r w:rsidR="007F7D1E">
        <w:rPr>
          <w:rFonts w:asciiTheme="minorHAnsi" w:hAnsiTheme="minorHAnsi"/>
          <w:i w:val="0"/>
          <w:sz w:val="18"/>
          <w:szCs w:val="18"/>
          <w:lang w:val="ru-RU"/>
        </w:rPr>
        <w:t xml:space="preserve">    </w:t>
      </w:r>
    </w:p>
    <w:p w:rsidR="006234F8" w:rsidRPr="007F7D1E" w:rsidRDefault="006234F8" w:rsidP="006234F8">
      <w:pPr>
        <w:jc w:val="right"/>
        <w:rPr>
          <w:rFonts w:asciiTheme="minorHAnsi" w:hAnsiTheme="minorHAnsi"/>
          <w:i w:val="0"/>
          <w:lang w:val="ru-RU"/>
        </w:rPr>
      </w:pPr>
    </w:p>
    <w:p w:rsidR="006234F8" w:rsidRPr="007F7D1E" w:rsidRDefault="006234F8" w:rsidP="006234F8">
      <w:pPr>
        <w:jc w:val="right"/>
        <w:rPr>
          <w:rFonts w:asciiTheme="minorHAnsi" w:hAnsiTheme="minorHAnsi"/>
          <w:i w:val="0"/>
          <w:sz w:val="24"/>
          <w:szCs w:val="24"/>
          <w:lang w:val="ru-RU"/>
        </w:rPr>
      </w:pPr>
      <w:r w:rsidRPr="007F7D1E">
        <w:rPr>
          <w:rFonts w:asciiTheme="minorHAnsi" w:hAnsiTheme="minorHAnsi"/>
          <w:i w:val="0"/>
          <w:sz w:val="24"/>
          <w:szCs w:val="24"/>
          <w:lang w:val="ru-RU"/>
        </w:rPr>
        <w:t>Отчет защищен «___»________2019г.</w:t>
      </w:r>
    </w:p>
    <w:p w:rsidR="006234F8" w:rsidRPr="007F7D1E" w:rsidRDefault="006234F8" w:rsidP="006234F8">
      <w:pPr>
        <w:jc w:val="right"/>
        <w:rPr>
          <w:rFonts w:asciiTheme="minorHAnsi" w:hAnsiTheme="minorHAnsi"/>
          <w:lang w:val="ru-RU"/>
        </w:rPr>
      </w:pPr>
    </w:p>
    <w:p w:rsidR="006234F8" w:rsidRPr="007F7D1E" w:rsidRDefault="006234F8" w:rsidP="006234F8">
      <w:pPr>
        <w:jc w:val="right"/>
        <w:rPr>
          <w:rFonts w:asciiTheme="minorHAnsi" w:hAnsiTheme="minorHAnsi"/>
          <w:i w:val="0"/>
          <w:sz w:val="24"/>
          <w:szCs w:val="24"/>
          <w:lang w:val="ru-RU"/>
        </w:rPr>
      </w:pPr>
      <w:r w:rsidRPr="007F7D1E">
        <w:rPr>
          <w:rFonts w:asciiTheme="minorHAnsi" w:hAnsiTheme="minorHAnsi"/>
          <w:i w:val="0"/>
          <w:sz w:val="24"/>
          <w:szCs w:val="24"/>
          <w:lang w:val="ru-RU"/>
        </w:rPr>
        <w:t>с оценкой_________________________</w:t>
      </w:r>
    </w:p>
    <w:p w:rsidR="006234F8" w:rsidRPr="007F7D1E" w:rsidRDefault="006234F8" w:rsidP="006234F8">
      <w:pPr>
        <w:jc w:val="right"/>
        <w:rPr>
          <w:rFonts w:asciiTheme="minorHAnsi" w:hAnsiTheme="minorHAnsi"/>
          <w:lang w:val="ru-RU"/>
        </w:rPr>
      </w:pPr>
    </w:p>
    <w:p w:rsidR="007F7D1E" w:rsidRDefault="007F7D1E" w:rsidP="006234F8">
      <w:pPr>
        <w:jc w:val="center"/>
        <w:rPr>
          <w:rFonts w:asciiTheme="minorHAnsi" w:hAnsiTheme="minorHAnsi"/>
          <w:i w:val="0"/>
          <w:lang w:val="ru-RU"/>
        </w:rPr>
      </w:pPr>
    </w:p>
    <w:p w:rsidR="00B74503" w:rsidRDefault="006234F8" w:rsidP="006234F8">
      <w:pPr>
        <w:jc w:val="center"/>
        <w:rPr>
          <w:i w:val="0"/>
          <w:sz w:val="24"/>
          <w:szCs w:val="24"/>
          <w:lang w:val="ru-RU"/>
        </w:rPr>
      </w:pPr>
      <w:r w:rsidRPr="007F7D1E">
        <w:rPr>
          <w:rFonts w:asciiTheme="minorHAnsi" w:hAnsiTheme="minorHAnsi"/>
          <w:i w:val="0"/>
          <w:sz w:val="24"/>
          <w:szCs w:val="24"/>
          <w:lang w:val="ru-RU"/>
        </w:rPr>
        <w:t>Нижний Новгород, 2019</w:t>
      </w:r>
      <w:r w:rsidR="00664697" w:rsidRPr="007F7D1E">
        <w:rPr>
          <w:i w:val="0"/>
          <w:sz w:val="24"/>
          <w:szCs w:val="24"/>
          <w:lang w:val="ru-RU"/>
        </w:rPr>
        <w:br w:type="page"/>
      </w:r>
    </w:p>
    <w:sdt>
      <w:sdtPr>
        <w:rPr>
          <w:rFonts w:ascii="Times New Roman" w:eastAsia="Times New Roman" w:hAnsi="Times New Roman" w:cs="Times New Roman"/>
          <w:i/>
          <w:caps/>
          <w:color w:val="auto"/>
          <w:kern w:val="0"/>
          <w:sz w:val="20"/>
          <w:szCs w:val="18"/>
          <w:lang w:val="uk-UA" w:eastAsia="ru-RU" w:bidi="ar-SA"/>
        </w:rPr>
        <w:id w:val="638228550"/>
        <w:docPartObj>
          <w:docPartGallery w:val="Table of Contents"/>
          <w:docPartUnique/>
        </w:docPartObj>
      </w:sdtPr>
      <w:sdtEndPr>
        <w:rPr>
          <w:sz w:val="28"/>
          <w:szCs w:val="28"/>
        </w:rPr>
      </w:sdtEndPr>
      <w:sdtContent>
        <w:p w:rsidR="00B74503" w:rsidRDefault="00B74503" w:rsidP="00B74503">
          <w:pPr>
            <w:pStyle w:val="af0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sz w:val="30"/>
              <w:szCs w:val="30"/>
            </w:rPr>
            <w:t>Оглавление</w:t>
          </w:r>
        </w:p>
        <w:p w:rsidR="006D3AB0" w:rsidRPr="006D3AB0" w:rsidRDefault="00B74503">
          <w:pPr>
            <w:pStyle w:val="10"/>
            <w:tabs>
              <w:tab w:val="left" w:pos="567"/>
            </w:tabs>
            <w:rPr>
              <w:rFonts w:asciiTheme="minorHAnsi" w:eastAsiaTheme="minorEastAsia" w:hAnsiTheme="minorHAnsi" w:cstheme="minorBidi"/>
              <w:i w:val="0"/>
              <w:caps w:val="0"/>
              <w:noProof/>
              <w:sz w:val="22"/>
              <w:szCs w:val="22"/>
              <w:lang w:val="ru-RU"/>
            </w:rPr>
          </w:pPr>
          <w:r>
            <w:rPr>
              <w:rFonts w:ascii="Times New Roman" w:hAnsi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25674691" w:history="1">
            <w:r w:rsidR="006D3AB0" w:rsidRPr="006D3AB0">
              <w:rPr>
                <w:rStyle w:val="ae"/>
                <w:rFonts w:asciiTheme="minorHAnsi" w:hAnsiTheme="minorHAnsi"/>
                <w:noProof/>
                <w:lang w:val="ru-RU"/>
              </w:rPr>
              <w:t>1.</w:t>
            </w:r>
            <w:r w:rsidR="006D3AB0" w:rsidRPr="006D3AB0">
              <w:rPr>
                <w:rFonts w:asciiTheme="minorHAnsi" w:eastAsiaTheme="minorEastAsia" w:hAnsiTheme="minorHAnsi" w:cstheme="minorBidi"/>
                <w:i w:val="0"/>
                <w:caps w:val="0"/>
                <w:noProof/>
                <w:sz w:val="22"/>
                <w:szCs w:val="22"/>
                <w:lang w:val="ru-RU"/>
              </w:rPr>
              <w:tab/>
            </w:r>
            <w:r w:rsidR="006D3AB0" w:rsidRPr="006D3AB0">
              <w:rPr>
                <w:rStyle w:val="ae"/>
                <w:rFonts w:asciiTheme="minorHAnsi" w:hAnsiTheme="minorHAnsi"/>
                <w:noProof/>
                <w:lang w:val="ru-RU"/>
              </w:rPr>
              <w:t>цель работы</w:t>
            </w:r>
            <w:r w:rsidR="006D3AB0" w:rsidRPr="006D3AB0">
              <w:rPr>
                <w:rFonts w:asciiTheme="minorHAnsi" w:hAnsiTheme="minorHAnsi"/>
                <w:noProof/>
                <w:webHidden/>
              </w:rPr>
              <w:tab/>
            </w:r>
            <w:r w:rsidR="006D3AB0" w:rsidRPr="006D3AB0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6D3AB0" w:rsidRPr="006D3AB0">
              <w:rPr>
                <w:rFonts w:asciiTheme="minorHAnsi" w:hAnsiTheme="minorHAnsi"/>
                <w:noProof/>
                <w:webHidden/>
              </w:rPr>
              <w:instrText xml:space="preserve"> PAGEREF _Toc25674691 \h </w:instrText>
            </w:r>
            <w:r w:rsidR="006D3AB0" w:rsidRPr="006D3AB0">
              <w:rPr>
                <w:rFonts w:asciiTheme="minorHAnsi" w:hAnsiTheme="minorHAnsi"/>
                <w:noProof/>
                <w:webHidden/>
              </w:rPr>
            </w:r>
            <w:r w:rsidR="006D3AB0" w:rsidRPr="006D3AB0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6D3AB0" w:rsidRPr="006D3AB0">
              <w:rPr>
                <w:rFonts w:asciiTheme="minorHAnsi" w:hAnsiTheme="minorHAnsi"/>
                <w:noProof/>
                <w:webHidden/>
              </w:rPr>
              <w:t>3</w:t>
            </w:r>
            <w:r w:rsidR="006D3AB0" w:rsidRPr="006D3AB0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="006D3AB0" w:rsidRPr="006D3AB0" w:rsidRDefault="006D3AB0" w:rsidP="006D3AB0">
          <w:pPr>
            <w:pStyle w:val="10"/>
            <w:tabs>
              <w:tab w:val="left" w:pos="567"/>
            </w:tabs>
            <w:rPr>
              <w:rFonts w:asciiTheme="minorHAnsi" w:eastAsiaTheme="minorEastAsia" w:hAnsiTheme="minorHAnsi" w:cstheme="minorBidi"/>
              <w:i w:val="0"/>
              <w:caps w:val="0"/>
              <w:noProof/>
              <w:sz w:val="22"/>
              <w:szCs w:val="22"/>
              <w:lang w:val="ru-RU"/>
            </w:rPr>
          </w:pPr>
          <w:hyperlink w:anchor="_Toc25674692" w:history="1">
            <w:r w:rsidRPr="006D3AB0">
              <w:rPr>
                <w:rStyle w:val="ae"/>
                <w:rFonts w:asciiTheme="minorHAnsi" w:hAnsiTheme="minorHAnsi"/>
                <w:noProof/>
                <w:lang w:val="ru-RU"/>
              </w:rPr>
              <w:t>2.</w:t>
            </w:r>
            <w:r w:rsidRPr="006D3AB0">
              <w:rPr>
                <w:rFonts w:asciiTheme="minorHAnsi" w:eastAsiaTheme="minorEastAsia" w:hAnsiTheme="minorHAnsi" w:cstheme="minorBidi"/>
                <w:i w:val="0"/>
                <w:caps w:val="0"/>
                <w:noProof/>
                <w:sz w:val="22"/>
                <w:szCs w:val="22"/>
                <w:lang w:val="ru-RU"/>
              </w:rPr>
              <w:tab/>
            </w:r>
            <w:r w:rsidRPr="006D3AB0">
              <w:rPr>
                <w:rStyle w:val="ae"/>
                <w:rFonts w:asciiTheme="minorHAnsi" w:hAnsiTheme="minorHAnsi"/>
                <w:noProof/>
                <w:lang w:val="ru-RU"/>
              </w:rPr>
              <w:t>Пояснение к заданию</w:t>
            </w:r>
            <w:r w:rsidRPr="006D3AB0">
              <w:rPr>
                <w:rFonts w:asciiTheme="minorHAnsi" w:hAnsiTheme="minorHAnsi"/>
                <w:noProof/>
                <w:webHidden/>
              </w:rPr>
              <w:tab/>
            </w:r>
            <w:r w:rsidRPr="006D3AB0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Pr="006D3AB0">
              <w:rPr>
                <w:rFonts w:asciiTheme="minorHAnsi" w:hAnsiTheme="minorHAnsi"/>
                <w:noProof/>
                <w:webHidden/>
              </w:rPr>
              <w:instrText xml:space="preserve"> PAGEREF _Toc25674692 \h </w:instrText>
            </w:r>
            <w:r w:rsidRPr="006D3AB0">
              <w:rPr>
                <w:rFonts w:asciiTheme="minorHAnsi" w:hAnsiTheme="minorHAnsi"/>
                <w:noProof/>
                <w:webHidden/>
              </w:rPr>
            </w:r>
            <w:r w:rsidRPr="006D3AB0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Pr="006D3AB0">
              <w:rPr>
                <w:rFonts w:asciiTheme="minorHAnsi" w:hAnsiTheme="minorHAnsi"/>
                <w:noProof/>
                <w:webHidden/>
              </w:rPr>
              <w:t>4</w:t>
            </w:r>
            <w:r w:rsidRPr="006D3AB0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="006D3AB0" w:rsidRPr="006D3AB0" w:rsidRDefault="006D3AB0">
          <w:pPr>
            <w:pStyle w:val="10"/>
            <w:tabs>
              <w:tab w:val="left" w:pos="567"/>
            </w:tabs>
            <w:rPr>
              <w:rFonts w:asciiTheme="minorHAnsi" w:eastAsiaTheme="minorEastAsia" w:hAnsiTheme="minorHAnsi" w:cstheme="minorBidi"/>
              <w:i w:val="0"/>
              <w:caps w:val="0"/>
              <w:noProof/>
              <w:sz w:val="22"/>
              <w:szCs w:val="22"/>
              <w:lang w:val="ru-RU"/>
            </w:rPr>
          </w:pPr>
          <w:hyperlink w:anchor="_Toc25674694" w:history="1">
            <w:r w:rsidRPr="006D3AB0">
              <w:rPr>
                <w:rStyle w:val="ae"/>
                <w:rFonts w:asciiTheme="minorHAnsi" w:hAnsiTheme="minorHAnsi"/>
                <w:noProof/>
                <w:lang w:val="ru-RU"/>
              </w:rPr>
              <w:t>3.</w:t>
            </w:r>
            <w:r w:rsidRPr="006D3AB0">
              <w:rPr>
                <w:rFonts w:asciiTheme="minorHAnsi" w:eastAsiaTheme="minorEastAsia" w:hAnsiTheme="minorHAnsi" w:cstheme="minorBidi"/>
                <w:i w:val="0"/>
                <w:caps w:val="0"/>
                <w:noProof/>
                <w:sz w:val="22"/>
                <w:szCs w:val="22"/>
                <w:lang w:val="ru-RU"/>
              </w:rPr>
              <w:tab/>
            </w:r>
            <w:r w:rsidRPr="006D3AB0">
              <w:rPr>
                <w:rStyle w:val="ae"/>
                <w:rFonts w:asciiTheme="minorHAnsi" w:hAnsiTheme="minorHAnsi"/>
                <w:noProof/>
                <w:lang w:val="ru-RU"/>
              </w:rPr>
              <w:t>Описание Алгоритма</w:t>
            </w:r>
            <w:r w:rsidRPr="006D3AB0">
              <w:rPr>
                <w:rFonts w:asciiTheme="minorHAnsi" w:hAnsiTheme="minorHAnsi"/>
                <w:noProof/>
                <w:webHidden/>
              </w:rPr>
              <w:tab/>
            </w:r>
            <w:r w:rsidRPr="006D3AB0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Pr="006D3AB0">
              <w:rPr>
                <w:rFonts w:asciiTheme="minorHAnsi" w:hAnsiTheme="minorHAnsi"/>
                <w:noProof/>
                <w:webHidden/>
              </w:rPr>
              <w:instrText xml:space="preserve"> PAGEREF _Toc25674694 \h </w:instrText>
            </w:r>
            <w:r w:rsidRPr="006D3AB0">
              <w:rPr>
                <w:rFonts w:asciiTheme="minorHAnsi" w:hAnsiTheme="minorHAnsi"/>
                <w:noProof/>
                <w:webHidden/>
              </w:rPr>
            </w:r>
            <w:r w:rsidRPr="006D3AB0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Pr="006D3AB0">
              <w:rPr>
                <w:rFonts w:asciiTheme="minorHAnsi" w:hAnsiTheme="minorHAnsi"/>
                <w:noProof/>
                <w:webHidden/>
              </w:rPr>
              <w:t>6</w:t>
            </w:r>
            <w:r w:rsidRPr="006D3AB0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="006D3AB0" w:rsidRPr="006D3AB0" w:rsidRDefault="006D3AB0">
          <w:pPr>
            <w:pStyle w:val="10"/>
            <w:tabs>
              <w:tab w:val="left" w:pos="567"/>
            </w:tabs>
            <w:rPr>
              <w:rFonts w:asciiTheme="minorHAnsi" w:eastAsiaTheme="minorEastAsia" w:hAnsiTheme="minorHAnsi" w:cstheme="minorBidi"/>
              <w:i w:val="0"/>
              <w:caps w:val="0"/>
              <w:noProof/>
              <w:sz w:val="22"/>
              <w:szCs w:val="22"/>
              <w:lang w:val="ru-RU"/>
            </w:rPr>
          </w:pPr>
          <w:hyperlink w:anchor="_Toc25674695" w:history="1">
            <w:r w:rsidRPr="006D3AB0">
              <w:rPr>
                <w:rStyle w:val="ae"/>
                <w:rFonts w:asciiTheme="minorHAnsi" w:hAnsiTheme="minorHAnsi"/>
                <w:noProof/>
                <w:lang w:val="ru-RU"/>
              </w:rPr>
              <w:t>4.</w:t>
            </w:r>
            <w:r w:rsidRPr="006D3AB0">
              <w:rPr>
                <w:rFonts w:asciiTheme="minorHAnsi" w:eastAsiaTheme="minorEastAsia" w:hAnsiTheme="minorHAnsi" w:cstheme="minorBidi"/>
                <w:i w:val="0"/>
                <w:caps w:val="0"/>
                <w:noProof/>
                <w:sz w:val="22"/>
                <w:szCs w:val="22"/>
                <w:lang w:val="ru-RU"/>
              </w:rPr>
              <w:tab/>
            </w:r>
            <w:r w:rsidRPr="006D3AB0">
              <w:rPr>
                <w:rStyle w:val="ae"/>
                <w:rFonts w:asciiTheme="minorHAnsi" w:hAnsiTheme="minorHAnsi"/>
                <w:noProof/>
                <w:lang w:val="ru-RU"/>
              </w:rPr>
              <w:t xml:space="preserve">реализация на языке </w:t>
            </w:r>
            <w:r w:rsidRPr="006D3AB0">
              <w:rPr>
                <w:rStyle w:val="ae"/>
                <w:rFonts w:asciiTheme="minorHAnsi" w:hAnsiTheme="minorHAnsi"/>
                <w:noProof/>
                <w:lang w:val="en-US"/>
              </w:rPr>
              <w:t>c++</w:t>
            </w:r>
            <w:r w:rsidRPr="006D3AB0">
              <w:rPr>
                <w:rFonts w:asciiTheme="minorHAnsi" w:hAnsiTheme="minorHAnsi"/>
                <w:noProof/>
                <w:webHidden/>
              </w:rPr>
              <w:tab/>
            </w:r>
            <w:r w:rsidRPr="006D3AB0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Pr="006D3AB0">
              <w:rPr>
                <w:rFonts w:asciiTheme="minorHAnsi" w:hAnsiTheme="minorHAnsi"/>
                <w:noProof/>
                <w:webHidden/>
              </w:rPr>
              <w:instrText xml:space="preserve"> PAGEREF _Toc25674695 \h </w:instrText>
            </w:r>
            <w:r w:rsidRPr="006D3AB0">
              <w:rPr>
                <w:rFonts w:asciiTheme="minorHAnsi" w:hAnsiTheme="minorHAnsi"/>
                <w:noProof/>
                <w:webHidden/>
              </w:rPr>
            </w:r>
            <w:r w:rsidRPr="006D3AB0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Pr="006D3AB0">
              <w:rPr>
                <w:rFonts w:asciiTheme="minorHAnsi" w:hAnsiTheme="minorHAnsi"/>
                <w:noProof/>
                <w:webHidden/>
              </w:rPr>
              <w:t>7</w:t>
            </w:r>
            <w:r w:rsidRPr="006D3AB0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="006D3AB0" w:rsidRPr="006D3AB0" w:rsidRDefault="006D3AB0">
          <w:pPr>
            <w:pStyle w:val="10"/>
            <w:tabs>
              <w:tab w:val="left" w:pos="567"/>
            </w:tabs>
            <w:rPr>
              <w:rFonts w:asciiTheme="minorHAnsi" w:eastAsiaTheme="minorEastAsia" w:hAnsiTheme="minorHAnsi" w:cstheme="minorBidi"/>
              <w:i w:val="0"/>
              <w:caps w:val="0"/>
              <w:noProof/>
              <w:sz w:val="22"/>
              <w:szCs w:val="22"/>
              <w:lang w:val="ru-RU"/>
            </w:rPr>
          </w:pPr>
          <w:hyperlink w:anchor="_Toc25674696" w:history="1">
            <w:r w:rsidRPr="006D3AB0">
              <w:rPr>
                <w:rStyle w:val="ae"/>
                <w:rFonts w:asciiTheme="minorHAnsi" w:hAnsiTheme="minorHAnsi"/>
                <w:noProof/>
                <w:lang w:val="ru-RU"/>
              </w:rPr>
              <w:t>5.</w:t>
            </w:r>
            <w:r w:rsidRPr="006D3AB0">
              <w:rPr>
                <w:rFonts w:asciiTheme="minorHAnsi" w:eastAsiaTheme="minorEastAsia" w:hAnsiTheme="minorHAnsi" w:cstheme="minorBidi"/>
                <w:i w:val="0"/>
                <w:caps w:val="0"/>
                <w:noProof/>
                <w:sz w:val="22"/>
                <w:szCs w:val="22"/>
                <w:lang w:val="ru-RU"/>
              </w:rPr>
              <w:tab/>
            </w:r>
            <w:r w:rsidRPr="006D3AB0">
              <w:rPr>
                <w:rStyle w:val="ae"/>
                <w:rFonts w:asciiTheme="minorHAnsi" w:hAnsiTheme="minorHAnsi"/>
                <w:noProof/>
                <w:lang w:val="ru-RU"/>
              </w:rPr>
              <w:t xml:space="preserve">Реализация на языке </w:t>
            </w:r>
            <w:r w:rsidRPr="006D3AB0">
              <w:rPr>
                <w:rStyle w:val="ae"/>
                <w:rFonts w:asciiTheme="minorHAnsi" w:hAnsiTheme="minorHAnsi"/>
                <w:noProof/>
                <w:lang w:val="en-US"/>
              </w:rPr>
              <w:t>fortran</w:t>
            </w:r>
            <w:r w:rsidRPr="006D3AB0">
              <w:rPr>
                <w:rFonts w:asciiTheme="minorHAnsi" w:hAnsiTheme="minorHAnsi"/>
                <w:noProof/>
                <w:webHidden/>
              </w:rPr>
              <w:tab/>
            </w:r>
            <w:r w:rsidRPr="006D3AB0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Pr="006D3AB0">
              <w:rPr>
                <w:rFonts w:asciiTheme="minorHAnsi" w:hAnsiTheme="minorHAnsi"/>
                <w:noProof/>
                <w:webHidden/>
              </w:rPr>
              <w:instrText xml:space="preserve"> PAGEREF _Toc25674696 \h </w:instrText>
            </w:r>
            <w:r w:rsidRPr="006D3AB0">
              <w:rPr>
                <w:rFonts w:asciiTheme="minorHAnsi" w:hAnsiTheme="minorHAnsi"/>
                <w:noProof/>
                <w:webHidden/>
              </w:rPr>
            </w:r>
            <w:r w:rsidRPr="006D3AB0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Pr="006D3AB0">
              <w:rPr>
                <w:rFonts w:asciiTheme="minorHAnsi" w:hAnsiTheme="minorHAnsi"/>
                <w:noProof/>
                <w:webHidden/>
              </w:rPr>
              <w:t>12</w:t>
            </w:r>
            <w:r w:rsidRPr="006D3AB0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="006D3AB0" w:rsidRPr="006D3AB0" w:rsidRDefault="006D3AB0">
          <w:pPr>
            <w:pStyle w:val="10"/>
            <w:tabs>
              <w:tab w:val="left" w:pos="567"/>
            </w:tabs>
            <w:rPr>
              <w:rFonts w:asciiTheme="minorHAnsi" w:eastAsiaTheme="minorEastAsia" w:hAnsiTheme="minorHAnsi" w:cstheme="minorBidi"/>
              <w:i w:val="0"/>
              <w:caps w:val="0"/>
              <w:noProof/>
              <w:sz w:val="22"/>
              <w:szCs w:val="22"/>
              <w:lang w:val="ru-RU"/>
            </w:rPr>
          </w:pPr>
          <w:hyperlink w:anchor="_Toc25674697" w:history="1">
            <w:r w:rsidRPr="006D3AB0">
              <w:rPr>
                <w:rStyle w:val="ae"/>
                <w:rFonts w:asciiTheme="minorHAnsi" w:hAnsiTheme="minorHAnsi"/>
                <w:noProof/>
                <w:lang w:val="ru-RU"/>
              </w:rPr>
              <w:t>6.</w:t>
            </w:r>
            <w:r w:rsidRPr="006D3AB0">
              <w:rPr>
                <w:rFonts w:asciiTheme="minorHAnsi" w:eastAsiaTheme="minorEastAsia" w:hAnsiTheme="minorHAnsi" w:cstheme="minorBidi"/>
                <w:i w:val="0"/>
                <w:caps w:val="0"/>
                <w:noProof/>
                <w:sz w:val="22"/>
                <w:szCs w:val="22"/>
                <w:lang w:val="ru-RU"/>
              </w:rPr>
              <w:tab/>
            </w:r>
            <w:r w:rsidRPr="006D3AB0">
              <w:rPr>
                <w:rStyle w:val="ae"/>
                <w:rFonts w:asciiTheme="minorHAnsi" w:hAnsiTheme="minorHAnsi"/>
                <w:noProof/>
                <w:lang w:val="ru-RU"/>
              </w:rPr>
              <w:t xml:space="preserve">Реализация на языке </w:t>
            </w:r>
            <w:r w:rsidRPr="006D3AB0">
              <w:rPr>
                <w:rStyle w:val="ae"/>
                <w:rFonts w:asciiTheme="minorHAnsi" w:hAnsiTheme="minorHAnsi"/>
                <w:noProof/>
                <w:lang w:val="en-US"/>
              </w:rPr>
              <w:t>matlab</w:t>
            </w:r>
            <w:r w:rsidRPr="006D3AB0">
              <w:rPr>
                <w:rFonts w:asciiTheme="minorHAnsi" w:hAnsiTheme="minorHAnsi"/>
                <w:noProof/>
                <w:webHidden/>
              </w:rPr>
              <w:tab/>
            </w:r>
            <w:r w:rsidRPr="006D3AB0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Pr="006D3AB0">
              <w:rPr>
                <w:rFonts w:asciiTheme="minorHAnsi" w:hAnsiTheme="minorHAnsi"/>
                <w:noProof/>
                <w:webHidden/>
              </w:rPr>
              <w:instrText xml:space="preserve"> PAGEREF _Toc25674697 \h </w:instrText>
            </w:r>
            <w:r w:rsidRPr="006D3AB0">
              <w:rPr>
                <w:rFonts w:asciiTheme="minorHAnsi" w:hAnsiTheme="minorHAnsi"/>
                <w:noProof/>
                <w:webHidden/>
              </w:rPr>
            </w:r>
            <w:r w:rsidRPr="006D3AB0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Pr="006D3AB0">
              <w:rPr>
                <w:rFonts w:asciiTheme="minorHAnsi" w:hAnsiTheme="minorHAnsi"/>
                <w:noProof/>
                <w:webHidden/>
              </w:rPr>
              <w:t>18</w:t>
            </w:r>
            <w:r w:rsidRPr="006D3AB0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="006D3AB0" w:rsidRPr="006D3AB0" w:rsidRDefault="006D3AB0">
          <w:pPr>
            <w:pStyle w:val="10"/>
            <w:tabs>
              <w:tab w:val="left" w:pos="567"/>
            </w:tabs>
            <w:rPr>
              <w:rFonts w:asciiTheme="minorHAnsi" w:eastAsiaTheme="minorEastAsia" w:hAnsiTheme="minorHAnsi" w:cstheme="minorBidi"/>
              <w:i w:val="0"/>
              <w:caps w:val="0"/>
              <w:noProof/>
              <w:sz w:val="22"/>
              <w:szCs w:val="22"/>
              <w:lang w:val="ru-RU"/>
            </w:rPr>
          </w:pPr>
          <w:hyperlink w:anchor="_Toc25674698" w:history="1">
            <w:r w:rsidRPr="006D3AB0">
              <w:rPr>
                <w:rStyle w:val="ae"/>
                <w:rFonts w:asciiTheme="minorHAnsi" w:hAnsiTheme="minorHAnsi"/>
                <w:noProof/>
                <w:lang w:val="ru-RU"/>
              </w:rPr>
              <w:t>7.</w:t>
            </w:r>
            <w:r w:rsidRPr="006D3AB0">
              <w:rPr>
                <w:rFonts w:asciiTheme="minorHAnsi" w:eastAsiaTheme="minorEastAsia" w:hAnsiTheme="minorHAnsi" w:cstheme="minorBidi"/>
                <w:i w:val="0"/>
                <w:caps w:val="0"/>
                <w:noProof/>
                <w:sz w:val="22"/>
                <w:szCs w:val="22"/>
                <w:lang w:val="ru-RU"/>
              </w:rPr>
              <w:tab/>
            </w:r>
            <w:r w:rsidRPr="006D3AB0">
              <w:rPr>
                <w:rStyle w:val="ae"/>
                <w:rFonts w:asciiTheme="minorHAnsi" w:hAnsiTheme="minorHAnsi"/>
                <w:noProof/>
                <w:lang w:val="ru-RU"/>
              </w:rPr>
              <w:t>Реализация на языке</w:t>
            </w:r>
            <w:r w:rsidRPr="006D3AB0">
              <w:rPr>
                <w:rStyle w:val="ae"/>
                <w:rFonts w:asciiTheme="minorHAnsi" w:hAnsiTheme="minorHAnsi"/>
                <w:noProof/>
                <w:lang w:val="en-US"/>
              </w:rPr>
              <w:t xml:space="preserve"> python</w:t>
            </w:r>
            <w:r w:rsidRPr="006D3AB0">
              <w:rPr>
                <w:rFonts w:asciiTheme="minorHAnsi" w:hAnsiTheme="minorHAnsi"/>
                <w:noProof/>
                <w:webHidden/>
              </w:rPr>
              <w:tab/>
            </w:r>
            <w:r w:rsidRPr="006D3AB0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Pr="006D3AB0">
              <w:rPr>
                <w:rFonts w:asciiTheme="minorHAnsi" w:hAnsiTheme="minorHAnsi"/>
                <w:noProof/>
                <w:webHidden/>
              </w:rPr>
              <w:instrText xml:space="preserve"> PAGEREF _Toc25674698 \h </w:instrText>
            </w:r>
            <w:r w:rsidRPr="006D3AB0">
              <w:rPr>
                <w:rFonts w:asciiTheme="minorHAnsi" w:hAnsiTheme="minorHAnsi"/>
                <w:noProof/>
                <w:webHidden/>
              </w:rPr>
            </w:r>
            <w:r w:rsidRPr="006D3AB0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Pr="006D3AB0">
              <w:rPr>
                <w:rFonts w:asciiTheme="minorHAnsi" w:hAnsiTheme="minorHAnsi"/>
                <w:noProof/>
                <w:webHidden/>
              </w:rPr>
              <w:t>23</w:t>
            </w:r>
            <w:r w:rsidRPr="006D3AB0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="006D3AB0" w:rsidRPr="006D3AB0" w:rsidRDefault="006D3AB0">
          <w:pPr>
            <w:pStyle w:val="10"/>
            <w:tabs>
              <w:tab w:val="left" w:pos="567"/>
            </w:tabs>
            <w:rPr>
              <w:rFonts w:asciiTheme="minorHAnsi" w:eastAsiaTheme="minorEastAsia" w:hAnsiTheme="minorHAnsi" w:cstheme="minorBidi"/>
              <w:i w:val="0"/>
              <w:caps w:val="0"/>
              <w:noProof/>
              <w:sz w:val="22"/>
              <w:szCs w:val="22"/>
              <w:lang w:val="ru-RU"/>
            </w:rPr>
          </w:pPr>
          <w:hyperlink w:anchor="_Toc25674699" w:history="1">
            <w:r w:rsidRPr="006D3AB0">
              <w:rPr>
                <w:rStyle w:val="ae"/>
                <w:rFonts w:asciiTheme="minorHAnsi" w:eastAsia="Noto Sans CJK SC Regular" w:hAnsiTheme="minorHAnsi"/>
                <w:noProof/>
                <w:lang w:val="ru-RU" w:eastAsia="zh-CN" w:bidi="hi-IN"/>
              </w:rPr>
              <w:t>8.</w:t>
            </w:r>
            <w:r w:rsidRPr="006D3AB0">
              <w:rPr>
                <w:rFonts w:asciiTheme="minorHAnsi" w:eastAsiaTheme="minorEastAsia" w:hAnsiTheme="minorHAnsi" w:cstheme="minorBidi"/>
                <w:i w:val="0"/>
                <w:caps w:val="0"/>
                <w:noProof/>
                <w:sz w:val="22"/>
                <w:szCs w:val="22"/>
                <w:lang w:val="ru-RU"/>
              </w:rPr>
              <w:tab/>
            </w:r>
            <w:r w:rsidRPr="006D3AB0">
              <w:rPr>
                <w:rStyle w:val="ae"/>
                <w:rFonts w:asciiTheme="minorHAnsi" w:eastAsia="Noto Sans CJK SC Regular" w:hAnsiTheme="minorHAnsi"/>
                <w:noProof/>
                <w:lang w:val="ru-RU" w:eastAsia="zh-CN" w:bidi="hi-IN"/>
              </w:rPr>
              <w:t>Таблица результатов</w:t>
            </w:r>
            <w:r w:rsidRPr="006D3AB0">
              <w:rPr>
                <w:rFonts w:asciiTheme="minorHAnsi" w:hAnsiTheme="minorHAnsi"/>
                <w:noProof/>
                <w:webHidden/>
              </w:rPr>
              <w:tab/>
            </w:r>
            <w:r w:rsidRPr="006D3AB0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Pr="006D3AB0">
              <w:rPr>
                <w:rFonts w:asciiTheme="minorHAnsi" w:hAnsiTheme="minorHAnsi"/>
                <w:noProof/>
                <w:webHidden/>
              </w:rPr>
              <w:instrText xml:space="preserve"> PAGEREF _Toc25674699 \h </w:instrText>
            </w:r>
            <w:r w:rsidRPr="006D3AB0">
              <w:rPr>
                <w:rFonts w:asciiTheme="minorHAnsi" w:hAnsiTheme="minorHAnsi"/>
                <w:noProof/>
                <w:webHidden/>
              </w:rPr>
            </w:r>
            <w:r w:rsidRPr="006D3AB0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Pr="006D3AB0">
              <w:rPr>
                <w:rFonts w:asciiTheme="minorHAnsi" w:hAnsiTheme="minorHAnsi"/>
                <w:noProof/>
                <w:webHidden/>
              </w:rPr>
              <w:t>27</w:t>
            </w:r>
            <w:r w:rsidRPr="006D3AB0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="006D3AB0" w:rsidRPr="006D3AB0" w:rsidRDefault="006D3AB0">
          <w:pPr>
            <w:pStyle w:val="10"/>
            <w:tabs>
              <w:tab w:val="left" w:pos="567"/>
            </w:tabs>
            <w:rPr>
              <w:rFonts w:asciiTheme="minorHAnsi" w:eastAsiaTheme="minorEastAsia" w:hAnsiTheme="minorHAnsi" w:cstheme="minorBidi"/>
              <w:i w:val="0"/>
              <w:caps w:val="0"/>
              <w:noProof/>
              <w:sz w:val="22"/>
              <w:szCs w:val="22"/>
              <w:lang w:val="ru-RU"/>
            </w:rPr>
          </w:pPr>
          <w:hyperlink w:anchor="_Toc25674700" w:history="1">
            <w:r w:rsidRPr="006D3AB0">
              <w:rPr>
                <w:rStyle w:val="ae"/>
                <w:rFonts w:asciiTheme="minorHAnsi" w:eastAsia="Noto Sans CJK SC Regular" w:hAnsiTheme="minorHAnsi"/>
                <w:noProof/>
                <w:lang w:val="ru-RU" w:eastAsia="zh-CN" w:bidi="hi-IN"/>
              </w:rPr>
              <w:t>9.</w:t>
            </w:r>
            <w:r w:rsidRPr="006D3AB0">
              <w:rPr>
                <w:rFonts w:asciiTheme="minorHAnsi" w:eastAsiaTheme="minorEastAsia" w:hAnsiTheme="minorHAnsi" w:cstheme="minorBidi"/>
                <w:i w:val="0"/>
                <w:caps w:val="0"/>
                <w:noProof/>
                <w:sz w:val="22"/>
                <w:szCs w:val="22"/>
                <w:lang w:val="ru-RU"/>
              </w:rPr>
              <w:tab/>
            </w:r>
            <w:r w:rsidRPr="006D3AB0">
              <w:rPr>
                <w:rStyle w:val="ae"/>
                <w:rFonts w:asciiTheme="minorHAnsi" w:eastAsia="Noto Sans CJK SC Regular" w:hAnsiTheme="minorHAnsi"/>
                <w:noProof/>
                <w:lang w:val="ru-RU" w:eastAsia="zh-CN" w:bidi="hi-IN"/>
              </w:rPr>
              <w:t>Вывод</w:t>
            </w:r>
            <w:r w:rsidRPr="006D3AB0">
              <w:rPr>
                <w:rFonts w:asciiTheme="minorHAnsi" w:hAnsiTheme="minorHAnsi"/>
                <w:noProof/>
                <w:webHidden/>
              </w:rPr>
              <w:tab/>
            </w:r>
            <w:r w:rsidRPr="006D3AB0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Pr="006D3AB0">
              <w:rPr>
                <w:rFonts w:asciiTheme="minorHAnsi" w:hAnsiTheme="minorHAnsi"/>
                <w:noProof/>
                <w:webHidden/>
              </w:rPr>
              <w:instrText xml:space="preserve"> PAGEREF _Toc25674700 \h </w:instrText>
            </w:r>
            <w:r w:rsidRPr="006D3AB0">
              <w:rPr>
                <w:rFonts w:asciiTheme="minorHAnsi" w:hAnsiTheme="minorHAnsi"/>
                <w:noProof/>
                <w:webHidden/>
              </w:rPr>
            </w:r>
            <w:r w:rsidRPr="006D3AB0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Pr="006D3AB0">
              <w:rPr>
                <w:rFonts w:asciiTheme="minorHAnsi" w:hAnsiTheme="minorHAnsi"/>
                <w:noProof/>
                <w:webHidden/>
              </w:rPr>
              <w:t>28</w:t>
            </w:r>
            <w:r w:rsidRPr="006D3AB0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="006D3AB0" w:rsidRDefault="00B74503" w:rsidP="006D3AB0">
          <w:pPr>
            <w:pStyle w:val="10"/>
            <w:tabs>
              <w:tab w:val="right" w:leader="dot" w:pos="9628"/>
            </w:tabs>
            <w:rPr>
              <w:rFonts w:ascii="Times New Roman" w:hAnsi="Times New Roman"/>
            </w:rPr>
          </w:pPr>
          <w:r>
            <w:rPr>
              <w:rFonts w:ascii="Times New Roman" w:hAnsi="Times New Roman"/>
              <w:bCs/>
              <w:sz w:val="24"/>
              <w:szCs w:val="24"/>
            </w:rPr>
            <w:fldChar w:fldCharType="end"/>
          </w:r>
        </w:p>
      </w:sdtContent>
    </w:sdt>
    <w:p w:rsidR="00B74503" w:rsidRPr="006D3AB0" w:rsidRDefault="00B74503" w:rsidP="006D3AB0">
      <w:pPr>
        <w:pStyle w:val="10"/>
        <w:tabs>
          <w:tab w:val="right" w:leader="dot" w:pos="9628"/>
        </w:tabs>
        <w:rPr>
          <w:rFonts w:ascii="Times New Roman" w:eastAsiaTheme="minorHAnsi" w:hAnsi="Times New Roman" w:cs="Mangal"/>
          <w:sz w:val="24"/>
          <w:szCs w:val="24"/>
          <w:lang w:eastAsia="zh-CN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97A83F1" wp14:editId="7C2498E0">
                <wp:simplePos x="0" y="0"/>
                <wp:positionH relativeFrom="column">
                  <wp:posOffset>306070</wp:posOffset>
                </wp:positionH>
                <wp:positionV relativeFrom="paragraph">
                  <wp:posOffset>9511030</wp:posOffset>
                </wp:positionV>
                <wp:extent cx="988060" cy="186055"/>
                <wp:effectExtent l="0" t="0" r="2540" b="4445"/>
                <wp:wrapNone/>
                <wp:docPr id="31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806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F7AD5" w:rsidRPr="00375540" w:rsidRDefault="00DF7AD5" w:rsidP="00B74503">
                            <w:pPr>
                              <w:pStyle w:val="ab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375540">
                              <w:rPr>
                                <w:rFonts w:asciiTheme="minorHAnsi" w:hAnsiTheme="minorHAnsi"/>
                                <w:i w:val="0"/>
                                <w:sz w:val="18"/>
                                <w:szCs w:val="18"/>
                                <w:u w:val="single"/>
                                <w:lang w:val="ru-RU"/>
                              </w:rPr>
                              <w:t>Талалушкина</w:t>
                            </w:r>
                            <w:proofErr w:type="spellEnd"/>
                            <w:r w:rsidRPr="00375540">
                              <w:rPr>
                                <w:rFonts w:asciiTheme="minorHAnsi" w:hAnsiTheme="minorHAnsi"/>
                                <w:i w:val="0"/>
                                <w:sz w:val="18"/>
                                <w:szCs w:val="18"/>
                                <w:u w:val="single"/>
                                <w:lang w:val="ru-RU"/>
                              </w:rPr>
                              <w:t xml:space="preserve"> Л.В.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26" style="position:absolute;margin-left:24.1pt;margin-top:748.9pt;width:77.8pt;height:14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" filled="f" stroked="f" strokeweight=".25pt">
                <v:textbox inset="1pt,1pt,1pt,1pt">
                  <w:txbxContent>
                    <w:p w:rsidR="00DF7AD5" w:rsidRPr="00375540" w:rsidRDefault="00DF7AD5" w:rsidP="00B74503">
                      <w:pPr>
                        <w:pStyle w:val="ab"/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375540">
                        <w:rPr>
                          <w:rFonts w:asciiTheme="minorHAnsi" w:hAnsiTheme="minorHAnsi"/>
                          <w:i w:val="0"/>
                          <w:sz w:val="18"/>
                          <w:szCs w:val="18"/>
                          <w:u w:val="single"/>
                          <w:lang w:val="ru-RU"/>
                        </w:rPr>
                        <w:t>Талалушкина</w:t>
                      </w:r>
                      <w:proofErr w:type="spellEnd"/>
                      <w:r w:rsidRPr="00375540">
                        <w:rPr>
                          <w:rFonts w:asciiTheme="minorHAnsi" w:hAnsiTheme="minorHAnsi"/>
                          <w:i w:val="0"/>
                          <w:sz w:val="18"/>
                          <w:szCs w:val="18"/>
                          <w:u w:val="single"/>
                          <w:lang w:val="ru-RU"/>
                        </w:rPr>
                        <w:t xml:space="preserve"> Л.В.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309D1E5" wp14:editId="4AC6163B">
                <wp:simplePos x="0" y="0"/>
                <wp:positionH relativeFrom="column">
                  <wp:posOffset>-7620</wp:posOffset>
                </wp:positionH>
                <wp:positionV relativeFrom="paragraph">
                  <wp:posOffset>9504045</wp:posOffset>
                </wp:positionV>
                <wp:extent cx="329565" cy="156845"/>
                <wp:effectExtent l="0" t="0" r="0" b="0"/>
                <wp:wrapNone/>
                <wp:docPr id="32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F7AD5" w:rsidRPr="00375540" w:rsidRDefault="00DF7AD5" w:rsidP="00B74503">
                            <w:pPr>
                              <w:pStyle w:val="ab"/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proofErr w:type="gramStart"/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Пров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7" style="position:absolute;margin-left:-.6pt;margin-top:748.35pt;width:25.95pt;height:12.3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" filled="f" stroked="f" strokeweight=".25pt">
                <v:textbox inset="1pt,1pt,1pt,1pt">
                  <w:txbxContent>
                    <w:p w:rsidR="00DF7AD5" w:rsidRPr="00375540" w:rsidRDefault="00DF7AD5" w:rsidP="00B74503">
                      <w:pPr>
                        <w:pStyle w:val="ab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proofErr w:type="gramStart"/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Пров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375540">
        <w:rPr>
          <w:noProof/>
          <w:sz w:val="24"/>
          <w:szCs w:val="24"/>
          <w:lang w:val="ru-RU"/>
        </w:rPr>
        <mc:AlternateContent>
          <mc:Choice Requires="wpg">
            <w:drawing>
              <wp:anchor distT="0" distB="0" distL="114300" distR="114300" simplePos="0" relativeHeight="251679744" behindDoc="0" locked="1" layoutInCell="0" allowOverlap="1" wp14:anchorId="2C4FBFAF" wp14:editId="0A7965C8">
                <wp:simplePos x="0" y="0"/>
                <wp:positionH relativeFrom="page">
                  <wp:posOffset>723900</wp:posOffset>
                </wp:positionH>
                <wp:positionV relativeFrom="page">
                  <wp:posOffset>247650</wp:posOffset>
                </wp:positionV>
                <wp:extent cx="6588760" cy="10189210"/>
                <wp:effectExtent l="0" t="0" r="21590" b="21590"/>
                <wp:wrapNone/>
                <wp:docPr id="3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38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Line 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0" name="Line 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1" name="Line 6"/>
                        <wps:cNvCnPr/>
                        <wps:spPr bwMode="auto">
                          <a:xfrm>
                            <a:off x="2012" y="18941"/>
                            <a:ext cx="0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2" name="Line 7"/>
                        <wps:cNvCnPr/>
                        <wps:spPr bwMode="auto">
                          <a:xfrm>
                            <a:off x="4896" y="18977"/>
                            <a:ext cx="0" cy="102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3" name="Line 8"/>
                        <wps:cNvCnPr/>
                        <wps:spPr bwMode="auto">
                          <a:xfrm>
                            <a:off x="6014" y="18958"/>
                            <a:ext cx="29" cy="104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4" name="Line 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" name="Line 1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" name="Line 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7" name="Line 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" name="Line 1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79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AD5" w:rsidRPr="00375540" w:rsidRDefault="00DF7AD5" w:rsidP="00B74503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  <w:t>№</w:t>
                              </w: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0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9" y="19338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AD5" w:rsidRPr="00375540" w:rsidRDefault="00DF7AD5" w:rsidP="00B74503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79"/>
                            <a:ext cx="23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AD5" w:rsidRPr="00375540" w:rsidRDefault="00DF7AD5" w:rsidP="00B74503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  <w:t>Ф.И.О.</w:t>
                              </w: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896" y="19660"/>
                            <a:ext cx="1263" cy="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AD5" w:rsidRPr="00375540" w:rsidRDefault="00DF7AD5" w:rsidP="00B74503">
                              <w:pPr>
                                <w:pStyle w:val="ab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Под</w:t>
                              </w:r>
                              <w:proofErr w:type="spellEnd"/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  <w:t>п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043" y="19698"/>
                            <a:ext cx="1561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AD5" w:rsidRPr="00375540" w:rsidRDefault="00DF7AD5" w:rsidP="00B74503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4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AD5" w:rsidRPr="00375540" w:rsidRDefault="00DF7AD5" w:rsidP="00B74503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AD5" w:rsidRPr="00375540" w:rsidRDefault="00DF7AD5" w:rsidP="00B74503">
                              <w:pPr>
                                <w:pStyle w:val="ab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AD5" w:rsidRPr="00375540" w:rsidRDefault="00DF7AD5" w:rsidP="00B74503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  <w:t>ЛР</w:t>
                              </w:r>
                              <w:bookmarkStart w:id="0" w:name="_GoBack"/>
                              <w:bookmarkEnd w:id="0"/>
                              <w:r w:rsidRPr="00375540"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  <w:t xml:space="preserve"> по «Численным методам</w:t>
                              </w:r>
                              <w:proofErr w:type="gramStart"/>
                              <w:r w:rsidRPr="00375540"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  <w:t>»-</w:t>
                              </w:r>
                              <w:proofErr w:type="gramEnd"/>
                              <w:r w:rsidRPr="00375540"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  <w:t>НГТУ-(17-ПМ)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8" style="position:absolute;margin-left:57pt;margin-top:19.5pt;width:518.8pt;height:802.3pt;z-index:25167974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" o:allowincell="f">
                <v:rect id="Rectangle 3" o:spid="_x0000_s1029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FYRr8A&#10;AADbAAAADwAAAGRycy9kb3ducmV2LnhtbERPzYrCMBC+C75DGMGbpiqIdo1SBcGTaNcHGJqxLTaT&#10;2sS2u09vDoLHj+9/s+tNJVpqXGlZwWwagSDOrC45V3D7PU5WIJxH1lhZJgV/5GC3HQ42GGvb8ZXa&#10;1OcihLCLUUHhfR1L6bKCDLqprYkDd7eNQR9gk0vdYBfCTSXnUbSUBksODQXWdCgoe6Qvo+Dh+/ac&#10;5On/cX3br7PLPulez0Sp8ahPfkB46v1X/HGftIJFGBu+hB8gt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MVhGvwAAANsAAAAPAAAAAAAAAAAAAAAAAJgCAABkcnMvZG93bnJl&#10;di54bWxQSwUGAAAAAAQABAD1AAAAhAMAAAAA&#10;" filled="f" strokeweight="2pt"/>
                <v:line id="Line 4" o:spid="_x0000_s1030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3vaUcIAAADbAAAADwAAAGRycy9kb3ducmV2LnhtbESPT4vCMBTE7wt+h/AEb2uq4qK1UUSo&#10;eFusXrw9m9c/2LyUJmr99htB2OMwM79hkk1vGvGgztWWFUzGEQji3OqaSwXnU/q9AOE8ssbGMil4&#10;kYPNevCVYKztk4/0yHwpAoRdjAoq79tYSpdXZNCNbUscvMJ2Bn2QXSl1h88AN42cRtGPNFhzWKiw&#10;pV1F+S27GwW3y3me7n93+tRkW30tU3+5Flqp0bDfrkB46v1/+NM+aAWzJ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3vaUcIAAADbAAAADwAAAAAAAAAAAAAA&#10;AAChAgAAZHJzL2Rvd25yZXYueG1sUEsFBgAAAAAEAAQA+QAAAJADAAAAAA==&#10;" strokeweight="2pt"/>
                <v:line id="Line 5" o:spid="_x0000_s1031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cAsb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JkcAsbwAAADbAAAADwAAAAAAAAAAAAAAAAChAgAA&#10;ZHJzL2Rvd25yZXYueG1sUEsFBgAAAAAEAAQA+QAAAIoDAAAAAA==&#10;" strokeweight="2pt"/>
                <v:line id="Line 6" o:spid="_x0000_s1032" style="position:absolute;visibility:visible;mso-wrap-style:square" from="2012,18941" to="201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ulK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I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QulKr8AAADbAAAADwAAAAAAAAAAAAAAAACh&#10;AgAAZHJzL2Rvd25yZXYueG1sUEsFBgAAAAAEAAQA+QAAAI0DAAAAAA==&#10;" strokeweight="2pt"/>
                <v:line id="Line 7" o:spid="_x0000_s1033" style="position:absolute;visibility:visible;mso-wrap-style:square" from="4896,18977" to="4896,20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k7X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dk7Xb8AAADbAAAADwAAAAAAAAAAAAAAAACh&#10;AgAAZHJzL2Rvd25yZXYueG1sUEsFBgAAAAAEAAQA+QAAAI0DAAAAAA==&#10;" strokeweight="2pt"/>
                <v:line id="Line 8" o:spid="_x0000_s1034" style="position:absolute;visibility:visible;mso-wrap-style:square" from="6014,18958" to="6043,20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    <v:line id="Line 9" o:spid="_x0000_s1035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wGs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wGsr8AAADbAAAADwAAAAAAAAAAAAAAAACh&#10;AgAAZHJzL2Rvd25yZXYueG1sUEsFBgAAAAAEAAQA+QAAAI0DAAAAAA==&#10;" strokeweight="2pt"/>
                <v:line id="Line 10" o:spid="_x0000_s1036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CjK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U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jCjKb8AAADbAAAADwAAAAAAAAAAAAAAAACh&#10;AgAAZHJzL2Rvd25yZXYueG1sUEsFBgAAAAAEAAQA+QAAAI0DAAAAAA==&#10;" strokeweight="2pt"/>
                <v:line id="Line 11" o:spid="_x0000_s1037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j0usQAAADbAAAADwAAAGRycy9kb3ducmV2LnhtbESP0WoCMRRE3wX/IVyhbzVrKWJXs0vR&#10;ChUfpLYfcN1cN1s3N0sSdduvb4SCj8PMnGEWZW9bcSEfGscKJuMMBHHldMO1gq/P9eMMRIjIGlvH&#10;pOCHApTFcLDAXLsrf9BlH2uRIBxyVGBi7HIpQ2XIYhi7jjh5R+ctxiR9LbXHa4LbVj5l2VRabDgt&#10;GOxoaag67c9WwcYftqfJb23kgTf+rd2tXoL9Vuph1L/OQUTq4z38337XCp6n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SPS6xAAAANsAAAAPAAAAAAAAAAAA&#10;AAAAAKECAABkcnMvZG93bnJldi54bWxQSwUGAAAAAAQABAD5AAAAkgMAAAAA&#10;" strokeweight="1pt"/>
                <v:line id="Line 12" o:spid="_x0000_s1038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6YxcIAAADbAAAADwAAAGRycy9kb3ducmV2LnhtbESPT4vCMBTE7wt+h/AEb2uq6Cq1UUSo&#10;eFusXrw9m9c/2LyUJmr99htB2OMwM79hkk1vGvGgztWWFUzGEQji3OqaSwXnU/q9BOE8ssbGMil4&#10;kYPNevCVYKztk4/0yHwpAoRdjAoq79tYSpdXZNCNbUscvMJ2Bn2QXSl1h88AN42cRtGPNFhzWKiw&#10;pV1F+S27GwW3y3me7n93+tRkW30tU3+5Flqp0bDfrkB46v1/+NM+aAWzB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a6YxcIAAADbAAAADwAAAAAAAAAAAAAA&#10;AAChAgAAZHJzL2Rvd25yZXYueG1sUEsFBgAAAAAEAAQA+QAAAJADAAAAAA==&#10;" strokeweight="2pt"/>
                <v:line id="Line 13" o:spid="_x0000_s1039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vFU8EAAADbAAAADwAAAGRycy9kb3ducmV2LnhtbERPy2oCMRTdF/yHcIXuakYpUqdGKT6g&#10;4kIc/YDr5HYydXIzJFGnfr1ZCF0ezns672wjruRD7VjBcJCBIC6drrlScDys3z5AhIissXFMCv4o&#10;wHzWe5lirt2N93QtYiVSCIccFZgY21zKUBqyGAauJU7cj/MWY4K+ktrjLYXbRo6ybCwt1pwaDLa0&#10;MFSei4tVsPGn7Xl4r4w88cavmt1yEuyvUq/97usTRKQu/ouf7m+t4D2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m8VTwQAAANsAAAAPAAAAAAAAAAAAAAAA&#10;AKECAABkcnMvZG93bnJldi54bWxQSwUGAAAAAAQABAD5AAAAjwMAAAAA&#10;" strokeweight="1pt"/>
                <v:rect id="Rectangle 14" o:spid="_x0000_s1040" style="position:absolute;left:54;top:19679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CYlMAA&#10;AADbAAAADwAAAGRycy9kb3ducmV2LnhtbESPQYvCMBSE7wv7H8ITvK2pIqLVWIpQ8GpXweOjebbd&#10;bV66SdT6782C4HGYmW+YTTaYTtzI+daygukkAUFcWd1yreD4XXwtQfiArLGzTAoe5CHbfn5sMNX2&#10;zge6laEWEcI+RQVNCH0qpa8aMugntieO3sU6gyFKV0vt8B7hppOzJFlIgy3HhQZ72jVU/ZZXoyDP&#10;f4bTX7nCwstl4hZ6ruv8rNR4NORrEIGG8A6/2nutYL6C/y/xB8jt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eCYlMAAAADbAAAADwAAAAAAAAAAAAAAAACYAgAAZHJzL2Rvd25y&#10;ZXYueG1sUEsFBgAAAAAEAAQA9QAAAIUDAAAAAA==&#10;" filled="f" stroked="f" strokeweight=".25pt">
                  <v:textbox inset="1pt,1pt,1pt,1pt">
                    <w:txbxContent>
                      <w:p w:rsidR="00DF7AD5" w:rsidRPr="00375540" w:rsidRDefault="00DF7AD5" w:rsidP="00B74503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  <w:t>№</w:t>
                        </w: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_x0000_s1041" style="position:absolute;left:29;top:19338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On1L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Vwf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QOn1L0AAADbAAAADwAAAAAAAAAAAAAAAACYAgAAZHJzL2Rvd25yZXYu&#10;eG1sUEsFBgAAAAAEAAQA9QAAAIIDAAAAAA==&#10;" filled="f" stroked="f" strokeweight=".25pt">
                  <v:textbox inset="1pt,1pt,1pt,1pt">
                    <w:txbxContent>
                      <w:p w:rsidR="00DF7AD5" w:rsidRPr="00375540" w:rsidRDefault="00DF7AD5" w:rsidP="00B74503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2</w:t>
                        </w:r>
                      </w:p>
                    </w:txbxContent>
                  </v:textbox>
                </v:rect>
                <v:rect id="Rectangle 16" o:spid="_x0000_s1042" style="position:absolute;left:2267;top:19679;width:23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8CT8AA&#10;AADbAAAADwAAAGRycy9kb3ducmV2LnhtbESPQYvCMBSE74L/ITxhb5oqKto1ShEEr1YFj4/mbdvd&#10;5qUmUbv/3giCx2FmvmFWm8404k7O15YVjEcJCOLC6ppLBafjbrgA4QOyxsYyKfgnD5t1v7fCVNsH&#10;H+ieh1JECPsUFVQhtKmUvqjIoB/Zljh6P9YZDFG6UmqHjwg3jZwkyVwarDkuVNjStqLiL78ZBVn2&#10;252v+RJ3Xi4SN9dTXWYXpb4GXfYNIlAXPuF3e68VzMbw+hJ/gF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k8CT8AAAADbAAAADwAAAAAAAAAAAAAAAACYAgAAZHJzL2Rvd25y&#10;ZXYueG1sUEsFBgAAAAAEAAQA9QAAAIUDAAAAAA==&#10;" filled="f" stroked="f" strokeweight=".25pt">
                  <v:textbox inset="1pt,1pt,1pt,1pt">
                    <w:txbxContent>
                      <w:p w:rsidR="00DF7AD5" w:rsidRPr="00375540" w:rsidRDefault="00DF7AD5" w:rsidP="00B74503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  <w:t>Ф.И.О.</w:t>
                        </w: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7" o:spid="_x0000_s1043" style="position:absolute;left:4896;top:19660;width:1263;height:3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2cOMIA&#10;AADbAAAADwAAAGRycy9kb3ducmV2LnhtbESPwWrDMBBE74H8g9hAb7Gc0AbXtRJMINBr3QR6XKyt&#10;7dZaOZJiu39fFQo5DjPzhikOs+nFSM53lhVskhQEcW11x42C8/tpnYHwAVljb5kU/JCHw365KDDX&#10;duI3GqvQiAhhn6OCNoQhl9LXLRn0iR2Io/dpncEQpWukdjhFuOnlNk130mDHcaHFgY4t1d/VzSgo&#10;y6/5cq2e8eRllrqdftRN+aHUw2ouX0AEmsM9/N9+1Qqetv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nZw4wgAAANsAAAAPAAAAAAAAAAAAAAAAAJgCAABkcnMvZG93&#10;bnJldi54bWxQSwUGAAAAAAQABAD1AAAAhwMAAAAA&#10;" filled="f" stroked="f" strokeweight=".25pt">
                  <v:textbox inset="1pt,1pt,1pt,1pt">
                    <w:txbxContent>
                      <w:p w:rsidR="00DF7AD5" w:rsidRPr="00375540" w:rsidRDefault="00DF7AD5" w:rsidP="00B74503">
                        <w:pPr>
                          <w:pStyle w:val="ab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Под</w:t>
                        </w:r>
                        <w:proofErr w:type="spellEnd"/>
                        <w:r w:rsidRPr="00375540"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  <w:t>п</w:t>
                        </w: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18" o:spid="_x0000_s1044" style="position:absolute;left:6043;top:19698;width:1561;height: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E5o8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1g/Qz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dE5o8MAAADbAAAADwAAAAAAAAAAAAAAAACYAgAAZHJzL2Rv&#10;d25yZXYueG1sUEsFBgAAAAAEAAQA9QAAAIgDAAAAAA==&#10;" filled="f" stroked="f" strokeweight=".25pt">
                  <v:textbox inset="1pt,1pt,1pt,1pt">
                    <w:txbxContent>
                      <w:p w:rsidR="00DF7AD5" w:rsidRPr="00375540" w:rsidRDefault="00DF7AD5" w:rsidP="00B74503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045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ih18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eUv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OKHXwgAAANsAAAAPAAAAAAAAAAAAAAAAAJgCAABkcnMvZG93&#10;bnJldi54bWxQSwUGAAAAAAQABAD1AAAAhwMAAAAA&#10;" filled="f" stroked="f" strokeweight=".25pt">
                  <v:textbox inset="1pt,1pt,1pt,1pt">
                    <w:txbxContent>
                      <w:p w:rsidR="00DF7AD5" w:rsidRPr="00375540" w:rsidRDefault="00DF7AD5" w:rsidP="00B74503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" o:spid="_x0000_s1046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QETMIA&#10;AADbAAAADwAAAGRycy9kb3ducmV2LnhtbESPQWvCQBSE74L/YXmF3nTT0oiNrhIKgV5NFXp8ZJ9J&#10;NPs27m6T+O+7hYLHYWa+Ybb7yXRiIOdbywpelgkI4srqlmsFx69isQbhA7LGzjIpuJOH/W4+22Km&#10;7cgHGspQiwhhn6GCJoQ+k9JXDRn0S9sTR+9sncEQpauldjhGuOnka5KspMGW40KDPX00VF3LH6Mg&#10;zy/T6Va+Y+HlOnEr/abr/Fup56cp34AINIVH+L/9qRWk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dARMwgAAANsAAAAPAAAAAAAAAAAAAAAAAJgCAABkcnMvZG93&#10;bnJldi54bWxQSwUGAAAAAAQABAD1AAAAhwMAAAAA&#10;" filled="f" stroked="f" strokeweight=".25pt">
                  <v:textbox inset="1pt,1pt,1pt,1pt">
                    <w:txbxContent>
                      <w:p w:rsidR="00DF7AD5" w:rsidRPr="00375540" w:rsidRDefault="00DF7AD5" w:rsidP="00B74503">
                        <w:pPr>
                          <w:pStyle w:val="ab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2</w:t>
                        </w:r>
                      </w:p>
                    </w:txbxContent>
                  </v:textbox>
                </v:rect>
                <v:rect id="Rectangle 21" o:spid="_x0000_s1047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aaO8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8Jn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aaaO8AAAADbAAAADwAAAAAAAAAAAAAAAACYAgAAZHJzL2Rvd25y&#10;ZXYueG1sUEsFBgAAAAAEAAQA9QAAAIUDAAAAAA==&#10;" filled="f" stroked="f" strokeweight=".25pt">
                  <v:textbox inset="1pt,1pt,1pt,1pt">
                    <w:txbxContent>
                      <w:p w:rsidR="00DF7AD5" w:rsidRPr="00375540" w:rsidRDefault="00DF7AD5" w:rsidP="00B74503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  <w:t>ЛР</w:t>
                        </w:r>
                        <w:bookmarkStart w:id="1" w:name="_GoBack"/>
                        <w:bookmarkEnd w:id="1"/>
                        <w:r w:rsidRPr="00375540"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  <w:t xml:space="preserve"> по «Численным методам</w:t>
                        </w:r>
                        <w:proofErr w:type="gramStart"/>
                        <w:r w:rsidRPr="00375540"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  <w:t>»-</w:t>
                        </w:r>
                        <w:proofErr w:type="gramEnd"/>
                        <w:r w:rsidRPr="00375540"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  <w:t>НГТУ-(17-ПМ)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375540">
        <w:rPr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80768" behindDoc="0" locked="1" layoutInCell="0" allowOverlap="1" wp14:anchorId="6E426EE3" wp14:editId="05A4F461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0" t="0" r="0" b="0"/>
                <wp:wrapNone/>
                <wp:docPr id="57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760" cy="1018921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6" style="position:absolute;margin-left:56.7pt;margin-top:19.85pt;width:518.8pt;height:802.3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" o:allowincell="f" filled="f" strokeweight="2pt">
                <w10:wrap anchorx="page" anchory="page"/>
                <w10:anchorlock/>
              </v:rect>
            </w:pict>
          </mc:Fallback>
        </mc:AlternateContent>
      </w:r>
    </w:p>
    <w:p w:rsidR="00B74503" w:rsidRDefault="00B74503" w:rsidP="006234F8">
      <w:pPr>
        <w:jc w:val="center"/>
        <w:rPr>
          <w:sz w:val="24"/>
          <w:szCs w:val="24"/>
          <w:lang w:val="ru-RU"/>
        </w:rPr>
      </w:pPr>
    </w:p>
    <w:p w:rsidR="00B74503" w:rsidRDefault="003F6E75">
      <w:pPr>
        <w:jc w:val="left"/>
        <w:rPr>
          <w:sz w:val="24"/>
          <w:szCs w:val="24"/>
          <w:lang w:val="ru-RU"/>
        </w:rPr>
      </w:pPr>
      <w:r w:rsidRPr="00332AC3">
        <w:rPr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5C85223C" wp14:editId="7A7F34C8">
                <wp:simplePos x="0" y="0"/>
                <wp:positionH relativeFrom="column">
                  <wp:posOffset>-327025</wp:posOffset>
                </wp:positionH>
                <wp:positionV relativeFrom="paragraph">
                  <wp:posOffset>5674360</wp:posOffset>
                </wp:positionV>
                <wp:extent cx="329565" cy="156845"/>
                <wp:effectExtent l="0" t="0" r="0" b="0"/>
                <wp:wrapNone/>
                <wp:docPr id="1158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F7AD5" w:rsidRPr="00375540" w:rsidRDefault="00DF7AD5" w:rsidP="00332AC3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8" style="position:absolute;margin-left:-25.75pt;margin-top:446.8pt;width:25.95pt;height:12.35pt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" filled="f" stroked="f" strokeweight=".25pt">
                <v:textbox inset="1pt,1pt,1pt,1pt">
                  <w:txbxContent>
                    <w:p w:rsidR="00DF7AD5" w:rsidRPr="00375540" w:rsidRDefault="00DF7AD5" w:rsidP="00332AC3">
                      <w:pPr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332AC3">
        <w:rPr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285D1154" wp14:editId="156E842F">
                <wp:simplePos x="0" y="0"/>
                <wp:positionH relativeFrom="column">
                  <wp:posOffset>403225</wp:posOffset>
                </wp:positionH>
                <wp:positionV relativeFrom="paragraph">
                  <wp:posOffset>5681345</wp:posOffset>
                </wp:positionV>
                <wp:extent cx="751840" cy="156845"/>
                <wp:effectExtent l="0" t="0" r="0" b="0"/>
                <wp:wrapNone/>
                <wp:docPr id="1161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1840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F7AD5" w:rsidRPr="00375540" w:rsidRDefault="00DF7AD5" w:rsidP="00332AC3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Карпов М.О.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_x0000_s1049" style="position:absolute;margin-left:31.75pt;margin-top:447.35pt;width:59.2pt;height:12.35pt;z-index:251963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" filled="f" stroked="f" strokeweight=".25pt">
                <v:textbox inset="1pt,1pt,1pt,1pt">
                  <w:txbxContent>
                    <w:p w:rsidR="00DF7AD5" w:rsidRPr="00375540" w:rsidRDefault="00DF7AD5" w:rsidP="00332AC3">
                      <w:pPr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Карпов М.О.</w:t>
                      </w:r>
                    </w:p>
                  </w:txbxContent>
                </v:textbox>
              </v:rect>
            </w:pict>
          </mc:Fallback>
        </mc:AlternateContent>
      </w:r>
      <w:r w:rsidRPr="00332AC3">
        <w:rPr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49574CBA" wp14:editId="352765D2">
                <wp:simplePos x="0" y="0"/>
                <wp:positionH relativeFrom="column">
                  <wp:posOffset>313055</wp:posOffset>
                </wp:positionH>
                <wp:positionV relativeFrom="paragraph">
                  <wp:posOffset>5840095</wp:posOffset>
                </wp:positionV>
                <wp:extent cx="988060" cy="186055"/>
                <wp:effectExtent l="0" t="0" r="2540" b="4445"/>
                <wp:wrapNone/>
                <wp:docPr id="1162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806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F7AD5" w:rsidRPr="00EF2F6B" w:rsidRDefault="00DF7AD5" w:rsidP="00332AC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F2F6B">
                              <w:rPr>
                                <w:rFonts w:asciiTheme="minorHAnsi" w:hAnsiTheme="minorHAnsi"/>
                                <w:i w:val="0"/>
                                <w:sz w:val="18"/>
                                <w:szCs w:val="18"/>
                                <w:lang w:val="ru-RU"/>
                              </w:rPr>
                              <w:t>Талалушкина</w:t>
                            </w:r>
                            <w:proofErr w:type="spellEnd"/>
                            <w:r w:rsidRPr="00EF2F6B">
                              <w:rPr>
                                <w:rFonts w:asciiTheme="minorHAnsi" w:hAnsiTheme="minorHAnsi"/>
                                <w:i w:val="0"/>
                                <w:sz w:val="18"/>
                                <w:szCs w:val="18"/>
                                <w:lang w:val="ru-RU"/>
                              </w:rPr>
                              <w:t xml:space="preserve"> Л.В.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50" style="position:absolute;margin-left:24.65pt;margin-top:459.85pt;width:77.8pt;height:14.65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" filled="f" stroked="f" strokeweight=".25pt">
                <v:textbox inset="1pt,1pt,1pt,1pt">
                  <w:txbxContent>
                    <w:p w:rsidR="00DF7AD5" w:rsidRPr="00EF2F6B" w:rsidRDefault="00DF7AD5" w:rsidP="00332AC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EF2F6B">
                        <w:rPr>
                          <w:rFonts w:asciiTheme="minorHAnsi" w:hAnsiTheme="minorHAnsi"/>
                          <w:i w:val="0"/>
                          <w:sz w:val="18"/>
                          <w:szCs w:val="18"/>
                          <w:lang w:val="ru-RU"/>
                        </w:rPr>
                        <w:t>Талалушкина</w:t>
                      </w:r>
                      <w:proofErr w:type="spellEnd"/>
                      <w:r w:rsidRPr="00EF2F6B">
                        <w:rPr>
                          <w:rFonts w:asciiTheme="minorHAnsi" w:hAnsiTheme="minorHAnsi"/>
                          <w:i w:val="0"/>
                          <w:sz w:val="18"/>
                          <w:szCs w:val="18"/>
                          <w:lang w:val="ru-RU"/>
                        </w:rPr>
                        <w:t xml:space="preserve"> Л.В.</w:t>
                      </w:r>
                    </w:p>
                  </w:txbxContent>
                </v:textbox>
              </v:rect>
            </w:pict>
          </mc:Fallback>
        </mc:AlternateContent>
      </w:r>
      <w:r w:rsidRPr="00332AC3">
        <w:rPr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42EF50B4" wp14:editId="71F7E925">
                <wp:simplePos x="0" y="0"/>
                <wp:positionH relativeFrom="column">
                  <wp:posOffset>-11430</wp:posOffset>
                </wp:positionH>
                <wp:positionV relativeFrom="paragraph">
                  <wp:posOffset>5661660</wp:posOffset>
                </wp:positionV>
                <wp:extent cx="329565" cy="156845"/>
                <wp:effectExtent l="0" t="0" r="0" b="0"/>
                <wp:wrapNone/>
                <wp:docPr id="1159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F7AD5" w:rsidRPr="00375540" w:rsidRDefault="00DF7AD5" w:rsidP="00332AC3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Вып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1" style="position:absolute;margin-left:-.9pt;margin-top:445.8pt;width:25.95pt;height:12.35pt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" filled="f" stroked="f" strokeweight=".25pt">
                <v:textbox inset="1pt,1pt,1pt,1pt">
                  <w:txbxContent>
                    <w:p w:rsidR="00DF7AD5" w:rsidRPr="00375540" w:rsidRDefault="00DF7AD5" w:rsidP="00332AC3">
                      <w:pPr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proofErr w:type="spellStart"/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Вып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332AC3">
        <w:rPr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3B57EDD3" wp14:editId="374B95EA">
                <wp:simplePos x="0" y="0"/>
                <wp:positionH relativeFrom="column">
                  <wp:posOffset>1631950</wp:posOffset>
                </wp:positionH>
                <wp:positionV relativeFrom="paragraph">
                  <wp:posOffset>5859145</wp:posOffset>
                </wp:positionV>
                <wp:extent cx="577215" cy="149860"/>
                <wp:effectExtent l="0" t="0" r="0" b="2540"/>
                <wp:wrapNone/>
                <wp:docPr id="1164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7215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F7AD5" w:rsidRPr="00375540" w:rsidRDefault="00DF7AD5" w:rsidP="00332AC3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31.10.19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52" style="position:absolute;margin-left:128.5pt;margin-top:461.35pt;width:45.45pt;height:11.8pt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" filled="f" stroked="f" strokeweight=".25pt">
                <v:textbox inset="1pt,1pt,1pt,1pt">
                  <w:txbxContent>
                    <w:p w:rsidR="00DF7AD5" w:rsidRPr="00375540" w:rsidRDefault="00DF7AD5" w:rsidP="00332AC3">
                      <w:pPr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31.10.19</w:t>
                      </w:r>
                    </w:p>
                  </w:txbxContent>
                </v:textbox>
              </v:rect>
            </w:pict>
          </mc:Fallback>
        </mc:AlternateContent>
      </w:r>
      <w:r w:rsidRPr="00332AC3">
        <w:rPr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37E4867A" wp14:editId="5507D4CE">
                <wp:simplePos x="0" y="0"/>
                <wp:positionH relativeFrom="column">
                  <wp:posOffset>1640840</wp:posOffset>
                </wp:positionH>
                <wp:positionV relativeFrom="paragraph">
                  <wp:posOffset>5697220</wp:posOffset>
                </wp:positionV>
                <wp:extent cx="567690" cy="147320"/>
                <wp:effectExtent l="0" t="0" r="3810" b="5080"/>
                <wp:wrapNone/>
                <wp:docPr id="1163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7690" cy="147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F7AD5" w:rsidRPr="00375540" w:rsidRDefault="00DF7AD5" w:rsidP="00332AC3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31.10.19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53" style="position:absolute;margin-left:129.2pt;margin-top:448.6pt;width:44.7pt;height:11.6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" filled="f" stroked="f" strokeweight=".25pt">
                <v:textbox inset="1pt,1pt,1pt,1pt">
                  <w:txbxContent>
                    <w:p w:rsidR="00DF7AD5" w:rsidRPr="00375540" w:rsidRDefault="00DF7AD5" w:rsidP="00332AC3">
                      <w:pPr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31.10.19</w:t>
                      </w:r>
                    </w:p>
                  </w:txbxContent>
                </v:textbox>
              </v:rect>
            </w:pict>
          </mc:Fallback>
        </mc:AlternateContent>
      </w:r>
      <w:r w:rsidRPr="00332AC3">
        <w:rPr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4FADDB03" wp14:editId="5BB7DEA0">
                <wp:simplePos x="0" y="0"/>
                <wp:positionH relativeFrom="column">
                  <wp:posOffset>-635</wp:posOffset>
                </wp:positionH>
                <wp:positionV relativeFrom="paragraph">
                  <wp:posOffset>5844702</wp:posOffset>
                </wp:positionV>
                <wp:extent cx="329565" cy="156845"/>
                <wp:effectExtent l="0" t="0" r="0" b="0"/>
                <wp:wrapNone/>
                <wp:docPr id="1160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F7AD5" w:rsidRPr="00375540" w:rsidRDefault="00DF7AD5" w:rsidP="00332AC3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proofErr w:type="gramStart"/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Пров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4" style="position:absolute;margin-left:-.05pt;margin-top:460.2pt;width:25.95pt;height:12.35pt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" filled="f" stroked="f" strokeweight=".25pt">
                <v:textbox inset="1pt,1pt,1pt,1pt">
                  <w:txbxContent>
                    <w:p w:rsidR="00DF7AD5" w:rsidRPr="00375540" w:rsidRDefault="00DF7AD5" w:rsidP="00332AC3">
                      <w:pPr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proofErr w:type="gramStart"/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Пров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B7450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D6BFC0C" wp14:editId="12B14529">
                <wp:simplePos x="0" y="0"/>
                <wp:positionH relativeFrom="column">
                  <wp:posOffset>-7620</wp:posOffset>
                </wp:positionH>
                <wp:positionV relativeFrom="paragraph">
                  <wp:posOffset>8309850</wp:posOffset>
                </wp:positionV>
                <wp:extent cx="329565" cy="156845"/>
                <wp:effectExtent l="0" t="0" r="0" b="0"/>
                <wp:wrapNone/>
                <wp:docPr id="60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F7AD5" w:rsidRPr="00375540" w:rsidRDefault="00DF7AD5" w:rsidP="00B74503">
                            <w:pPr>
                              <w:pStyle w:val="ab"/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proofErr w:type="gramStart"/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Пров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5" style="position:absolute;margin-left:-.6pt;margin-top:654.3pt;width:25.95pt;height:12.3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" filled="f" stroked="f" strokeweight=".25pt">
                <v:textbox inset="1pt,1pt,1pt,1pt">
                  <w:txbxContent>
                    <w:p w:rsidR="00DF7AD5" w:rsidRPr="00375540" w:rsidRDefault="00DF7AD5" w:rsidP="00B74503">
                      <w:pPr>
                        <w:pStyle w:val="ab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proofErr w:type="gramStart"/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Пров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B7450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7CBEB46" wp14:editId="650DC33B">
                <wp:simplePos x="0" y="0"/>
                <wp:positionH relativeFrom="column">
                  <wp:posOffset>303530</wp:posOffset>
                </wp:positionH>
                <wp:positionV relativeFrom="paragraph">
                  <wp:posOffset>8319135</wp:posOffset>
                </wp:positionV>
                <wp:extent cx="988060" cy="186055"/>
                <wp:effectExtent l="0" t="0" r="2540" b="4445"/>
                <wp:wrapNone/>
                <wp:docPr id="58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806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F7AD5" w:rsidRPr="00EF2F6B" w:rsidRDefault="00DF7AD5" w:rsidP="00B74503">
                            <w:pPr>
                              <w:pStyle w:val="ab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F2F6B">
                              <w:rPr>
                                <w:rFonts w:asciiTheme="minorHAnsi" w:hAnsiTheme="minorHAnsi"/>
                                <w:i w:val="0"/>
                                <w:sz w:val="18"/>
                                <w:szCs w:val="18"/>
                                <w:lang w:val="ru-RU"/>
                              </w:rPr>
                              <w:t>Талалушкина</w:t>
                            </w:r>
                            <w:proofErr w:type="spellEnd"/>
                            <w:r w:rsidRPr="00EF2F6B">
                              <w:rPr>
                                <w:rFonts w:asciiTheme="minorHAnsi" w:hAnsiTheme="minorHAnsi"/>
                                <w:i w:val="0"/>
                                <w:sz w:val="18"/>
                                <w:szCs w:val="18"/>
                                <w:lang w:val="ru-RU"/>
                              </w:rPr>
                              <w:t xml:space="preserve"> Л.В.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56" style="position:absolute;margin-left:23.9pt;margin-top:655.05pt;width:77.8pt;height:14.6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" filled="f" stroked="f" strokeweight=".25pt">
                <v:textbox inset="1pt,1pt,1pt,1pt">
                  <w:txbxContent>
                    <w:p w:rsidR="00DF7AD5" w:rsidRPr="00EF2F6B" w:rsidRDefault="00DF7AD5" w:rsidP="00B74503">
                      <w:pPr>
                        <w:pStyle w:val="ab"/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EF2F6B">
                        <w:rPr>
                          <w:rFonts w:asciiTheme="minorHAnsi" w:hAnsiTheme="minorHAnsi"/>
                          <w:i w:val="0"/>
                          <w:sz w:val="18"/>
                          <w:szCs w:val="18"/>
                          <w:lang w:val="ru-RU"/>
                        </w:rPr>
                        <w:t>Талалушкина</w:t>
                      </w:r>
                      <w:proofErr w:type="spellEnd"/>
                      <w:r w:rsidRPr="00EF2F6B">
                        <w:rPr>
                          <w:rFonts w:asciiTheme="minorHAnsi" w:hAnsiTheme="minorHAnsi"/>
                          <w:i w:val="0"/>
                          <w:sz w:val="18"/>
                          <w:szCs w:val="18"/>
                          <w:lang w:val="ru-RU"/>
                        </w:rPr>
                        <w:t xml:space="preserve"> Л.В.</w:t>
                      </w:r>
                    </w:p>
                  </w:txbxContent>
                </v:textbox>
              </v:rect>
            </w:pict>
          </mc:Fallback>
        </mc:AlternateContent>
      </w:r>
      <w:r w:rsidR="00B7450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ADDCCE8" wp14:editId="6A0ABBFE">
                <wp:simplePos x="0" y="0"/>
                <wp:positionH relativeFrom="column">
                  <wp:posOffset>396240</wp:posOffset>
                </wp:positionH>
                <wp:positionV relativeFrom="paragraph">
                  <wp:posOffset>8142605</wp:posOffset>
                </wp:positionV>
                <wp:extent cx="751840" cy="166370"/>
                <wp:effectExtent l="0" t="0" r="0" b="5080"/>
                <wp:wrapNone/>
                <wp:docPr id="3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1840" cy="166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F7AD5" w:rsidRPr="00375540" w:rsidRDefault="00DF7AD5" w:rsidP="00B74503">
                            <w:pPr>
                              <w:pStyle w:val="ab"/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Карпов М.О.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57" style="position:absolute;margin-left:31.2pt;margin-top:641.15pt;width:59.2pt;height:13.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" filled="f" stroked="f" strokeweight=".25pt">
                <v:textbox inset="1pt,1pt,1pt,1pt">
                  <w:txbxContent>
                    <w:p w:rsidR="00DF7AD5" w:rsidRPr="00375540" w:rsidRDefault="00DF7AD5" w:rsidP="00B74503">
                      <w:pPr>
                        <w:pStyle w:val="ab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Карпов М.О.</w:t>
                      </w:r>
                    </w:p>
                  </w:txbxContent>
                </v:textbox>
              </v:rect>
            </w:pict>
          </mc:Fallback>
        </mc:AlternateContent>
      </w:r>
      <w:r w:rsidR="00B7450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8DAE5B4" wp14:editId="40AAE97B">
                <wp:simplePos x="0" y="0"/>
                <wp:positionH relativeFrom="column">
                  <wp:posOffset>-12700</wp:posOffset>
                </wp:positionH>
                <wp:positionV relativeFrom="paragraph">
                  <wp:posOffset>8135620</wp:posOffset>
                </wp:positionV>
                <wp:extent cx="329565" cy="166370"/>
                <wp:effectExtent l="0" t="0" r="0" b="5080"/>
                <wp:wrapNone/>
                <wp:docPr id="33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66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F7AD5" w:rsidRPr="00375540" w:rsidRDefault="00DF7AD5" w:rsidP="00B74503">
                            <w:pPr>
                              <w:pStyle w:val="ab"/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Вып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58" style="position:absolute;margin-left:-1pt;margin-top:640.6pt;width:25.95pt;height:13.1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" filled="f" stroked="f" strokeweight=".25pt">
                <v:textbox inset="1pt,1pt,1pt,1pt">
                  <w:txbxContent>
                    <w:p w:rsidR="00DF7AD5" w:rsidRPr="00375540" w:rsidRDefault="00DF7AD5" w:rsidP="00B74503">
                      <w:pPr>
                        <w:pStyle w:val="ab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proofErr w:type="spellStart"/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Вып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7450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90B77AF" wp14:editId="07FB5336">
                <wp:simplePos x="0" y="0"/>
                <wp:positionH relativeFrom="column">
                  <wp:posOffset>-338455</wp:posOffset>
                </wp:positionH>
                <wp:positionV relativeFrom="paragraph">
                  <wp:posOffset>8146415</wp:posOffset>
                </wp:positionV>
                <wp:extent cx="329565" cy="168275"/>
                <wp:effectExtent l="0" t="0" r="0" b="3175"/>
                <wp:wrapNone/>
                <wp:docPr id="36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68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F7AD5" w:rsidRPr="00375540" w:rsidRDefault="00DF7AD5" w:rsidP="00B74503">
                            <w:pPr>
                              <w:pStyle w:val="ab"/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59" style="position:absolute;margin-left:-26.65pt;margin-top:641.45pt;width:25.95pt;height:13.2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" filled="f" stroked="f" strokeweight=".25pt">
                <v:textbox inset="1pt,1pt,1pt,1pt">
                  <w:txbxContent>
                    <w:p w:rsidR="00DF7AD5" w:rsidRPr="00375540" w:rsidRDefault="00DF7AD5" w:rsidP="00B74503">
                      <w:pPr>
                        <w:pStyle w:val="ab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B7450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FB401E7" wp14:editId="47B9D91A">
                <wp:simplePos x="0" y="0"/>
                <wp:positionH relativeFrom="column">
                  <wp:posOffset>1624965</wp:posOffset>
                </wp:positionH>
                <wp:positionV relativeFrom="paragraph">
                  <wp:posOffset>8154035</wp:posOffset>
                </wp:positionV>
                <wp:extent cx="577215" cy="161290"/>
                <wp:effectExtent l="0" t="0" r="0" b="0"/>
                <wp:wrapNone/>
                <wp:docPr id="30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7215" cy="161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F7AD5" w:rsidRPr="00375540" w:rsidRDefault="00DF7AD5" w:rsidP="00B74503">
                            <w:pPr>
                              <w:pStyle w:val="ab"/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31.10.19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60" style="position:absolute;margin-left:127.95pt;margin-top:642.05pt;width:45.45pt;height:12.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" filled="f" stroked="f" strokeweight=".25pt">
                <v:textbox inset="1pt,1pt,1pt,1pt">
                  <w:txbxContent>
                    <w:p w:rsidR="00DF7AD5" w:rsidRPr="00375540" w:rsidRDefault="00DF7AD5" w:rsidP="00B74503">
                      <w:pPr>
                        <w:pStyle w:val="ab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31.10.19</w:t>
                      </w:r>
                    </w:p>
                  </w:txbxContent>
                </v:textbox>
              </v:rect>
            </w:pict>
          </mc:Fallback>
        </mc:AlternateContent>
      </w:r>
      <w:r w:rsidR="00B7450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FCAA0A6" wp14:editId="5B81D0DA">
                <wp:simplePos x="0" y="0"/>
                <wp:positionH relativeFrom="column">
                  <wp:posOffset>1633855</wp:posOffset>
                </wp:positionH>
                <wp:positionV relativeFrom="paragraph">
                  <wp:posOffset>8335010</wp:posOffset>
                </wp:positionV>
                <wp:extent cx="567690" cy="156210"/>
                <wp:effectExtent l="0" t="0" r="3810" b="0"/>
                <wp:wrapNone/>
                <wp:docPr id="34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769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F7AD5" w:rsidRPr="00375540" w:rsidRDefault="00DF7AD5" w:rsidP="00B74503">
                            <w:pPr>
                              <w:pStyle w:val="ab"/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31.10.19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61" style="position:absolute;margin-left:128.65pt;margin-top:656.3pt;width:44.7pt;height:12.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" filled="f" stroked="f" strokeweight=".25pt">
                <v:textbox inset="1pt,1pt,1pt,1pt">
                  <w:txbxContent>
                    <w:p w:rsidR="00DF7AD5" w:rsidRPr="00375540" w:rsidRDefault="00DF7AD5" w:rsidP="00B74503">
                      <w:pPr>
                        <w:pStyle w:val="ab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31.10.19</w:t>
                      </w:r>
                    </w:p>
                  </w:txbxContent>
                </v:textbox>
              </v:rect>
            </w:pict>
          </mc:Fallback>
        </mc:AlternateContent>
      </w:r>
      <w:r w:rsidR="00B74503">
        <w:rPr>
          <w:sz w:val="24"/>
          <w:szCs w:val="24"/>
          <w:lang w:val="ru-RU"/>
        </w:rPr>
        <w:br w:type="page"/>
      </w:r>
    </w:p>
    <w:p w:rsidR="00B74503" w:rsidRPr="004C298E" w:rsidRDefault="00B74503" w:rsidP="00B74503">
      <w:pPr>
        <w:pStyle w:val="1"/>
        <w:numPr>
          <w:ilvl w:val="0"/>
          <w:numId w:val="1"/>
        </w:numPr>
        <w:rPr>
          <w:rFonts w:asciiTheme="majorHAnsi" w:hAnsiTheme="majorHAnsi"/>
          <w:i w:val="0"/>
          <w:sz w:val="32"/>
          <w:szCs w:val="32"/>
          <w:lang w:val="ru-RU"/>
        </w:rPr>
      </w:pPr>
      <w:bookmarkStart w:id="2" w:name="_Toc25674691"/>
      <w:r w:rsidRPr="004C298E">
        <w:rPr>
          <w:rFonts w:asciiTheme="majorHAnsi" w:hAnsiTheme="majorHAnsi"/>
          <w:i w:val="0"/>
          <w:noProof/>
          <w:sz w:val="32"/>
          <w:szCs w:val="32"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1FCB055" wp14:editId="560561C7">
                <wp:simplePos x="0" y="0"/>
                <wp:positionH relativeFrom="column">
                  <wp:posOffset>1624965</wp:posOffset>
                </wp:positionH>
                <wp:positionV relativeFrom="paragraph">
                  <wp:posOffset>9530080</wp:posOffset>
                </wp:positionV>
                <wp:extent cx="577215" cy="149860"/>
                <wp:effectExtent l="0" t="0" r="0" b="2540"/>
                <wp:wrapNone/>
                <wp:docPr id="29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7215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F7AD5" w:rsidRPr="00375540" w:rsidRDefault="00DF7AD5" w:rsidP="00375540">
                            <w:pPr>
                              <w:pStyle w:val="ab"/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31.10.19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62" style="position:absolute;left:0;text-align:left;margin-left:127.95pt;margin-top:750.4pt;width:45.45pt;height:11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" filled="f" stroked="f" strokeweight=".25pt">
                <v:textbox inset="1pt,1pt,1pt,1pt">
                  <w:txbxContent>
                    <w:p w:rsidR="00DF7AD5" w:rsidRPr="00375540" w:rsidRDefault="00DF7AD5" w:rsidP="00375540">
                      <w:pPr>
                        <w:pStyle w:val="ab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31.10.19</w:t>
                      </w:r>
                    </w:p>
                  </w:txbxContent>
                </v:textbox>
              </v:rect>
            </w:pict>
          </mc:Fallback>
        </mc:AlternateContent>
      </w:r>
      <w:r w:rsidR="00375540" w:rsidRPr="004C298E">
        <w:rPr>
          <w:rFonts w:asciiTheme="majorHAnsi" w:hAnsiTheme="majorHAnsi"/>
          <w:i w:val="0"/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784F247" wp14:editId="324F5640">
                <wp:simplePos x="0" y="0"/>
                <wp:positionH relativeFrom="column">
                  <wp:posOffset>306070</wp:posOffset>
                </wp:positionH>
                <wp:positionV relativeFrom="paragraph">
                  <wp:posOffset>9511030</wp:posOffset>
                </wp:positionV>
                <wp:extent cx="988060" cy="186055"/>
                <wp:effectExtent l="0" t="0" r="2540" b="4445"/>
                <wp:wrapNone/>
                <wp:docPr id="27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806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F7AD5" w:rsidRPr="00EF2F6B" w:rsidRDefault="00DF7AD5" w:rsidP="00375540">
                            <w:pPr>
                              <w:pStyle w:val="ab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F2F6B">
                              <w:rPr>
                                <w:rFonts w:asciiTheme="minorHAnsi" w:hAnsiTheme="minorHAnsi"/>
                                <w:i w:val="0"/>
                                <w:sz w:val="18"/>
                                <w:szCs w:val="18"/>
                                <w:lang w:val="ru-RU"/>
                              </w:rPr>
                              <w:t>Талалушкина</w:t>
                            </w:r>
                            <w:proofErr w:type="spellEnd"/>
                            <w:r w:rsidRPr="00EF2F6B">
                              <w:rPr>
                                <w:rFonts w:asciiTheme="minorHAnsi" w:hAnsiTheme="minorHAnsi"/>
                                <w:i w:val="0"/>
                                <w:sz w:val="18"/>
                                <w:szCs w:val="18"/>
                                <w:lang w:val="ru-RU"/>
                              </w:rPr>
                              <w:t xml:space="preserve"> Л.В.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63" style="position:absolute;left:0;text-align:left;margin-left:24.1pt;margin-top:748.9pt;width:77.8pt;height:14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" filled="f" stroked="f" strokeweight=".25pt">
                <v:textbox inset="1pt,1pt,1pt,1pt">
                  <w:txbxContent>
                    <w:p w:rsidR="00DF7AD5" w:rsidRPr="00EF2F6B" w:rsidRDefault="00DF7AD5" w:rsidP="00375540">
                      <w:pPr>
                        <w:pStyle w:val="ab"/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EF2F6B">
                        <w:rPr>
                          <w:rFonts w:asciiTheme="minorHAnsi" w:hAnsiTheme="minorHAnsi"/>
                          <w:i w:val="0"/>
                          <w:sz w:val="18"/>
                          <w:szCs w:val="18"/>
                          <w:lang w:val="ru-RU"/>
                        </w:rPr>
                        <w:t>Талалушкина</w:t>
                      </w:r>
                      <w:proofErr w:type="spellEnd"/>
                      <w:r w:rsidRPr="00EF2F6B">
                        <w:rPr>
                          <w:rFonts w:asciiTheme="minorHAnsi" w:hAnsiTheme="minorHAnsi"/>
                          <w:i w:val="0"/>
                          <w:sz w:val="18"/>
                          <w:szCs w:val="18"/>
                          <w:lang w:val="ru-RU"/>
                        </w:rPr>
                        <w:t xml:space="preserve"> Л.В.</w:t>
                      </w:r>
                    </w:p>
                  </w:txbxContent>
                </v:textbox>
              </v:rect>
            </w:pict>
          </mc:Fallback>
        </mc:AlternateContent>
      </w:r>
      <w:r w:rsidR="00375540" w:rsidRPr="004C298E">
        <w:rPr>
          <w:rFonts w:asciiTheme="majorHAnsi" w:hAnsiTheme="majorHAnsi"/>
          <w:i w:val="0"/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ACA187" wp14:editId="01BD8E70">
                <wp:simplePos x="0" y="0"/>
                <wp:positionH relativeFrom="column">
                  <wp:posOffset>-7620</wp:posOffset>
                </wp:positionH>
                <wp:positionV relativeFrom="paragraph">
                  <wp:posOffset>9504045</wp:posOffset>
                </wp:positionV>
                <wp:extent cx="329565" cy="156845"/>
                <wp:effectExtent l="0" t="0" r="0" b="0"/>
                <wp:wrapNone/>
                <wp:docPr id="2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F7AD5" w:rsidRPr="00375540" w:rsidRDefault="00DF7AD5" w:rsidP="00375540">
                            <w:pPr>
                              <w:pStyle w:val="ab"/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proofErr w:type="gramStart"/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Пров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64" style="position:absolute;left:0;text-align:left;margin-left:-.6pt;margin-top:748.35pt;width:25.95pt;height:12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" filled="f" stroked="f" strokeweight=".25pt">
                <v:textbox inset="1pt,1pt,1pt,1pt">
                  <w:txbxContent>
                    <w:p w:rsidR="00DF7AD5" w:rsidRPr="00375540" w:rsidRDefault="00DF7AD5" w:rsidP="00375540">
                      <w:pPr>
                        <w:pStyle w:val="ab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proofErr w:type="gramStart"/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Пров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375540" w:rsidRPr="004C298E">
        <w:rPr>
          <w:rFonts w:asciiTheme="majorHAnsi" w:hAnsiTheme="majorHAnsi"/>
          <w:i w:val="0"/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0E22B9" wp14:editId="1956EA5B">
                <wp:simplePos x="0" y="0"/>
                <wp:positionH relativeFrom="column">
                  <wp:posOffset>-18415</wp:posOffset>
                </wp:positionH>
                <wp:positionV relativeFrom="paragraph">
                  <wp:posOffset>9332595</wp:posOffset>
                </wp:positionV>
                <wp:extent cx="329565" cy="156845"/>
                <wp:effectExtent l="0" t="0" r="0" b="0"/>
                <wp:wrapNone/>
                <wp:docPr id="24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F7AD5" w:rsidRPr="00375540" w:rsidRDefault="00DF7AD5" w:rsidP="00375540">
                            <w:pPr>
                              <w:pStyle w:val="ab"/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Вып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65" style="position:absolute;left:0;text-align:left;margin-left:-1.45pt;margin-top:734.85pt;width:25.95pt;height:12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" filled="f" stroked="f" strokeweight=".25pt">
                <v:textbox inset="1pt,1pt,1pt,1pt">
                  <w:txbxContent>
                    <w:p w:rsidR="00DF7AD5" w:rsidRPr="00375540" w:rsidRDefault="00DF7AD5" w:rsidP="00375540">
                      <w:pPr>
                        <w:pStyle w:val="ab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proofErr w:type="spellStart"/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Вып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375540" w:rsidRPr="004C298E">
        <w:rPr>
          <w:rFonts w:asciiTheme="majorHAnsi" w:hAnsiTheme="majorHAnsi"/>
          <w:i w:val="0"/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66952B1" wp14:editId="01961B88">
                <wp:simplePos x="0" y="0"/>
                <wp:positionH relativeFrom="column">
                  <wp:posOffset>1633855</wp:posOffset>
                </wp:positionH>
                <wp:positionV relativeFrom="paragraph">
                  <wp:posOffset>9368155</wp:posOffset>
                </wp:positionV>
                <wp:extent cx="567690" cy="147320"/>
                <wp:effectExtent l="0" t="0" r="3810" b="5080"/>
                <wp:wrapNone/>
                <wp:docPr id="28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7690" cy="147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F7AD5" w:rsidRPr="00375540" w:rsidRDefault="00DF7AD5" w:rsidP="00375540">
                            <w:pPr>
                              <w:pStyle w:val="ab"/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31.10.19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66" style="position:absolute;left:0;text-align:left;margin-left:128.65pt;margin-top:737.65pt;width:44.7pt;height:11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" filled="f" stroked="f" strokeweight=".25pt">
                <v:textbox inset="1pt,1pt,1pt,1pt">
                  <w:txbxContent>
                    <w:p w:rsidR="00DF7AD5" w:rsidRPr="00375540" w:rsidRDefault="00DF7AD5" w:rsidP="00375540">
                      <w:pPr>
                        <w:pStyle w:val="ab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31.10.19</w:t>
                      </w:r>
                    </w:p>
                  </w:txbxContent>
                </v:textbox>
              </v:rect>
            </w:pict>
          </mc:Fallback>
        </mc:AlternateContent>
      </w:r>
      <w:r w:rsidR="00375540" w:rsidRPr="004C298E">
        <w:rPr>
          <w:rFonts w:asciiTheme="majorHAnsi" w:hAnsiTheme="majorHAnsi"/>
          <w:i w:val="0"/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AAF1F7" wp14:editId="17118E77">
                <wp:simplePos x="0" y="0"/>
                <wp:positionH relativeFrom="column">
                  <wp:posOffset>396240</wp:posOffset>
                </wp:positionH>
                <wp:positionV relativeFrom="paragraph">
                  <wp:posOffset>9339580</wp:posOffset>
                </wp:positionV>
                <wp:extent cx="751840" cy="156845"/>
                <wp:effectExtent l="0" t="0" r="0" b="0"/>
                <wp:wrapNone/>
                <wp:docPr id="26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1840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F7AD5" w:rsidRPr="00375540" w:rsidRDefault="00DF7AD5" w:rsidP="00375540">
                            <w:pPr>
                              <w:pStyle w:val="ab"/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Карпов М.О.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_x0000_s1067" style="position:absolute;left:0;text-align:left;margin-left:31.2pt;margin-top:735.4pt;width:59.2pt;height:12.3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" filled="f" stroked="f" strokeweight=".25pt">
                <v:textbox inset="1pt,1pt,1pt,1pt">
                  <w:txbxContent>
                    <w:p w:rsidR="00DF7AD5" w:rsidRPr="00375540" w:rsidRDefault="00DF7AD5" w:rsidP="00375540">
                      <w:pPr>
                        <w:pStyle w:val="ab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Карпов М.О.</w:t>
                      </w:r>
                    </w:p>
                  </w:txbxContent>
                </v:textbox>
              </v:rect>
            </w:pict>
          </mc:Fallback>
        </mc:AlternateContent>
      </w:r>
      <w:r w:rsidR="00375540" w:rsidRPr="004C298E">
        <w:rPr>
          <w:rFonts w:asciiTheme="majorHAnsi" w:hAnsiTheme="majorHAnsi"/>
          <w:i w:val="0"/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93224E" wp14:editId="0297D139">
                <wp:simplePos x="0" y="0"/>
                <wp:positionH relativeFrom="column">
                  <wp:posOffset>-338455</wp:posOffset>
                </wp:positionH>
                <wp:positionV relativeFrom="paragraph">
                  <wp:posOffset>9332595</wp:posOffset>
                </wp:positionV>
                <wp:extent cx="329565" cy="156845"/>
                <wp:effectExtent l="0" t="0" r="0" b="0"/>
                <wp:wrapNone/>
                <wp:docPr id="23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F7AD5" w:rsidRPr="00375540" w:rsidRDefault="00DF7AD5" w:rsidP="00375540">
                            <w:pPr>
                              <w:pStyle w:val="ab"/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68" style="position:absolute;left:0;text-align:left;margin-left:-26.65pt;margin-top:734.85pt;width:25.95pt;height:12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" filled="f" stroked="f" strokeweight=".25pt">
                <v:textbox inset="1pt,1pt,1pt,1pt">
                  <w:txbxContent>
                    <w:p w:rsidR="00DF7AD5" w:rsidRPr="00375540" w:rsidRDefault="00DF7AD5" w:rsidP="00375540">
                      <w:pPr>
                        <w:pStyle w:val="ab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4C298E">
        <w:rPr>
          <w:rFonts w:asciiTheme="minorHAnsi" w:hAnsiTheme="minorHAnsi"/>
          <w:i w:val="0"/>
          <w:sz w:val="32"/>
          <w:szCs w:val="32"/>
          <w:lang w:val="ru-RU"/>
        </w:rPr>
        <w:t>цель работы</w:t>
      </w:r>
      <w:bookmarkEnd w:id="2"/>
    </w:p>
    <w:p w:rsidR="00EF2F6B" w:rsidRDefault="00B74503" w:rsidP="00B74503">
      <w:pPr>
        <w:pStyle w:val="af0"/>
        <w:ind w:firstLine="360"/>
        <w:rPr>
          <w:rFonts w:eastAsia="Times New Roman" w:cs="Calibri"/>
          <w:sz w:val="28"/>
          <w:szCs w:val="28"/>
          <w:lang w:eastAsia="ru-RU"/>
        </w:rPr>
      </w:pPr>
      <w:r w:rsidRPr="008D03F0">
        <w:rPr>
          <w:rFonts w:asciiTheme="minorHAnsi" w:eastAsia="Times New Roman" w:hAnsiTheme="minorHAnsi" w:cs="Calibri"/>
          <w:sz w:val="28"/>
          <w:szCs w:val="28"/>
          <w:lang w:eastAsia="ru-RU"/>
        </w:rPr>
        <w:t>Изучить и </w:t>
      </w:r>
      <w:proofErr w:type="spellStart"/>
      <w:r w:rsidRPr="008D03F0">
        <w:rPr>
          <w:rFonts w:asciiTheme="minorHAnsi" w:eastAsia="Times New Roman" w:hAnsiTheme="minorHAnsi" w:cs="Calibri"/>
          <w:sz w:val="28"/>
          <w:szCs w:val="28"/>
          <w:lang w:eastAsia="ru-RU"/>
        </w:rPr>
        <w:t>программно</w:t>
      </w:r>
      <w:proofErr w:type="spellEnd"/>
      <w:r w:rsidRPr="008D03F0">
        <w:rPr>
          <w:rFonts w:asciiTheme="minorHAnsi" w:eastAsia="Times New Roman" w:hAnsiTheme="minorHAnsi" w:cs="Calibri"/>
          <w:sz w:val="28"/>
          <w:szCs w:val="28"/>
          <w:lang w:eastAsia="ru-RU"/>
        </w:rPr>
        <w:t> реализовать на языках высокого уровня (C</w:t>
      </w:r>
      <w:r w:rsidR="00331CDA">
        <w:rPr>
          <w:rFonts w:asciiTheme="minorHAnsi" w:eastAsia="Times New Roman" w:hAnsiTheme="minorHAnsi" w:cs="Calibri"/>
          <w:sz w:val="28"/>
          <w:szCs w:val="28"/>
          <w:lang w:eastAsia="ru-RU"/>
        </w:rPr>
        <w:t>++</w:t>
      </w:r>
      <w:r w:rsidRPr="008D03F0">
        <w:rPr>
          <w:rFonts w:asciiTheme="minorHAnsi" w:eastAsia="Times New Roman" w:hAnsiTheme="minorHAnsi" w:cs="Calibri"/>
          <w:sz w:val="28"/>
          <w:szCs w:val="28"/>
          <w:lang w:eastAsia="ru-RU"/>
        </w:rPr>
        <w:t>, </w:t>
      </w:r>
      <w:proofErr w:type="spellStart"/>
      <w:r w:rsidRPr="008D03F0">
        <w:rPr>
          <w:rFonts w:asciiTheme="minorHAnsi" w:eastAsia="Times New Roman" w:hAnsiTheme="minorHAnsi" w:cs="Calibri"/>
          <w:sz w:val="28"/>
          <w:szCs w:val="28"/>
          <w:lang w:eastAsia="ru-RU"/>
        </w:rPr>
        <w:t>Python</w:t>
      </w:r>
      <w:proofErr w:type="spellEnd"/>
      <w:r w:rsidRPr="008D03F0">
        <w:rPr>
          <w:rFonts w:asciiTheme="minorHAnsi" w:eastAsia="Times New Roman" w:hAnsiTheme="minorHAnsi" w:cs="Calibri"/>
          <w:sz w:val="28"/>
          <w:szCs w:val="28"/>
          <w:lang w:eastAsia="ru-RU"/>
        </w:rPr>
        <w:t>, </w:t>
      </w:r>
      <w:proofErr w:type="spellStart"/>
      <w:r w:rsidRPr="008D03F0">
        <w:rPr>
          <w:rFonts w:asciiTheme="minorHAnsi" w:eastAsia="Times New Roman" w:hAnsiTheme="minorHAnsi" w:cs="Calibri"/>
          <w:sz w:val="28"/>
          <w:szCs w:val="28"/>
          <w:lang w:val="en-US" w:eastAsia="ru-RU"/>
        </w:rPr>
        <w:t>Matlab</w:t>
      </w:r>
      <w:proofErr w:type="spellEnd"/>
      <w:r w:rsidRPr="008D03F0">
        <w:rPr>
          <w:rFonts w:asciiTheme="minorHAnsi" w:eastAsia="Times New Roman" w:hAnsiTheme="minorHAnsi" w:cs="Calibri"/>
          <w:sz w:val="28"/>
          <w:szCs w:val="28"/>
          <w:lang w:eastAsia="ru-RU"/>
        </w:rPr>
        <w:t>, </w:t>
      </w:r>
      <w:proofErr w:type="spellStart"/>
      <w:r w:rsidRPr="008D03F0">
        <w:rPr>
          <w:rFonts w:asciiTheme="minorHAnsi" w:eastAsia="Times New Roman" w:hAnsiTheme="minorHAnsi" w:cs="Calibri"/>
          <w:sz w:val="28"/>
          <w:szCs w:val="28"/>
          <w:lang w:eastAsia="ru-RU"/>
        </w:rPr>
        <w:t>Fortran</w:t>
      </w:r>
      <w:proofErr w:type="spellEnd"/>
      <w:r w:rsidRPr="008D03F0">
        <w:rPr>
          <w:rFonts w:asciiTheme="minorHAnsi" w:eastAsia="Times New Roman" w:hAnsiTheme="minorHAnsi" w:cs="Calibri"/>
          <w:sz w:val="28"/>
          <w:szCs w:val="28"/>
          <w:lang w:eastAsia="ru-RU"/>
        </w:rPr>
        <w:t>) метод Гаусса</w:t>
      </w:r>
      <w:r w:rsidR="0083371C" w:rsidRPr="00B74503">
        <w:rPr>
          <w:noProof/>
          <w:lang w:eastAsia="ru-RU" w:bidi="ar-SA"/>
        </w:rPr>
        <mc:AlternateContent>
          <mc:Choice Requires="wpg">
            <w:drawing>
              <wp:anchor distT="0" distB="0" distL="114300" distR="114300" simplePos="0" relativeHeight="251659264" behindDoc="0" locked="1" layoutInCell="0" allowOverlap="1" wp14:anchorId="03090771" wp14:editId="0C6F1F8E">
                <wp:simplePos x="0" y="0"/>
                <wp:positionH relativeFrom="page">
                  <wp:posOffset>723900</wp:posOffset>
                </wp:positionH>
                <wp:positionV relativeFrom="page">
                  <wp:posOffset>247650</wp:posOffset>
                </wp:positionV>
                <wp:extent cx="6588760" cy="10189210"/>
                <wp:effectExtent l="0" t="0" r="21590" b="2159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" name="Line 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" name="Line 6"/>
                        <wps:cNvCnPr/>
                        <wps:spPr bwMode="auto">
                          <a:xfrm>
                            <a:off x="2012" y="18941"/>
                            <a:ext cx="0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" name="Line 7"/>
                        <wps:cNvCnPr/>
                        <wps:spPr bwMode="auto">
                          <a:xfrm>
                            <a:off x="4896" y="18977"/>
                            <a:ext cx="0" cy="102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" name="Line 8"/>
                        <wps:cNvCnPr/>
                        <wps:spPr bwMode="auto">
                          <a:xfrm>
                            <a:off x="6014" y="18958"/>
                            <a:ext cx="29" cy="104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" name="Line 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" name="Line 1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" name="Line 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" name="Line 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" name="Line 1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79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AD5" w:rsidRPr="00375540" w:rsidRDefault="00DF7AD5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  <w:t>№</w:t>
                              </w: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9" y="19338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AD5" w:rsidRPr="00375540" w:rsidRDefault="00DF7AD5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79"/>
                            <a:ext cx="23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AD5" w:rsidRPr="00375540" w:rsidRDefault="00DF7AD5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  <w:t>Ф.И.О.</w:t>
                              </w: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896" y="19660"/>
                            <a:ext cx="1263" cy="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AD5" w:rsidRPr="00375540" w:rsidRDefault="00DF7AD5">
                              <w:pPr>
                                <w:pStyle w:val="ab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Под</w:t>
                              </w:r>
                              <w:proofErr w:type="spellEnd"/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  <w:t>п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043" y="19698"/>
                            <a:ext cx="1561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AD5" w:rsidRPr="00375540" w:rsidRDefault="00DF7AD5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AD5" w:rsidRPr="00375540" w:rsidRDefault="00DF7AD5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AD5" w:rsidRPr="00EF2F6B" w:rsidRDefault="00DF7AD5">
                              <w:pPr>
                                <w:pStyle w:val="ab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AD5" w:rsidRPr="00375540" w:rsidRDefault="00DF7AD5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  <w:t>ЛР по «Численным методам</w:t>
                              </w:r>
                              <w:proofErr w:type="gramStart"/>
                              <w:r w:rsidRPr="00375540"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  <w:t>»-</w:t>
                              </w:r>
                              <w:proofErr w:type="gramEnd"/>
                              <w:r w:rsidRPr="00375540"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  <w:t>НГТУ-(17-ПМ)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069" style="position:absolute;left:0;text-align:left;margin-left:57pt;margin-top:19.5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" o:allowincell="f">
                <v:rect id="Rectangle 3" o:spid="_x0000_s1070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QguMMA&#10;AADaAAAADwAAAGRycy9kb3ducmV2LnhtbESPzWrDMBCE74W+g9hAb7WcFELjRgl2INBTaBw/wGJt&#10;bRNr5VryT/P0VSDQ4zAz3zDb/WxaMVLvGssKllEMgri0uuFKQXE5vr6DcB5ZY2uZFPySg/3u+WmL&#10;ibYTn2nMfSUChF2CCmrvu0RKV9Zk0EW2Iw7et+0N+iD7SuoepwA3rVzF8VoabDgs1NjRoabymg9G&#10;wdXP4ymt8ttxU2Sb8itLp+EnVeplMacfIDzN/j/8aH9qBW9wvxJugN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FQguMMAAADaAAAADwAAAAAAAAAAAAAAAACYAgAAZHJzL2Rv&#10;d25yZXYueG1sUEsFBgAAAAAEAAQA9QAAAIgDAAAAAA==&#10;" filled="f" strokeweight="2pt"/>
                <v:line id="Line 4" o:spid="_x0000_s1071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  <v:line id="Line 5" o:spid="_x0000_s1072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  <v:line id="Line 6" o:spid="_x0000_s1073" style="position:absolute;visibility:visible;mso-wrap-style:square" from="2012,18941" to="201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  <v:line id="Line 7" o:spid="_x0000_s1074" style="position:absolute;visibility:visible;mso-wrap-style:square" from="4896,18977" to="4896,20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  <v:line id="Line 8" o:spid="_x0000_s1075" style="position:absolute;visibility:visible;mso-wrap-style:square" from="6014,18958" to="6043,20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  <v:line id="Line 9" o:spid="_x0000_s1076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  <v:line id="Line 10" o:spid="_x0000_s1077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QvrMIAAADbAAAADwAAAAAAAAAAAAAA&#10;AAChAgAAZHJzL2Rvd25yZXYueG1sUEsFBgAAAAAEAAQA+QAAAJADAAAAAA==&#10;" strokeweight="2pt"/>
                <v:line id="Line 11" o:spid="_x0000_s1078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D08EAAADbAAAADwAAAGRycy9kb3ducmV2LnhtbERPzWoCMRC+C32HMAVvml0PYlejlKpQ&#10;8SC1PsC4GTerm8mSpLr69KZQ6G0+vt+ZLTrbiCv5UDtWkA8zEMSl0zVXCg7f68EERIjIGhvHpOBO&#10;ARbzl94MC+1u/EXXfaxECuFQoAITY1tIGUpDFsPQtcSJOzlvMSboK6k93lK4beQoy8bSYs2pwWBL&#10;H4bKy/7HKtj44/aSPyojj7zxq2a3fAv2rFT/tXufgojUxX/xn/tTp/k5/P6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kPTwQAAANsAAAAPAAAAAAAAAAAAAAAA&#10;AKECAABkcnMvZG93bnJldi54bWxQSwUGAAAAAAQABAD5AAAAjwMAAAAA&#10;" strokeweight="1pt"/>
                <v:line id="Line 12" o:spid="_x0000_s1079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oUQ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V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qFEC9AAAA2wAAAA8AAAAAAAAAAAAAAAAAoQIA&#10;AGRycy9kb3ducmV2LnhtbFBLBQYAAAAABAAEAPkAAACLAwAAAAA=&#10;" strokeweight="2pt"/>
                <v:line id="Line 13" o:spid="_x0000_s1080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x4P8IAAADbAAAADwAAAGRycy9kb3ducmV2LnhtbERPzWoCMRC+C32HMIXeNGsFsVuzS2kr&#10;VDyItg8wbsbN6mayJKmuffpGELzNx/c787K3rTiRD41jBeNRBoK4crrhWsHP92I4AxEissbWMSm4&#10;UICyeBjMMdfuzBs6bWMtUgiHHBWYGLtcylAZshhGriNO3N55izFBX0vt8ZzCbSufs2wqLTacGgx2&#10;9G6oOm5/rYKl362O47/ayB0v/We7/ngJ9qDU02P/9goiUh/v4pv7S6f5E7j+kg6Q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Yx4P8IAAADbAAAADwAAAAAAAAAAAAAA&#10;AAChAgAAZHJzL2Rvd25yZXYueG1sUEsFBgAAAAAEAAQA+QAAAJADAAAAAA==&#10;" strokeweight="1pt"/>
                <v:rect id="Rectangle 14" o:spid="_x0000_s1081" style="position:absolute;left:54;top:19679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      <v:textbox inset="1pt,1pt,1pt,1pt">
                    <w:txbxContent>
                      <w:p w:rsidR="00DF7AD5" w:rsidRPr="00375540" w:rsidRDefault="00DF7AD5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  <w:t>№</w:t>
                        </w: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_x0000_s1082" style="position:absolute;left:29;top:19338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      <v:textbox inset="1pt,1pt,1pt,1pt">
                    <w:txbxContent>
                      <w:p w:rsidR="00DF7AD5" w:rsidRPr="00375540" w:rsidRDefault="00DF7AD5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2</w:t>
                        </w:r>
                      </w:p>
                    </w:txbxContent>
                  </v:textbox>
                </v:rect>
                <v:rect id="Rectangle 16" o:spid="_x0000_s1083" style="position:absolute;left:2267;top:19679;width:23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  <v:textbox inset="1pt,1pt,1pt,1pt">
                    <w:txbxContent>
                      <w:p w:rsidR="00DF7AD5" w:rsidRPr="00375540" w:rsidRDefault="00DF7AD5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  <w:t>Ф.И.О.</w:t>
                        </w: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7" o:spid="_x0000_s1084" style="position:absolute;left:4896;top:19660;width:1263;height:3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    <v:textbox inset="1pt,1pt,1pt,1pt">
                    <w:txbxContent>
                      <w:p w:rsidR="00DF7AD5" w:rsidRPr="00375540" w:rsidRDefault="00DF7AD5">
                        <w:pPr>
                          <w:pStyle w:val="ab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Под</w:t>
                        </w:r>
                        <w:proofErr w:type="spellEnd"/>
                        <w:r w:rsidRPr="00375540"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  <w:t>п</w:t>
                        </w: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18" o:spid="_x0000_s1085" style="position:absolute;left:6043;top:19698;width:1561;height: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  <v:textbox inset="1pt,1pt,1pt,1pt">
                    <w:txbxContent>
                      <w:p w:rsidR="00DF7AD5" w:rsidRPr="00375540" w:rsidRDefault="00DF7AD5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086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  <v:textbox inset="1pt,1pt,1pt,1pt">
                    <w:txbxContent>
                      <w:p w:rsidR="00DF7AD5" w:rsidRPr="00375540" w:rsidRDefault="00DF7AD5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" o:spid="_x0000_s1087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    <v:textbox inset="1pt,1pt,1pt,1pt">
                    <w:txbxContent>
                      <w:p w:rsidR="00DF7AD5" w:rsidRPr="00EF2F6B" w:rsidRDefault="00DF7AD5">
                        <w:pPr>
                          <w:pStyle w:val="ab"/>
                          <w:jc w:val="center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3</w:t>
                        </w:r>
                      </w:p>
                    </w:txbxContent>
                  </v:textbox>
                </v:rect>
                <v:rect id="Rectangle 21" o:spid="_x0000_s1088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lxMsEA&#10;AADbAAAADwAAAGRycy9kb3ducmV2LnhtbESPQWvCQBSE7wX/w/IK3uomQYJNXSUIQq9NFTw+sq9J&#10;2uzbuLua+O/dguBxmJlvmPV2Mr24kvOdZQXpIgFBXFvdcaPg8L1/W4HwAVljb5kU3MjDdjN7WWOh&#10;7chfdK1CIyKEfYEK2hCGQkpft2TQL+xAHL0f6wyGKF0jtcMxwk0vsyTJpcGO40KLA+1aqv+qi1FQ&#10;lr/T8Vy9497LVeJyvdRNeVJq/jqVHyACTeEZfrQ/tYIshf8v8QfIz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JcTLBAAAA2wAAAA8AAAAAAAAAAAAAAAAAmAIAAGRycy9kb3du&#10;cmV2LnhtbFBLBQYAAAAABAAEAPUAAACGAwAAAAA=&#10;" filled="f" stroked="f" strokeweight=".25pt">
                  <v:textbox inset="1pt,1pt,1pt,1pt">
                    <w:txbxContent>
                      <w:p w:rsidR="00DF7AD5" w:rsidRPr="00375540" w:rsidRDefault="00DF7AD5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  <w:t>ЛР по «Численным методам</w:t>
                        </w:r>
                        <w:proofErr w:type="gramStart"/>
                        <w:r w:rsidRPr="00375540"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  <w:t>»-</w:t>
                        </w:r>
                        <w:proofErr w:type="gramEnd"/>
                        <w:r w:rsidRPr="00375540"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  <w:t>НГТУ-(17-ПМ)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83371C" w:rsidRPr="00B74503"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61312" behindDoc="0" locked="1" layoutInCell="0" allowOverlap="1" wp14:anchorId="1E1A4DD7" wp14:editId="7228E941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0" t="0" r="0" b="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760" cy="1018921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6" style="position:absolute;margin-left:56.7pt;margin-top:19.85pt;width:518.8pt;height:802.3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" o:allowincell="f" filled="f" strokeweight="2pt">
                <w10:wrap anchorx="page" anchory="page"/>
                <w10:anchorlock/>
              </v:rect>
            </w:pict>
          </mc:Fallback>
        </mc:AlternateContent>
      </w:r>
      <w:r>
        <w:rPr>
          <w:rFonts w:eastAsia="Times New Roman" w:cs="Calibri"/>
          <w:sz w:val="28"/>
          <w:szCs w:val="28"/>
          <w:lang w:eastAsia="ru-RU"/>
        </w:rPr>
        <w:t>.</w:t>
      </w:r>
    </w:p>
    <w:p w:rsidR="00EF2F6B" w:rsidRDefault="00EF2F6B">
      <w:pPr>
        <w:jc w:val="left"/>
        <w:rPr>
          <w:rFonts w:ascii="Liberation Serif" w:hAnsi="Liberation Serif" w:cs="Calibri"/>
          <w:i w:val="0"/>
          <w:color w:val="00000A"/>
          <w:kern w:val="3"/>
          <w:lang w:val="ru-RU" w:bidi="hi-IN"/>
        </w:rPr>
      </w:pPr>
      <w:r>
        <w:rPr>
          <w:rFonts w:cs="Calibri"/>
        </w:rPr>
        <w:br w:type="page"/>
      </w:r>
    </w:p>
    <w:p w:rsidR="00EF2F6B" w:rsidRPr="004C298E" w:rsidRDefault="00EF2F6B" w:rsidP="00EF2F6B">
      <w:pPr>
        <w:pStyle w:val="1"/>
        <w:numPr>
          <w:ilvl w:val="0"/>
          <w:numId w:val="1"/>
        </w:numPr>
        <w:rPr>
          <w:rFonts w:asciiTheme="majorHAnsi" w:hAnsiTheme="majorHAnsi"/>
          <w:i w:val="0"/>
          <w:sz w:val="32"/>
          <w:szCs w:val="32"/>
          <w:lang w:val="ru-RU"/>
        </w:rPr>
      </w:pPr>
      <w:bookmarkStart w:id="3" w:name="_Toc25674692"/>
      <w:r w:rsidRPr="004C298E">
        <w:rPr>
          <w:rFonts w:asciiTheme="majorHAnsi" w:hAnsiTheme="majorHAnsi"/>
          <w:i w:val="0"/>
          <w:noProof/>
          <w:sz w:val="32"/>
          <w:szCs w:val="32"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3C95E1E" wp14:editId="7F2C70F2">
                <wp:simplePos x="0" y="0"/>
                <wp:positionH relativeFrom="column">
                  <wp:posOffset>1624965</wp:posOffset>
                </wp:positionH>
                <wp:positionV relativeFrom="paragraph">
                  <wp:posOffset>9530080</wp:posOffset>
                </wp:positionV>
                <wp:extent cx="577215" cy="149860"/>
                <wp:effectExtent l="0" t="0" r="0" b="2540"/>
                <wp:wrapNone/>
                <wp:docPr id="61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7215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F7AD5" w:rsidRPr="00375540" w:rsidRDefault="00DF7AD5" w:rsidP="00EF2F6B">
                            <w:pPr>
                              <w:pStyle w:val="ab"/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31.10.19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89" style="position:absolute;left:0;text-align:left;margin-left:127.95pt;margin-top:750.4pt;width:45.45pt;height:11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" filled="f" stroked="f" strokeweight=".25pt">
                <v:textbox inset="1pt,1pt,1pt,1pt">
                  <w:txbxContent>
                    <w:p w:rsidR="00DF7AD5" w:rsidRPr="00375540" w:rsidRDefault="00DF7AD5" w:rsidP="00EF2F6B">
                      <w:pPr>
                        <w:pStyle w:val="ab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31.10.19</w:t>
                      </w:r>
                    </w:p>
                  </w:txbxContent>
                </v:textbox>
              </v:rect>
            </w:pict>
          </mc:Fallback>
        </mc:AlternateContent>
      </w:r>
      <w:r w:rsidRPr="004C298E">
        <w:rPr>
          <w:rFonts w:asciiTheme="majorHAnsi" w:hAnsiTheme="majorHAnsi"/>
          <w:i w:val="0"/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6F60220" wp14:editId="06BC7C8A">
                <wp:simplePos x="0" y="0"/>
                <wp:positionH relativeFrom="column">
                  <wp:posOffset>306070</wp:posOffset>
                </wp:positionH>
                <wp:positionV relativeFrom="paragraph">
                  <wp:posOffset>9511030</wp:posOffset>
                </wp:positionV>
                <wp:extent cx="988060" cy="186055"/>
                <wp:effectExtent l="0" t="0" r="2540" b="4445"/>
                <wp:wrapNone/>
                <wp:docPr id="62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806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F7AD5" w:rsidRPr="00EF2F6B" w:rsidRDefault="00DF7AD5" w:rsidP="00EF2F6B">
                            <w:pPr>
                              <w:pStyle w:val="ab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F2F6B">
                              <w:rPr>
                                <w:rFonts w:asciiTheme="minorHAnsi" w:hAnsiTheme="minorHAnsi"/>
                                <w:i w:val="0"/>
                                <w:sz w:val="18"/>
                                <w:szCs w:val="18"/>
                                <w:lang w:val="ru-RU"/>
                              </w:rPr>
                              <w:t>Талалушкина</w:t>
                            </w:r>
                            <w:proofErr w:type="spellEnd"/>
                            <w:r w:rsidRPr="00EF2F6B">
                              <w:rPr>
                                <w:rFonts w:asciiTheme="minorHAnsi" w:hAnsiTheme="minorHAnsi"/>
                                <w:i w:val="0"/>
                                <w:sz w:val="18"/>
                                <w:szCs w:val="18"/>
                                <w:lang w:val="ru-RU"/>
                              </w:rPr>
                              <w:t xml:space="preserve"> Л.В.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90" style="position:absolute;left:0;text-align:left;margin-left:24.1pt;margin-top:748.9pt;width:77.8pt;height:14.6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" filled="f" stroked="f" strokeweight=".25pt">
                <v:textbox inset="1pt,1pt,1pt,1pt">
                  <w:txbxContent>
                    <w:p w:rsidR="00DF7AD5" w:rsidRPr="00EF2F6B" w:rsidRDefault="00DF7AD5" w:rsidP="00EF2F6B">
                      <w:pPr>
                        <w:pStyle w:val="ab"/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EF2F6B">
                        <w:rPr>
                          <w:rFonts w:asciiTheme="minorHAnsi" w:hAnsiTheme="minorHAnsi"/>
                          <w:i w:val="0"/>
                          <w:sz w:val="18"/>
                          <w:szCs w:val="18"/>
                          <w:lang w:val="ru-RU"/>
                        </w:rPr>
                        <w:t>Талалушкина</w:t>
                      </w:r>
                      <w:proofErr w:type="spellEnd"/>
                      <w:r w:rsidRPr="00EF2F6B">
                        <w:rPr>
                          <w:rFonts w:asciiTheme="minorHAnsi" w:hAnsiTheme="minorHAnsi"/>
                          <w:i w:val="0"/>
                          <w:sz w:val="18"/>
                          <w:szCs w:val="18"/>
                          <w:lang w:val="ru-RU"/>
                        </w:rPr>
                        <w:t xml:space="preserve"> Л.В.</w:t>
                      </w:r>
                    </w:p>
                  </w:txbxContent>
                </v:textbox>
              </v:rect>
            </w:pict>
          </mc:Fallback>
        </mc:AlternateContent>
      </w:r>
      <w:r w:rsidRPr="004C298E">
        <w:rPr>
          <w:rFonts w:asciiTheme="majorHAnsi" w:hAnsiTheme="majorHAnsi"/>
          <w:i w:val="0"/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80277BA" wp14:editId="61B7D9E2">
                <wp:simplePos x="0" y="0"/>
                <wp:positionH relativeFrom="column">
                  <wp:posOffset>-7620</wp:posOffset>
                </wp:positionH>
                <wp:positionV relativeFrom="paragraph">
                  <wp:posOffset>9504045</wp:posOffset>
                </wp:positionV>
                <wp:extent cx="329565" cy="156845"/>
                <wp:effectExtent l="0" t="0" r="0" b="0"/>
                <wp:wrapNone/>
                <wp:docPr id="63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F7AD5" w:rsidRPr="00375540" w:rsidRDefault="00DF7AD5" w:rsidP="00EF2F6B">
                            <w:pPr>
                              <w:pStyle w:val="ab"/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proofErr w:type="gramStart"/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Пров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91" style="position:absolute;left:0;text-align:left;margin-left:-.6pt;margin-top:748.35pt;width:25.95pt;height:12.3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" filled="f" stroked="f" strokeweight=".25pt">
                <v:textbox inset="1pt,1pt,1pt,1pt">
                  <w:txbxContent>
                    <w:p w:rsidR="00DF7AD5" w:rsidRPr="00375540" w:rsidRDefault="00DF7AD5" w:rsidP="00EF2F6B">
                      <w:pPr>
                        <w:pStyle w:val="ab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proofErr w:type="gramStart"/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Пров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4C298E">
        <w:rPr>
          <w:rFonts w:asciiTheme="majorHAnsi" w:hAnsiTheme="majorHAnsi"/>
          <w:i w:val="0"/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52E9F99" wp14:editId="48AD8B05">
                <wp:simplePos x="0" y="0"/>
                <wp:positionH relativeFrom="column">
                  <wp:posOffset>-18415</wp:posOffset>
                </wp:positionH>
                <wp:positionV relativeFrom="paragraph">
                  <wp:posOffset>9332595</wp:posOffset>
                </wp:positionV>
                <wp:extent cx="329565" cy="156845"/>
                <wp:effectExtent l="0" t="0" r="0" b="0"/>
                <wp:wrapNone/>
                <wp:docPr id="64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F7AD5" w:rsidRPr="00375540" w:rsidRDefault="00DF7AD5" w:rsidP="00EF2F6B">
                            <w:pPr>
                              <w:pStyle w:val="ab"/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Вып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92" style="position:absolute;left:0;text-align:left;margin-left:-1.45pt;margin-top:734.85pt;width:25.95pt;height:12.3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" filled="f" stroked="f" strokeweight=".25pt">
                <v:textbox inset="1pt,1pt,1pt,1pt">
                  <w:txbxContent>
                    <w:p w:rsidR="00DF7AD5" w:rsidRPr="00375540" w:rsidRDefault="00DF7AD5" w:rsidP="00EF2F6B">
                      <w:pPr>
                        <w:pStyle w:val="ab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proofErr w:type="spellStart"/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Вып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4C298E">
        <w:rPr>
          <w:rFonts w:asciiTheme="majorHAnsi" w:hAnsiTheme="majorHAnsi"/>
          <w:i w:val="0"/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4BB21DF" wp14:editId="5A0F46CB">
                <wp:simplePos x="0" y="0"/>
                <wp:positionH relativeFrom="column">
                  <wp:posOffset>1633855</wp:posOffset>
                </wp:positionH>
                <wp:positionV relativeFrom="paragraph">
                  <wp:posOffset>9368155</wp:posOffset>
                </wp:positionV>
                <wp:extent cx="567690" cy="147320"/>
                <wp:effectExtent l="0" t="0" r="3810" b="5080"/>
                <wp:wrapNone/>
                <wp:docPr id="6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7690" cy="147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F7AD5" w:rsidRPr="00375540" w:rsidRDefault="00DF7AD5" w:rsidP="00EF2F6B">
                            <w:pPr>
                              <w:pStyle w:val="ab"/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31.10.19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93" style="position:absolute;left:0;text-align:left;margin-left:128.65pt;margin-top:737.65pt;width:44.7pt;height:11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" filled="f" stroked="f" strokeweight=".25pt">
                <v:textbox inset="1pt,1pt,1pt,1pt">
                  <w:txbxContent>
                    <w:p w:rsidR="00DF7AD5" w:rsidRPr="00375540" w:rsidRDefault="00DF7AD5" w:rsidP="00EF2F6B">
                      <w:pPr>
                        <w:pStyle w:val="ab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31.10.19</w:t>
                      </w:r>
                    </w:p>
                  </w:txbxContent>
                </v:textbox>
              </v:rect>
            </w:pict>
          </mc:Fallback>
        </mc:AlternateContent>
      </w:r>
      <w:r w:rsidRPr="004C298E">
        <w:rPr>
          <w:rFonts w:asciiTheme="majorHAnsi" w:hAnsiTheme="majorHAnsi"/>
          <w:i w:val="0"/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71BD156" wp14:editId="213A7FD3">
                <wp:simplePos x="0" y="0"/>
                <wp:positionH relativeFrom="column">
                  <wp:posOffset>396240</wp:posOffset>
                </wp:positionH>
                <wp:positionV relativeFrom="paragraph">
                  <wp:posOffset>9339580</wp:posOffset>
                </wp:positionV>
                <wp:extent cx="751840" cy="156845"/>
                <wp:effectExtent l="0" t="0" r="0" b="0"/>
                <wp:wrapNone/>
                <wp:docPr id="66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1840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F7AD5" w:rsidRPr="00375540" w:rsidRDefault="00DF7AD5" w:rsidP="00EF2F6B">
                            <w:pPr>
                              <w:pStyle w:val="ab"/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Карпов М.О.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_x0000_s1094" style="position:absolute;left:0;text-align:left;margin-left:31.2pt;margin-top:735.4pt;width:59.2pt;height:12.3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" filled="f" stroked="f" strokeweight=".25pt">
                <v:textbox inset="1pt,1pt,1pt,1pt">
                  <w:txbxContent>
                    <w:p w:rsidR="00DF7AD5" w:rsidRPr="00375540" w:rsidRDefault="00DF7AD5" w:rsidP="00EF2F6B">
                      <w:pPr>
                        <w:pStyle w:val="ab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Карпов М.О.</w:t>
                      </w:r>
                    </w:p>
                  </w:txbxContent>
                </v:textbox>
              </v:rect>
            </w:pict>
          </mc:Fallback>
        </mc:AlternateContent>
      </w:r>
      <w:r w:rsidRPr="004C298E">
        <w:rPr>
          <w:rFonts w:asciiTheme="majorHAnsi" w:hAnsiTheme="majorHAnsi"/>
          <w:i w:val="0"/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C46823D" wp14:editId="17FF4E08">
                <wp:simplePos x="0" y="0"/>
                <wp:positionH relativeFrom="column">
                  <wp:posOffset>-338455</wp:posOffset>
                </wp:positionH>
                <wp:positionV relativeFrom="paragraph">
                  <wp:posOffset>9332595</wp:posOffset>
                </wp:positionV>
                <wp:extent cx="329565" cy="156845"/>
                <wp:effectExtent l="0" t="0" r="0" b="0"/>
                <wp:wrapNone/>
                <wp:docPr id="67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F7AD5" w:rsidRPr="00375540" w:rsidRDefault="00DF7AD5" w:rsidP="00EF2F6B">
                            <w:pPr>
                              <w:pStyle w:val="ab"/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95" style="position:absolute;left:0;text-align:left;margin-left:-26.65pt;margin-top:734.85pt;width:25.95pt;height:12.3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" filled="f" stroked="f" strokeweight=".25pt">
                <v:textbox inset="1pt,1pt,1pt,1pt">
                  <w:txbxContent>
                    <w:p w:rsidR="00DF7AD5" w:rsidRPr="00375540" w:rsidRDefault="00DF7AD5" w:rsidP="00EF2F6B">
                      <w:pPr>
                        <w:pStyle w:val="ab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4C298E">
        <w:rPr>
          <w:rFonts w:asciiTheme="minorHAnsi" w:hAnsiTheme="minorHAnsi"/>
          <w:i w:val="0"/>
          <w:sz w:val="32"/>
          <w:szCs w:val="32"/>
          <w:lang w:val="ru-RU"/>
        </w:rPr>
        <w:t>Пояснение к заданию</w:t>
      </w:r>
      <w:bookmarkEnd w:id="3"/>
    </w:p>
    <w:p w:rsidR="00EF2F6B" w:rsidRPr="00EF2F6B" w:rsidRDefault="00EF2F6B" w:rsidP="00EF2F6B">
      <w:pPr>
        <w:ind w:firstLine="360"/>
        <w:textAlignment w:val="baseline"/>
        <w:rPr>
          <w:rFonts w:asciiTheme="minorHAnsi" w:hAnsiTheme="minorHAnsi" w:cs="Calibri"/>
          <w:i w:val="0"/>
          <w:szCs w:val="32"/>
        </w:rPr>
      </w:pPr>
      <w:r w:rsidRPr="00EF2F6B">
        <w:rPr>
          <w:i w:val="0"/>
          <w:noProof/>
          <w:lang w:val="ru-RU"/>
        </w:rPr>
        <mc:AlternateContent>
          <mc:Choice Requires="wpg">
            <w:drawing>
              <wp:anchor distT="0" distB="0" distL="114300" distR="114300" simplePos="0" relativeHeight="251694080" behindDoc="0" locked="1" layoutInCell="0" allowOverlap="1" wp14:anchorId="44C5D022" wp14:editId="73CE88B5">
                <wp:simplePos x="0" y="0"/>
                <wp:positionH relativeFrom="page">
                  <wp:posOffset>723900</wp:posOffset>
                </wp:positionH>
                <wp:positionV relativeFrom="page">
                  <wp:posOffset>247650</wp:posOffset>
                </wp:positionV>
                <wp:extent cx="6588760" cy="10189210"/>
                <wp:effectExtent l="0" t="0" r="21590" b="21590"/>
                <wp:wrapNone/>
                <wp:docPr id="68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69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Line 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1" name="Line 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2" name="Line 6"/>
                        <wps:cNvCnPr/>
                        <wps:spPr bwMode="auto">
                          <a:xfrm>
                            <a:off x="2012" y="18941"/>
                            <a:ext cx="0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3" name="Line 7"/>
                        <wps:cNvCnPr/>
                        <wps:spPr bwMode="auto">
                          <a:xfrm>
                            <a:off x="4896" y="18977"/>
                            <a:ext cx="0" cy="102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4" name="Line 8"/>
                        <wps:cNvCnPr/>
                        <wps:spPr bwMode="auto">
                          <a:xfrm>
                            <a:off x="6014" y="18958"/>
                            <a:ext cx="29" cy="104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5" name="Line 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6" name="Line 1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7" name="Line 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8" name="Line 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9" name="Line 1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0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79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AD5" w:rsidRPr="00375540" w:rsidRDefault="00DF7AD5" w:rsidP="00EF2F6B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  <w:t>№</w:t>
                              </w: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1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9" y="19338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AD5" w:rsidRPr="00375540" w:rsidRDefault="00DF7AD5" w:rsidP="00EF2F6B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79"/>
                            <a:ext cx="23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AD5" w:rsidRPr="00375540" w:rsidRDefault="00DF7AD5" w:rsidP="00EF2F6B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  <w:t>Ф.И.О.</w:t>
                              </w: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3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896" y="19660"/>
                            <a:ext cx="1263" cy="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AD5" w:rsidRPr="00375540" w:rsidRDefault="00DF7AD5" w:rsidP="00EF2F6B">
                              <w:pPr>
                                <w:pStyle w:val="ab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Под</w:t>
                              </w:r>
                              <w:proofErr w:type="spellEnd"/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  <w:t>п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4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043" y="19698"/>
                            <a:ext cx="1561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AD5" w:rsidRPr="00375540" w:rsidRDefault="00DF7AD5" w:rsidP="00EF2F6B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5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AD5" w:rsidRPr="00375540" w:rsidRDefault="00DF7AD5" w:rsidP="00EF2F6B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6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AD5" w:rsidRPr="00EF2F6B" w:rsidRDefault="00DF7AD5" w:rsidP="00EF2F6B">
                              <w:pPr>
                                <w:pStyle w:val="ab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7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AD5" w:rsidRPr="00375540" w:rsidRDefault="00DF7AD5" w:rsidP="00EF2F6B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  <w:t>ЛР по «Численным методам</w:t>
                              </w:r>
                              <w:proofErr w:type="gramStart"/>
                              <w:r w:rsidRPr="00375540"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  <w:t>»-</w:t>
                              </w:r>
                              <w:proofErr w:type="gramEnd"/>
                              <w:r w:rsidRPr="00375540"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  <w:t>НГТУ-(17-ПМ)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096" style="position:absolute;left:0;text-align:left;margin-left:57pt;margin-top:19.5pt;width:518.8pt;height:802.3pt;z-index:25169408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" o:allowincell="f">
                <v:rect id="Rectangle 3" o:spid="_x0000_s109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7SwMMA&#10;AADbAAAADwAAAGRycy9kb3ducmV2LnhtbESPQWuDQBSE74H+h+UFeotregjVuBEtBHoKrfUHPNxX&#10;lbhvrbtR01/fLRR6HGbmGybLVzOImSbXW1awj2IQxI3VPbcK6o/z7hmE88gaB8uk4E4O8tPDJsNU&#10;24Xfaa58KwKEXYoKOu/HVErXdGTQRXYkDt6nnQz6IKdW6gmXADeDfIrjgzTYc1jocKSXjpprdTMK&#10;rn6dL0VbfZ+Tukyat7JYbl+FUo/btTiC8LT6//Bf+1UrOCTw+yX8AHn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s7SwMMAAADbAAAADwAAAAAAAAAAAAAAAACYAgAAZHJzL2Rv&#10;d25yZXYueG1sUEsFBgAAAAAEAAQA9QAAAIgDAAAAAA==&#10;" filled="f" strokeweight="2pt"/>
                <v:line id="Line 4" o:spid="_x0000_s109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vKDLwAAADbAAAADwAAAGRycy9kb3ducmV2LnhtbERPuwrCMBTdBf8hXMFNUwUfVKOIUHET&#10;axe3a3Nti81NaaLWvzeD4Hg47/W2M7V4Uesqywom4wgEcW51xYWC7JKMliCcR9ZYWyYFH3Kw3fR7&#10;a4y1ffOZXqkvRAhhF6OC0vsmltLlJRl0Y9sQB+5uW4M+wLaQusV3CDe1nEbRXBqsODSU2NC+pPyR&#10;Po2CxzWbJYfTXl/qdKdvReKvt7tWajjodisQnjr/F//cR61gEdaHL+EHyM0X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6CvKDLwAAADbAAAADwAAAAAAAAAAAAAAAAChAgAA&#10;ZHJzL2Rvd25yZXYueG1sUEsFBgAAAAAEAAQA+QAAAIoDAAAAAA==&#10;" strokeweight="2pt"/>
                <v:line id="Line 5" o:spid="_x0000_s109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2dvl7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8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2dvl78AAADbAAAADwAAAAAAAAAAAAAAAACh&#10;AgAAZHJzL2Rvd25yZXYueG1sUEsFBgAAAAAEAAQA+QAAAI0DAAAAAA==&#10;" strokeweight="2pt"/>
                <v:line id="Line 6" o:spid="_x0000_s1100" style="position:absolute;visibility:visible;mso-wrap-style:square" from="2012,18941" to="201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7Xx4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8P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7Xx4L8AAADbAAAADwAAAAAAAAAAAAAAAACh&#10;AgAAZHJzL2Rvd25yZXYueG1sUEsFBgAAAAAEAAQA+QAAAI0DAAAAAA==&#10;" strokeweight="2pt"/>
                <v:line id="Line 7" o:spid="_x0000_s1101" style="position:absolute;visibility:visible;mso-wrap-style:square" from="4896,18977" to="4896,20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lUe8IAAADbAAAADwAAAGRycy9kb3ducmV2LnhtbESPT4vCMBTE7wt+h/AEb2uq4iq1UUSo&#10;eFusXrw9m9c/2LyUJmr99htB2OMwM79hkk1vGvGgztWWFUzGEQji3OqaSwXnU/q9BOE8ssbGMil4&#10;kYPNevCVYKztk4/0yHwpAoRdjAoq79tYSpdXZNCNbUscvMJ2Bn2QXSl1h88AN42cRtGPNFhzWKiw&#10;pV1F+S27GwW3y3me7n93+tRkW30tU3+5Flqp0bDfrkB46v1/+NM+aAWLG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PlUe8IAAADbAAAADwAAAAAAAAAAAAAA&#10;AAChAgAAZHJzL2Rvd25yZXYueG1sUEsFBgAAAAAEAAQA+QAAAJADAAAAAA==&#10;" strokeweight="2pt"/>
                <v:line id="Line 8" o:spid="_x0000_s1102" style="position:absolute;visibility:visible;mso-wrap-style:square" from="6014,18958" to="6043,20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DMD8IAAADbAAAADwAAAGRycy9kb3ducmV2LnhtbESPT4vCMBTE7wt+h/AEb2uq6Cq1UUSo&#10;eFusXrw9m9c/2LyUJmr99htB2OMwM79hkk1vGvGgztWWFUzGEQji3OqaSwXnU/q9BOE8ssbGMil4&#10;kYPNevCVYKztk4/0yHwpAoRdjAoq79tYSpdXZNCNbUscvMJ2Bn2QXSl1h88AN42cRtGPNFhzWKiw&#10;pV1F+S27GwW3y3me7n93+tRkW30tU3+5Flqp0bDfrkB46v1/+NM+aAWLG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xDMD8IAAADbAAAADwAAAAAAAAAAAAAA&#10;AAChAgAAZHJzL2Rvd25yZXYueG1sUEsFBgAAAAAEAAQA+QAAAJADAAAAAA==&#10;" strokeweight="2pt"/>
                <v:line id="Line 9" o:spid="_x0000_s110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Fxpl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8D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+FxplL8AAADbAAAADwAAAAAAAAAAAAAAAACh&#10;AgAAZHJzL2Rvd25yZXYueG1sUEsFBgAAAAAEAAQA+QAAAI0DAAAAAA==&#10;" strokeweight="2pt"/>
                <v:line id="Line 10" o:spid="_x0000_s110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7347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8L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I73478AAADbAAAADwAAAAAAAAAAAAAAAACh&#10;AgAAZHJzL2Rvd25yZXYueG1sUEsFBgAAAAAEAAQA+QAAAI0DAAAAAA==&#10;" strokeweight="2pt"/>
                <v:line id="Line 11" o:spid="_x0000_s110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2ibnMQAAADbAAAADwAAAGRycy9kb3ducmV2LnhtbESPwW7CMBBE70j8g7VIvRWHHgoNOFEF&#10;RSrigEr7AUu8xCnxOrINpP36GqkSx9HMvNEsyt624kI+NI4VTMYZCOLK6YZrBV+f68cZiBCRNbaO&#10;ScEPBSiL4WCBuXZX/qDLPtYiQTjkqMDE2OVShsqQxTB2HXHyjs5bjEn6WmqP1wS3rXzKsmdpseG0&#10;YLCjpaHqtD9bBRt/2J4mv7WRB974t3a3egn2W6mHUf86BxGpj/fwf/tdK5hO4fYl/QBZ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aJucxAAAANsAAAAPAAAAAAAAAAAA&#10;AAAAAKECAABkcnMvZG93bnJldi54bWxQSwUGAAAAAAQABAD5AAAAkgMAAAAA&#10;" strokeweight="1pt"/>
                <v:line id="Line 12" o:spid="_x0000_s110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3GCrwAAADbAAAADwAAAGRycy9kb3ducmV2LnhtbERPuwrCMBTdBf8hXMFNUwUfVKOIUHET&#10;axe3a3Nti81NaaLWvzeD4Hg47/W2M7V4Uesqywom4wgEcW51xYWC7JKMliCcR9ZYWyYFH3Kw3fR7&#10;a4y1ffOZXqkvRAhhF6OC0vsmltLlJRl0Y9sQB+5uW4M+wLaQusV3CDe1nEbRXBqsODSU2NC+pPyR&#10;Po2CxzWbJYfTXl/qdKdvReKvt7tWajjodisQnjr/F//cR61gEcaGL+EHyM0X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Fl3GCrwAAADbAAAADwAAAAAAAAAAAAAAAAChAgAA&#10;ZHJzL2Rvd25yZXYueG1sUEsFBgAAAAAEAAQA+QAAAIoDAAAAAA==&#10;" strokeweight="2pt"/>
                <v:line id="Line 13" o:spid="_x0000_s110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uqdcQAAADbAAAADwAAAGRycy9kb3ducmV2LnhtbESP3WoCMRSE7wXfIRyhd5q1F7WuRhFt&#10;odIL8ecBjpvjZnVzsiSpbn36Rih4OczMN8x03tpaXMmHyrGC4SADQVw4XXGp4LD/7L+DCBFZY+2Y&#10;FPxSgPms25lirt2Nt3TdxVIkCIccFZgYm1zKUBiyGAauIU7eyXmLMUlfSu3xluC2lq9Z9iYtVpwW&#10;DDa0NFRcdj9Wwdofvy/De2nkkdf+o96sxsGelXrptYsJiEhtfIb/219awWgMjy/pB8j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u6p1xAAAANsAAAAPAAAAAAAAAAAA&#10;AAAAAKECAABkcnMvZG93bnJldi54bWxQSwUGAAAAAAQABAD5AAAAkgMAAAAA&#10;" strokeweight="1pt"/>
                <v:rect id="Rectangle 14" o:spid="_x0000_s1108" style="position:absolute;left:54;top:19679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OLk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W18c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7Y4uTvwAAANsAAAAPAAAAAAAAAAAAAAAAAJgCAABkcnMvZG93bnJl&#10;di54bWxQSwUGAAAAAAQABAD1AAAAhAMAAAAA&#10;" filled="f" stroked="f" strokeweight=".25pt">
                  <v:textbox inset="1pt,1pt,1pt,1pt">
                    <w:txbxContent>
                      <w:p w:rsidR="00DF7AD5" w:rsidRPr="00375540" w:rsidRDefault="00DF7AD5" w:rsidP="00EF2F6B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  <w:t>№</w:t>
                        </w: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_x0000_s1109" style="position:absolute;left:29;top:19338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8uCMAA&#10;AADbAAAADwAAAGRycy9kb3ducmV2LnhtbESPQYvCMBSE7wv+h/AEb9tUEaldoxRB8GpXweOjedt2&#10;t3mpSdT6782C4HGYmW+Y1WYwnbiR861lBdMkBUFcWd1yreD4vfvMQPiArLGzTAoe5GGzHn2sMNf2&#10;zge6laEWEcI+RwVNCH0upa8aMugT2xNH78c6gyFKV0vt8B7hppOzNF1Igy3HhQZ72jZU/ZVXo6Ao&#10;fofTpVzizsssdQs913VxVmoyHoovEIGG8A6/2nutIJvC/5f4A+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C8uCMAAAADbAAAADwAAAAAAAAAAAAAAAACYAgAAZHJzL2Rvd25y&#10;ZXYueG1sUEsFBgAAAAAEAAQA9QAAAIUDAAAAAA==&#10;" filled="f" stroked="f" strokeweight=".25pt">
                  <v:textbox inset="1pt,1pt,1pt,1pt">
                    <w:txbxContent>
                      <w:p w:rsidR="00DF7AD5" w:rsidRPr="00375540" w:rsidRDefault="00DF7AD5" w:rsidP="00EF2F6B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2</w:t>
                        </w:r>
                      </w:p>
                    </w:txbxContent>
                  </v:textbox>
                </v:rect>
                <v:rect id="Rectangle 16" o:spid="_x0000_s1110" style="position:absolute;left:2267;top:19679;width:23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2wf8AA&#10;AADbAAAADwAAAGRycy9kb3ducmV2LnhtbESPQYvCMBSE7wv+h/AEb9tUEaldoxRB8GpXweOjedt2&#10;t3mpSdT6782C4HGYmW+Y1WYwnbiR861lBdMkBUFcWd1yreD4vfvMQPiArLGzTAoe5GGzHn2sMNf2&#10;zge6laEWEcI+RwVNCH0upa8aMugT2xNH78c6gyFKV0vt8B7hppOzNF1Igy3HhQZ72jZU/ZVXo6Ao&#10;fofTpVzizsssdQs913VxVmoyHoovEIGG8A6/2nutIJvB/5f4A+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P2wf8AAAADbAAAADwAAAAAAAAAAAAAAAACYAgAAZHJzL2Rvd25y&#10;ZXYueG1sUEsFBgAAAAAEAAQA9QAAAIUDAAAAAA==&#10;" filled="f" stroked="f" strokeweight=".25pt">
                  <v:textbox inset="1pt,1pt,1pt,1pt">
                    <w:txbxContent>
                      <w:p w:rsidR="00DF7AD5" w:rsidRPr="00375540" w:rsidRDefault="00DF7AD5" w:rsidP="00EF2F6B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  <w:t>Ф.И.О.</w:t>
                        </w: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7" o:spid="_x0000_s1111" style="position:absolute;left:4896;top:19660;width:1263;height:3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EV5MAA&#10;AADbAAAADwAAAGRycy9kb3ducmV2LnhtbESPQYvCMBSE7wv+h/AEb2uqLtLtGqUIglergsdH87bt&#10;2rzUJGr992ZB8DjMzDfMYtWbVtzI+caygsk4AUFcWt1wpeCw33ymIHxA1thaJgUP8rBaDj4WmGl7&#10;5x3dilCJCGGfoYI6hC6T0pc1GfRj2xFH79c6gyFKV0nt8B7hppXTJJlLgw3HhRo7WtdUnourUZDn&#10;f/3xUnzjxss0cXP9pav8pNRo2Oc/IAL14R1+tbdaQTqD/y/xB8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EV5MAAAADbAAAADwAAAAAAAAAAAAAAAACYAgAAZHJzL2Rvd25y&#10;ZXYueG1sUEsFBgAAAAAEAAQA9QAAAIUDAAAAAA==&#10;" filled="f" stroked="f" strokeweight=".25pt">
                  <v:textbox inset="1pt,1pt,1pt,1pt">
                    <w:txbxContent>
                      <w:p w:rsidR="00DF7AD5" w:rsidRPr="00375540" w:rsidRDefault="00DF7AD5" w:rsidP="00EF2F6B">
                        <w:pPr>
                          <w:pStyle w:val="ab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Под</w:t>
                        </w:r>
                        <w:proofErr w:type="spellEnd"/>
                        <w:r w:rsidRPr="00375540"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  <w:t>п</w:t>
                        </w: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18" o:spid="_x0000_s1112" style="position:absolute;left:6043;top:19698;width:1561;height: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iNkMAA&#10;AADbAAAADwAAAGRycy9kb3ducmV2LnhtbESPQYvCMBSE7wv+h/AEb2vqIlKrUcqC4NWugsdH82yr&#10;zUtNotZ/bxYEj8PMfMMs171pxZ2cbywrmIwTEMSl1Q1XCvZ/m+8UhA/IGlvLpOBJHtarwdcSM20f&#10;vKN7ESoRIewzVFCH0GVS+rImg35sO+LonawzGKJ0ldQOHxFuWvmTJDNpsOG4UGNHvzWVl+JmFOT5&#10;uT9cizluvEwTN9NTXeVHpUbDPl+ACNSHT/jd3moF6RT+v8Qf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FiNkMAAAADbAAAADwAAAAAAAAAAAAAAAACYAgAAZHJzL2Rvd25y&#10;ZXYueG1sUEsFBgAAAAAEAAQA9QAAAIUDAAAAAA==&#10;" filled="f" stroked="f" strokeweight=".25pt">
                  <v:textbox inset="1pt,1pt,1pt,1pt">
                    <w:txbxContent>
                      <w:p w:rsidR="00DF7AD5" w:rsidRPr="00375540" w:rsidRDefault="00DF7AD5" w:rsidP="00EF2F6B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11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QoC8AA&#10;AADbAAAADwAAAGRycy9kb3ducmV2LnhtbESPQYvCMBSE7wv+h/AEb2uquNLtGqUIglergsdH87bt&#10;2rzUJGr992ZB8DjMzDfMYtWbVtzI+caygsk4AUFcWt1wpeCw33ymIHxA1thaJgUP8rBaDj4WmGl7&#10;5x3dilCJCGGfoYI6hC6T0pc1GfRj2xFH79c6gyFKV0nt8B7hppXTJJlLgw3HhRo7WtdUnourUZDn&#10;f/3xUnzjxss0cXM901V+Umo07PMfEIH68A6/2lutIP2C/y/xB8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xQoC8AAAADbAAAADwAAAAAAAAAAAAAAAACYAgAAZHJzL2Rvd25y&#10;ZXYueG1sUEsFBgAAAAAEAAQA9QAAAIUDAAAAAA==&#10;" filled="f" stroked="f" strokeweight=".25pt">
                  <v:textbox inset="1pt,1pt,1pt,1pt">
                    <w:txbxContent>
                      <w:p w:rsidR="00DF7AD5" w:rsidRPr="00375540" w:rsidRDefault="00DF7AD5" w:rsidP="00EF2F6B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" o:spid="_x0000_s111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a2fMAA&#10;AADbAAAADwAAAGRycy9kb3ducmV2LnhtbESPQYvCMBSE78L+h/AWvGm6IqVbjVIEwatVweOjedvW&#10;bV5qErX77zeC4HGYmW+Y5XownbiT861lBV/TBARxZXXLtYLjYTvJQPiArLGzTAr+yMN69TFaYq7t&#10;g/d0L0MtIoR9jgqaEPpcSl81ZNBPbU8cvR/rDIYoXS21w0eEm07OkiSVBluOCw32tGmo+i1vRkFR&#10;XIbTtfzGrZdZ4lI913VxVmr8ORQLEIGG8A6/2jutIEvh+SX+ALn6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a2fMAAAADbAAAADwAAAAAAAAAAAAAAAACYAgAAZHJzL2Rvd25y&#10;ZXYueG1sUEsFBgAAAAAEAAQA9QAAAIUDAAAAAA==&#10;" filled="f" stroked="f" strokeweight=".25pt">
                  <v:textbox inset="1pt,1pt,1pt,1pt">
                    <w:txbxContent>
                      <w:p w:rsidR="00DF7AD5" w:rsidRPr="00EF2F6B" w:rsidRDefault="00DF7AD5" w:rsidP="00EF2F6B">
                        <w:pPr>
                          <w:pStyle w:val="ab"/>
                          <w:jc w:val="center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4</w:t>
                        </w:r>
                      </w:p>
                    </w:txbxContent>
                  </v:textbox>
                </v:rect>
                <v:rect id="Rectangle 21" o:spid="_x0000_s111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oT58AA&#10;AADbAAAADwAAAGRycy9kb3ducmV2LnhtbESPQYvCMBSE74L/ITzBm6aKuN2uUYogeLWu4PHRvG27&#10;Ni81iVr/vVlY8DjMzDfMatObVtzJ+caygtk0AUFcWt1wpeD7uJukIHxA1thaJgVP8rBZDwcrzLR9&#10;8IHuRahEhLDPUEEdQpdJ6cuaDPqp7Yij92OdwRClq6R2+Ihw08p5kiylwYbjQo0dbWsqL8XNKMjz&#10;3/50LT5x52WauKVe6Co/KzUe9fkXiEB9eIf/23utIP2Avy/xB8j1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IoT58AAAADbAAAADwAAAAAAAAAAAAAAAACYAgAAZHJzL2Rvd25y&#10;ZXYueG1sUEsFBgAAAAAEAAQA9QAAAIUDAAAAAA==&#10;" filled="f" stroked="f" strokeweight=".25pt">
                  <v:textbox inset="1pt,1pt,1pt,1pt">
                    <w:txbxContent>
                      <w:p w:rsidR="00DF7AD5" w:rsidRPr="00375540" w:rsidRDefault="00DF7AD5" w:rsidP="00EF2F6B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  <w:t>ЛР по «Численным методам</w:t>
                        </w:r>
                        <w:proofErr w:type="gramStart"/>
                        <w:r w:rsidRPr="00375540"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  <w:t>»-</w:t>
                        </w:r>
                        <w:proofErr w:type="gramEnd"/>
                        <w:r w:rsidRPr="00375540"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  <w:t>НГТУ-(17-ПМ)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EF2F6B">
        <w:rPr>
          <w:i w:val="0"/>
          <w:noProof/>
          <w:lang w:val="ru-RU"/>
        </w:rPr>
        <mc:AlternateContent>
          <mc:Choice Requires="wps">
            <w:drawing>
              <wp:anchor distT="0" distB="0" distL="114300" distR="114300" simplePos="0" relativeHeight="251695104" behindDoc="0" locked="1" layoutInCell="0" allowOverlap="1" wp14:anchorId="555F7838" wp14:editId="4A93EEE9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0" t="0" r="0" b="0"/>
                <wp:wrapNone/>
                <wp:docPr id="8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760" cy="1018921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6" style="position:absolute;margin-left:56.7pt;margin-top:19.85pt;width:518.8pt;height:802.3pt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" o:allowincell="f" filled="f" strokeweight="2pt">
                <w10:wrap anchorx="page" anchory="page"/>
                <w10:anchorlock/>
              </v:rect>
            </w:pict>
          </mc:Fallback>
        </mc:AlternateContent>
      </w:r>
      <w:r w:rsidRPr="00EF2F6B">
        <w:rPr>
          <w:rFonts w:asciiTheme="minorHAnsi" w:hAnsiTheme="minorHAnsi" w:cs="Calibri"/>
          <w:i w:val="0"/>
          <w:szCs w:val="32"/>
        </w:rPr>
        <w:t xml:space="preserve">К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необходимости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решения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 систем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линейных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алгебраических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уравнений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 (СЛАУ)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приводят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многие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прикладные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задачи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физики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,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радиофизики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,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электр</w:t>
      </w:r>
      <w:r w:rsidRPr="00EF2F6B">
        <w:rPr>
          <w:rFonts w:asciiTheme="minorHAnsi" w:hAnsiTheme="minorHAnsi" w:cs="Calibri"/>
          <w:i w:val="0"/>
          <w:szCs w:val="32"/>
        </w:rPr>
        <w:t>о</w:t>
      </w:r>
      <w:r w:rsidRPr="00EF2F6B">
        <w:rPr>
          <w:rFonts w:asciiTheme="minorHAnsi" w:hAnsiTheme="minorHAnsi" w:cs="Calibri"/>
          <w:i w:val="0"/>
          <w:szCs w:val="32"/>
        </w:rPr>
        <w:t>ники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 и других областей науки и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техники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. По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этой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причине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разработке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 и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ис</w:t>
      </w:r>
      <w:r w:rsidRPr="00EF2F6B">
        <w:rPr>
          <w:rFonts w:asciiTheme="minorHAnsi" w:hAnsiTheme="minorHAnsi" w:cs="Calibri"/>
          <w:i w:val="0"/>
          <w:szCs w:val="32"/>
        </w:rPr>
        <w:t>с</w:t>
      </w:r>
      <w:r w:rsidRPr="00EF2F6B">
        <w:rPr>
          <w:rFonts w:asciiTheme="minorHAnsi" w:hAnsiTheme="minorHAnsi" w:cs="Calibri"/>
          <w:i w:val="0"/>
          <w:szCs w:val="32"/>
        </w:rPr>
        <w:t>ледованию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методов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решения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 СЛАУ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уделяется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повышенное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внимание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>.</w:t>
      </w:r>
    </w:p>
    <w:p w:rsidR="00EF2F6B" w:rsidRPr="00EF2F6B" w:rsidRDefault="00EF2F6B" w:rsidP="00EF2F6B">
      <w:pPr>
        <w:ind w:firstLine="360"/>
        <w:textAlignment w:val="baseline"/>
        <w:rPr>
          <w:rFonts w:asciiTheme="minorHAnsi" w:hAnsiTheme="minorHAnsi" w:cs="Calibri"/>
          <w:i w:val="0"/>
          <w:szCs w:val="32"/>
        </w:rPr>
      </w:pPr>
      <w:r w:rsidRPr="00EF2F6B">
        <w:rPr>
          <w:rFonts w:asciiTheme="minorHAnsi" w:hAnsiTheme="minorHAnsi" w:cs="Calibri"/>
          <w:i w:val="0"/>
          <w:szCs w:val="32"/>
        </w:rPr>
        <w:t xml:space="preserve">Для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решения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 СЛАУ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используются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как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прямые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методы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,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позволяющие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 п</w:t>
      </w:r>
      <w:r w:rsidRPr="00EF2F6B">
        <w:rPr>
          <w:rFonts w:asciiTheme="minorHAnsi" w:hAnsiTheme="minorHAnsi" w:cs="Calibri"/>
          <w:i w:val="0"/>
          <w:szCs w:val="32"/>
        </w:rPr>
        <w:t>о</w:t>
      </w:r>
      <w:r w:rsidRPr="00EF2F6B">
        <w:rPr>
          <w:rFonts w:asciiTheme="minorHAnsi" w:hAnsiTheme="minorHAnsi" w:cs="Calibri"/>
          <w:i w:val="0"/>
          <w:szCs w:val="32"/>
        </w:rPr>
        <w:t xml:space="preserve">лучить в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случае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отсутствия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ошибок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округления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точное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решение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 за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конечное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,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заранее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известное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количество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арифметических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операций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, так и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итерацио</w:t>
      </w:r>
      <w:r w:rsidRPr="00EF2F6B">
        <w:rPr>
          <w:rFonts w:asciiTheme="minorHAnsi" w:hAnsiTheme="minorHAnsi" w:cs="Calibri"/>
          <w:i w:val="0"/>
          <w:szCs w:val="32"/>
        </w:rPr>
        <w:t>н</w:t>
      </w:r>
      <w:r w:rsidRPr="00EF2F6B">
        <w:rPr>
          <w:rFonts w:asciiTheme="minorHAnsi" w:hAnsiTheme="minorHAnsi" w:cs="Calibri"/>
          <w:i w:val="0"/>
          <w:szCs w:val="32"/>
        </w:rPr>
        <w:t>ные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методы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.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Итерационные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методы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используются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 для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решения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 СЛАУ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бол</w:t>
      </w:r>
      <w:r w:rsidRPr="00EF2F6B">
        <w:rPr>
          <w:rFonts w:asciiTheme="minorHAnsi" w:hAnsiTheme="minorHAnsi" w:cs="Calibri"/>
          <w:i w:val="0"/>
          <w:szCs w:val="32"/>
        </w:rPr>
        <w:t>ь</w:t>
      </w:r>
      <w:r w:rsidRPr="00EF2F6B">
        <w:rPr>
          <w:rFonts w:asciiTheme="minorHAnsi" w:hAnsiTheme="minorHAnsi" w:cs="Calibri"/>
          <w:i w:val="0"/>
          <w:szCs w:val="32"/>
        </w:rPr>
        <w:t>шого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порядка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, а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также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 для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уточнения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решения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,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полученного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прямыми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 мет</w:t>
      </w:r>
      <w:r w:rsidRPr="00EF2F6B">
        <w:rPr>
          <w:rFonts w:asciiTheme="minorHAnsi" w:hAnsiTheme="minorHAnsi" w:cs="Calibri"/>
          <w:i w:val="0"/>
          <w:szCs w:val="32"/>
        </w:rPr>
        <w:t>о</w:t>
      </w:r>
      <w:r w:rsidRPr="00EF2F6B">
        <w:rPr>
          <w:rFonts w:asciiTheme="minorHAnsi" w:hAnsiTheme="minorHAnsi" w:cs="Calibri"/>
          <w:i w:val="0"/>
          <w:szCs w:val="32"/>
        </w:rPr>
        <w:t>дами.</w:t>
      </w:r>
    </w:p>
    <w:p w:rsidR="00EF2F6B" w:rsidRPr="00EF2F6B" w:rsidRDefault="00EF2F6B" w:rsidP="00EF2F6B">
      <w:pPr>
        <w:ind w:firstLine="360"/>
        <w:textAlignment w:val="baseline"/>
        <w:rPr>
          <w:rFonts w:asciiTheme="minorHAnsi" w:hAnsiTheme="minorHAnsi" w:cs="Calibri"/>
          <w:i w:val="0"/>
          <w:szCs w:val="32"/>
        </w:rPr>
      </w:pPr>
      <w:proofErr w:type="spellStart"/>
      <w:r w:rsidRPr="00EF2F6B">
        <w:rPr>
          <w:rFonts w:asciiTheme="minorHAnsi" w:hAnsiTheme="minorHAnsi" w:cs="Calibri"/>
          <w:i w:val="0"/>
          <w:szCs w:val="32"/>
        </w:rPr>
        <w:t>Из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прямых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методов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популярным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 у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вычислений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является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 метод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Гаусса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 (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и</w:t>
      </w:r>
      <w:r w:rsidRPr="00EF2F6B">
        <w:rPr>
          <w:rFonts w:asciiTheme="minorHAnsi" w:hAnsiTheme="minorHAnsi" w:cs="Calibri"/>
          <w:i w:val="0"/>
          <w:szCs w:val="32"/>
        </w:rPr>
        <w:t>с</w:t>
      </w:r>
      <w:r w:rsidRPr="00EF2F6B">
        <w:rPr>
          <w:rFonts w:asciiTheme="minorHAnsi" w:hAnsiTheme="minorHAnsi" w:cs="Calibri"/>
          <w:i w:val="0"/>
          <w:szCs w:val="32"/>
        </w:rPr>
        <w:t>ключения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переменных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) с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выбором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главного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 (максимального по модулю)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элемента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 в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столбце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.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Поиск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главного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элемента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позволяет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, с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одной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стороны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,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ограничить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рост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коэффициентов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 на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каждом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шаге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исключения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 и,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следоват</w:t>
      </w:r>
      <w:r w:rsidRPr="00EF2F6B">
        <w:rPr>
          <w:rFonts w:asciiTheme="minorHAnsi" w:hAnsiTheme="minorHAnsi" w:cs="Calibri"/>
          <w:i w:val="0"/>
          <w:szCs w:val="32"/>
        </w:rPr>
        <w:t>е</w:t>
      </w:r>
      <w:r w:rsidRPr="00EF2F6B">
        <w:rPr>
          <w:rFonts w:asciiTheme="minorHAnsi" w:hAnsiTheme="minorHAnsi" w:cs="Calibri"/>
          <w:i w:val="0"/>
          <w:szCs w:val="32"/>
        </w:rPr>
        <w:t>льно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,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уменьшить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влияние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ошибок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округления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 на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точность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решения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, с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другой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,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обеспечить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 для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невырожденных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 систем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выполнения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условия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 </w:t>
      </w:r>
      <w:proofErr w:type="spellStart"/>
      <w:r w:rsidRPr="00EF2F6B">
        <w:rPr>
          <w:rFonts w:asciiTheme="minorHAnsi" w:hAnsiTheme="minorHAnsi" w:cs="Calibri"/>
          <w:i w:val="0"/>
          <w:szCs w:val="32"/>
          <w:lang w:val="en-US"/>
        </w:rPr>
        <w:t>a</w:t>
      </w:r>
      <w:r w:rsidRPr="00EF2F6B">
        <w:rPr>
          <w:rFonts w:asciiTheme="minorHAnsi" w:hAnsiTheme="minorHAnsi" w:cs="Calibri"/>
          <w:i w:val="0"/>
          <w:szCs w:val="32"/>
          <w:vertAlign w:val="subscript"/>
          <w:lang w:val="en-US"/>
        </w:rPr>
        <w:t>kk</w:t>
      </w:r>
      <w:proofErr w:type="spellEnd"/>
      <w:r w:rsidRPr="00EF2F6B">
        <w:rPr>
          <w:rFonts w:asciiTheme="minorHAnsi" w:hAnsiTheme="minorHAnsi" w:cs="Calibri"/>
          <w:i w:val="0"/>
          <w:szCs w:val="32"/>
          <w:vertAlign w:val="subscript"/>
        </w:rPr>
        <w:t xml:space="preserve"> </w:t>
      </w:r>
      <w:r w:rsidRPr="00EF2F6B">
        <w:rPr>
          <w:rFonts w:asciiTheme="minorHAnsi" w:hAnsiTheme="minorHAnsi" w:cs="Calibri"/>
          <w:i w:val="0"/>
          <w:szCs w:val="32"/>
        </w:rPr>
        <w:t>≠ 0  (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отсутс</w:t>
      </w:r>
      <w:r w:rsidRPr="00EF2F6B">
        <w:rPr>
          <w:rFonts w:asciiTheme="minorHAnsi" w:hAnsiTheme="minorHAnsi" w:cs="Calibri"/>
          <w:i w:val="0"/>
          <w:szCs w:val="32"/>
        </w:rPr>
        <w:t>т</w:t>
      </w:r>
      <w:r w:rsidRPr="00EF2F6B">
        <w:rPr>
          <w:rFonts w:asciiTheme="minorHAnsi" w:hAnsiTheme="minorHAnsi" w:cs="Calibri"/>
          <w:i w:val="0"/>
          <w:szCs w:val="32"/>
        </w:rPr>
        <w:t>вие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аварийных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остановок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вследствие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деления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 на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ноль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>).</w:t>
      </w:r>
    </w:p>
    <w:p w:rsidR="00EF2F6B" w:rsidRPr="00EF2F6B" w:rsidRDefault="00EF2F6B" w:rsidP="00EF2F6B">
      <w:pPr>
        <w:ind w:firstLine="360"/>
        <w:textAlignment w:val="baseline"/>
        <w:rPr>
          <w:rFonts w:asciiTheme="minorHAnsi" w:hAnsiTheme="minorHAnsi" w:cs="Calibri"/>
          <w:i w:val="0"/>
          <w:szCs w:val="32"/>
        </w:rPr>
      </w:pPr>
      <w:proofErr w:type="spellStart"/>
      <w:r w:rsidRPr="00EF2F6B">
        <w:rPr>
          <w:rFonts w:asciiTheme="minorHAnsi" w:hAnsiTheme="minorHAnsi" w:cs="Calibri"/>
          <w:i w:val="0"/>
          <w:szCs w:val="32"/>
        </w:rPr>
        <w:t>Пусть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 задана СЛАУ</w:t>
      </w:r>
    </w:p>
    <w:p w:rsidR="00EF2F6B" w:rsidRPr="00EF2F6B" w:rsidRDefault="00EF2F6B" w:rsidP="00EF2F6B">
      <w:pPr>
        <w:ind w:left="2124"/>
        <w:textAlignment w:val="baseline"/>
        <w:rPr>
          <w:rFonts w:asciiTheme="minorHAnsi" w:hAnsiTheme="minorHAnsi" w:cs="Segoe UI"/>
          <w:i w:val="0"/>
          <w:szCs w:val="18"/>
          <w:vertAlign w:val="subscript"/>
          <w:lang w:val="en-US"/>
        </w:rPr>
      </w:pPr>
      <w:r w:rsidRPr="00EF2F6B">
        <w:rPr>
          <w:rFonts w:asciiTheme="minorHAnsi" w:hAnsiTheme="minorHAnsi" w:cs="Segoe UI"/>
          <w:i w:val="0"/>
          <w:szCs w:val="18"/>
          <w:lang w:val="en-US"/>
        </w:rPr>
        <w:t>a</w:t>
      </w:r>
      <w:r w:rsidRPr="00EF2F6B">
        <w:rPr>
          <w:rFonts w:asciiTheme="minorHAnsi" w:hAnsiTheme="minorHAnsi" w:cs="Segoe UI"/>
          <w:i w:val="0"/>
          <w:szCs w:val="18"/>
          <w:vertAlign w:val="subscript"/>
        </w:rPr>
        <w:t>11</w:t>
      </w:r>
      <w:r w:rsidRPr="00EF2F6B">
        <w:rPr>
          <w:rFonts w:asciiTheme="minorHAnsi" w:hAnsiTheme="minorHAnsi" w:cs="Segoe UI"/>
          <w:i w:val="0"/>
          <w:szCs w:val="18"/>
          <w:lang w:val="en-US"/>
        </w:rPr>
        <w:t>x</w:t>
      </w:r>
      <w:r w:rsidRPr="00EF2F6B">
        <w:rPr>
          <w:rFonts w:asciiTheme="minorHAnsi" w:hAnsiTheme="minorHAnsi" w:cs="Segoe UI"/>
          <w:i w:val="0"/>
          <w:szCs w:val="18"/>
          <w:vertAlign w:val="subscript"/>
        </w:rPr>
        <w:t xml:space="preserve">1 </w:t>
      </w:r>
      <w:r w:rsidRPr="00EF2F6B">
        <w:rPr>
          <w:rFonts w:asciiTheme="minorHAnsi" w:hAnsiTheme="minorHAnsi" w:cs="Segoe UI"/>
          <w:i w:val="0"/>
          <w:szCs w:val="18"/>
        </w:rPr>
        <w:t xml:space="preserve">+ </w:t>
      </w:r>
      <w:r w:rsidRPr="00EF2F6B">
        <w:rPr>
          <w:rFonts w:asciiTheme="minorHAnsi" w:hAnsiTheme="minorHAnsi" w:cs="Segoe UI"/>
          <w:i w:val="0"/>
          <w:szCs w:val="18"/>
          <w:lang w:val="en-US"/>
        </w:rPr>
        <w:t>a</w:t>
      </w:r>
      <w:r w:rsidRPr="00EF2F6B">
        <w:rPr>
          <w:rFonts w:asciiTheme="minorHAnsi" w:hAnsiTheme="minorHAnsi" w:cs="Segoe UI"/>
          <w:i w:val="0"/>
          <w:szCs w:val="18"/>
          <w:vertAlign w:val="subscript"/>
        </w:rPr>
        <w:t>12</w:t>
      </w:r>
      <w:r w:rsidRPr="00EF2F6B">
        <w:rPr>
          <w:rFonts w:asciiTheme="minorHAnsi" w:hAnsiTheme="minorHAnsi" w:cs="Segoe UI"/>
          <w:i w:val="0"/>
          <w:szCs w:val="18"/>
          <w:lang w:val="en-US"/>
        </w:rPr>
        <w:t>x</w:t>
      </w:r>
      <w:r w:rsidRPr="00EF2F6B">
        <w:rPr>
          <w:rFonts w:asciiTheme="minorHAnsi" w:hAnsiTheme="minorHAnsi" w:cs="Segoe UI"/>
          <w:i w:val="0"/>
          <w:szCs w:val="18"/>
          <w:vertAlign w:val="subscript"/>
        </w:rPr>
        <w:t xml:space="preserve">2 </w:t>
      </w:r>
      <w:r w:rsidRPr="00EF2F6B">
        <w:rPr>
          <w:rFonts w:asciiTheme="minorHAnsi" w:hAnsiTheme="minorHAnsi" w:cs="Segoe UI"/>
          <w:i w:val="0"/>
          <w:szCs w:val="18"/>
        </w:rPr>
        <w:t xml:space="preserve">+ … </w:t>
      </w:r>
      <w:r w:rsidRPr="00EF2F6B">
        <w:rPr>
          <w:rFonts w:asciiTheme="minorHAnsi" w:hAnsiTheme="minorHAnsi" w:cs="Segoe UI"/>
          <w:i w:val="0"/>
          <w:szCs w:val="18"/>
          <w:lang w:val="en-US"/>
        </w:rPr>
        <w:t>+ a</w:t>
      </w:r>
      <w:r w:rsidRPr="00EF2F6B">
        <w:rPr>
          <w:rFonts w:asciiTheme="minorHAnsi" w:hAnsiTheme="minorHAnsi" w:cs="Segoe UI"/>
          <w:i w:val="0"/>
          <w:szCs w:val="18"/>
          <w:vertAlign w:val="subscript"/>
          <w:lang w:val="en-US"/>
        </w:rPr>
        <w:t>1n</w:t>
      </w:r>
      <w:r w:rsidRPr="00EF2F6B">
        <w:rPr>
          <w:rFonts w:asciiTheme="minorHAnsi" w:hAnsiTheme="minorHAnsi" w:cs="Segoe UI"/>
          <w:i w:val="0"/>
          <w:szCs w:val="18"/>
          <w:lang w:val="en-US"/>
        </w:rPr>
        <w:t>x</w:t>
      </w:r>
      <w:r w:rsidRPr="00EF2F6B">
        <w:rPr>
          <w:rFonts w:asciiTheme="minorHAnsi" w:hAnsiTheme="minorHAnsi" w:cs="Segoe UI"/>
          <w:i w:val="0"/>
          <w:szCs w:val="18"/>
          <w:vertAlign w:val="subscript"/>
          <w:lang w:val="en-US"/>
        </w:rPr>
        <w:t xml:space="preserve">n </w:t>
      </w:r>
      <w:r w:rsidRPr="00EF2F6B">
        <w:rPr>
          <w:rFonts w:asciiTheme="minorHAnsi" w:hAnsiTheme="minorHAnsi" w:cs="Segoe UI"/>
          <w:i w:val="0"/>
          <w:szCs w:val="18"/>
          <w:lang w:val="en-US"/>
        </w:rPr>
        <w:t>= b</w:t>
      </w:r>
      <w:r w:rsidRPr="00EF2F6B">
        <w:rPr>
          <w:rFonts w:asciiTheme="minorHAnsi" w:hAnsiTheme="minorHAnsi" w:cs="Segoe UI"/>
          <w:i w:val="0"/>
          <w:szCs w:val="18"/>
          <w:vertAlign w:val="subscript"/>
          <w:lang w:val="en-US"/>
        </w:rPr>
        <w:t>1,</w:t>
      </w:r>
    </w:p>
    <w:p w:rsidR="00EF2F6B" w:rsidRPr="00EF2F6B" w:rsidRDefault="00EF2F6B" w:rsidP="00EF2F6B">
      <w:pPr>
        <w:ind w:left="2124"/>
        <w:textAlignment w:val="baseline"/>
        <w:rPr>
          <w:rFonts w:asciiTheme="minorHAnsi" w:hAnsiTheme="minorHAnsi" w:cs="Segoe UI"/>
          <w:i w:val="0"/>
          <w:szCs w:val="18"/>
          <w:vertAlign w:val="subscript"/>
          <w:lang w:val="en-US"/>
        </w:rPr>
      </w:pPr>
      <w:r w:rsidRPr="00EF2F6B">
        <w:rPr>
          <w:rFonts w:asciiTheme="minorHAnsi" w:hAnsiTheme="minorHAnsi" w:cs="Segoe UI"/>
          <w:i w:val="0"/>
          <w:szCs w:val="18"/>
          <w:lang w:val="en-US"/>
        </w:rPr>
        <w:t>a</w:t>
      </w:r>
      <w:r w:rsidRPr="00EF2F6B">
        <w:rPr>
          <w:rFonts w:asciiTheme="minorHAnsi" w:hAnsiTheme="minorHAnsi" w:cs="Segoe UI"/>
          <w:i w:val="0"/>
          <w:szCs w:val="18"/>
          <w:vertAlign w:val="subscript"/>
          <w:lang w:val="en-US"/>
        </w:rPr>
        <w:t>21</w:t>
      </w:r>
      <w:r w:rsidRPr="00EF2F6B">
        <w:rPr>
          <w:rFonts w:asciiTheme="minorHAnsi" w:hAnsiTheme="minorHAnsi" w:cs="Segoe UI"/>
          <w:i w:val="0"/>
          <w:szCs w:val="18"/>
          <w:lang w:val="en-US"/>
        </w:rPr>
        <w:t>x</w:t>
      </w:r>
      <w:r w:rsidRPr="00EF2F6B">
        <w:rPr>
          <w:rFonts w:asciiTheme="minorHAnsi" w:hAnsiTheme="minorHAnsi" w:cs="Segoe UI"/>
          <w:i w:val="0"/>
          <w:szCs w:val="18"/>
          <w:vertAlign w:val="subscript"/>
          <w:lang w:val="en-US"/>
        </w:rPr>
        <w:t xml:space="preserve">1 </w:t>
      </w:r>
      <w:r w:rsidRPr="00EF2F6B">
        <w:rPr>
          <w:rFonts w:asciiTheme="minorHAnsi" w:hAnsiTheme="minorHAnsi" w:cs="Segoe UI"/>
          <w:i w:val="0"/>
          <w:szCs w:val="18"/>
          <w:lang w:val="en-US"/>
        </w:rPr>
        <w:t>+ a</w:t>
      </w:r>
      <w:r w:rsidRPr="00EF2F6B">
        <w:rPr>
          <w:rFonts w:asciiTheme="minorHAnsi" w:hAnsiTheme="minorHAnsi" w:cs="Segoe UI"/>
          <w:i w:val="0"/>
          <w:szCs w:val="18"/>
          <w:vertAlign w:val="subscript"/>
          <w:lang w:val="en-US"/>
        </w:rPr>
        <w:t>22</w:t>
      </w:r>
      <w:r w:rsidRPr="00EF2F6B">
        <w:rPr>
          <w:rFonts w:asciiTheme="minorHAnsi" w:hAnsiTheme="minorHAnsi" w:cs="Segoe UI"/>
          <w:i w:val="0"/>
          <w:szCs w:val="18"/>
          <w:lang w:val="en-US"/>
        </w:rPr>
        <w:t>x</w:t>
      </w:r>
      <w:r w:rsidRPr="00EF2F6B">
        <w:rPr>
          <w:rFonts w:asciiTheme="minorHAnsi" w:hAnsiTheme="minorHAnsi" w:cs="Segoe UI"/>
          <w:i w:val="0"/>
          <w:szCs w:val="18"/>
          <w:vertAlign w:val="subscript"/>
          <w:lang w:val="en-US"/>
        </w:rPr>
        <w:t xml:space="preserve">2 </w:t>
      </w:r>
      <w:r w:rsidRPr="00EF2F6B">
        <w:rPr>
          <w:rFonts w:asciiTheme="minorHAnsi" w:hAnsiTheme="minorHAnsi" w:cs="Segoe UI"/>
          <w:i w:val="0"/>
          <w:szCs w:val="18"/>
          <w:lang w:val="en-US"/>
        </w:rPr>
        <w:t>+ … + a</w:t>
      </w:r>
      <w:r w:rsidRPr="00EF2F6B">
        <w:rPr>
          <w:rFonts w:asciiTheme="minorHAnsi" w:hAnsiTheme="minorHAnsi" w:cs="Segoe UI"/>
          <w:i w:val="0"/>
          <w:szCs w:val="18"/>
          <w:vertAlign w:val="subscript"/>
          <w:lang w:val="en-US"/>
        </w:rPr>
        <w:t>2n</w:t>
      </w:r>
      <w:r w:rsidRPr="00EF2F6B">
        <w:rPr>
          <w:rFonts w:asciiTheme="minorHAnsi" w:hAnsiTheme="minorHAnsi" w:cs="Segoe UI"/>
          <w:i w:val="0"/>
          <w:szCs w:val="18"/>
          <w:lang w:val="en-US"/>
        </w:rPr>
        <w:t>x</w:t>
      </w:r>
      <w:r w:rsidRPr="00EF2F6B">
        <w:rPr>
          <w:rFonts w:asciiTheme="minorHAnsi" w:hAnsiTheme="minorHAnsi" w:cs="Segoe UI"/>
          <w:i w:val="0"/>
          <w:szCs w:val="18"/>
          <w:vertAlign w:val="subscript"/>
          <w:lang w:val="en-US"/>
        </w:rPr>
        <w:t xml:space="preserve">n </w:t>
      </w:r>
      <w:r w:rsidRPr="00EF2F6B">
        <w:rPr>
          <w:rFonts w:asciiTheme="minorHAnsi" w:hAnsiTheme="minorHAnsi" w:cs="Segoe UI"/>
          <w:i w:val="0"/>
          <w:szCs w:val="18"/>
          <w:lang w:val="en-US"/>
        </w:rPr>
        <w:t>= b</w:t>
      </w:r>
      <w:r w:rsidRPr="00EF2F6B">
        <w:rPr>
          <w:rFonts w:asciiTheme="minorHAnsi" w:hAnsiTheme="minorHAnsi" w:cs="Segoe UI"/>
          <w:i w:val="0"/>
          <w:szCs w:val="18"/>
          <w:vertAlign w:val="subscript"/>
          <w:lang w:val="en-US"/>
        </w:rPr>
        <w:t xml:space="preserve">2,                                                             </w:t>
      </w:r>
      <w:r w:rsidRPr="00EF2F6B">
        <w:rPr>
          <w:rFonts w:asciiTheme="minorHAnsi" w:hAnsiTheme="minorHAnsi" w:cs="Segoe UI"/>
          <w:i w:val="0"/>
          <w:sz w:val="32"/>
          <w:szCs w:val="18"/>
          <w:vertAlign w:val="subscript"/>
          <w:lang w:val="en-US"/>
        </w:rPr>
        <w:t>(1.1)</w:t>
      </w:r>
    </w:p>
    <w:p w:rsidR="00EF2F6B" w:rsidRPr="00EF2F6B" w:rsidRDefault="00EF2F6B" w:rsidP="00EF2F6B">
      <w:pPr>
        <w:ind w:left="2124"/>
        <w:textAlignment w:val="baseline"/>
        <w:rPr>
          <w:rFonts w:asciiTheme="minorHAnsi" w:hAnsiTheme="minorHAnsi" w:cs="Segoe UI"/>
          <w:i w:val="0"/>
          <w:sz w:val="36"/>
          <w:szCs w:val="18"/>
          <w:vertAlign w:val="subscript"/>
        </w:rPr>
      </w:pPr>
      <w:r w:rsidRPr="00EF2F6B">
        <w:rPr>
          <w:rFonts w:asciiTheme="minorHAnsi" w:hAnsiTheme="minorHAnsi" w:cs="Segoe UI"/>
          <w:i w:val="0"/>
          <w:sz w:val="36"/>
          <w:szCs w:val="18"/>
          <w:vertAlign w:val="subscript"/>
        </w:rPr>
        <w:t>…</w:t>
      </w:r>
    </w:p>
    <w:p w:rsidR="00EF2F6B" w:rsidRPr="00EF2F6B" w:rsidRDefault="00EF2F6B" w:rsidP="00EF2F6B">
      <w:pPr>
        <w:ind w:left="2124"/>
        <w:textAlignment w:val="baseline"/>
        <w:rPr>
          <w:rFonts w:asciiTheme="minorHAnsi" w:hAnsiTheme="minorHAnsi" w:cs="Segoe UI"/>
          <w:i w:val="0"/>
          <w:szCs w:val="18"/>
          <w:vertAlign w:val="subscript"/>
        </w:rPr>
      </w:pPr>
      <w:r w:rsidRPr="00EF2F6B">
        <w:rPr>
          <w:rFonts w:asciiTheme="minorHAnsi" w:hAnsiTheme="minorHAnsi" w:cs="Segoe UI"/>
          <w:i w:val="0"/>
          <w:szCs w:val="18"/>
          <w:lang w:val="en-US"/>
        </w:rPr>
        <w:t>a</w:t>
      </w:r>
      <w:r w:rsidRPr="00EF2F6B">
        <w:rPr>
          <w:rFonts w:asciiTheme="minorHAnsi" w:hAnsiTheme="minorHAnsi" w:cs="Segoe UI"/>
          <w:i w:val="0"/>
          <w:szCs w:val="18"/>
          <w:vertAlign w:val="subscript"/>
          <w:lang w:val="en-US"/>
        </w:rPr>
        <w:t>n</w:t>
      </w:r>
      <w:r w:rsidRPr="00EF2F6B">
        <w:rPr>
          <w:rFonts w:asciiTheme="minorHAnsi" w:hAnsiTheme="minorHAnsi" w:cs="Segoe UI"/>
          <w:i w:val="0"/>
          <w:szCs w:val="18"/>
          <w:vertAlign w:val="subscript"/>
        </w:rPr>
        <w:t>1</w:t>
      </w:r>
      <w:r w:rsidRPr="00EF2F6B">
        <w:rPr>
          <w:rFonts w:asciiTheme="minorHAnsi" w:hAnsiTheme="minorHAnsi" w:cs="Segoe UI"/>
          <w:i w:val="0"/>
          <w:szCs w:val="18"/>
          <w:lang w:val="en-US"/>
        </w:rPr>
        <w:t>x</w:t>
      </w:r>
      <w:r w:rsidRPr="00EF2F6B">
        <w:rPr>
          <w:rFonts w:asciiTheme="minorHAnsi" w:hAnsiTheme="minorHAnsi" w:cs="Segoe UI"/>
          <w:i w:val="0"/>
          <w:szCs w:val="18"/>
          <w:vertAlign w:val="subscript"/>
        </w:rPr>
        <w:t xml:space="preserve">1 </w:t>
      </w:r>
      <w:r w:rsidRPr="00EF2F6B">
        <w:rPr>
          <w:rFonts w:asciiTheme="minorHAnsi" w:hAnsiTheme="minorHAnsi" w:cs="Segoe UI"/>
          <w:i w:val="0"/>
          <w:szCs w:val="18"/>
        </w:rPr>
        <w:t xml:space="preserve">+ </w:t>
      </w:r>
      <w:r w:rsidRPr="00EF2F6B">
        <w:rPr>
          <w:rFonts w:asciiTheme="minorHAnsi" w:hAnsiTheme="minorHAnsi" w:cs="Segoe UI"/>
          <w:i w:val="0"/>
          <w:szCs w:val="18"/>
          <w:lang w:val="en-US"/>
        </w:rPr>
        <w:t>a</w:t>
      </w:r>
      <w:r w:rsidRPr="00EF2F6B">
        <w:rPr>
          <w:rFonts w:asciiTheme="minorHAnsi" w:hAnsiTheme="minorHAnsi" w:cs="Segoe UI"/>
          <w:i w:val="0"/>
          <w:szCs w:val="18"/>
          <w:vertAlign w:val="subscript"/>
          <w:lang w:val="en-US"/>
        </w:rPr>
        <w:t>n</w:t>
      </w:r>
      <w:r w:rsidRPr="00EF2F6B">
        <w:rPr>
          <w:rFonts w:asciiTheme="minorHAnsi" w:hAnsiTheme="minorHAnsi" w:cs="Segoe UI"/>
          <w:i w:val="0"/>
          <w:szCs w:val="18"/>
          <w:vertAlign w:val="subscript"/>
        </w:rPr>
        <w:t>2</w:t>
      </w:r>
      <w:r w:rsidRPr="00EF2F6B">
        <w:rPr>
          <w:rFonts w:asciiTheme="minorHAnsi" w:hAnsiTheme="minorHAnsi" w:cs="Segoe UI"/>
          <w:i w:val="0"/>
          <w:szCs w:val="18"/>
          <w:lang w:val="en-US"/>
        </w:rPr>
        <w:t>x</w:t>
      </w:r>
      <w:r w:rsidRPr="00EF2F6B">
        <w:rPr>
          <w:rFonts w:asciiTheme="minorHAnsi" w:hAnsiTheme="minorHAnsi" w:cs="Segoe UI"/>
          <w:i w:val="0"/>
          <w:szCs w:val="18"/>
          <w:vertAlign w:val="subscript"/>
        </w:rPr>
        <w:t xml:space="preserve">2 </w:t>
      </w:r>
      <w:r w:rsidRPr="00EF2F6B">
        <w:rPr>
          <w:rFonts w:asciiTheme="minorHAnsi" w:hAnsiTheme="minorHAnsi" w:cs="Segoe UI"/>
          <w:i w:val="0"/>
          <w:szCs w:val="18"/>
        </w:rPr>
        <w:t xml:space="preserve">+ … + </w:t>
      </w:r>
      <w:proofErr w:type="spellStart"/>
      <w:r w:rsidRPr="00EF2F6B">
        <w:rPr>
          <w:rFonts w:asciiTheme="minorHAnsi" w:hAnsiTheme="minorHAnsi" w:cs="Segoe UI"/>
          <w:i w:val="0"/>
          <w:szCs w:val="18"/>
          <w:lang w:val="en-US"/>
        </w:rPr>
        <w:t>a</w:t>
      </w:r>
      <w:r w:rsidRPr="00EF2F6B">
        <w:rPr>
          <w:rFonts w:asciiTheme="minorHAnsi" w:hAnsiTheme="minorHAnsi" w:cs="Segoe UI"/>
          <w:i w:val="0"/>
          <w:szCs w:val="18"/>
          <w:vertAlign w:val="subscript"/>
          <w:lang w:val="en-US"/>
        </w:rPr>
        <w:t>nn</w:t>
      </w:r>
      <w:r w:rsidRPr="00EF2F6B">
        <w:rPr>
          <w:rFonts w:asciiTheme="minorHAnsi" w:hAnsiTheme="minorHAnsi" w:cs="Segoe UI"/>
          <w:i w:val="0"/>
          <w:szCs w:val="18"/>
          <w:lang w:val="en-US"/>
        </w:rPr>
        <w:t>x</w:t>
      </w:r>
      <w:r w:rsidRPr="00EF2F6B">
        <w:rPr>
          <w:rFonts w:asciiTheme="minorHAnsi" w:hAnsiTheme="minorHAnsi" w:cs="Segoe UI"/>
          <w:i w:val="0"/>
          <w:szCs w:val="18"/>
          <w:vertAlign w:val="subscript"/>
          <w:lang w:val="en-US"/>
        </w:rPr>
        <w:t>n</w:t>
      </w:r>
      <w:proofErr w:type="spellEnd"/>
      <w:r w:rsidRPr="00EF2F6B">
        <w:rPr>
          <w:rFonts w:asciiTheme="minorHAnsi" w:hAnsiTheme="minorHAnsi" w:cs="Segoe UI"/>
          <w:i w:val="0"/>
          <w:szCs w:val="18"/>
          <w:vertAlign w:val="subscript"/>
        </w:rPr>
        <w:t xml:space="preserve"> </w:t>
      </w:r>
      <w:r w:rsidRPr="00EF2F6B">
        <w:rPr>
          <w:rFonts w:asciiTheme="minorHAnsi" w:hAnsiTheme="minorHAnsi" w:cs="Segoe UI"/>
          <w:i w:val="0"/>
          <w:szCs w:val="18"/>
        </w:rPr>
        <w:t xml:space="preserve">= </w:t>
      </w:r>
      <w:proofErr w:type="spellStart"/>
      <w:r w:rsidRPr="00EF2F6B">
        <w:rPr>
          <w:rFonts w:asciiTheme="minorHAnsi" w:hAnsiTheme="minorHAnsi" w:cs="Segoe UI"/>
          <w:i w:val="0"/>
          <w:szCs w:val="18"/>
          <w:lang w:val="en-US"/>
        </w:rPr>
        <w:t>b</w:t>
      </w:r>
      <w:r w:rsidRPr="00EF2F6B">
        <w:rPr>
          <w:rFonts w:asciiTheme="minorHAnsi" w:hAnsiTheme="minorHAnsi" w:cs="Segoe UI"/>
          <w:i w:val="0"/>
          <w:szCs w:val="18"/>
          <w:vertAlign w:val="subscript"/>
          <w:lang w:val="en-US"/>
        </w:rPr>
        <w:t>n</w:t>
      </w:r>
      <w:proofErr w:type="spellEnd"/>
      <w:r w:rsidRPr="00EF2F6B">
        <w:rPr>
          <w:rFonts w:asciiTheme="minorHAnsi" w:hAnsiTheme="minorHAnsi" w:cs="Segoe UI"/>
          <w:i w:val="0"/>
          <w:szCs w:val="18"/>
          <w:vertAlign w:val="subscript"/>
        </w:rPr>
        <w:t>.</w:t>
      </w:r>
    </w:p>
    <w:p w:rsidR="00EF2F6B" w:rsidRPr="00EF2F6B" w:rsidRDefault="00EF2F6B" w:rsidP="00EF2F6B">
      <w:pPr>
        <w:textAlignment w:val="baseline"/>
        <w:rPr>
          <w:rFonts w:asciiTheme="minorHAnsi" w:hAnsiTheme="minorHAnsi" w:cstheme="minorHAnsi"/>
          <w:i w:val="0"/>
          <w:szCs w:val="18"/>
        </w:rPr>
      </w:pPr>
    </w:p>
    <w:p w:rsidR="00EF2F6B" w:rsidRPr="00EF2F6B" w:rsidRDefault="00EF2F6B" w:rsidP="00EF2F6B">
      <w:pPr>
        <w:textAlignment w:val="baseline"/>
        <w:rPr>
          <w:rFonts w:asciiTheme="minorHAnsi" w:hAnsiTheme="minorHAnsi" w:cstheme="minorHAnsi"/>
          <w:i w:val="0"/>
          <w:szCs w:val="18"/>
        </w:rPr>
      </w:pPr>
      <w:proofErr w:type="spellStart"/>
      <w:r w:rsidRPr="00EF2F6B">
        <w:rPr>
          <w:rFonts w:asciiTheme="minorHAnsi" w:hAnsiTheme="minorHAnsi" w:cstheme="minorHAnsi"/>
          <w:i w:val="0"/>
          <w:szCs w:val="18"/>
        </w:rPr>
        <w:t>процесс</w:t>
      </w:r>
      <w:proofErr w:type="spellEnd"/>
      <w:r w:rsidRPr="00EF2F6B">
        <w:rPr>
          <w:rFonts w:asciiTheme="minorHAnsi" w:hAnsiTheme="minorHAnsi" w:cstheme="minorHAnsi"/>
          <w:i w:val="0"/>
          <w:szCs w:val="18"/>
        </w:rPr>
        <w:t xml:space="preserve"> </w:t>
      </w:r>
      <w:proofErr w:type="spellStart"/>
      <w:r w:rsidRPr="00EF2F6B">
        <w:rPr>
          <w:rFonts w:asciiTheme="minorHAnsi" w:hAnsiTheme="minorHAnsi" w:cstheme="minorHAnsi"/>
          <w:i w:val="0"/>
          <w:szCs w:val="18"/>
        </w:rPr>
        <w:t>ее</w:t>
      </w:r>
      <w:proofErr w:type="spellEnd"/>
      <w:r w:rsidRPr="00EF2F6B">
        <w:rPr>
          <w:rFonts w:asciiTheme="minorHAnsi" w:hAnsiTheme="minorHAnsi" w:cstheme="minorHAnsi"/>
          <w:i w:val="0"/>
          <w:szCs w:val="18"/>
        </w:rPr>
        <w:t xml:space="preserve"> </w:t>
      </w:r>
      <w:proofErr w:type="spellStart"/>
      <w:r w:rsidRPr="00EF2F6B">
        <w:rPr>
          <w:rFonts w:asciiTheme="minorHAnsi" w:hAnsiTheme="minorHAnsi" w:cstheme="minorHAnsi"/>
          <w:i w:val="0"/>
          <w:szCs w:val="18"/>
        </w:rPr>
        <w:t>решения</w:t>
      </w:r>
      <w:proofErr w:type="spellEnd"/>
      <w:r w:rsidRPr="00EF2F6B">
        <w:rPr>
          <w:rFonts w:asciiTheme="minorHAnsi" w:hAnsiTheme="minorHAnsi" w:cstheme="minorHAnsi"/>
          <w:i w:val="0"/>
          <w:szCs w:val="18"/>
        </w:rPr>
        <w:t xml:space="preserve"> методом </w:t>
      </w:r>
      <w:proofErr w:type="spellStart"/>
      <w:r w:rsidRPr="00EF2F6B">
        <w:rPr>
          <w:rFonts w:asciiTheme="minorHAnsi" w:hAnsiTheme="minorHAnsi" w:cstheme="minorHAnsi"/>
          <w:i w:val="0"/>
          <w:szCs w:val="18"/>
        </w:rPr>
        <w:t>Гаусса</w:t>
      </w:r>
      <w:proofErr w:type="spellEnd"/>
      <w:r w:rsidRPr="00EF2F6B">
        <w:rPr>
          <w:rFonts w:asciiTheme="minorHAnsi" w:hAnsiTheme="minorHAnsi" w:cstheme="minorHAnsi"/>
          <w:i w:val="0"/>
          <w:szCs w:val="18"/>
        </w:rPr>
        <w:t xml:space="preserve"> </w:t>
      </w:r>
      <w:proofErr w:type="spellStart"/>
      <w:r w:rsidRPr="00EF2F6B">
        <w:rPr>
          <w:rFonts w:asciiTheme="minorHAnsi" w:hAnsiTheme="minorHAnsi" w:cstheme="minorHAnsi"/>
          <w:i w:val="0"/>
          <w:szCs w:val="18"/>
        </w:rPr>
        <w:t>делится</w:t>
      </w:r>
      <w:proofErr w:type="spellEnd"/>
      <w:r w:rsidRPr="00EF2F6B">
        <w:rPr>
          <w:rFonts w:asciiTheme="minorHAnsi" w:hAnsiTheme="minorHAnsi" w:cstheme="minorHAnsi"/>
          <w:i w:val="0"/>
          <w:szCs w:val="18"/>
        </w:rPr>
        <w:t xml:space="preserve"> на два </w:t>
      </w:r>
      <w:proofErr w:type="spellStart"/>
      <w:r w:rsidRPr="00EF2F6B">
        <w:rPr>
          <w:rFonts w:asciiTheme="minorHAnsi" w:hAnsiTheme="minorHAnsi" w:cstheme="minorHAnsi"/>
          <w:i w:val="0"/>
          <w:szCs w:val="18"/>
        </w:rPr>
        <w:t>этапа</w:t>
      </w:r>
      <w:proofErr w:type="spellEnd"/>
      <w:r w:rsidRPr="00EF2F6B">
        <w:rPr>
          <w:rFonts w:asciiTheme="minorHAnsi" w:hAnsiTheme="minorHAnsi" w:cstheme="minorHAnsi"/>
          <w:i w:val="0"/>
          <w:szCs w:val="18"/>
        </w:rPr>
        <w:t xml:space="preserve">, </w:t>
      </w:r>
      <w:proofErr w:type="spellStart"/>
      <w:r w:rsidRPr="00EF2F6B">
        <w:rPr>
          <w:rFonts w:asciiTheme="minorHAnsi" w:hAnsiTheme="minorHAnsi" w:cstheme="minorHAnsi"/>
          <w:i w:val="0"/>
          <w:szCs w:val="18"/>
        </w:rPr>
        <w:t>называемых</w:t>
      </w:r>
      <w:proofErr w:type="spellEnd"/>
      <w:r w:rsidRPr="00EF2F6B">
        <w:rPr>
          <w:rFonts w:asciiTheme="minorHAnsi" w:hAnsiTheme="minorHAnsi" w:cstheme="minorHAnsi"/>
          <w:i w:val="0"/>
          <w:szCs w:val="18"/>
        </w:rPr>
        <w:t xml:space="preserve"> </w:t>
      </w:r>
      <w:proofErr w:type="spellStart"/>
      <w:r w:rsidRPr="00EF2F6B">
        <w:rPr>
          <w:rFonts w:asciiTheme="minorHAnsi" w:hAnsiTheme="minorHAnsi" w:cstheme="minorHAnsi"/>
          <w:i w:val="0"/>
          <w:szCs w:val="18"/>
        </w:rPr>
        <w:t>соо</w:t>
      </w:r>
      <w:r w:rsidRPr="00EF2F6B">
        <w:rPr>
          <w:rFonts w:asciiTheme="minorHAnsi" w:hAnsiTheme="minorHAnsi" w:cstheme="minorHAnsi"/>
          <w:i w:val="0"/>
          <w:szCs w:val="18"/>
        </w:rPr>
        <w:t>т</w:t>
      </w:r>
      <w:r w:rsidRPr="00EF2F6B">
        <w:rPr>
          <w:rFonts w:asciiTheme="minorHAnsi" w:hAnsiTheme="minorHAnsi" w:cstheme="minorHAnsi"/>
          <w:i w:val="0"/>
          <w:szCs w:val="18"/>
        </w:rPr>
        <w:t>ветственно</w:t>
      </w:r>
      <w:proofErr w:type="spellEnd"/>
      <w:r w:rsidRPr="00EF2F6B">
        <w:rPr>
          <w:rFonts w:asciiTheme="minorHAnsi" w:hAnsiTheme="minorHAnsi" w:cstheme="minorHAnsi"/>
          <w:i w:val="0"/>
          <w:szCs w:val="18"/>
        </w:rPr>
        <w:t xml:space="preserve"> </w:t>
      </w:r>
      <w:proofErr w:type="spellStart"/>
      <w:r w:rsidRPr="00EF2F6B">
        <w:rPr>
          <w:rFonts w:asciiTheme="minorHAnsi" w:hAnsiTheme="minorHAnsi" w:cstheme="minorHAnsi"/>
          <w:i w:val="0"/>
          <w:szCs w:val="18"/>
        </w:rPr>
        <w:t>прямым</w:t>
      </w:r>
      <w:proofErr w:type="spellEnd"/>
      <w:r w:rsidRPr="00EF2F6B">
        <w:rPr>
          <w:rFonts w:asciiTheme="minorHAnsi" w:hAnsiTheme="minorHAnsi" w:cstheme="minorHAnsi"/>
          <w:i w:val="0"/>
          <w:szCs w:val="18"/>
        </w:rPr>
        <w:t xml:space="preserve"> и </w:t>
      </w:r>
      <w:proofErr w:type="spellStart"/>
      <w:r w:rsidRPr="00EF2F6B">
        <w:rPr>
          <w:rFonts w:asciiTheme="minorHAnsi" w:hAnsiTheme="minorHAnsi" w:cstheme="minorHAnsi"/>
          <w:i w:val="0"/>
          <w:szCs w:val="18"/>
        </w:rPr>
        <w:t>обратным</w:t>
      </w:r>
      <w:proofErr w:type="spellEnd"/>
      <w:r w:rsidRPr="00EF2F6B">
        <w:rPr>
          <w:rFonts w:asciiTheme="minorHAnsi" w:hAnsiTheme="minorHAnsi" w:cstheme="minorHAnsi"/>
          <w:i w:val="0"/>
          <w:szCs w:val="18"/>
        </w:rPr>
        <w:t xml:space="preserve"> ходом.</w:t>
      </w:r>
    </w:p>
    <w:p w:rsidR="00EF2F6B" w:rsidRPr="00EF2F6B" w:rsidRDefault="00EF2F6B" w:rsidP="00EF2F6B">
      <w:pPr>
        <w:textAlignment w:val="baseline"/>
        <w:rPr>
          <w:rFonts w:asciiTheme="minorHAnsi" w:hAnsiTheme="minorHAnsi" w:cstheme="minorHAnsi"/>
          <w:i w:val="0"/>
          <w:szCs w:val="18"/>
        </w:rPr>
      </w:pPr>
      <w:r w:rsidRPr="00EF2F6B">
        <w:rPr>
          <w:rFonts w:asciiTheme="minorHAnsi" w:hAnsiTheme="minorHAnsi" w:cstheme="minorHAnsi"/>
          <w:i w:val="0"/>
          <w:szCs w:val="18"/>
        </w:rPr>
        <w:tab/>
        <w:t xml:space="preserve">На </w:t>
      </w:r>
      <w:proofErr w:type="spellStart"/>
      <w:r w:rsidRPr="00EF2F6B">
        <w:rPr>
          <w:rFonts w:asciiTheme="minorHAnsi" w:hAnsiTheme="minorHAnsi" w:cstheme="minorHAnsi"/>
          <w:i w:val="0"/>
          <w:szCs w:val="18"/>
        </w:rPr>
        <w:t>первом</w:t>
      </w:r>
      <w:proofErr w:type="spellEnd"/>
      <w:r w:rsidRPr="00EF2F6B">
        <w:rPr>
          <w:rFonts w:asciiTheme="minorHAnsi" w:hAnsiTheme="minorHAnsi" w:cstheme="minorHAnsi"/>
          <w:i w:val="0"/>
          <w:szCs w:val="18"/>
        </w:rPr>
        <w:t xml:space="preserve"> </w:t>
      </w:r>
      <w:proofErr w:type="spellStart"/>
      <w:r w:rsidRPr="00EF2F6B">
        <w:rPr>
          <w:rFonts w:asciiTheme="minorHAnsi" w:hAnsiTheme="minorHAnsi" w:cstheme="minorHAnsi"/>
          <w:i w:val="0"/>
          <w:szCs w:val="18"/>
        </w:rPr>
        <w:t>этапе</w:t>
      </w:r>
      <w:proofErr w:type="spellEnd"/>
      <w:r w:rsidRPr="00EF2F6B">
        <w:rPr>
          <w:rFonts w:asciiTheme="minorHAnsi" w:hAnsiTheme="minorHAnsi" w:cstheme="minorHAnsi"/>
          <w:i w:val="0"/>
          <w:szCs w:val="18"/>
        </w:rPr>
        <w:t xml:space="preserve"> система (1.1) </w:t>
      </w:r>
      <w:proofErr w:type="spellStart"/>
      <w:r w:rsidRPr="00EF2F6B">
        <w:rPr>
          <w:rFonts w:asciiTheme="minorHAnsi" w:hAnsiTheme="minorHAnsi" w:cstheme="minorHAnsi"/>
          <w:i w:val="0"/>
          <w:szCs w:val="18"/>
        </w:rPr>
        <w:t>путем</w:t>
      </w:r>
      <w:proofErr w:type="spellEnd"/>
      <w:r w:rsidRPr="00EF2F6B">
        <w:rPr>
          <w:rFonts w:asciiTheme="minorHAnsi" w:hAnsiTheme="minorHAnsi" w:cstheme="minorHAnsi"/>
          <w:i w:val="0"/>
          <w:szCs w:val="18"/>
        </w:rPr>
        <w:t xml:space="preserve"> </w:t>
      </w:r>
      <w:proofErr w:type="spellStart"/>
      <w:r w:rsidRPr="00EF2F6B">
        <w:rPr>
          <w:rFonts w:asciiTheme="minorHAnsi" w:hAnsiTheme="minorHAnsi" w:cstheme="minorHAnsi"/>
          <w:i w:val="0"/>
          <w:szCs w:val="18"/>
        </w:rPr>
        <w:t>последовательного</w:t>
      </w:r>
      <w:proofErr w:type="spellEnd"/>
      <w:r w:rsidRPr="00EF2F6B">
        <w:rPr>
          <w:rFonts w:asciiTheme="minorHAnsi" w:hAnsiTheme="minorHAnsi" w:cstheme="minorHAnsi"/>
          <w:i w:val="0"/>
          <w:szCs w:val="18"/>
        </w:rPr>
        <w:t xml:space="preserve"> </w:t>
      </w:r>
      <w:proofErr w:type="spellStart"/>
      <w:r w:rsidRPr="00EF2F6B">
        <w:rPr>
          <w:rFonts w:asciiTheme="minorHAnsi" w:hAnsiTheme="minorHAnsi" w:cstheme="minorHAnsi"/>
          <w:i w:val="0"/>
          <w:szCs w:val="18"/>
        </w:rPr>
        <w:t>исключения</w:t>
      </w:r>
      <w:proofErr w:type="spellEnd"/>
      <w:r w:rsidRPr="00EF2F6B">
        <w:rPr>
          <w:rFonts w:asciiTheme="minorHAnsi" w:hAnsiTheme="minorHAnsi" w:cstheme="minorHAnsi"/>
          <w:i w:val="0"/>
          <w:szCs w:val="18"/>
        </w:rPr>
        <w:t xml:space="preserve"> </w:t>
      </w:r>
      <w:proofErr w:type="spellStart"/>
      <w:r w:rsidRPr="00EF2F6B">
        <w:rPr>
          <w:rFonts w:asciiTheme="minorHAnsi" w:hAnsiTheme="minorHAnsi" w:cstheme="minorHAnsi"/>
          <w:i w:val="0"/>
          <w:szCs w:val="18"/>
        </w:rPr>
        <w:t>переменных</w:t>
      </w:r>
      <w:proofErr w:type="spellEnd"/>
      <w:r w:rsidRPr="00EF2F6B">
        <w:rPr>
          <w:rFonts w:asciiTheme="minorHAnsi" w:hAnsiTheme="minorHAnsi" w:cstheme="minorHAnsi"/>
          <w:i w:val="0"/>
          <w:szCs w:val="18"/>
        </w:rPr>
        <w:t xml:space="preserve"> </w:t>
      </w:r>
      <w:r w:rsidRPr="00EF2F6B">
        <w:rPr>
          <w:rFonts w:asciiTheme="minorHAnsi" w:hAnsiTheme="minorHAnsi" w:cstheme="minorHAnsi"/>
          <w:i w:val="0"/>
          <w:szCs w:val="18"/>
          <w:lang w:val="en-US"/>
        </w:rPr>
        <w:t>x</w:t>
      </w:r>
      <w:r w:rsidRPr="00EF2F6B">
        <w:rPr>
          <w:rFonts w:asciiTheme="minorHAnsi" w:hAnsiTheme="minorHAnsi" w:cstheme="minorHAnsi"/>
          <w:i w:val="0"/>
          <w:szCs w:val="18"/>
          <w:vertAlign w:val="subscript"/>
        </w:rPr>
        <w:t>1</w:t>
      </w:r>
      <w:r w:rsidRPr="00EF2F6B">
        <w:rPr>
          <w:rFonts w:asciiTheme="minorHAnsi" w:hAnsiTheme="minorHAnsi" w:cstheme="minorHAnsi"/>
          <w:i w:val="0"/>
          <w:szCs w:val="18"/>
        </w:rPr>
        <w:t xml:space="preserve">, </w:t>
      </w:r>
      <w:r w:rsidRPr="00EF2F6B">
        <w:rPr>
          <w:rFonts w:asciiTheme="minorHAnsi" w:hAnsiTheme="minorHAnsi" w:cstheme="minorHAnsi"/>
          <w:i w:val="0"/>
          <w:szCs w:val="18"/>
          <w:lang w:val="en-US"/>
        </w:rPr>
        <w:t>x</w:t>
      </w:r>
      <w:r w:rsidRPr="00EF2F6B">
        <w:rPr>
          <w:rFonts w:asciiTheme="minorHAnsi" w:hAnsiTheme="minorHAnsi" w:cstheme="minorHAnsi"/>
          <w:i w:val="0"/>
          <w:szCs w:val="18"/>
          <w:vertAlign w:val="subscript"/>
        </w:rPr>
        <w:t>2</w:t>
      </w:r>
      <w:r w:rsidRPr="00EF2F6B">
        <w:rPr>
          <w:rFonts w:asciiTheme="minorHAnsi" w:hAnsiTheme="minorHAnsi" w:cstheme="minorHAnsi"/>
          <w:i w:val="0"/>
          <w:szCs w:val="18"/>
        </w:rPr>
        <w:t>,…, х</w:t>
      </w:r>
      <w:r w:rsidRPr="00EF2F6B">
        <w:rPr>
          <w:rFonts w:asciiTheme="minorHAnsi" w:hAnsiTheme="minorHAnsi" w:cstheme="minorHAnsi"/>
          <w:i w:val="0"/>
          <w:szCs w:val="18"/>
          <w:vertAlign w:val="subscript"/>
          <w:lang w:val="en-US"/>
        </w:rPr>
        <w:t>n</w:t>
      </w:r>
      <w:r w:rsidRPr="00EF2F6B">
        <w:rPr>
          <w:rFonts w:asciiTheme="minorHAnsi" w:hAnsiTheme="minorHAnsi" w:cstheme="minorHAnsi"/>
          <w:i w:val="0"/>
          <w:szCs w:val="18"/>
          <w:vertAlign w:val="subscript"/>
        </w:rPr>
        <w:t xml:space="preserve">  </w:t>
      </w:r>
      <w:proofErr w:type="spellStart"/>
      <w:r w:rsidRPr="00EF2F6B">
        <w:rPr>
          <w:rFonts w:asciiTheme="minorHAnsi" w:hAnsiTheme="minorHAnsi" w:cstheme="minorHAnsi"/>
          <w:i w:val="0"/>
          <w:szCs w:val="18"/>
        </w:rPr>
        <w:t>сводится</w:t>
      </w:r>
      <w:proofErr w:type="spellEnd"/>
      <w:r w:rsidRPr="00EF2F6B">
        <w:rPr>
          <w:rFonts w:asciiTheme="minorHAnsi" w:hAnsiTheme="minorHAnsi" w:cstheme="minorHAnsi"/>
          <w:i w:val="0"/>
          <w:szCs w:val="18"/>
        </w:rPr>
        <w:t xml:space="preserve"> к </w:t>
      </w:r>
      <w:proofErr w:type="spellStart"/>
      <w:r w:rsidRPr="00EF2F6B">
        <w:rPr>
          <w:rFonts w:asciiTheme="minorHAnsi" w:hAnsiTheme="minorHAnsi" w:cstheme="minorHAnsi"/>
          <w:i w:val="0"/>
          <w:szCs w:val="18"/>
        </w:rPr>
        <w:t>эквивалентной</w:t>
      </w:r>
      <w:proofErr w:type="spellEnd"/>
      <w:r w:rsidRPr="00EF2F6B">
        <w:rPr>
          <w:rFonts w:asciiTheme="minorHAnsi" w:hAnsiTheme="minorHAnsi" w:cstheme="minorHAnsi"/>
          <w:i w:val="0"/>
          <w:szCs w:val="18"/>
        </w:rPr>
        <w:t xml:space="preserve"> </w:t>
      </w:r>
      <w:proofErr w:type="spellStart"/>
      <w:r w:rsidRPr="00EF2F6B">
        <w:rPr>
          <w:rFonts w:asciiTheme="minorHAnsi" w:hAnsiTheme="minorHAnsi" w:cstheme="minorHAnsi"/>
          <w:i w:val="0"/>
          <w:szCs w:val="18"/>
        </w:rPr>
        <w:t>системе</w:t>
      </w:r>
      <w:proofErr w:type="spellEnd"/>
      <w:r w:rsidRPr="00EF2F6B">
        <w:rPr>
          <w:rFonts w:asciiTheme="minorHAnsi" w:hAnsiTheme="minorHAnsi" w:cstheme="minorHAnsi"/>
          <w:i w:val="0"/>
          <w:szCs w:val="18"/>
        </w:rPr>
        <w:t xml:space="preserve"> с </w:t>
      </w:r>
      <w:proofErr w:type="spellStart"/>
      <w:r w:rsidRPr="00EF2F6B">
        <w:rPr>
          <w:rFonts w:asciiTheme="minorHAnsi" w:hAnsiTheme="minorHAnsi" w:cstheme="minorHAnsi"/>
          <w:i w:val="0"/>
          <w:szCs w:val="18"/>
        </w:rPr>
        <w:t>верхней</w:t>
      </w:r>
      <w:proofErr w:type="spellEnd"/>
      <w:r w:rsidRPr="00EF2F6B">
        <w:rPr>
          <w:rFonts w:asciiTheme="minorHAnsi" w:hAnsiTheme="minorHAnsi" w:cstheme="minorHAnsi"/>
          <w:i w:val="0"/>
          <w:szCs w:val="18"/>
        </w:rPr>
        <w:t xml:space="preserve"> </w:t>
      </w:r>
      <w:proofErr w:type="spellStart"/>
      <w:r w:rsidRPr="00EF2F6B">
        <w:rPr>
          <w:rFonts w:asciiTheme="minorHAnsi" w:hAnsiTheme="minorHAnsi" w:cstheme="minorHAnsi"/>
          <w:i w:val="0"/>
          <w:szCs w:val="18"/>
        </w:rPr>
        <w:t>треуг</w:t>
      </w:r>
      <w:r w:rsidRPr="00EF2F6B">
        <w:rPr>
          <w:rFonts w:asciiTheme="minorHAnsi" w:hAnsiTheme="minorHAnsi" w:cstheme="minorHAnsi"/>
          <w:i w:val="0"/>
          <w:szCs w:val="18"/>
        </w:rPr>
        <w:t>о</w:t>
      </w:r>
      <w:r w:rsidRPr="00EF2F6B">
        <w:rPr>
          <w:rFonts w:asciiTheme="minorHAnsi" w:hAnsiTheme="minorHAnsi" w:cstheme="minorHAnsi"/>
          <w:i w:val="0"/>
          <w:szCs w:val="18"/>
        </w:rPr>
        <w:t>льной</w:t>
      </w:r>
      <w:proofErr w:type="spellEnd"/>
      <w:r w:rsidRPr="00EF2F6B">
        <w:rPr>
          <w:rFonts w:asciiTheme="minorHAnsi" w:hAnsiTheme="minorHAnsi" w:cstheme="minorHAnsi"/>
          <w:i w:val="0"/>
          <w:szCs w:val="18"/>
        </w:rPr>
        <w:t xml:space="preserve"> </w:t>
      </w:r>
      <w:proofErr w:type="spellStart"/>
      <w:r w:rsidRPr="00EF2F6B">
        <w:rPr>
          <w:rFonts w:asciiTheme="minorHAnsi" w:hAnsiTheme="minorHAnsi" w:cstheme="minorHAnsi"/>
          <w:i w:val="0"/>
          <w:szCs w:val="18"/>
        </w:rPr>
        <w:t>матрицей</w:t>
      </w:r>
      <w:proofErr w:type="spellEnd"/>
      <w:r w:rsidRPr="00EF2F6B">
        <w:rPr>
          <w:rFonts w:asciiTheme="minorHAnsi" w:hAnsiTheme="minorHAnsi" w:cstheme="minorHAnsi"/>
          <w:i w:val="0"/>
          <w:szCs w:val="18"/>
        </w:rPr>
        <w:t xml:space="preserve"> </w:t>
      </w:r>
      <w:proofErr w:type="spellStart"/>
      <w:r w:rsidRPr="00EF2F6B">
        <w:rPr>
          <w:rFonts w:asciiTheme="minorHAnsi" w:hAnsiTheme="minorHAnsi" w:cstheme="minorHAnsi"/>
          <w:i w:val="0"/>
          <w:szCs w:val="18"/>
        </w:rPr>
        <w:t>коэффициентов</w:t>
      </w:r>
      <w:proofErr w:type="spellEnd"/>
      <w:r w:rsidRPr="00EF2F6B">
        <w:rPr>
          <w:rFonts w:asciiTheme="minorHAnsi" w:hAnsiTheme="minorHAnsi" w:cstheme="minorHAnsi"/>
          <w:i w:val="0"/>
          <w:szCs w:val="18"/>
        </w:rPr>
        <w:t>:</w:t>
      </w:r>
    </w:p>
    <w:p w:rsidR="00EF2F6B" w:rsidRPr="00EF2F6B" w:rsidRDefault="00EF2F6B" w:rsidP="00EF2F6B">
      <w:pPr>
        <w:ind w:left="2124"/>
        <w:textAlignment w:val="baseline"/>
        <w:rPr>
          <w:rFonts w:asciiTheme="minorHAnsi" w:hAnsiTheme="minorHAnsi" w:cs="Segoe UI"/>
          <w:i w:val="0"/>
          <w:szCs w:val="18"/>
          <w:vertAlign w:val="subscript"/>
          <w:lang w:val="en-US"/>
        </w:rPr>
      </w:pPr>
      <w:proofErr w:type="gramStart"/>
      <w:r w:rsidRPr="00EF2F6B">
        <w:rPr>
          <w:rFonts w:asciiTheme="minorHAnsi" w:hAnsiTheme="minorHAnsi" w:cs="Segoe UI"/>
          <w:i w:val="0"/>
          <w:szCs w:val="18"/>
          <w:lang w:val="en-US"/>
        </w:rPr>
        <w:t>x</w:t>
      </w:r>
      <w:r w:rsidRPr="00EF2F6B">
        <w:rPr>
          <w:rFonts w:asciiTheme="minorHAnsi" w:hAnsiTheme="minorHAnsi" w:cs="Segoe UI"/>
          <w:i w:val="0"/>
          <w:szCs w:val="18"/>
          <w:vertAlign w:val="subscript"/>
          <w:lang w:val="en-US"/>
        </w:rPr>
        <w:t>1</w:t>
      </w:r>
      <w:proofErr w:type="gramEnd"/>
      <w:r w:rsidRPr="00EF2F6B">
        <w:rPr>
          <w:rFonts w:asciiTheme="minorHAnsi" w:hAnsiTheme="minorHAnsi" w:cs="Segoe UI"/>
          <w:i w:val="0"/>
          <w:szCs w:val="18"/>
          <w:lang w:val="en-US"/>
        </w:rPr>
        <w:t xml:space="preserve"> + u</w:t>
      </w:r>
      <w:r w:rsidRPr="00EF2F6B">
        <w:rPr>
          <w:rFonts w:asciiTheme="minorHAnsi" w:hAnsiTheme="minorHAnsi" w:cs="Segoe UI"/>
          <w:i w:val="0"/>
          <w:szCs w:val="18"/>
          <w:vertAlign w:val="subscript"/>
          <w:lang w:val="en-US"/>
        </w:rPr>
        <w:t>12</w:t>
      </w:r>
      <w:r w:rsidRPr="00EF2F6B">
        <w:rPr>
          <w:rFonts w:asciiTheme="minorHAnsi" w:hAnsiTheme="minorHAnsi" w:cs="Segoe UI"/>
          <w:i w:val="0"/>
          <w:szCs w:val="18"/>
          <w:lang w:val="en-US"/>
        </w:rPr>
        <w:t>x</w:t>
      </w:r>
      <w:r w:rsidRPr="00EF2F6B">
        <w:rPr>
          <w:rFonts w:asciiTheme="minorHAnsi" w:hAnsiTheme="minorHAnsi" w:cs="Segoe UI"/>
          <w:i w:val="0"/>
          <w:szCs w:val="18"/>
          <w:vertAlign w:val="subscript"/>
          <w:lang w:val="en-US"/>
        </w:rPr>
        <w:t xml:space="preserve">2 </w:t>
      </w:r>
      <w:r w:rsidRPr="00EF2F6B">
        <w:rPr>
          <w:rFonts w:asciiTheme="minorHAnsi" w:hAnsiTheme="minorHAnsi" w:cs="Segoe UI"/>
          <w:i w:val="0"/>
          <w:szCs w:val="18"/>
          <w:lang w:val="en-US"/>
        </w:rPr>
        <w:t>+ u</w:t>
      </w:r>
      <w:r w:rsidRPr="00EF2F6B">
        <w:rPr>
          <w:rFonts w:asciiTheme="minorHAnsi" w:hAnsiTheme="minorHAnsi" w:cs="Segoe UI"/>
          <w:i w:val="0"/>
          <w:szCs w:val="18"/>
          <w:vertAlign w:val="subscript"/>
          <w:lang w:val="en-US"/>
        </w:rPr>
        <w:t>13</w:t>
      </w:r>
      <w:r w:rsidRPr="00EF2F6B">
        <w:rPr>
          <w:rFonts w:asciiTheme="minorHAnsi" w:hAnsiTheme="minorHAnsi" w:cs="Segoe UI"/>
          <w:i w:val="0"/>
          <w:szCs w:val="18"/>
          <w:lang w:val="en-US"/>
        </w:rPr>
        <w:t>x</w:t>
      </w:r>
      <w:r w:rsidRPr="00EF2F6B">
        <w:rPr>
          <w:rFonts w:asciiTheme="minorHAnsi" w:hAnsiTheme="minorHAnsi" w:cs="Segoe UI"/>
          <w:i w:val="0"/>
          <w:szCs w:val="18"/>
          <w:vertAlign w:val="subscript"/>
          <w:lang w:val="en-US"/>
        </w:rPr>
        <w:t>3</w:t>
      </w:r>
      <w:r w:rsidRPr="00EF2F6B">
        <w:rPr>
          <w:rFonts w:asciiTheme="minorHAnsi" w:hAnsiTheme="minorHAnsi" w:cs="Segoe UI"/>
          <w:i w:val="0"/>
          <w:szCs w:val="18"/>
          <w:lang w:val="en-US"/>
        </w:rPr>
        <w:t>+ … + u</w:t>
      </w:r>
      <w:r w:rsidRPr="00EF2F6B">
        <w:rPr>
          <w:rFonts w:asciiTheme="minorHAnsi" w:hAnsiTheme="minorHAnsi" w:cs="Segoe UI"/>
          <w:i w:val="0"/>
          <w:szCs w:val="18"/>
          <w:vertAlign w:val="subscript"/>
          <w:lang w:val="en-US"/>
        </w:rPr>
        <w:t>1,n-1</w:t>
      </w:r>
      <w:r w:rsidRPr="00EF2F6B">
        <w:rPr>
          <w:rFonts w:asciiTheme="minorHAnsi" w:hAnsiTheme="minorHAnsi" w:cs="Segoe UI"/>
          <w:i w:val="0"/>
          <w:szCs w:val="18"/>
          <w:lang w:val="en-US"/>
        </w:rPr>
        <w:t>x</w:t>
      </w:r>
      <w:r w:rsidRPr="00EF2F6B">
        <w:rPr>
          <w:rFonts w:asciiTheme="minorHAnsi" w:hAnsiTheme="minorHAnsi" w:cs="Segoe UI"/>
          <w:i w:val="0"/>
          <w:szCs w:val="18"/>
          <w:vertAlign w:val="subscript"/>
          <w:lang w:val="en-US"/>
        </w:rPr>
        <w:t xml:space="preserve">n-1 </w:t>
      </w:r>
      <w:r w:rsidRPr="00EF2F6B">
        <w:rPr>
          <w:rFonts w:asciiTheme="minorHAnsi" w:hAnsiTheme="minorHAnsi" w:cs="Segoe UI"/>
          <w:i w:val="0"/>
          <w:szCs w:val="18"/>
          <w:lang w:val="en-US"/>
        </w:rPr>
        <w:t>+ u</w:t>
      </w:r>
      <w:r w:rsidRPr="00EF2F6B">
        <w:rPr>
          <w:rFonts w:asciiTheme="minorHAnsi" w:hAnsiTheme="minorHAnsi" w:cs="Segoe UI"/>
          <w:i w:val="0"/>
          <w:szCs w:val="18"/>
          <w:vertAlign w:val="subscript"/>
          <w:lang w:val="en-US"/>
        </w:rPr>
        <w:t>1n</w:t>
      </w:r>
      <w:r w:rsidRPr="00EF2F6B">
        <w:rPr>
          <w:rFonts w:asciiTheme="minorHAnsi" w:hAnsiTheme="minorHAnsi" w:cs="Segoe UI"/>
          <w:i w:val="0"/>
          <w:szCs w:val="18"/>
          <w:lang w:val="en-US"/>
        </w:rPr>
        <w:t>x</w:t>
      </w:r>
      <w:r w:rsidRPr="00EF2F6B">
        <w:rPr>
          <w:rFonts w:asciiTheme="minorHAnsi" w:hAnsiTheme="minorHAnsi" w:cs="Segoe UI"/>
          <w:i w:val="0"/>
          <w:szCs w:val="18"/>
          <w:vertAlign w:val="subscript"/>
          <w:lang w:val="en-US"/>
        </w:rPr>
        <w:t xml:space="preserve">n </w:t>
      </w:r>
      <w:r w:rsidRPr="00EF2F6B">
        <w:rPr>
          <w:rFonts w:asciiTheme="minorHAnsi" w:hAnsiTheme="minorHAnsi" w:cs="Segoe UI"/>
          <w:i w:val="0"/>
          <w:szCs w:val="18"/>
          <w:lang w:val="en-US"/>
        </w:rPr>
        <w:t>= q</w:t>
      </w:r>
      <w:r w:rsidRPr="00EF2F6B">
        <w:rPr>
          <w:rFonts w:asciiTheme="minorHAnsi" w:hAnsiTheme="minorHAnsi" w:cs="Segoe UI"/>
          <w:i w:val="0"/>
          <w:szCs w:val="18"/>
          <w:vertAlign w:val="subscript"/>
          <w:lang w:val="en-US"/>
        </w:rPr>
        <w:t>1,</w:t>
      </w:r>
    </w:p>
    <w:p w:rsidR="00EF2F6B" w:rsidRPr="00EF2F6B" w:rsidRDefault="00EF2F6B" w:rsidP="00EF2F6B">
      <w:pPr>
        <w:ind w:left="2124" w:firstLine="708"/>
        <w:textAlignment w:val="baseline"/>
        <w:rPr>
          <w:rFonts w:asciiTheme="minorHAnsi" w:hAnsiTheme="minorHAnsi" w:cs="Segoe UI"/>
          <w:i w:val="0"/>
          <w:szCs w:val="18"/>
          <w:vertAlign w:val="subscript"/>
          <w:lang w:val="en-US"/>
        </w:rPr>
      </w:pPr>
      <w:r w:rsidRPr="00EF2F6B">
        <w:rPr>
          <w:rFonts w:asciiTheme="minorHAnsi" w:hAnsiTheme="minorHAnsi" w:cs="Segoe UI"/>
          <w:i w:val="0"/>
          <w:szCs w:val="18"/>
          <w:lang w:val="en-US"/>
        </w:rPr>
        <w:t xml:space="preserve">  </w:t>
      </w:r>
      <w:proofErr w:type="gramStart"/>
      <w:r w:rsidRPr="00EF2F6B">
        <w:rPr>
          <w:rFonts w:asciiTheme="minorHAnsi" w:hAnsiTheme="minorHAnsi" w:cs="Segoe UI"/>
          <w:i w:val="0"/>
          <w:szCs w:val="18"/>
          <w:lang w:val="en-US"/>
        </w:rPr>
        <w:t>x</w:t>
      </w:r>
      <w:r w:rsidRPr="00EF2F6B">
        <w:rPr>
          <w:rFonts w:asciiTheme="minorHAnsi" w:hAnsiTheme="minorHAnsi" w:cs="Segoe UI"/>
          <w:i w:val="0"/>
          <w:szCs w:val="18"/>
          <w:vertAlign w:val="subscript"/>
          <w:lang w:val="en-US"/>
        </w:rPr>
        <w:t>2</w:t>
      </w:r>
      <w:proofErr w:type="gramEnd"/>
      <w:r w:rsidRPr="00EF2F6B">
        <w:rPr>
          <w:rFonts w:asciiTheme="minorHAnsi" w:hAnsiTheme="minorHAnsi" w:cs="Segoe UI"/>
          <w:i w:val="0"/>
          <w:szCs w:val="18"/>
          <w:lang w:val="en-US"/>
        </w:rPr>
        <w:t xml:space="preserve"> + u</w:t>
      </w:r>
      <w:r w:rsidRPr="00EF2F6B">
        <w:rPr>
          <w:rFonts w:asciiTheme="minorHAnsi" w:hAnsiTheme="minorHAnsi" w:cs="Segoe UI"/>
          <w:i w:val="0"/>
          <w:szCs w:val="18"/>
          <w:vertAlign w:val="subscript"/>
          <w:lang w:val="en-US"/>
        </w:rPr>
        <w:t>23</w:t>
      </w:r>
      <w:r w:rsidRPr="00EF2F6B">
        <w:rPr>
          <w:rFonts w:asciiTheme="minorHAnsi" w:hAnsiTheme="minorHAnsi" w:cs="Segoe UI"/>
          <w:i w:val="0"/>
          <w:szCs w:val="18"/>
          <w:lang w:val="en-US"/>
        </w:rPr>
        <w:t>x</w:t>
      </w:r>
      <w:r w:rsidRPr="00EF2F6B">
        <w:rPr>
          <w:rFonts w:asciiTheme="minorHAnsi" w:hAnsiTheme="minorHAnsi" w:cs="Segoe UI"/>
          <w:i w:val="0"/>
          <w:szCs w:val="18"/>
          <w:vertAlign w:val="subscript"/>
          <w:lang w:val="en-US"/>
        </w:rPr>
        <w:t>3</w:t>
      </w:r>
      <w:r w:rsidRPr="00EF2F6B">
        <w:rPr>
          <w:rFonts w:asciiTheme="minorHAnsi" w:hAnsiTheme="minorHAnsi" w:cs="Segoe UI"/>
          <w:i w:val="0"/>
          <w:szCs w:val="18"/>
          <w:lang w:val="en-US"/>
        </w:rPr>
        <w:t>+ … + u</w:t>
      </w:r>
      <w:r w:rsidRPr="00EF2F6B">
        <w:rPr>
          <w:rFonts w:asciiTheme="minorHAnsi" w:hAnsiTheme="minorHAnsi" w:cs="Segoe UI"/>
          <w:i w:val="0"/>
          <w:szCs w:val="18"/>
          <w:vertAlign w:val="subscript"/>
          <w:lang w:val="en-US"/>
        </w:rPr>
        <w:t>2,n-1</w:t>
      </w:r>
      <w:r w:rsidRPr="00EF2F6B">
        <w:rPr>
          <w:rFonts w:asciiTheme="minorHAnsi" w:hAnsiTheme="minorHAnsi" w:cs="Segoe UI"/>
          <w:i w:val="0"/>
          <w:szCs w:val="18"/>
          <w:lang w:val="en-US"/>
        </w:rPr>
        <w:t>x</w:t>
      </w:r>
      <w:r w:rsidRPr="00EF2F6B">
        <w:rPr>
          <w:rFonts w:asciiTheme="minorHAnsi" w:hAnsiTheme="minorHAnsi" w:cs="Segoe UI"/>
          <w:i w:val="0"/>
          <w:szCs w:val="18"/>
          <w:vertAlign w:val="subscript"/>
          <w:lang w:val="en-US"/>
        </w:rPr>
        <w:t xml:space="preserve">n-1 </w:t>
      </w:r>
      <w:r w:rsidRPr="00EF2F6B">
        <w:rPr>
          <w:rFonts w:asciiTheme="minorHAnsi" w:hAnsiTheme="minorHAnsi" w:cs="Segoe UI"/>
          <w:i w:val="0"/>
          <w:szCs w:val="18"/>
          <w:lang w:val="en-US"/>
        </w:rPr>
        <w:t>+ u</w:t>
      </w:r>
      <w:r w:rsidRPr="00EF2F6B">
        <w:rPr>
          <w:rFonts w:asciiTheme="minorHAnsi" w:hAnsiTheme="minorHAnsi" w:cs="Segoe UI"/>
          <w:i w:val="0"/>
          <w:szCs w:val="18"/>
          <w:vertAlign w:val="subscript"/>
          <w:lang w:val="en-US"/>
        </w:rPr>
        <w:t>2n</w:t>
      </w:r>
      <w:r w:rsidRPr="00EF2F6B">
        <w:rPr>
          <w:rFonts w:asciiTheme="minorHAnsi" w:hAnsiTheme="minorHAnsi" w:cs="Segoe UI"/>
          <w:i w:val="0"/>
          <w:szCs w:val="18"/>
          <w:lang w:val="en-US"/>
        </w:rPr>
        <w:t>x</w:t>
      </w:r>
      <w:r w:rsidRPr="00EF2F6B">
        <w:rPr>
          <w:rFonts w:asciiTheme="minorHAnsi" w:hAnsiTheme="minorHAnsi" w:cs="Segoe UI"/>
          <w:i w:val="0"/>
          <w:szCs w:val="18"/>
          <w:vertAlign w:val="subscript"/>
          <w:lang w:val="en-US"/>
        </w:rPr>
        <w:t xml:space="preserve">n </w:t>
      </w:r>
      <w:r w:rsidRPr="00EF2F6B">
        <w:rPr>
          <w:rFonts w:asciiTheme="minorHAnsi" w:hAnsiTheme="minorHAnsi" w:cs="Segoe UI"/>
          <w:i w:val="0"/>
          <w:szCs w:val="18"/>
          <w:lang w:val="en-US"/>
        </w:rPr>
        <w:t>= q</w:t>
      </w:r>
      <w:r w:rsidRPr="00EF2F6B">
        <w:rPr>
          <w:rFonts w:asciiTheme="minorHAnsi" w:hAnsiTheme="minorHAnsi" w:cs="Segoe UI"/>
          <w:i w:val="0"/>
          <w:szCs w:val="18"/>
          <w:vertAlign w:val="subscript"/>
          <w:lang w:val="en-US"/>
        </w:rPr>
        <w:t xml:space="preserve">2,                                                                </w:t>
      </w:r>
    </w:p>
    <w:p w:rsidR="00EF2F6B" w:rsidRPr="00EF2F6B" w:rsidRDefault="00EF2F6B" w:rsidP="00EF2F6B">
      <w:pPr>
        <w:ind w:left="6372" w:firstLine="708"/>
        <w:textAlignment w:val="baseline"/>
        <w:rPr>
          <w:rFonts w:asciiTheme="minorHAnsi" w:hAnsiTheme="minorHAnsi" w:cs="Segoe UI"/>
          <w:i w:val="0"/>
          <w:sz w:val="36"/>
          <w:szCs w:val="18"/>
          <w:vertAlign w:val="subscript"/>
          <w:lang w:val="en-US"/>
        </w:rPr>
      </w:pPr>
      <w:r w:rsidRPr="00EF2F6B">
        <w:rPr>
          <w:rFonts w:asciiTheme="minorHAnsi" w:hAnsiTheme="minorHAnsi" w:cs="Segoe UI"/>
          <w:i w:val="0"/>
          <w:sz w:val="36"/>
          <w:szCs w:val="18"/>
          <w:vertAlign w:val="subscript"/>
          <w:lang w:val="en-US"/>
        </w:rPr>
        <w:t xml:space="preserve"> …</w:t>
      </w:r>
      <w:r w:rsidRPr="00EF2F6B">
        <w:rPr>
          <w:rFonts w:asciiTheme="minorHAnsi" w:hAnsiTheme="minorHAnsi" w:cs="Segoe UI"/>
          <w:i w:val="0"/>
          <w:sz w:val="36"/>
          <w:szCs w:val="18"/>
          <w:vertAlign w:val="subscript"/>
          <w:lang w:val="en-US"/>
        </w:rPr>
        <w:tab/>
      </w:r>
      <w:r w:rsidRPr="00EF2F6B">
        <w:rPr>
          <w:rFonts w:asciiTheme="minorHAnsi" w:hAnsiTheme="minorHAnsi" w:cs="Segoe UI"/>
          <w:i w:val="0"/>
          <w:sz w:val="36"/>
          <w:szCs w:val="18"/>
          <w:vertAlign w:val="subscript"/>
          <w:lang w:val="en-US"/>
        </w:rPr>
        <w:tab/>
        <w:t>(1.2)</w:t>
      </w:r>
    </w:p>
    <w:p w:rsidR="00EF2F6B" w:rsidRPr="00EF2F6B" w:rsidRDefault="00EF2F6B" w:rsidP="00EF2F6B">
      <w:pPr>
        <w:ind w:left="2124"/>
        <w:textAlignment w:val="baseline"/>
        <w:rPr>
          <w:rFonts w:asciiTheme="minorHAnsi" w:hAnsiTheme="minorHAnsi" w:cs="Segoe UI"/>
          <w:i w:val="0"/>
          <w:szCs w:val="18"/>
          <w:vertAlign w:val="subscript"/>
          <w:lang w:val="en-US"/>
        </w:rPr>
      </w:pPr>
      <w:r w:rsidRPr="00EF2F6B">
        <w:rPr>
          <w:rFonts w:asciiTheme="minorHAnsi" w:hAnsiTheme="minorHAnsi" w:cs="Segoe UI"/>
          <w:i w:val="0"/>
          <w:szCs w:val="18"/>
          <w:lang w:val="en-US"/>
        </w:rPr>
        <w:t xml:space="preserve">                                          </w:t>
      </w:r>
      <w:proofErr w:type="gramStart"/>
      <w:r w:rsidRPr="00EF2F6B">
        <w:rPr>
          <w:rFonts w:asciiTheme="minorHAnsi" w:hAnsiTheme="minorHAnsi" w:cs="Segoe UI"/>
          <w:i w:val="0"/>
          <w:szCs w:val="18"/>
          <w:lang w:val="en-US"/>
        </w:rPr>
        <w:t>x</w:t>
      </w:r>
      <w:r w:rsidRPr="00EF2F6B">
        <w:rPr>
          <w:rFonts w:asciiTheme="minorHAnsi" w:hAnsiTheme="minorHAnsi" w:cs="Segoe UI"/>
          <w:i w:val="0"/>
          <w:szCs w:val="18"/>
          <w:vertAlign w:val="subscript"/>
          <w:lang w:val="en-US"/>
        </w:rPr>
        <w:t>n-1</w:t>
      </w:r>
      <w:proofErr w:type="gramEnd"/>
      <w:r w:rsidRPr="00EF2F6B">
        <w:rPr>
          <w:rFonts w:asciiTheme="minorHAnsi" w:hAnsiTheme="minorHAnsi" w:cs="Segoe UI"/>
          <w:i w:val="0"/>
          <w:szCs w:val="18"/>
          <w:lang w:val="en-US"/>
        </w:rPr>
        <w:t xml:space="preserve"> + u</w:t>
      </w:r>
      <w:r w:rsidRPr="00EF2F6B">
        <w:rPr>
          <w:rFonts w:asciiTheme="minorHAnsi" w:hAnsiTheme="minorHAnsi" w:cs="Segoe UI"/>
          <w:i w:val="0"/>
          <w:szCs w:val="18"/>
          <w:vertAlign w:val="subscript"/>
          <w:lang w:val="en-US"/>
        </w:rPr>
        <w:t>n-1,n</w:t>
      </w:r>
      <w:r w:rsidRPr="00EF2F6B">
        <w:rPr>
          <w:rFonts w:asciiTheme="minorHAnsi" w:hAnsiTheme="minorHAnsi" w:cs="Segoe UI"/>
          <w:i w:val="0"/>
          <w:szCs w:val="18"/>
          <w:lang w:val="en-US"/>
        </w:rPr>
        <w:t>x</w:t>
      </w:r>
      <w:r w:rsidRPr="00EF2F6B">
        <w:rPr>
          <w:rFonts w:asciiTheme="minorHAnsi" w:hAnsiTheme="minorHAnsi" w:cs="Segoe UI"/>
          <w:i w:val="0"/>
          <w:szCs w:val="18"/>
          <w:vertAlign w:val="subscript"/>
          <w:lang w:val="en-US"/>
        </w:rPr>
        <w:t>n</w:t>
      </w:r>
      <w:r w:rsidRPr="00EF2F6B">
        <w:rPr>
          <w:rFonts w:asciiTheme="minorHAnsi" w:hAnsiTheme="minorHAnsi" w:cs="Segoe UI"/>
          <w:i w:val="0"/>
          <w:szCs w:val="18"/>
          <w:lang w:val="en-US"/>
        </w:rPr>
        <w:t>= q</w:t>
      </w:r>
      <w:r w:rsidRPr="00EF2F6B">
        <w:rPr>
          <w:rFonts w:asciiTheme="minorHAnsi" w:hAnsiTheme="minorHAnsi" w:cs="Segoe UI"/>
          <w:i w:val="0"/>
          <w:szCs w:val="18"/>
          <w:vertAlign w:val="subscript"/>
          <w:lang w:val="en-US"/>
        </w:rPr>
        <w:t>n-1,</w:t>
      </w:r>
    </w:p>
    <w:p w:rsidR="00EF2F6B" w:rsidRPr="00EF2F6B" w:rsidRDefault="00EF2F6B" w:rsidP="00EF2F6B">
      <w:pPr>
        <w:ind w:left="2124"/>
        <w:textAlignment w:val="baseline"/>
        <w:rPr>
          <w:rFonts w:asciiTheme="minorHAnsi" w:hAnsiTheme="minorHAnsi" w:cs="Segoe UI"/>
          <w:i w:val="0"/>
          <w:szCs w:val="18"/>
          <w:vertAlign w:val="subscript"/>
          <w:lang w:val="en-US"/>
        </w:rPr>
      </w:pPr>
      <w:r w:rsidRPr="00EF2F6B">
        <w:rPr>
          <w:rFonts w:asciiTheme="minorHAnsi" w:hAnsiTheme="minorHAnsi" w:cs="Segoe UI"/>
          <w:i w:val="0"/>
          <w:szCs w:val="18"/>
          <w:lang w:val="en-US"/>
        </w:rPr>
        <w:t xml:space="preserve">                                                          </w:t>
      </w:r>
      <w:proofErr w:type="spellStart"/>
      <w:proofErr w:type="gramStart"/>
      <w:r w:rsidRPr="00EF2F6B">
        <w:rPr>
          <w:rFonts w:asciiTheme="minorHAnsi" w:hAnsiTheme="minorHAnsi" w:cs="Segoe UI"/>
          <w:i w:val="0"/>
          <w:szCs w:val="18"/>
          <w:lang w:val="en-US"/>
        </w:rPr>
        <w:t>x</w:t>
      </w:r>
      <w:r w:rsidRPr="00EF2F6B">
        <w:rPr>
          <w:rFonts w:asciiTheme="minorHAnsi" w:hAnsiTheme="minorHAnsi" w:cs="Segoe UI"/>
          <w:i w:val="0"/>
          <w:szCs w:val="18"/>
          <w:vertAlign w:val="subscript"/>
          <w:lang w:val="en-US"/>
        </w:rPr>
        <w:t>n</w:t>
      </w:r>
      <w:proofErr w:type="spellEnd"/>
      <w:proofErr w:type="gramEnd"/>
      <w:r w:rsidRPr="00EF2F6B">
        <w:rPr>
          <w:rFonts w:asciiTheme="minorHAnsi" w:hAnsiTheme="minorHAnsi" w:cs="Segoe UI"/>
          <w:i w:val="0"/>
          <w:szCs w:val="18"/>
          <w:lang w:val="en-US"/>
        </w:rPr>
        <w:t xml:space="preserve"> = q</w:t>
      </w:r>
      <w:r w:rsidRPr="00EF2F6B">
        <w:rPr>
          <w:rFonts w:asciiTheme="minorHAnsi" w:hAnsiTheme="minorHAnsi" w:cs="Segoe UI"/>
          <w:i w:val="0"/>
          <w:szCs w:val="18"/>
          <w:vertAlign w:val="subscript"/>
          <w:lang w:val="en-US"/>
        </w:rPr>
        <w:t>n.</w:t>
      </w:r>
    </w:p>
    <w:p w:rsidR="00EF2F6B" w:rsidRPr="00EF2F6B" w:rsidRDefault="00EF2F6B" w:rsidP="00EF2F6B">
      <w:pPr>
        <w:textAlignment w:val="baseline"/>
        <w:rPr>
          <w:rFonts w:asciiTheme="minorHAnsi" w:hAnsiTheme="minorHAnsi" w:cstheme="minorHAnsi"/>
          <w:i w:val="0"/>
          <w:szCs w:val="18"/>
        </w:rPr>
      </w:pPr>
      <w:proofErr w:type="spellStart"/>
      <w:r w:rsidRPr="00EF2F6B">
        <w:rPr>
          <w:rFonts w:asciiTheme="minorHAnsi" w:hAnsiTheme="minorHAnsi" w:cstheme="minorHAnsi"/>
          <w:i w:val="0"/>
          <w:szCs w:val="18"/>
        </w:rPr>
        <w:t>Исключение</w:t>
      </w:r>
      <w:proofErr w:type="spellEnd"/>
      <w:r w:rsidRPr="00EF2F6B">
        <w:rPr>
          <w:rFonts w:asciiTheme="minorHAnsi" w:hAnsiTheme="minorHAnsi" w:cstheme="minorHAnsi"/>
          <w:i w:val="0"/>
          <w:szCs w:val="18"/>
        </w:rPr>
        <w:t xml:space="preserve"> </w:t>
      </w:r>
      <w:proofErr w:type="spellStart"/>
      <w:r w:rsidRPr="00EF2F6B">
        <w:rPr>
          <w:rFonts w:asciiTheme="minorHAnsi" w:hAnsiTheme="minorHAnsi" w:cstheme="minorHAnsi"/>
          <w:i w:val="0"/>
          <w:szCs w:val="18"/>
        </w:rPr>
        <w:t>переменной</w:t>
      </w:r>
      <w:proofErr w:type="spellEnd"/>
      <w:r w:rsidRPr="00EF2F6B">
        <w:rPr>
          <w:rFonts w:asciiTheme="minorHAnsi" w:hAnsiTheme="minorHAnsi" w:cstheme="minorHAnsi"/>
          <w:i w:val="0"/>
          <w:szCs w:val="18"/>
        </w:rPr>
        <w:t xml:space="preserve"> </w:t>
      </w:r>
      <w:proofErr w:type="spellStart"/>
      <w:r w:rsidRPr="00EF2F6B">
        <w:rPr>
          <w:rFonts w:asciiTheme="minorHAnsi" w:hAnsiTheme="minorHAnsi" w:cstheme="minorHAnsi"/>
          <w:i w:val="0"/>
          <w:szCs w:val="18"/>
          <w:lang w:val="en-US"/>
        </w:rPr>
        <w:t>x</w:t>
      </w:r>
      <w:r w:rsidRPr="00EF2F6B">
        <w:rPr>
          <w:rFonts w:asciiTheme="minorHAnsi" w:hAnsiTheme="minorHAnsi" w:cstheme="minorHAnsi"/>
          <w:i w:val="0"/>
          <w:szCs w:val="18"/>
          <w:vertAlign w:val="subscript"/>
          <w:lang w:val="en-US"/>
        </w:rPr>
        <w:t>k</w:t>
      </w:r>
      <w:proofErr w:type="spellEnd"/>
      <w:r w:rsidRPr="00EF2F6B">
        <w:rPr>
          <w:rFonts w:asciiTheme="minorHAnsi" w:hAnsiTheme="minorHAnsi" w:cstheme="minorHAnsi"/>
          <w:i w:val="0"/>
          <w:szCs w:val="18"/>
        </w:rPr>
        <w:t xml:space="preserve"> (</w:t>
      </w:r>
      <w:r w:rsidRPr="00EF2F6B">
        <w:rPr>
          <w:rFonts w:asciiTheme="minorHAnsi" w:hAnsiTheme="minorHAnsi" w:cstheme="minorHAnsi"/>
          <w:i w:val="0"/>
          <w:szCs w:val="18"/>
          <w:lang w:val="en-US"/>
        </w:rPr>
        <w:t>k</w:t>
      </w:r>
      <w:r w:rsidRPr="00EF2F6B">
        <w:rPr>
          <w:rFonts w:asciiTheme="minorHAnsi" w:hAnsiTheme="minorHAnsi" w:cstheme="minorHAnsi"/>
          <w:i w:val="0"/>
          <w:szCs w:val="18"/>
        </w:rPr>
        <w:t xml:space="preserve">-й шаг прямого хода </w:t>
      </w:r>
      <w:proofErr w:type="spellStart"/>
      <w:r w:rsidRPr="00EF2F6B">
        <w:rPr>
          <w:rFonts w:asciiTheme="minorHAnsi" w:hAnsiTheme="minorHAnsi" w:cstheme="minorHAnsi"/>
          <w:i w:val="0"/>
          <w:szCs w:val="18"/>
        </w:rPr>
        <w:t>Гаусса</w:t>
      </w:r>
      <w:proofErr w:type="spellEnd"/>
      <w:r w:rsidRPr="00EF2F6B">
        <w:rPr>
          <w:rFonts w:asciiTheme="minorHAnsi" w:hAnsiTheme="minorHAnsi" w:cstheme="minorHAnsi"/>
          <w:i w:val="0"/>
          <w:szCs w:val="18"/>
        </w:rPr>
        <w:t xml:space="preserve">) </w:t>
      </w:r>
      <w:proofErr w:type="spellStart"/>
      <w:r w:rsidRPr="00EF2F6B">
        <w:rPr>
          <w:rFonts w:asciiTheme="minorHAnsi" w:hAnsiTheme="minorHAnsi" w:cstheme="minorHAnsi"/>
          <w:i w:val="0"/>
          <w:szCs w:val="18"/>
        </w:rPr>
        <w:t>включает</w:t>
      </w:r>
      <w:proofErr w:type="spellEnd"/>
      <w:r w:rsidRPr="00EF2F6B">
        <w:rPr>
          <w:rFonts w:asciiTheme="minorHAnsi" w:hAnsiTheme="minorHAnsi" w:cstheme="minorHAnsi"/>
          <w:i w:val="0"/>
          <w:szCs w:val="18"/>
        </w:rPr>
        <w:t xml:space="preserve"> </w:t>
      </w:r>
      <w:proofErr w:type="spellStart"/>
      <w:r w:rsidRPr="00EF2F6B">
        <w:rPr>
          <w:rFonts w:asciiTheme="minorHAnsi" w:hAnsiTheme="minorHAnsi" w:cstheme="minorHAnsi"/>
          <w:i w:val="0"/>
          <w:szCs w:val="18"/>
        </w:rPr>
        <w:t>вычисл</w:t>
      </w:r>
      <w:r w:rsidRPr="00EF2F6B">
        <w:rPr>
          <w:rFonts w:asciiTheme="minorHAnsi" w:hAnsiTheme="minorHAnsi" w:cstheme="minorHAnsi"/>
          <w:i w:val="0"/>
          <w:szCs w:val="18"/>
        </w:rPr>
        <w:t>е</w:t>
      </w:r>
      <w:r w:rsidRPr="00EF2F6B">
        <w:rPr>
          <w:rFonts w:asciiTheme="minorHAnsi" w:hAnsiTheme="minorHAnsi" w:cstheme="minorHAnsi"/>
          <w:i w:val="0"/>
          <w:szCs w:val="18"/>
        </w:rPr>
        <w:t>ние</w:t>
      </w:r>
      <w:proofErr w:type="spellEnd"/>
      <w:r w:rsidRPr="00EF2F6B">
        <w:rPr>
          <w:rFonts w:asciiTheme="minorHAnsi" w:hAnsiTheme="minorHAnsi" w:cstheme="minorHAnsi"/>
          <w:i w:val="0"/>
          <w:szCs w:val="18"/>
        </w:rPr>
        <w:t xml:space="preserve"> </w:t>
      </w:r>
      <w:r w:rsidRPr="00EF2F6B">
        <w:rPr>
          <w:rFonts w:asciiTheme="minorHAnsi" w:hAnsiTheme="minorHAnsi" w:cstheme="minorHAnsi"/>
          <w:i w:val="0"/>
          <w:szCs w:val="18"/>
          <w:lang w:val="en-US"/>
        </w:rPr>
        <w:t>k</w:t>
      </w:r>
      <w:r w:rsidRPr="00EF2F6B">
        <w:rPr>
          <w:rFonts w:asciiTheme="minorHAnsi" w:hAnsiTheme="minorHAnsi" w:cstheme="minorHAnsi"/>
          <w:i w:val="0"/>
          <w:szCs w:val="18"/>
        </w:rPr>
        <w:t xml:space="preserve">-й строки </w:t>
      </w:r>
      <w:proofErr w:type="spellStart"/>
      <w:r w:rsidRPr="00EF2F6B">
        <w:rPr>
          <w:rFonts w:asciiTheme="minorHAnsi" w:hAnsiTheme="minorHAnsi" w:cstheme="minorHAnsi"/>
          <w:i w:val="0"/>
          <w:szCs w:val="18"/>
        </w:rPr>
        <w:t>треугольной</w:t>
      </w:r>
      <w:proofErr w:type="spellEnd"/>
      <w:r w:rsidRPr="00EF2F6B">
        <w:rPr>
          <w:rFonts w:asciiTheme="minorHAnsi" w:hAnsiTheme="minorHAnsi" w:cstheme="minorHAnsi"/>
          <w:i w:val="0"/>
          <w:szCs w:val="18"/>
        </w:rPr>
        <w:t xml:space="preserve"> </w:t>
      </w:r>
      <w:proofErr w:type="spellStart"/>
      <w:r w:rsidRPr="00EF2F6B">
        <w:rPr>
          <w:rFonts w:asciiTheme="minorHAnsi" w:hAnsiTheme="minorHAnsi" w:cstheme="minorHAnsi"/>
          <w:i w:val="0"/>
          <w:szCs w:val="18"/>
        </w:rPr>
        <w:t>матрицы</w:t>
      </w:r>
      <w:proofErr w:type="spellEnd"/>
      <w:r w:rsidRPr="00EF2F6B">
        <w:rPr>
          <w:rFonts w:asciiTheme="minorHAnsi" w:hAnsiTheme="minorHAnsi" w:cstheme="minorHAnsi"/>
          <w:i w:val="0"/>
          <w:szCs w:val="18"/>
        </w:rPr>
        <w:t>:</w:t>
      </w:r>
    </w:p>
    <w:p w:rsidR="00EF2F6B" w:rsidRPr="00EF2F6B" w:rsidRDefault="00EF2F6B" w:rsidP="00EF2F6B">
      <w:pPr>
        <w:ind w:left="2124" w:firstLine="708"/>
        <w:textAlignment w:val="baseline"/>
        <w:rPr>
          <w:rFonts w:asciiTheme="minorHAnsi" w:hAnsiTheme="minorHAnsi" w:cstheme="minorHAnsi"/>
          <w:i w:val="0"/>
          <w:szCs w:val="18"/>
        </w:rPr>
      </w:pPr>
      <w:proofErr w:type="spellStart"/>
      <w:proofErr w:type="gramStart"/>
      <w:r w:rsidRPr="00EF2F6B">
        <w:rPr>
          <w:rFonts w:asciiTheme="minorHAnsi" w:hAnsiTheme="minorHAnsi" w:cstheme="minorHAnsi"/>
          <w:i w:val="0"/>
          <w:szCs w:val="18"/>
          <w:lang w:val="en-US"/>
        </w:rPr>
        <w:t>u</w:t>
      </w:r>
      <w:r w:rsidRPr="00EF2F6B">
        <w:rPr>
          <w:rFonts w:asciiTheme="minorHAnsi" w:hAnsiTheme="minorHAnsi" w:cstheme="minorHAnsi"/>
          <w:i w:val="0"/>
          <w:szCs w:val="18"/>
          <w:vertAlign w:val="subscript"/>
          <w:lang w:val="en-US"/>
        </w:rPr>
        <w:t>kj</w:t>
      </w:r>
      <w:proofErr w:type="spellEnd"/>
      <w:proofErr w:type="gramEnd"/>
      <w:r w:rsidRPr="00EF2F6B">
        <w:rPr>
          <w:rFonts w:asciiTheme="minorHAnsi" w:hAnsiTheme="minorHAnsi" w:cstheme="minorHAnsi"/>
          <w:i w:val="0"/>
          <w:szCs w:val="18"/>
          <w:vertAlign w:val="subscript"/>
        </w:rPr>
        <w:t xml:space="preserve"> </w:t>
      </w:r>
      <w:r w:rsidRPr="00EF2F6B">
        <w:rPr>
          <w:rFonts w:asciiTheme="minorHAnsi" w:hAnsiTheme="minorHAnsi" w:cstheme="minorHAnsi"/>
          <w:i w:val="0"/>
          <w:szCs w:val="18"/>
        </w:rPr>
        <w:t xml:space="preserve">= </w:t>
      </w:r>
      <w:proofErr w:type="spellStart"/>
      <w:r w:rsidRPr="00EF2F6B">
        <w:rPr>
          <w:rFonts w:asciiTheme="minorHAnsi" w:hAnsiTheme="minorHAnsi" w:cstheme="minorHAnsi"/>
          <w:i w:val="0"/>
          <w:szCs w:val="18"/>
          <w:lang w:val="en-US"/>
        </w:rPr>
        <w:t>a</w:t>
      </w:r>
      <w:r w:rsidRPr="00EF2F6B">
        <w:rPr>
          <w:rFonts w:asciiTheme="minorHAnsi" w:hAnsiTheme="minorHAnsi" w:cstheme="minorHAnsi"/>
          <w:i w:val="0"/>
          <w:szCs w:val="18"/>
          <w:vertAlign w:val="subscript"/>
          <w:lang w:val="en-US"/>
        </w:rPr>
        <w:t>kj</w:t>
      </w:r>
      <w:proofErr w:type="spellEnd"/>
      <w:r w:rsidRPr="00EF2F6B">
        <w:rPr>
          <w:rFonts w:asciiTheme="minorHAnsi" w:hAnsiTheme="minorHAnsi" w:cstheme="minorHAnsi"/>
          <w:i w:val="0"/>
          <w:szCs w:val="18"/>
          <w:vertAlign w:val="superscript"/>
        </w:rPr>
        <w:t>(</w:t>
      </w:r>
      <w:r w:rsidRPr="00EF2F6B">
        <w:rPr>
          <w:rFonts w:asciiTheme="minorHAnsi" w:hAnsiTheme="minorHAnsi" w:cstheme="minorHAnsi"/>
          <w:i w:val="0"/>
          <w:szCs w:val="18"/>
          <w:vertAlign w:val="superscript"/>
          <w:lang w:val="en-US"/>
        </w:rPr>
        <w:t>k</w:t>
      </w:r>
      <w:r w:rsidRPr="00EF2F6B">
        <w:rPr>
          <w:rFonts w:asciiTheme="minorHAnsi" w:hAnsiTheme="minorHAnsi" w:cstheme="minorHAnsi"/>
          <w:i w:val="0"/>
          <w:szCs w:val="18"/>
          <w:vertAlign w:val="superscript"/>
        </w:rPr>
        <w:t>-1)</w:t>
      </w:r>
      <w:r w:rsidRPr="00EF2F6B">
        <w:rPr>
          <w:rFonts w:asciiTheme="minorHAnsi" w:hAnsiTheme="minorHAnsi" w:cstheme="minorHAnsi"/>
          <w:i w:val="0"/>
          <w:szCs w:val="18"/>
        </w:rPr>
        <w:t xml:space="preserve">/ </w:t>
      </w:r>
      <w:proofErr w:type="spellStart"/>
      <w:r w:rsidRPr="00EF2F6B">
        <w:rPr>
          <w:rFonts w:asciiTheme="minorHAnsi" w:hAnsiTheme="minorHAnsi" w:cstheme="minorHAnsi"/>
          <w:i w:val="0"/>
          <w:szCs w:val="18"/>
          <w:lang w:val="en-US"/>
        </w:rPr>
        <w:t>a</w:t>
      </w:r>
      <w:r w:rsidRPr="00EF2F6B">
        <w:rPr>
          <w:rFonts w:asciiTheme="minorHAnsi" w:hAnsiTheme="minorHAnsi" w:cstheme="minorHAnsi"/>
          <w:i w:val="0"/>
          <w:szCs w:val="18"/>
          <w:vertAlign w:val="subscript"/>
          <w:lang w:val="en-US"/>
        </w:rPr>
        <w:t>kk</w:t>
      </w:r>
      <w:proofErr w:type="spellEnd"/>
      <w:r w:rsidRPr="00EF2F6B">
        <w:rPr>
          <w:rFonts w:asciiTheme="minorHAnsi" w:hAnsiTheme="minorHAnsi" w:cstheme="minorHAnsi"/>
          <w:i w:val="0"/>
          <w:szCs w:val="18"/>
          <w:vertAlign w:val="superscript"/>
        </w:rPr>
        <w:t>(</w:t>
      </w:r>
      <w:r w:rsidRPr="00EF2F6B">
        <w:rPr>
          <w:rFonts w:asciiTheme="minorHAnsi" w:hAnsiTheme="minorHAnsi" w:cstheme="minorHAnsi"/>
          <w:i w:val="0"/>
          <w:szCs w:val="18"/>
          <w:vertAlign w:val="superscript"/>
          <w:lang w:val="en-US"/>
        </w:rPr>
        <w:t>k</w:t>
      </w:r>
      <w:r w:rsidRPr="00EF2F6B">
        <w:rPr>
          <w:rFonts w:asciiTheme="minorHAnsi" w:hAnsiTheme="minorHAnsi" w:cstheme="minorHAnsi"/>
          <w:i w:val="0"/>
          <w:szCs w:val="18"/>
          <w:vertAlign w:val="superscript"/>
        </w:rPr>
        <w:t>-1)</w:t>
      </w:r>
      <w:r w:rsidRPr="00EF2F6B">
        <w:rPr>
          <w:rFonts w:asciiTheme="minorHAnsi" w:hAnsiTheme="minorHAnsi" w:cstheme="minorHAnsi"/>
          <w:i w:val="0"/>
          <w:szCs w:val="18"/>
        </w:rPr>
        <w:t xml:space="preserve">;   </w:t>
      </w:r>
      <w:r w:rsidRPr="00EF2F6B">
        <w:rPr>
          <w:rFonts w:asciiTheme="minorHAnsi" w:hAnsiTheme="minorHAnsi" w:cstheme="minorHAnsi"/>
          <w:i w:val="0"/>
          <w:szCs w:val="18"/>
          <w:lang w:val="en-US"/>
        </w:rPr>
        <w:t>j</w:t>
      </w:r>
      <w:r w:rsidRPr="00EF2F6B">
        <w:rPr>
          <w:rFonts w:asciiTheme="minorHAnsi" w:hAnsiTheme="minorHAnsi" w:cstheme="minorHAnsi"/>
          <w:i w:val="0"/>
          <w:szCs w:val="18"/>
        </w:rPr>
        <w:t xml:space="preserve"> = </w:t>
      </w:r>
      <w:r w:rsidRPr="00EF2F6B">
        <w:rPr>
          <w:rFonts w:asciiTheme="minorHAnsi" w:hAnsiTheme="minorHAnsi" w:cstheme="minorHAnsi"/>
          <w:i w:val="0"/>
          <w:szCs w:val="18"/>
          <w:lang w:val="en-US"/>
        </w:rPr>
        <w:t>k</w:t>
      </w:r>
      <w:r w:rsidRPr="00EF2F6B">
        <w:rPr>
          <w:rFonts w:asciiTheme="minorHAnsi" w:hAnsiTheme="minorHAnsi" w:cstheme="minorHAnsi"/>
          <w:i w:val="0"/>
          <w:szCs w:val="18"/>
        </w:rPr>
        <w:t>+1,</w:t>
      </w:r>
      <w:r w:rsidRPr="00EF2F6B">
        <w:rPr>
          <w:rFonts w:asciiTheme="minorHAnsi" w:hAnsiTheme="minorHAnsi" w:cstheme="minorHAnsi"/>
          <w:i w:val="0"/>
          <w:szCs w:val="18"/>
          <w:lang w:val="en-US"/>
        </w:rPr>
        <w:t>n</w:t>
      </w:r>
      <w:r w:rsidRPr="00EF2F6B">
        <w:rPr>
          <w:rFonts w:asciiTheme="minorHAnsi" w:hAnsiTheme="minorHAnsi" w:cstheme="minorHAnsi"/>
          <w:i w:val="0"/>
          <w:szCs w:val="18"/>
        </w:rPr>
        <w:t>,</w:t>
      </w:r>
      <w:r w:rsidRPr="00EF2F6B">
        <w:rPr>
          <w:rFonts w:asciiTheme="minorHAnsi" w:hAnsiTheme="minorHAnsi" w:cstheme="minorHAnsi"/>
          <w:i w:val="0"/>
          <w:szCs w:val="18"/>
        </w:rPr>
        <w:tab/>
      </w:r>
      <w:r w:rsidRPr="00EF2F6B">
        <w:rPr>
          <w:rFonts w:asciiTheme="minorHAnsi" w:hAnsiTheme="minorHAnsi" w:cstheme="minorHAnsi"/>
          <w:i w:val="0"/>
          <w:szCs w:val="18"/>
        </w:rPr>
        <w:tab/>
      </w:r>
      <w:r w:rsidRPr="00EF2F6B">
        <w:rPr>
          <w:rFonts w:asciiTheme="minorHAnsi" w:hAnsiTheme="minorHAnsi" w:cstheme="minorHAnsi"/>
          <w:i w:val="0"/>
          <w:szCs w:val="18"/>
        </w:rPr>
        <w:tab/>
      </w:r>
      <w:r w:rsidRPr="00EF2F6B">
        <w:rPr>
          <w:rFonts w:asciiTheme="minorHAnsi" w:hAnsiTheme="minorHAnsi" w:cstheme="minorHAnsi"/>
          <w:i w:val="0"/>
          <w:szCs w:val="18"/>
        </w:rPr>
        <w:tab/>
      </w:r>
      <w:r w:rsidRPr="00EF2F6B">
        <w:rPr>
          <w:rFonts w:asciiTheme="minorHAnsi" w:hAnsiTheme="minorHAnsi" w:cs="Segoe UI"/>
          <w:i w:val="0"/>
          <w:sz w:val="36"/>
          <w:szCs w:val="18"/>
          <w:vertAlign w:val="subscript"/>
        </w:rPr>
        <w:t>(1.3)</w:t>
      </w:r>
    </w:p>
    <w:p w:rsidR="00EF2F6B" w:rsidRPr="00EF2F6B" w:rsidRDefault="00EF2F6B" w:rsidP="00EF2F6B">
      <w:pPr>
        <w:pStyle w:val="af0"/>
        <w:ind w:firstLine="360"/>
        <w:rPr>
          <w:rFonts w:eastAsia="Times New Roman" w:cs="Calibri"/>
          <w:sz w:val="28"/>
          <w:szCs w:val="28"/>
          <w:lang w:val="uk-UA" w:eastAsia="ru-RU"/>
        </w:rPr>
      </w:pPr>
    </w:p>
    <w:p w:rsidR="00EF2F6B" w:rsidRPr="00EF2F6B" w:rsidRDefault="00EF2F6B" w:rsidP="00EF2F6B">
      <w:pPr>
        <w:jc w:val="left"/>
        <w:rPr>
          <w:rFonts w:ascii="Liberation Serif" w:hAnsi="Liberation Serif" w:cs="Calibri"/>
          <w:i w:val="0"/>
          <w:color w:val="00000A"/>
          <w:kern w:val="3"/>
          <w:lang w:bidi="hi-IN"/>
        </w:rPr>
      </w:pPr>
      <w:r>
        <w:rPr>
          <w:rFonts w:cs="Calibri"/>
        </w:rPr>
        <w:br w:type="page"/>
      </w:r>
    </w:p>
    <w:p w:rsidR="00EF2F6B" w:rsidRPr="00EF2F6B" w:rsidRDefault="00EF2F6B" w:rsidP="00EF2F6B">
      <w:pPr>
        <w:textAlignment w:val="baseline"/>
        <w:rPr>
          <w:rFonts w:asciiTheme="minorHAnsi" w:hAnsiTheme="minorHAnsi" w:cstheme="minorHAnsi"/>
          <w:i w:val="0"/>
        </w:rPr>
      </w:pPr>
      <w:r w:rsidRPr="00EF2F6B">
        <w:rPr>
          <w:i w:val="0"/>
          <w:noProof/>
          <w:lang w:val="ru-RU"/>
        </w:rPr>
        <w:lastRenderedPageBreak/>
        <mc:AlternateContent>
          <mc:Choice Requires="wpg">
            <w:drawing>
              <wp:anchor distT="0" distB="0" distL="114300" distR="114300" simplePos="0" relativeHeight="251704320" behindDoc="0" locked="1" layoutInCell="0" allowOverlap="1" wp14:anchorId="2820C7B5" wp14:editId="0C9A3815">
                <wp:simplePos x="0" y="0"/>
                <wp:positionH relativeFrom="page">
                  <wp:posOffset>723900</wp:posOffset>
                </wp:positionH>
                <wp:positionV relativeFrom="page">
                  <wp:posOffset>247650</wp:posOffset>
                </wp:positionV>
                <wp:extent cx="6588760" cy="10189210"/>
                <wp:effectExtent l="0" t="0" r="21590" b="21590"/>
                <wp:wrapNone/>
                <wp:docPr id="14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146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" name="Line 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8" name="Line 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9" name="Line 6"/>
                        <wps:cNvCnPr/>
                        <wps:spPr bwMode="auto">
                          <a:xfrm>
                            <a:off x="2012" y="18941"/>
                            <a:ext cx="0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0" name="Line 7"/>
                        <wps:cNvCnPr/>
                        <wps:spPr bwMode="auto">
                          <a:xfrm>
                            <a:off x="4896" y="18977"/>
                            <a:ext cx="0" cy="102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1" name="Line 8"/>
                        <wps:cNvCnPr/>
                        <wps:spPr bwMode="auto">
                          <a:xfrm>
                            <a:off x="6014" y="18958"/>
                            <a:ext cx="29" cy="104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2" name="Line 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3" name="Line 1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4" name="Line 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5" name="Line 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6" name="Line 1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7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79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AD5" w:rsidRPr="00375540" w:rsidRDefault="00DF7AD5" w:rsidP="00EF2F6B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  <w:t>№</w:t>
                              </w: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8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9" y="19338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AD5" w:rsidRPr="00375540" w:rsidRDefault="00DF7AD5" w:rsidP="00EF2F6B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9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79"/>
                            <a:ext cx="23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AD5" w:rsidRPr="00375540" w:rsidRDefault="00DF7AD5" w:rsidP="00EF2F6B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  <w:t>Ф.И.О.</w:t>
                              </w: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0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896" y="19660"/>
                            <a:ext cx="1263" cy="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AD5" w:rsidRPr="00375540" w:rsidRDefault="00DF7AD5" w:rsidP="00EF2F6B">
                              <w:pPr>
                                <w:pStyle w:val="ab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Под</w:t>
                              </w:r>
                              <w:proofErr w:type="spellEnd"/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  <w:t>п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1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043" y="19698"/>
                            <a:ext cx="1561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AD5" w:rsidRPr="00375540" w:rsidRDefault="00DF7AD5" w:rsidP="00EF2F6B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2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AD5" w:rsidRPr="00375540" w:rsidRDefault="00DF7AD5" w:rsidP="00EF2F6B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3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AD5" w:rsidRPr="008D03F0" w:rsidRDefault="00DF7AD5" w:rsidP="00EF2F6B">
                              <w:pPr>
                                <w:pStyle w:val="ab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4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AD5" w:rsidRPr="00375540" w:rsidRDefault="00DF7AD5" w:rsidP="00EF2F6B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  <w:t>ЛР по «Численным методам</w:t>
                              </w:r>
                              <w:proofErr w:type="gramStart"/>
                              <w:r w:rsidRPr="00375540"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  <w:t>»-</w:t>
                              </w:r>
                              <w:proofErr w:type="gramEnd"/>
                              <w:r w:rsidRPr="00375540"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  <w:t>НГТУ-(17-ПМ)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116" style="position:absolute;left:0;text-align:left;margin-left:57pt;margin-top:19.5pt;width:518.8pt;height:802.3pt;z-index:25170432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" o:allowincell="f">
                <v:rect id="Rectangle 3" o:spid="_x0000_s111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ZNOsEA&#10;AADcAAAADwAAAGRycy9kb3ducmV2LnhtbERPzYrCMBC+L/gOYYS9ramyiK1GqQuCp0WrDzA0Y1ts&#10;Jt0mttWn3wiCt/n4fme1GUwtOmpdZVnBdBKBIM6trrhQcD7tvhYgnEfWWFsmBXdysFmPPlaYaNvz&#10;kbrMFyKEsEtQQel9k0jp8pIMuoltiAN3sa1BH2BbSN1iH8JNLWdRNJcGKw4NJTb0U1J+zW5GwdUP&#10;3W9aZI9dfN7G+WGb9re/VKnP8ZAuQXga/Fv8cu91mP89h+cz4QK5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+GTTrBAAAA3AAAAA8AAAAAAAAAAAAAAAAAmAIAAGRycy9kb3du&#10;cmV2LnhtbFBLBQYAAAAABAAEAPUAAACGAwAAAAA=&#10;" filled="f" strokeweight="2pt"/>
                <v:line id="Line 4" o:spid="_x0000_s111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AFYMEAAADcAAAADwAAAGRycy9kb3ducmV2LnhtbERPS4vCMBC+C/sfwix403QXV6U2iggV&#10;b7KtF29jM31gMylN1PrvzcKCt/n4npNsBtOKO/WusazgaxqBIC6sbrhScMrTyRKE88gaW8uk4EkO&#10;NuuPUYKxtg/+pXvmKxFC2MWooPa+i6V0RU0G3dR2xIErbW/QB9hXUvf4COGmld9RNJcGGw4NNXa0&#10;q6m4Zjej4Ho+/aT7407nbbbVlyr150uplRp/DtsVCE+Df4v/3Qcd5s8W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98AVgwQAAANwAAAAPAAAAAAAAAAAAAAAA&#10;AKECAABkcnMvZG93bnJldi54bWxQSwUGAAAAAAQABAD5AAAAjwMAAAAA&#10;" strokeweight="2pt"/>
                <v:line id="Line 5" o:spid="_x0000_s111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+REsIAAADcAAAADwAAAGRycy9kb3ducmV2LnhtbESPQYvCQAyF74L/YYiwN50quyLVUUSo&#10;eFu2evEWO7EtdjKlM2r99+aw4C3hvbz3ZbXpXaMe1IXas4HpJAFFXHhbc2ngdMzGC1AhIltsPJOB&#10;FwXYrIeDFabWP/mPHnkslYRwSNFAFWObah2KihyGiW+JRbv6zmGUtSu17fAp4a7RsySZa4c1S0OF&#10;Le0qKm753Rm4nU8/2f53Z49NvrWXMovny9Ua8zXqt0tQkfr4Mf9fH6zgfwutPCMT6P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G+REsIAAADcAAAADwAAAAAAAAAAAAAA&#10;AAChAgAAZHJzL2Rvd25yZXYueG1sUEsFBgAAAAAEAAQA+QAAAJADAAAAAA==&#10;" strokeweight="2pt"/>
                <v:line id="Line 6" o:spid="_x0000_s1120" style="position:absolute;visibility:visible;mso-wrap-style:square" from="2012,18941" to="201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M0icEAAADcAAAADwAAAGRycy9kb3ducmV2LnhtbERPS4vCMBC+C/sfwix403QXV7Q2iggV&#10;b7KtF29jM31gMylN1PrvzcKCt/n4npNsBtOKO/WusazgaxqBIC6sbrhScMrTyQKE88gaW8uk4EkO&#10;NuuPUYKxtg/+pXvmKxFC2MWooPa+i6V0RU0G3dR2xIErbW/QB9hXUvf4COGmld9RNJcGGw4NNXa0&#10;q6m4Zjej4Ho+/aT7407nbbbVlyr150uplRp/DtsVCE+Df4v/3Qcd5s+W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jIzSJwQAAANwAAAAPAAAAAAAAAAAAAAAA&#10;AKECAABkcnMvZG93bnJldi54bWxQSwUGAAAAAAQABAD5AAAAjwMAAAAA&#10;" strokeweight="2pt"/>
                <v:line id="Line 7" o:spid="_x0000_s1121" style="position:absolute;visibility:visible;mso-wrap-style:square" from="4896,18977" to="4896,20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8ALycIAAADcAAAADwAAAGRycy9kb3ducmV2LnhtbESPQYvCQAyF74L/YYjgTacuKFIdRYQu&#10;3sTqxVvsxLbYyZTOqPXfm8PC3hLey3tf1tveNepFXag9G5hNE1DEhbc1lwYu52yyBBUissXGMxn4&#10;UIDtZjhYY2r9m0/0ymOpJIRDigaqGNtU61BU5DBMfUss2t13DqOsXalth28Jd43+SZKFdlizNFTY&#10;0r6i4pE/nYHH9TLPfo97e27ynb2VWbze7taY8ajfrUBF6uO/+e/6YAV/LvjyjEygN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8ALycIAAADcAAAADwAAAAAAAAAAAAAA&#10;AAChAgAAZHJzL2Rvd25yZXYueG1sUEsFBgAAAAAEAAQA+QAAAJADAAAAAA==&#10;" strokeweight="2pt"/>
                <v:line id="Line 8" o:spid="_x0000_s1122" style="position:absolute;visibility:visible;mso-wrap-style:square" from="6014,18958" to="6043,20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yuUr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bMJ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iMrlK9AAAA3AAAAA8AAAAAAAAAAAAAAAAAoQIA&#10;AGRycy9kb3ducmV2LnhtbFBLBQYAAAAABAAEAPkAAACLAwAAAAA=&#10;" strokeweight="2pt"/>
                <v:line id="Line 9" o:spid="_x0000_s112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F4wJb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bMp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heMCW9AAAA3AAAAA8AAAAAAAAAAAAAAAAAoQIA&#10;AGRycy9kb3ducmV2LnhtbFBLBQYAAAAABAAEAPkAAACLAwAAAAA=&#10;" strokeweight="2pt"/>
                <v:line id="Line 10" o:spid="_x0000_s112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KVvr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6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HEpW+vgAAANwAAAAPAAAAAAAAAAAAAAAAAKEC&#10;AABkcnMvZG93bnJldi54bWxQSwUGAAAAAAQABAD5AAAAjAMAAAAA&#10;" strokeweight="2pt"/>
                <v:line id="Line 11" o:spid="_x0000_s112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EiPecIAAADcAAAADwAAAGRycy9kb3ducmV2LnhtbERPzWoCMRC+F3yHMAVvmrXYYlejSFWo&#10;eBC1DzBuxs3WzWRJom779KYg9DYf3+9MZq2txZV8qBwrGPQzEMSF0xWXCr4Oq94IRIjIGmvHpOCH&#10;AsymnacJ5trdeEfXfSxFCuGQowITY5NLGQpDFkPfNcSJOzlvMSboS6k93lK4reVLlr1JixWnBoMN&#10;fRgqzvuLVbD2x8158FsaeeS1X9bbxXuw30p1n9v5GESkNv6LH+5Pnea/DuHvmXSBn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EiPecIAAADcAAAADwAAAAAAAAAAAAAA&#10;AAChAgAAZHJzL2Rvd25yZXYueG1sUEsFBgAAAAAEAAQA+QAAAJADAAAAAA==&#10;" strokeweight="1pt"/>
                <v:line id="Line 12" o:spid="_x0000_s112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7eoUb0AAADcAAAADwAAAGRycy9kb3ducmV2LnhtbERPvQrCMBDeBd8hnOCmqUJFqlFEqLiJ&#10;1cXtbM622FxKE7W+vREEt/v4fm+57kwtntS6yrKCyTgCQZxbXXGh4HxKR3MQziNrrC2Tgjc5WK/6&#10;vSUm2r74SM/MFyKEsEtQQel9k0jp8pIMurFtiAN3s61BH2BbSN3iK4SbWk6jaCYNVhwaSmxoW1J+&#10;zx5Gwf1yjtPdYatPdbbR1yL1l+tNKzUcdJsFCE+d/4t/7r0O8+MYvs+EC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e3qFG9AAAA3AAAAA8AAAAAAAAAAAAAAAAAoQIA&#10;AGRycy9kb3ducmV2LnhtbFBLBQYAAAAABAAEAPkAAACLAwAAAAA=&#10;" strokeweight="2pt"/>
                <v:line id="Line 13" o:spid="_x0000_s112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9a0lcIAAADcAAAADwAAAGRycy9kb3ducmV2LnhtbERP22oCMRB9L/QfwhR806yCUlejSGtB&#10;6UPx8gHjZtysbiZLkurq15uC0Lc5nOtM562txYV8qBwr6PcyEMSF0xWXCva7r+47iBCRNdaOScGN&#10;Asxnry9TzLW78oYu21iKFMIhRwUmxiaXMhSGLIaea4gTd3TeYkzQl1J7vKZwW8tBlo2kxYpTg8GG&#10;PgwV5+2vVbD2h+9z/14aeeC1X9Y/n+NgT0p13trFBESkNv6Ln+6VTvOHI/h7Jl0gZ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9a0lcIAAADcAAAADwAAAAAAAAAAAAAA&#10;AAChAgAAZHJzL2Rvd25yZXYueG1sUEsFBgAAAAAEAAQA+QAAAJADAAAAAA==&#10;" strokeweight="1pt"/>
                <v:rect id="Rectangle 14" o:spid="_x0000_s1128" style="position:absolute;left:54;top:19679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6egsAA&#10;AADcAAAADwAAAGRycy9kb3ducmV2LnhtbERPS4vCMBC+L/gfwgje1lRxfVSjFEHwul0Fj0MzttVm&#10;UpOo3X+/EYS9zcf3nNWmM414kPO1ZQWjYQKCuLC65lLB4Wf3OQfhA7LGxjIp+CUPm3XvY4Wptk/+&#10;pkceShFD2KeooAqhTaX0RUUG/dC2xJE7W2cwROhKqR0+Y7hp5DhJptJgzbGhwpa2FRXX/G4UZNml&#10;O97yBe68nCduqie6zE5KDfpdtgQRqAv/4rd7r+P8rxm8nokXyP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B6egsAAAADcAAAADwAAAAAAAAAAAAAAAACYAgAAZHJzL2Rvd25y&#10;ZXYueG1sUEsFBgAAAAAEAAQA9QAAAIUDAAAAAA==&#10;" filled="f" stroked="f" strokeweight=".25pt">
                  <v:textbox inset="1pt,1pt,1pt,1pt">
                    <w:txbxContent>
                      <w:p w:rsidR="00DF7AD5" w:rsidRPr="00375540" w:rsidRDefault="00DF7AD5" w:rsidP="00EF2F6B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  <w:t>№</w:t>
                        </w: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_x0000_s1129" style="position:absolute;left:29;top:19338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EK8MIA&#10;AADcAAAADwAAAGRycy9kb3ducmV2LnhtbESPQWvCQBCF7wX/wzKCt7qxWNHoKqEg9GpaweOQHZNo&#10;djbubjX++86h0NsM781732x2g+vUnUJsPRuYTTNQxJW3LdcGvr/2r0tQMSFb7DyTgSdF2G1HLxvM&#10;rX/wge5lqpWEcMzRQJNSn2sdq4YcxqnviUU7++AwyRpqbQM+JNx1+i3LFtphy9LQYE8fDVXX8scZ&#10;KIrLcLyVK9xHvczCws5tXZyMmYyHYg0q0ZD+zX/Xn1bw34VWnpEJ9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gQrwwgAAANwAAAAPAAAAAAAAAAAAAAAAAJgCAABkcnMvZG93&#10;bnJldi54bWxQSwUGAAAAAAQABAD1AAAAhwMAAAAA&#10;" filled="f" stroked="f" strokeweight=".25pt">
                  <v:textbox inset="1pt,1pt,1pt,1pt">
                    <w:txbxContent>
                      <w:p w:rsidR="00DF7AD5" w:rsidRPr="00375540" w:rsidRDefault="00DF7AD5" w:rsidP="00EF2F6B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2</w:t>
                        </w:r>
                      </w:p>
                    </w:txbxContent>
                  </v:textbox>
                </v:rect>
                <v:rect id="Rectangle 16" o:spid="_x0000_s1130" style="position:absolute;left:2267;top:19679;width:23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2va78A&#10;AADcAAAADwAAAGRycy9kb3ducmV2LnhtbERPTYvCMBC9C/6HMMLeNF1R0a5RiiB4tSp4HJqx7W4z&#10;qUnU7r83guBtHu9zluvONOJOzteWFXyPEhDEhdU1lwqOh+1wDsIHZI2NZVLwTx7Wq35viam2D97T&#10;PQ+liCHsU1RQhdCmUvqiIoN+ZFviyF2sMxgidKXUDh8x3DRynCQzabDm2FBhS5uKir/8ZhRk2W93&#10;uuYL3Ho5T9xMT3SZnZX6GnTZD4hAXfiI3+6djvOnC3g9Ey+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mza9rvwAAANwAAAAPAAAAAAAAAAAAAAAAAJgCAABkcnMvZG93bnJl&#10;di54bWxQSwUGAAAAAAQABAD1AAAAhAMAAAAA&#10;" filled="f" stroked="f" strokeweight=".25pt">
                  <v:textbox inset="1pt,1pt,1pt,1pt">
                    <w:txbxContent>
                      <w:p w:rsidR="00DF7AD5" w:rsidRPr="00375540" w:rsidRDefault="00DF7AD5" w:rsidP="00EF2F6B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  <w:t>Ф.И.О.</w:t>
                        </w: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7" o:spid="_x0000_s1131" style="position:absolute;left:4896;top:19660;width:1263;height:3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vMS8IA&#10;AADcAAAADwAAAGRycy9kb3ducmV2LnhtbESPQWvCQBCF7wX/wzJCb3VjkaDRVUJB6NW0BY9Ddkyi&#10;2dm4u9X03zsHobcZ3pv3vtnsRterG4XYeTYwn2WgiGtvO24MfH/t35agYkK22HsmA38UYbedvGyw&#10;sP7OB7pVqVESwrFAA21KQ6F1rFtyGGd+IBbt5IPDJGtotA14l3DX6/csy7XDjqWhxYE+Wqov1a8z&#10;UJbn8edarXAf9TILuV3Ypjwa8zodyzWoRGP6Nz+vP63g54Ivz8gEev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m8xLwgAAANwAAAAPAAAAAAAAAAAAAAAAAJgCAABkcnMvZG93&#10;bnJldi54bWxQSwUGAAAAAAQABAD1AAAAhwMAAAAA&#10;" filled="f" stroked="f" strokeweight=".25pt">
                  <v:textbox inset="1pt,1pt,1pt,1pt">
                    <w:txbxContent>
                      <w:p w:rsidR="00DF7AD5" w:rsidRPr="00375540" w:rsidRDefault="00DF7AD5" w:rsidP="00EF2F6B">
                        <w:pPr>
                          <w:pStyle w:val="ab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Под</w:t>
                        </w:r>
                        <w:proofErr w:type="spellEnd"/>
                        <w:r w:rsidRPr="00375540"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  <w:t>п</w:t>
                        </w: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18" o:spid="_x0000_s1132" style="position:absolute;left:6043;top:19698;width:1561;height: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dp0L8A&#10;AADcAAAADwAAAGRycy9kb3ducmV2LnhtbERPTYvCMBC9L/gfwgjetqkiRbtGKYLg1boLHodmtu1u&#10;M6lJ1PrvjSB4m8f7nNVmMJ24kvOtZQXTJAVBXFndcq3g+7j7XIDwAVljZ5kU3MnDZj36WGGu7Y0P&#10;dC1DLWII+xwVNCH0uZS+asigT2xPHLlf6wyGCF0ttcNbDDednKVpJg22HBsa7GnbUPVfXoyCovgb&#10;fs7lEndeLlKX6bmui5NSk/FQfIEINIS3+OXe6zg/m8LzmXiBXD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W12nQvwAAANwAAAAPAAAAAAAAAAAAAAAAAJgCAABkcnMvZG93bnJl&#10;di54bWxQSwUGAAAAAAQABAD1AAAAhAMAAAAA&#10;" filled="f" stroked="f" strokeweight=".25pt">
                  <v:textbox inset="1pt,1pt,1pt,1pt">
                    <w:txbxContent>
                      <w:p w:rsidR="00DF7AD5" w:rsidRPr="00375540" w:rsidRDefault="00DF7AD5" w:rsidP="00EF2F6B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13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X3p8AA&#10;AADcAAAADwAAAGRycy9kb3ducmV2LnhtbERPTWvCQBC9F/wPywje6kaRoGk2EgqBXpsqeByy0yRt&#10;djbubmP677sFwds83ufkx9kMYiLne8sKNusEBHFjdc+tgtNH9bwH4QOyxsEyKfglD8di8ZRjpu2N&#10;32mqQytiCPsMFXQhjJmUvunIoF/bkThyn9YZDBG6VmqHtxhuBrlNklQa7Dk2dDjSa0fNd/1jFJTl&#10;13y+1gesvNwnLtU73ZYXpVbLuXwBEWgOD/Hd/abj/HQL/8/EC2Tx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gX3p8AAAADcAAAADwAAAAAAAAAAAAAAAACYAgAAZHJzL2Rvd25y&#10;ZXYueG1sUEsFBgAAAAAEAAQA9QAAAIUDAAAAAA==&#10;" filled="f" stroked="f" strokeweight=".25pt">
                  <v:textbox inset="1pt,1pt,1pt,1pt">
                    <w:txbxContent>
                      <w:p w:rsidR="00DF7AD5" w:rsidRPr="00375540" w:rsidRDefault="00DF7AD5" w:rsidP="00EF2F6B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" o:spid="_x0000_s113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lSPL8A&#10;AADcAAAADwAAAGRycy9kb3ducmV2LnhtbERPS4vCMBC+L/gfwgje1tQHxe0apQiCV+sKHodmtu3a&#10;TGoStf57Iwh7m4/vOct1b1pxI+cbywom4wQEcWl1w5WCn8P2cwHCB2SNrWVS8CAP69XgY4mZtnfe&#10;060IlYgh7DNUUIfQZVL6siaDfmw74sj9WmcwROgqqR3eY7hp5TRJUmmw4dhQY0ebmspzcTUK8vyv&#10;P16KL9x6uUhcque6yk9KjYZ9/g0iUB/+xW/3Tsf56Qxez8QL5Oo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JSVI8vwAAANwAAAAPAAAAAAAAAAAAAAAAAJgCAABkcnMvZG93bnJl&#10;di54bWxQSwUGAAAAAAQABAD1AAAAhAMAAAAA&#10;" filled="f" stroked="f" strokeweight=".25pt">
                  <v:textbox inset="1pt,1pt,1pt,1pt">
                    <w:txbxContent>
                      <w:p w:rsidR="00DF7AD5" w:rsidRPr="008D03F0" w:rsidRDefault="00DF7AD5" w:rsidP="00EF2F6B">
                        <w:pPr>
                          <w:pStyle w:val="ab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5</w:t>
                        </w:r>
                      </w:p>
                    </w:txbxContent>
                  </v:textbox>
                </v:rect>
                <v:rect id="Rectangle 21" o:spid="_x0000_s113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DKSL4A&#10;AADcAAAADwAAAGRycy9kb3ducmV2LnhtbERPTYvCMBC9C/6HMII3TV2kaNcoZUHwalXwODSzbXeb&#10;SU2i1n9vBMHbPN7nrDa9acWNnG8sK5hNExDEpdUNVwqOh+1kAcIHZI2tZVLwIA+b9XCwwkzbO+/p&#10;VoRKxBD2GSqoQ+gyKX1Zk0E/tR1x5H6tMxgidJXUDu8x3LTyK0lSabDh2FBjRz81lf/F1SjI87/+&#10;dCmWuPVykbhUz3WVn5Uaj/r8G0SgPnzEb/dOx/npHF7PxAvk+g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agyki+AAAA3AAAAA8AAAAAAAAAAAAAAAAAmAIAAGRycy9kb3ducmV2&#10;LnhtbFBLBQYAAAAABAAEAPUAAACDAwAAAAA=&#10;" filled="f" stroked="f" strokeweight=".25pt">
                  <v:textbox inset="1pt,1pt,1pt,1pt">
                    <w:txbxContent>
                      <w:p w:rsidR="00DF7AD5" w:rsidRPr="00375540" w:rsidRDefault="00DF7AD5" w:rsidP="00EF2F6B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  <w:t>ЛР по «Численным методам</w:t>
                        </w:r>
                        <w:proofErr w:type="gramStart"/>
                        <w:r w:rsidRPr="00375540"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  <w:t>»-</w:t>
                        </w:r>
                        <w:proofErr w:type="gramEnd"/>
                        <w:r w:rsidRPr="00375540"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  <w:t>НГТУ-(17-ПМ)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EF2F6B">
        <w:rPr>
          <w:i w:val="0"/>
          <w:noProof/>
          <w:lang w:val="ru-RU"/>
        </w:rPr>
        <mc:AlternateContent>
          <mc:Choice Requires="wps">
            <w:drawing>
              <wp:anchor distT="0" distB="0" distL="114300" distR="114300" simplePos="0" relativeHeight="251705344" behindDoc="0" locked="1" layoutInCell="0" allowOverlap="1" wp14:anchorId="1366427E" wp14:editId="55118C7A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0" t="0" r="0" b="0"/>
                <wp:wrapNone/>
                <wp:docPr id="165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760" cy="1018921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6" style="position:absolute;margin-left:56.7pt;margin-top:19.85pt;width:518.8pt;height:802.3pt;z-index: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" o:allowincell="f" filled="f" strokeweight="2pt">
                <w10:wrap anchorx="page" anchory="page"/>
                <w10:anchorlock/>
              </v:rect>
            </w:pict>
          </mc:Fallback>
        </mc:AlternateContent>
      </w:r>
      <w:proofErr w:type="gramStart"/>
      <w:r w:rsidRPr="00EF2F6B">
        <w:rPr>
          <w:rFonts w:asciiTheme="minorHAnsi" w:hAnsiTheme="minorHAnsi" w:cstheme="minorHAnsi"/>
          <w:i w:val="0"/>
          <w:lang w:val="en-US"/>
        </w:rPr>
        <w:t>k</w:t>
      </w:r>
      <w:r w:rsidRPr="00EF2F6B">
        <w:rPr>
          <w:rFonts w:asciiTheme="minorHAnsi" w:hAnsiTheme="minorHAnsi" w:cstheme="minorHAnsi"/>
          <w:i w:val="0"/>
        </w:rPr>
        <w:t>-го</w:t>
      </w:r>
      <w:proofErr w:type="gramEnd"/>
      <w:r w:rsidRPr="00EF2F6B">
        <w:rPr>
          <w:rFonts w:asciiTheme="minorHAnsi" w:hAnsiTheme="minorHAnsi" w:cstheme="minorHAnsi"/>
          <w:i w:val="0"/>
        </w:rPr>
        <w:t xml:space="preserve"> </w:t>
      </w:r>
      <w:proofErr w:type="spellStart"/>
      <w:r w:rsidRPr="00EF2F6B">
        <w:rPr>
          <w:rFonts w:asciiTheme="minorHAnsi" w:hAnsiTheme="minorHAnsi" w:cstheme="minorHAnsi"/>
          <w:i w:val="0"/>
        </w:rPr>
        <w:t>свободного</w:t>
      </w:r>
      <w:proofErr w:type="spellEnd"/>
      <w:r w:rsidRPr="00EF2F6B">
        <w:rPr>
          <w:rFonts w:asciiTheme="minorHAnsi" w:hAnsiTheme="minorHAnsi" w:cstheme="minorHAnsi"/>
          <w:i w:val="0"/>
        </w:rPr>
        <w:t xml:space="preserve"> члена:</w:t>
      </w:r>
    </w:p>
    <w:p w:rsidR="00EF2F6B" w:rsidRPr="00EF2F6B" w:rsidRDefault="00EF2F6B" w:rsidP="00EF2F6B">
      <w:pPr>
        <w:tabs>
          <w:tab w:val="left" w:pos="8340"/>
        </w:tabs>
        <w:ind w:left="2124" w:firstLine="708"/>
        <w:textAlignment w:val="baseline"/>
        <w:rPr>
          <w:rFonts w:asciiTheme="minorHAnsi" w:hAnsiTheme="minorHAnsi" w:cstheme="minorHAnsi"/>
          <w:i w:val="0"/>
        </w:rPr>
      </w:pPr>
      <w:proofErr w:type="spellStart"/>
      <w:proofErr w:type="gramStart"/>
      <w:r w:rsidRPr="00EF2F6B">
        <w:rPr>
          <w:rFonts w:asciiTheme="minorHAnsi" w:hAnsiTheme="minorHAnsi" w:cstheme="minorHAnsi"/>
          <w:i w:val="0"/>
          <w:lang w:val="en-US"/>
        </w:rPr>
        <w:t>q</w:t>
      </w:r>
      <w:r w:rsidRPr="00EF2F6B">
        <w:rPr>
          <w:rFonts w:asciiTheme="minorHAnsi" w:hAnsiTheme="minorHAnsi" w:cstheme="minorHAnsi"/>
          <w:i w:val="0"/>
          <w:vertAlign w:val="subscript"/>
          <w:lang w:val="en-US"/>
        </w:rPr>
        <w:t>k</w:t>
      </w:r>
      <w:proofErr w:type="spellEnd"/>
      <w:proofErr w:type="gramEnd"/>
      <w:r w:rsidRPr="00EF2F6B">
        <w:rPr>
          <w:rFonts w:asciiTheme="minorHAnsi" w:hAnsiTheme="minorHAnsi" w:cstheme="minorHAnsi"/>
          <w:i w:val="0"/>
          <w:vertAlign w:val="subscript"/>
        </w:rPr>
        <w:t xml:space="preserve"> </w:t>
      </w:r>
      <w:r w:rsidRPr="00EF2F6B">
        <w:rPr>
          <w:rFonts w:asciiTheme="minorHAnsi" w:hAnsiTheme="minorHAnsi" w:cstheme="minorHAnsi"/>
          <w:i w:val="0"/>
        </w:rPr>
        <w:t xml:space="preserve">= </w:t>
      </w:r>
      <w:proofErr w:type="spellStart"/>
      <w:r w:rsidRPr="00EF2F6B">
        <w:rPr>
          <w:rFonts w:asciiTheme="minorHAnsi" w:hAnsiTheme="minorHAnsi" w:cstheme="minorHAnsi"/>
          <w:i w:val="0"/>
          <w:lang w:val="en-US"/>
        </w:rPr>
        <w:t>b</w:t>
      </w:r>
      <w:r w:rsidRPr="00EF2F6B">
        <w:rPr>
          <w:rFonts w:asciiTheme="minorHAnsi" w:hAnsiTheme="minorHAnsi" w:cstheme="minorHAnsi"/>
          <w:i w:val="0"/>
          <w:vertAlign w:val="subscript"/>
          <w:lang w:val="en-US"/>
        </w:rPr>
        <w:t>k</w:t>
      </w:r>
      <w:proofErr w:type="spellEnd"/>
      <w:r w:rsidRPr="00EF2F6B">
        <w:rPr>
          <w:rFonts w:asciiTheme="minorHAnsi" w:hAnsiTheme="minorHAnsi" w:cstheme="minorHAnsi"/>
          <w:i w:val="0"/>
          <w:vertAlign w:val="superscript"/>
        </w:rPr>
        <w:t>(</w:t>
      </w:r>
      <w:r w:rsidRPr="00EF2F6B">
        <w:rPr>
          <w:rFonts w:asciiTheme="minorHAnsi" w:hAnsiTheme="minorHAnsi" w:cstheme="minorHAnsi"/>
          <w:i w:val="0"/>
          <w:vertAlign w:val="superscript"/>
          <w:lang w:val="en-US"/>
        </w:rPr>
        <w:t>k</w:t>
      </w:r>
      <w:r w:rsidRPr="00EF2F6B">
        <w:rPr>
          <w:rFonts w:asciiTheme="minorHAnsi" w:hAnsiTheme="minorHAnsi" w:cstheme="minorHAnsi"/>
          <w:i w:val="0"/>
          <w:vertAlign w:val="superscript"/>
        </w:rPr>
        <w:t>-1)</w:t>
      </w:r>
      <w:r w:rsidRPr="00EF2F6B">
        <w:rPr>
          <w:rFonts w:asciiTheme="minorHAnsi" w:hAnsiTheme="minorHAnsi" w:cstheme="minorHAnsi"/>
          <w:i w:val="0"/>
        </w:rPr>
        <w:t xml:space="preserve">/ </w:t>
      </w:r>
      <w:proofErr w:type="spellStart"/>
      <w:r w:rsidRPr="00EF2F6B">
        <w:rPr>
          <w:rFonts w:asciiTheme="minorHAnsi" w:hAnsiTheme="minorHAnsi" w:cstheme="minorHAnsi"/>
          <w:i w:val="0"/>
          <w:lang w:val="en-US"/>
        </w:rPr>
        <w:t>a</w:t>
      </w:r>
      <w:r w:rsidRPr="00EF2F6B">
        <w:rPr>
          <w:rFonts w:asciiTheme="minorHAnsi" w:hAnsiTheme="minorHAnsi" w:cstheme="minorHAnsi"/>
          <w:i w:val="0"/>
          <w:vertAlign w:val="subscript"/>
          <w:lang w:val="en-US"/>
        </w:rPr>
        <w:t>kk</w:t>
      </w:r>
      <w:proofErr w:type="spellEnd"/>
      <w:r w:rsidRPr="00EF2F6B">
        <w:rPr>
          <w:rFonts w:asciiTheme="minorHAnsi" w:hAnsiTheme="minorHAnsi" w:cstheme="minorHAnsi"/>
          <w:i w:val="0"/>
          <w:vertAlign w:val="superscript"/>
        </w:rPr>
        <w:t>(</w:t>
      </w:r>
      <w:r w:rsidRPr="00EF2F6B">
        <w:rPr>
          <w:rFonts w:asciiTheme="minorHAnsi" w:hAnsiTheme="minorHAnsi" w:cstheme="minorHAnsi"/>
          <w:i w:val="0"/>
          <w:vertAlign w:val="superscript"/>
          <w:lang w:val="en-US"/>
        </w:rPr>
        <w:t>k</w:t>
      </w:r>
      <w:r w:rsidRPr="00EF2F6B">
        <w:rPr>
          <w:rFonts w:asciiTheme="minorHAnsi" w:hAnsiTheme="minorHAnsi" w:cstheme="minorHAnsi"/>
          <w:i w:val="0"/>
          <w:vertAlign w:val="superscript"/>
        </w:rPr>
        <w:t>-1)</w:t>
      </w:r>
      <w:r w:rsidRPr="00EF2F6B">
        <w:rPr>
          <w:rFonts w:asciiTheme="minorHAnsi" w:hAnsiTheme="minorHAnsi" w:cstheme="minorHAnsi"/>
          <w:i w:val="0"/>
        </w:rPr>
        <w:t>,</w:t>
      </w:r>
      <w:r w:rsidRPr="00EF2F6B">
        <w:rPr>
          <w:rFonts w:asciiTheme="minorHAnsi" w:hAnsiTheme="minorHAnsi" w:cstheme="minorHAnsi"/>
          <w:i w:val="0"/>
        </w:rPr>
        <w:tab/>
      </w:r>
      <w:r w:rsidRPr="00EF2F6B">
        <w:rPr>
          <w:rFonts w:asciiTheme="minorHAnsi" w:hAnsiTheme="minorHAnsi" w:cs="Segoe UI"/>
          <w:i w:val="0"/>
          <w:vertAlign w:val="subscript"/>
        </w:rPr>
        <w:t>(1.4)</w:t>
      </w:r>
    </w:p>
    <w:p w:rsidR="00EF2F6B" w:rsidRPr="00EF2F6B" w:rsidRDefault="00EF2F6B" w:rsidP="00EF2F6B">
      <w:pPr>
        <w:ind w:left="2124" w:firstLine="708"/>
        <w:textAlignment w:val="baseline"/>
        <w:rPr>
          <w:rFonts w:asciiTheme="minorHAnsi" w:hAnsiTheme="minorHAnsi" w:cstheme="minorHAnsi"/>
          <w:i w:val="0"/>
        </w:rPr>
      </w:pPr>
    </w:p>
    <w:p w:rsidR="00EF2F6B" w:rsidRPr="00EF2F6B" w:rsidRDefault="00EF2F6B" w:rsidP="00EF2F6B">
      <w:pPr>
        <w:rPr>
          <w:rFonts w:asciiTheme="minorHAnsi" w:hAnsiTheme="minorHAnsi" w:cstheme="minorHAnsi"/>
          <w:i w:val="0"/>
        </w:rPr>
      </w:pPr>
      <w:proofErr w:type="spellStart"/>
      <w:r w:rsidRPr="00EF2F6B">
        <w:rPr>
          <w:rFonts w:asciiTheme="minorHAnsi" w:hAnsiTheme="minorHAnsi" w:cstheme="minorHAnsi"/>
          <w:i w:val="0"/>
        </w:rPr>
        <w:t>преобразование</w:t>
      </w:r>
      <w:proofErr w:type="spellEnd"/>
      <w:r w:rsidRPr="00EF2F6B">
        <w:rPr>
          <w:rFonts w:asciiTheme="minorHAnsi" w:hAnsiTheme="minorHAnsi" w:cstheme="minorHAnsi"/>
          <w:i w:val="0"/>
        </w:rPr>
        <w:t xml:space="preserve"> </w:t>
      </w:r>
      <w:proofErr w:type="spellStart"/>
      <w:r w:rsidRPr="00EF2F6B">
        <w:rPr>
          <w:rFonts w:asciiTheme="minorHAnsi" w:hAnsiTheme="minorHAnsi" w:cstheme="minorHAnsi"/>
          <w:i w:val="0"/>
        </w:rPr>
        <w:t>уравнений</w:t>
      </w:r>
      <w:proofErr w:type="spellEnd"/>
      <w:r w:rsidRPr="00EF2F6B">
        <w:rPr>
          <w:rFonts w:asciiTheme="minorHAnsi" w:hAnsiTheme="minorHAnsi" w:cstheme="minorHAnsi"/>
          <w:i w:val="0"/>
        </w:rPr>
        <w:t xml:space="preserve"> </w:t>
      </w:r>
      <w:proofErr w:type="spellStart"/>
      <w:r w:rsidRPr="00EF2F6B">
        <w:rPr>
          <w:rFonts w:asciiTheme="minorHAnsi" w:hAnsiTheme="minorHAnsi" w:cstheme="minorHAnsi"/>
          <w:i w:val="0"/>
        </w:rPr>
        <w:t>системы</w:t>
      </w:r>
      <w:proofErr w:type="spellEnd"/>
      <w:r w:rsidRPr="00EF2F6B">
        <w:rPr>
          <w:rFonts w:asciiTheme="minorHAnsi" w:hAnsiTheme="minorHAnsi" w:cstheme="minorHAnsi"/>
          <w:i w:val="0"/>
        </w:rPr>
        <w:t xml:space="preserve"> (1.1) с номерами </w:t>
      </w:r>
      <w:r w:rsidRPr="00EF2F6B">
        <w:rPr>
          <w:rFonts w:asciiTheme="minorHAnsi" w:hAnsiTheme="minorHAnsi" w:cstheme="minorHAnsi"/>
          <w:i w:val="0"/>
          <w:lang w:val="en-US"/>
        </w:rPr>
        <w:t>k</w:t>
      </w:r>
      <w:r w:rsidRPr="00EF2F6B">
        <w:rPr>
          <w:rFonts w:asciiTheme="minorHAnsi" w:hAnsiTheme="minorHAnsi" w:cstheme="minorHAnsi"/>
          <w:i w:val="0"/>
        </w:rPr>
        <w:t xml:space="preserve"> + 1, </w:t>
      </w:r>
      <w:r w:rsidRPr="00EF2F6B">
        <w:rPr>
          <w:rFonts w:asciiTheme="minorHAnsi" w:hAnsiTheme="minorHAnsi" w:cstheme="minorHAnsi"/>
          <w:i w:val="0"/>
          <w:lang w:val="en-US"/>
        </w:rPr>
        <w:t>k</w:t>
      </w:r>
      <w:r w:rsidRPr="00EF2F6B">
        <w:rPr>
          <w:rFonts w:asciiTheme="minorHAnsi" w:hAnsiTheme="minorHAnsi" w:cstheme="minorHAnsi"/>
          <w:i w:val="0"/>
        </w:rPr>
        <w:t xml:space="preserve"> + 2,…,</w:t>
      </w:r>
      <w:r w:rsidRPr="00EF2F6B">
        <w:rPr>
          <w:rFonts w:asciiTheme="minorHAnsi" w:hAnsiTheme="minorHAnsi" w:cstheme="minorHAnsi"/>
          <w:i w:val="0"/>
          <w:lang w:val="en-US"/>
        </w:rPr>
        <w:t>n</w:t>
      </w:r>
      <w:r w:rsidRPr="00EF2F6B">
        <w:rPr>
          <w:rFonts w:asciiTheme="minorHAnsi" w:hAnsiTheme="minorHAnsi" w:cstheme="minorHAnsi"/>
          <w:i w:val="0"/>
        </w:rPr>
        <w:t>:</w:t>
      </w:r>
    </w:p>
    <w:p w:rsidR="00EF2F6B" w:rsidRPr="00EF2F6B" w:rsidRDefault="00EF2F6B" w:rsidP="00EF2F6B">
      <w:pPr>
        <w:ind w:left="2124" w:firstLine="708"/>
        <w:rPr>
          <w:rFonts w:asciiTheme="minorHAnsi" w:hAnsiTheme="minorHAnsi" w:cstheme="minorHAnsi"/>
          <w:i w:val="0"/>
        </w:rPr>
      </w:pPr>
      <w:proofErr w:type="spellStart"/>
      <w:proofErr w:type="gramStart"/>
      <w:r w:rsidRPr="00EF2F6B">
        <w:rPr>
          <w:rFonts w:asciiTheme="minorHAnsi" w:hAnsiTheme="minorHAnsi" w:cstheme="minorHAnsi"/>
          <w:i w:val="0"/>
          <w:lang w:val="en-US"/>
        </w:rPr>
        <w:t>a</w:t>
      </w:r>
      <w:r w:rsidRPr="00EF2F6B">
        <w:rPr>
          <w:rFonts w:asciiTheme="minorHAnsi" w:hAnsiTheme="minorHAnsi" w:cstheme="minorHAnsi"/>
          <w:i w:val="0"/>
          <w:vertAlign w:val="subscript"/>
          <w:lang w:val="en-US"/>
        </w:rPr>
        <w:t>ij</w:t>
      </w:r>
      <w:proofErr w:type="spellEnd"/>
      <w:r w:rsidRPr="00EF2F6B">
        <w:rPr>
          <w:rFonts w:asciiTheme="minorHAnsi" w:hAnsiTheme="minorHAnsi" w:cstheme="minorHAnsi"/>
          <w:i w:val="0"/>
          <w:vertAlign w:val="superscript"/>
        </w:rPr>
        <w:t>(</w:t>
      </w:r>
      <w:proofErr w:type="gramEnd"/>
      <w:r w:rsidRPr="00EF2F6B">
        <w:rPr>
          <w:rFonts w:asciiTheme="minorHAnsi" w:hAnsiTheme="minorHAnsi" w:cstheme="minorHAnsi"/>
          <w:i w:val="0"/>
          <w:vertAlign w:val="superscript"/>
          <w:lang w:val="en-US"/>
        </w:rPr>
        <w:t>k</w:t>
      </w:r>
      <w:r w:rsidRPr="00EF2F6B">
        <w:rPr>
          <w:rFonts w:asciiTheme="minorHAnsi" w:hAnsiTheme="minorHAnsi" w:cstheme="minorHAnsi"/>
          <w:i w:val="0"/>
          <w:vertAlign w:val="superscript"/>
        </w:rPr>
        <w:t>)</w:t>
      </w:r>
      <w:r w:rsidRPr="00EF2F6B">
        <w:rPr>
          <w:rFonts w:asciiTheme="minorHAnsi" w:hAnsiTheme="minorHAnsi" w:cstheme="minorHAnsi"/>
          <w:i w:val="0"/>
          <w:vertAlign w:val="subscript"/>
        </w:rPr>
        <w:t xml:space="preserve"> </w:t>
      </w:r>
      <w:r w:rsidRPr="00EF2F6B">
        <w:rPr>
          <w:rFonts w:asciiTheme="minorHAnsi" w:hAnsiTheme="minorHAnsi" w:cstheme="minorHAnsi"/>
          <w:i w:val="0"/>
        </w:rPr>
        <w:t xml:space="preserve">= </w:t>
      </w:r>
      <w:proofErr w:type="spellStart"/>
      <w:r w:rsidRPr="00EF2F6B">
        <w:rPr>
          <w:rFonts w:asciiTheme="minorHAnsi" w:hAnsiTheme="minorHAnsi" w:cstheme="minorHAnsi"/>
          <w:i w:val="0"/>
          <w:lang w:val="en-US"/>
        </w:rPr>
        <w:t>a</w:t>
      </w:r>
      <w:r w:rsidRPr="00EF2F6B">
        <w:rPr>
          <w:rFonts w:asciiTheme="minorHAnsi" w:hAnsiTheme="minorHAnsi" w:cstheme="minorHAnsi"/>
          <w:i w:val="0"/>
          <w:vertAlign w:val="subscript"/>
          <w:lang w:val="en-US"/>
        </w:rPr>
        <w:t>ij</w:t>
      </w:r>
      <w:proofErr w:type="spellEnd"/>
      <w:r w:rsidRPr="00EF2F6B">
        <w:rPr>
          <w:rFonts w:asciiTheme="minorHAnsi" w:hAnsiTheme="minorHAnsi" w:cstheme="minorHAnsi"/>
          <w:i w:val="0"/>
          <w:vertAlign w:val="superscript"/>
        </w:rPr>
        <w:t>(</w:t>
      </w:r>
      <w:r w:rsidRPr="00EF2F6B">
        <w:rPr>
          <w:rFonts w:asciiTheme="minorHAnsi" w:hAnsiTheme="minorHAnsi" w:cstheme="minorHAnsi"/>
          <w:i w:val="0"/>
          <w:vertAlign w:val="superscript"/>
          <w:lang w:val="en-US"/>
        </w:rPr>
        <w:t>k</w:t>
      </w:r>
      <w:r w:rsidRPr="00EF2F6B">
        <w:rPr>
          <w:rFonts w:asciiTheme="minorHAnsi" w:hAnsiTheme="minorHAnsi" w:cstheme="minorHAnsi"/>
          <w:i w:val="0"/>
          <w:vertAlign w:val="superscript"/>
        </w:rPr>
        <w:t>-1)</w:t>
      </w:r>
      <w:r w:rsidRPr="00EF2F6B">
        <w:rPr>
          <w:rFonts w:asciiTheme="minorHAnsi" w:hAnsiTheme="minorHAnsi" w:cstheme="minorHAnsi"/>
          <w:i w:val="0"/>
        </w:rPr>
        <w:t xml:space="preserve"> – </w:t>
      </w:r>
      <w:proofErr w:type="spellStart"/>
      <w:r w:rsidRPr="00EF2F6B">
        <w:rPr>
          <w:rFonts w:asciiTheme="minorHAnsi" w:hAnsiTheme="minorHAnsi" w:cstheme="minorHAnsi"/>
          <w:i w:val="0"/>
          <w:lang w:val="en-US"/>
        </w:rPr>
        <w:t>a</w:t>
      </w:r>
      <w:r w:rsidRPr="00EF2F6B">
        <w:rPr>
          <w:rFonts w:asciiTheme="minorHAnsi" w:hAnsiTheme="minorHAnsi" w:cstheme="minorHAnsi"/>
          <w:i w:val="0"/>
          <w:vertAlign w:val="subscript"/>
          <w:lang w:val="en-US"/>
        </w:rPr>
        <w:t>ik</w:t>
      </w:r>
      <w:proofErr w:type="spellEnd"/>
      <w:r w:rsidRPr="00EF2F6B">
        <w:rPr>
          <w:rFonts w:asciiTheme="minorHAnsi" w:hAnsiTheme="minorHAnsi" w:cstheme="minorHAnsi"/>
          <w:i w:val="0"/>
          <w:vertAlign w:val="superscript"/>
        </w:rPr>
        <w:t>(</w:t>
      </w:r>
      <w:r w:rsidRPr="00EF2F6B">
        <w:rPr>
          <w:rFonts w:asciiTheme="minorHAnsi" w:hAnsiTheme="minorHAnsi" w:cstheme="minorHAnsi"/>
          <w:i w:val="0"/>
          <w:vertAlign w:val="superscript"/>
          <w:lang w:val="en-US"/>
        </w:rPr>
        <w:t>k</w:t>
      </w:r>
      <w:r w:rsidRPr="00EF2F6B">
        <w:rPr>
          <w:rFonts w:asciiTheme="minorHAnsi" w:hAnsiTheme="minorHAnsi" w:cstheme="minorHAnsi"/>
          <w:i w:val="0"/>
          <w:vertAlign w:val="superscript"/>
        </w:rPr>
        <w:t>-1)</w:t>
      </w:r>
      <w:r w:rsidRPr="00EF2F6B">
        <w:rPr>
          <w:rFonts w:asciiTheme="minorHAnsi" w:hAnsiTheme="minorHAnsi" w:cstheme="minorHAnsi"/>
          <w:i w:val="0"/>
        </w:rPr>
        <w:t xml:space="preserve"> </w:t>
      </w:r>
      <w:proofErr w:type="spellStart"/>
      <w:r w:rsidRPr="00EF2F6B">
        <w:rPr>
          <w:rFonts w:asciiTheme="minorHAnsi" w:hAnsiTheme="minorHAnsi" w:cstheme="minorHAnsi"/>
          <w:i w:val="0"/>
          <w:lang w:val="en-US"/>
        </w:rPr>
        <w:t>u</w:t>
      </w:r>
      <w:r w:rsidRPr="00EF2F6B">
        <w:rPr>
          <w:rFonts w:asciiTheme="minorHAnsi" w:hAnsiTheme="minorHAnsi" w:cstheme="minorHAnsi"/>
          <w:i w:val="0"/>
          <w:vertAlign w:val="subscript"/>
          <w:lang w:val="en-US"/>
        </w:rPr>
        <w:t>kj</w:t>
      </w:r>
      <w:proofErr w:type="spellEnd"/>
      <w:r w:rsidRPr="00EF2F6B">
        <w:rPr>
          <w:rFonts w:asciiTheme="minorHAnsi" w:hAnsiTheme="minorHAnsi" w:cstheme="minorHAnsi"/>
          <w:i w:val="0"/>
        </w:rPr>
        <w:t>;</w:t>
      </w:r>
    </w:p>
    <w:p w:rsidR="00EF2F6B" w:rsidRPr="00EF2F6B" w:rsidRDefault="00EF2F6B" w:rsidP="00EF2F6B">
      <w:pPr>
        <w:tabs>
          <w:tab w:val="left" w:pos="8184"/>
        </w:tabs>
        <w:ind w:left="2124" w:firstLine="708"/>
        <w:rPr>
          <w:rFonts w:asciiTheme="minorHAnsi" w:hAnsiTheme="minorHAnsi" w:cstheme="minorHAnsi"/>
          <w:i w:val="0"/>
          <w:lang w:val="en-US"/>
        </w:rPr>
      </w:pPr>
      <w:proofErr w:type="gramStart"/>
      <w:r w:rsidRPr="00EF2F6B">
        <w:rPr>
          <w:rFonts w:asciiTheme="minorHAnsi" w:hAnsiTheme="minorHAnsi" w:cstheme="minorHAnsi"/>
          <w:i w:val="0"/>
          <w:lang w:val="en-US"/>
        </w:rPr>
        <w:t>b</w:t>
      </w:r>
      <w:r w:rsidRPr="00EF2F6B">
        <w:rPr>
          <w:rFonts w:asciiTheme="minorHAnsi" w:hAnsiTheme="minorHAnsi" w:cstheme="minorHAnsi"/>
          <w:i w:val="0"/>
          <w:vertAlign w:val="subscript"/>
          <w:lang w:val="en-US"/>
        </w:rPr>
        <w:t>i</w:t>
      </w:r>
      <w:r w:rsidRPr="00EF2F6B">
        <w:rPr>
          <w:rFonts w:asciiTheme="minorHAnsi" w:hAnsiTheme="minorHAnsi" w:cstheme="minorHAnsi"/>
          <w:i w:val="0"/>
          <w:vertAlign w:val="superscript"/>
          <w:lang w:val="en-US"/>
        </w:rPr>
        <w:t>(</w:t>
      </w:r>
      <w:proofErr w:type="gramEnd"/>
      <w:r w:rsidRPr="00EF2F6B">
        <w:rPr>
          <w:rFonts w:asciiTheme="minorHAnsi" w:hAnsiTheme="minorHAnsi" w:cstheme="minorHAnsi"/>
          <w:i w:val="0"/>
          <w:vertAlign w:val="superscript"/>
          <w:lang w:val="en-US"/>
        </w:rPr>
        <w:t>k)</w:t>
      </w:r>
      <w:r w:rsidRPr="00EF2F6B">
        <w:rPr>
          <w:rFonts w:asciiTheme="minorHAnsi" w:hAnsiTheme="minorHAnsi" w:cstheme="minorHAnsi"/>
          <w:i w:val="0"/>
          <w:vertAlign w:val="subscript"/>
          <w:lang w:val="en-US"/>
        </w:rPr>
        <w:t xml:space="preserve"> </w:t>
      </w:r>
      <w:r w:rsidRPr="00EF2F6B">
        <w:rPr>
          <w:rFonts w:asciiTheme="minorHAnsi" w:hAnsiTheme="minorHAnsi" w:cstheme="minorHAnsi"/>
          <w:i w:val="0"/>
          <w:lang w:val="en-US"/>
        </w:rPr>
        <w:t>= b</w:t>
      </w:r>
      <w:r w:rsidRPr="00EF2F6B">
        <w:rPr>
          <w:rFonts w:asciiTheme="minorHAnsi" w:hAnsiTheme="minorHAnsi" w:cstheme="minorHAnsi"/>
          <w:i w:val="0"/>
          <w:vertAlign w:val="subscript"/>
          <w:lang w:val="en-US"/>
        </w:rPr>
        <w:t>i</w:t>
      </w:r>
      <w:r w:rsidRPr="00EF2F6B">
        <w:rPr>
          <w:rFonts w:asciiTheme="minorHAnsi" w:hAnsiTheme="minorHAnsi" w:cstheme="minorHAnsi"/>
          <w:i w:val="0"/>
          <w:vertAlign w:val="superscript"/>
          <w:lang w:val="en-US"/>
        </w:rPr>
        <w:t>(k-1)</w:t>
      </w:r>
      <w:r w:rsidRPr="00EF2F6B">
        <w:rPr>
          <w:rFonts w:asciiTheme="minorHAnsi" w:hAnsiTheme="minorHAnsi" w:cstheme="minorHAnsi"/>
          <w:i w:val="0"/>
          <w:lang w:val="en-US"/>
        </w:rPr>
        <w:t xml:space="preserve"> – </w:t>
      </w:r>
      <w:proofErr w:type="spellStart"/>
      <w:r w:rsidRPr="00EF2F6B">
        <w:rPr>
          <w:rFonts w:asciiTheme="minorHAnsi" w:hAnsiTheme="minorHAnsi" w:cstheme="minorHAnsi"/>
          <w:i w:val="0"/>
          <w:lang w:val="en-US"/>
        </w:rPr>
        <w:t>a</w:t>
      </w:r>
      <w:r w:rsidRPr="00EF2F6B">
        <w:rPr>
          <w:rFonts w:asciiTheme="minorHAnsi" w:hAnsiTheme="minorHAnsi" w:cstheme="minorHAnsi"/>
          <w:i w:val="0"/>
          <w:vertAlign w:val="subscript"/>
          <w:lang w:val="en-US"/>
        </w:rPr>
        <w:t>ik</w:t>
      </w:r>
      <w:proofErr w:type="spellEnd"/>
      <w:r w:rsidRPr="00EF2F6B">
        <w:rPr>
          <w:rFonts w:asciiTheme="minorHAnsi" w:hAnsiTheme="minorHAnsi" w:cstheme="minorHAnsi"/>
          <w:i w:val="0"/>
          <w:vertAlign w:val="superscript"/>
          <w:lang w:val="en-US"/>
        </w:rPr>
        <w:t>(k-1)</w:t>
      </w:r>
      <w:r w:rsidRPr="00EF2F6B">
        <w:rPr>
          <w:rFonts w:asciiTheme="minorHAnsi" w:hAnsiTheme="minorHAnsi" w:cstheme="minorHAnsi"/>
          <w:i w:val="0"/>
          <w:lang w:val="en-US"/>
        </w:rPr>
        <w:t xml:space="preserve"> </w:t>
      </w:r>
      <w:proofErr w:type="spellStart"/>
      <w:r w:rsidRPr="00EF2F6B">
        <w:rPr>
          <w:rFonts w:asciiTheme="minorHAnsi" w:hAnsiTheme="minorHAnsi" w:cstheme="minorHAnsi"/>
          <w:i w:val="0"/>
          <w:lang w:val="en-US"/>
        </w:rPr>
        <w:t>q</w:t>
      </w:r>
      <w:r w:rsidRPr="00EF2F6B">
        <w:rPr>
          <w:rFonts w:asciiTheme="minorHAnsi" w:hAnsiTheme="minorHAnsi" w:cstheme="minorHAnsi"/>
          <w:i w:val="0"/>
          <w:vertAlign w:val="subscript"/>
          <w:lang w:val="en-US"/>
        </w:rPr>
        <w:t>kj</w:t>
      </w:r>
      <w:proofErr w:type="spellEnd"/>
      <w:r w:rsidRPr="00EF2F6B">
        <w:rPr>
          <w:rFonts w:asciiTheme="minorHAnsi" w:hAnsiTheme="minorHAnsi" w:cstheme="minorHAnsi"/>
          <w:i w:val="0"/>
          <w:lang w:val="en-US"/>
        </w:rPr>
        <w:t>,</w:t>
      </w:r>
      <w:r w:rsidRPr="00EF2F6B">
        <w:rPr>
          <w:rFonts w:asciiTheme="minorHAnsi" w:hAnsiTheme="minorHAnsi" w:cstheme="minorHAnsi"/>
          <w:i w:val="0"/>
          <w:lang w:val="en-US"/>
        </w:rPr>
        <w:tab/>
        <w:t xml:space="preserve">  </w:t>
      </w:r>
      <w:r w:rsidRPr="00EF2F6B">
        <w:rPr>
          <w:rFonts w:asciiTheme="minorHAnsi" w:hAnsiTheme="minorHAnsi" w:cs="Segoe UI"/>
          <w:i w:val="0"/>
          <w:vertAlign w:val="subscript"/>
          <w:lang w:val="en-US"/>
        </w:rPr>
        <w:t>(1.5)</w:t>
      </w:r>
    </w:p>
    <w:p w:rsidR="00EF2F6B" w:rsidRPr="00EF2F6B" w:rsidRDefault="00EF2F6B" w:rsidP="00EF2F6B">
      <w:pPr>
        <w:ind w:left="2124" w:firstLine="708"/>
        <w:rPr>
          <w:rFonts w:asciiTheme="minorHAnsi" w:hAnsiTheme="minorHAnsi" w:cstheme="minorHAnsi"/>
          <w:i w:val="0"/>
        </w:rPr>
      </w:pPr>
      <w:proofErr w:type="spellStart"/>
      <w:r w:rsidRPr="00EF2F6B">
        <w:rPr>
          <w:rFonts w:asciiTheme="minorHAnsi" w:hAnsiTheme="minorHAnsi" w:cstheme="minorHAnsi"/>
          <w:i w:val="0"/>
          <w:lang w:val="en-US"/>
        </w:rPr>
        <w:t>i</w:t>
      </w:r>
      <w:proofErr w:type="spellEnd"/>
      <w:r w:rsidRPr="00EF2F6B">
        <w:rPr>
          <w:rFonts w:asciiTheme="minorHAnsi" w:hAnsiTheme="minorHAnsi" w:cstheme="minorHAnsi"/>
          <w:i w:val="0"/>
        </w:rPr>
        <w:t xml:space="preserve"> = </w:t>
      </w:r>
      <w:r w:rsidRPr="00EF2F6B">
        <w:rPr>
          <w:rFonts w:asciiTheme="minorHAnsi" w:hAnsiTheme="minorHAnsi" w:cstheme="minorHAnsi"/>
          <w:i w:val="0"/>
          <w:lang w:val="en-US"/>
        </w:rPr>
        <w:t>k</w:t>
      </w:r>
      <w:r w:rsidRPr="00EF2F6B">
        <w:rPr>
          <w:rFonts w:asciiTheme="minorHAnsi" w:hAnsiTheme="minorHAnsi" w:cstheme="minorHAnsi"/>
          <w:i w:val="0"/>
        </w:rPr>
        <w:t>+1</w:t>
      </w:r>
      <w:proofErr w:type="gramStart"/>
      <w:r w:rsidRPr="00EF2F6B">
        <w:rPr>
          <w:rFonts w:asciiTheme="minorHAnsi" w:hAnsiTheme="minorHAnsi" w:cstheme="minorHAnsi"/>
          <w:i w:val="0"/>
        </w:rPr>
        <w:t>,</w:t>
      </w:r>
      <w:r w:rsidRPr="00EF2F6B">
        <w:rPr>
          <w:rFonts w:asciiTheme="minorHAnsi" w:hAnsiTheme="minorHAnsi" w:cstheme="minorHAnsi"/>
          <w:i w:val="0"/>
          <w:lang w:val="en-US"/>
        </w:rPr>
        <w:t>n</w:t>
      </w:r>
      <w:proofErr w:type="gramEnd"/>
      <w:r w:rsidRPr="00EF2F6B">
        <w:rPr>
          <w:rFonts w:asciiTheme="minorHAnsi" w:hAnsiTheme="minorHAnsi" w:cstheme="minorHAnsi"/>
          <w:i w:val="0"/>
        </w:rPr>
        <w:t xml:space="preserve">;  </w:t>
      </w:r>
      <w:r w:rsidRPr="00EF2F6B">
        <w:rPr>
          <w:rFonts w:asciiTheme="minorHAnsi" w:hAnsiTheme="minorHAnsi" w:cstheme="minorHAnsi"/>
          <w:i w:val="0"/>
          <w:lang w:val="en-US"/>
        </w:rPr>
        <w:t>j</w:t>
      </w:r>
      <w:r w:rsidRPr="00EF2F6B">
        <w:rPr>
          <w:rFonts w:asciiTheme="minorHAnsi" w:hAnsiTheme="minorHAnsi" w:cstheme="minorHAnsi"/>
          <w:i w:val="0"/>
        </w:rPr>
        <w:t xml:space="preserve"> = </w:t>
      </w:r>
      <w:r w:rsidRPr="00EF2F6B">
        <w:rPr>
          <w:rFonts w:asciiTheme="minorHAnsi" w:hAnsiTheme="minorHAnsi" w:cstheme="minorHAnsi"/>
          <w:i w:val="0"/>
          <w:lang w:val="en-US"/>
        </w:rPr>
        <w:t>k</w:t>
      </w:r>
      <w:r w:rsidRPr="00EF2F6B">
        <w:rPr>
          <w:rFonts w:asciiTheme="minorHAnsi" w:hAnsiTheme="minorHAnsi" w:cstheme="minorHAnsi"/>
          <w:i w:val="0"/>
        </w:rPr>
        <w:t>+1,</w:t>
      </w:r>
      <w:r w:rsidRPr="00EF2F6B">
        <w:rPr>
          <w:rFonts w:asciiTheme="minorHAnsi" w:hAnsiTheme="minorHAnsi" w:cstheme="minorHAnsi"/>
          <w:i w:val="0"/>
          <w:lang w:val="en-US"/>
        </w:rPr>
        <w:t>n</w:t>
      </w:r>
      <w:r w:rsidRPr="00EF2F6B">
        <w:rPr>
          <w:rFonts w:asciiTheme="minorHAnsi" w:hAnsiTheme="minorHAnsi" w:cstheme="minorHAnsi"/>
          <w:i w:val="0"/>
        </w:rPr>
        <w:t>.</w:t>
      </w:r>
    </w:p>
    <w:p w:rsidR="00EF2F6B" w:rsidRPr="00EF2F6B" w:rsidRDefault="00EF2F6B" w:rsidP="00EF2F6B">
      <w:pPr>
        <w:rPr>
          <w:rFonts w:asciiTheme="minorHAnsi" w:hAnsiTheme="minorHAnsi" w:cstheme="minorHAnsi"/>
          <w:i w:val="0"/>
        </w:rPr>
      </w:pPr>
      <w:r w:rsidRPr="00EF2F6B">
        <w:rPr>
          <w:rFonts w:asciiTheme="minorHAnsi" w:hAnsiTheme="minorHAnsi" w:cstheme="minorHAnsi"/>
          <w:i w:val="0"/>
        </w:rPr>
        <w:t xml:space="preserve">В </w:t>
      </w:r>
      <w:proofErr w:type="spellStart"/>
      <w:r w:rsidRPr="00EF2F6B">
        <w:rPr>
          <w:rFonts w:asciiTheme="minorHAnsi" w:hAnsiTheme="minorHAnsi" w:cstheme="minorHAnsi"/>
          <w:i w:val="0"/>
        </w:rPr>
        <w:t>соотношениях</w:t>
      </w:r>
      <w:proofErr w:type="spellEnd"/>
      <w:r w:rsidRPr="00EF2F6B">
        <w:rPr>
          <w:rFonts w:asciiTheme="minorHAnsi" w:hAnsiTheme="minorHAnsi" w:cstheme="minorHAnsi"/>
          <w:i w:val="0"/>
        </w:rPr>
        <w:t xml:space="preserve"> (1.5) </w:t>
      </w:r>
      <w:proofErr w:type="spellStart"/>
      <w:r w:rsidRPr="00EF2F6B">
        <w:rPr>
          <w:rFonts w:asciiTheme="minorHAnsi" w:hAnsiTheme="minorHAnsi" w:cstheme="minorHAnsi"/>
          <w:i w:val="0"/>
        </w:rPr>
        <w:t>переменной</w:t>
      </w:r>
      <w:proofErr w:type="spellEnd"/>
      <w:r w:rsidRPr="00EF2F6B">
        <w:rPr>
          <w:rFonts w:asciiTheme="minorHAnsi" w:hAnsiTheme="minorHAnsi" w:cstheme="minorHAnsi"/>
          <w:i w:val="0"/>
        </w:rPr>
        <w:t xml:space="preserve"> </w:t>
      </w:r>
      <w:proofErr w:type="spellStart"/>
      <w:r w:rsidRPr="00EF2F6B">
        <w:rPr>
          <w:rFonts w:asciiTheme="minorHAnsi" w:hAnsiTheme="minorHAnsi" w:cstheme="minorHAnsi"/>
          <w:i w:val="0"/>
        </w:rPr>
        <w:t>внутреннего</w:t>
      </w:r>
      <w:proofErr w:type="spellEnd"/>
      <w:r w:rsidRPr="00EF2F6B">
        <w:rPr>
          <w:rFonts w:asciiTheme="minorHAnsi" w:hAnsiTheme="minorHAnsi" w:cstheme="minorHAnsi"/>
          <w:i w:val="0"/>
        </w:rPr>
        <w:t xml:space="preserve"> </w:t>
      </w:r>
      <w:proofErr w:type="spellStart"/>
      <w:r w:rsidRPr="00EF2F6B">
        <w:rPr>
          <w:rFonts w:asciiTheme="minorHAnsi" w:hAnsiTheme="minorHAnsi" w:cstheme="minorHAnsi"/>
          <w:i w:val="0"/>
        </w:rPr>
        <w:t>цикла</w:t>
      </w:r>
      <w:proofErr w:type="spellEnd"/>
      <w:r w:rsidRPr="00EF2F6B">
        <w:rPr>
          <w:rFonts w:asciiTheme="minorHAnsi" w:hAnsiTheme="minorHAnsi" w:cstheme="minorHAnsi"/>
          <w:i w:val="0"/>
        </w:rPr>
        <w:t xml:space="preserve"> </w:t>
      </w:r>
      <w:proofErr w:type="spellStart"/>
      <w:r w:rsidRPr="00EF2F6B">
        <w:rPr>
          <w:rFonts w:asciiTheme="minorHAnsi" w:hAnsiTheme="minorHAnsi" w:cstheme="minorHAnsi"/>
          <w:i w:val="0"/>
        </w:rPr>
        <w:t>является</w:t>
      </w:r>
      <w:proofErr w:type="spellEnd"/>
      <w:r w:rsidRPr="00EF2F6B">
        <w:rPr>
          <w:rFonts w:asciiTheme="minorHAnsi" w:hAnsiTheme="minorHAnsi" w:cstheme="minorHAnsi"/>
          <w:i w:val="0"/>
        </w:rPr>
        <w:t xml:space="preserve"> </w:t>
      </w:r>
      <w:r w:rsidRPr="00EF2F6B">
        <w:rPr>
          <w:rFonts w:asciiTheme="minorHAnsi" w:hAnsiTheme="minorHAnsi" w:cstheme="minorHAnsi"/>
          <w:i w:val="0"/>
          <w:lang w:val="en-US"/>
        </w:rPr>
        <w:t>j</w:t>
      </w:r>
      <w:r w:rsidRPr="00EF2F6B">
        <w:rPr>
          <w:rFonts w:asciiTheme="minorHAnsi" w:hAnsiTheme="minorHAnsi" w:cstheme="minorHAnsi"/>
          <w:i w:val="0"/>
        </w:rPr>
        <w:t xml:space="preserve">, </w:t>
      </w:r>
      <w:proofErr w:type="spellStart"/>
      <w:r w:rsidRPr="00EF2F6B">
        <w:rPr>
          <w:rFonts w:asciiTheme="minorHAnsi" w:hAnsiTheme="minorHAnsi" w:cstheme="minorHAnsi"/>
          <w:i w:val="0"/>
        </w:rPr>
        <w:t>переменной</w:t>
      </w:r>
      <w:proofErr w:type="spellEnd"/>
      <w:r w:rsidRPr="00EF2F6B">
        <w:rPr>
          <w:rFonts w:asciiTheme="minorHAnsi" w:hAnsiTheme="minorHAnsi" w:cstheme="minorHAnsi"/>
          <w:i w:val="0"/>
        </w:rPr>
        <w:t xml:space="preserve"> </w:t>
      </w:r>
      <w:proofErr w:type="spellStart"/>
      <w:r w:rsidRPr="00EF2F6B">
        <w:rPr>
          <w:rFonts w:asciiTheme="minorHAnsi" w:hAnsiTheme="minorHAnsi" w:cstheme="minorHAnsi"/>
          <w:i w:val="0"/>
        </w:rPr>
        <w:t>внешнего</w:t>
      </w:r>
      <w:proofErr w:type="spellEnd"/>
      <w:r w:rsidRPr="00EF2F6B">
        <w:rPr>
          <w:rFonts w:asciiTheme="minorHAnsi" w:hAnsiTheme="minorHAnsi" w:cstheme="minorHAnsi"/>
          <w:i w:val="0"/>
        </w:rPr>
        <w:t xml:space="preserve"> </w:t>
      </w:r>
      <w:proofErr w:type="spellStart"/>
      <w:r w:rsidRPr="00EF2F6B">
        <w:rPr>
          <w:rFonts w:asciiTheme="minorHAnsi" w:hAnsiTheme="minorHAnsi" w:cstheme="minorHAnsi"/>
          <w:i w:val="0"/>
        </w:rPr>
        <w:t>цикла</w:t>
      </w:r>
      <w:proofErr w:type="spellEnd"/>
      <w:r w:rsidRPr="00EF2F6B">
        <w:rPr>
          <w:rFonts w:asciiTheme="minorHAnsi" w:hAnsiTheme="minorHAnsi" w:cstheme="minorHAnsi"/>
          <w:i w:val="0"/>
        </w:rPr>
        <w:t xml:space="preserve"> – </w:t>
      </w:r>
      <w:proofErr w:type="spellStart"/>
      <w:r w:rsidRPr="00EF2F6B">
        <w:rPr>
          <w:rFonts w:asciiTheme="minorHAnsi" w:hAnsiTheme="minorHAnsi" w:cstheme="minorHAnsi"/>
          <w:i w:val="0"/>
          <w:lang w:val="en-US"/>
        </w:rPr>
        <w:t>i</w:t>
      </w:r>
      <w:proofErr w:type="spellEnd"/>
      <w:r w:rsidRPr="00EF2F6B">
        <w:rPr>
          <w:rFonts w:asciiTheme="minorHAnsi" w:hAnsiTheme="minorHAnsi" w:cstheme="minorHAnsi"/>
          <w:i w:val="0"/>
        </w:rPr>
        <w:t xml:space="preserve">. </w:t>
      </w:r>
      <w:proofErr w:type="spellStart"/>
      <w:r w:rsidRPr="00EF2F6B">
        <w:rPr>
          <w:rFonts w:asciiTheme="minorHAnsi" w:hAnsiTheme="minorHAnsi" w:cstheme="minorHAnsi"/>
          <w:i w:val="0"/>
        </w:rPr>
        <w:t>Полное</w:t>
      </w:r>
      <w:proofErr w:type="spellEnd"/>
      <w:r w:rsidRPr="00EF2F6B">
        <w:rPr>
          <w:rFonts w:asciiTheme="minorHAnsi" w:hAnsiTheme="minorHAnsi" w:cstheme="minorHAnsi"/>
          <w:i w:val="0"/>
        </w:rPr>
        <w:t xml:space="preserve"> число </w:t>
      </w:r>
      <w:proofErr w:type="spellStart"/>
      <w:r w:rsidRPr="00EF2F6B">
        <w:rPr>
          <w:rFonts w:asciiTheme="minorHAnsi" w:hAnsiTheme="minorHAnsi" w:cstheme="minorHAnsi"/>
          <w:i w:val="0"/>
        </w:rPr>
        <w:t>шагов</w:t>
      </w:r>
      <w:proofErr w:type="spellEnd"/>
      <w:r w:rsidRPr="00EF2F6B">
        <w:rPr>
          <w:rFonts w:asciiTheme="minorHAnsi" w:hAnsiTheme="minorHAnsi" w:cstheme="minorHAnsi"/>
          <w:i w:val="0"/>
        </w:rPr>
        <w:t xml:space="preserve">, за </w:t>
      </w:r>
      <w:proofErr w:type="spellStart"/>
      <w:r w:rsidRPr="00EF2F6B">
        <w:rPr>
          <w:rFonts w:asciiTheme="minorHAnsi" w:hAnsiTheme="minorHAnsi" w:cstheme="minorHAnsi"/>
          <w:i w:val="0"/>
        </w:rPr>
        <w:t>которое</w:t>
      </w:r>
      <w:proofErr w:type="spellEnd"/>
      <w:r w:rsidRPr="00EF2F6B">
        <w:rPr>
          <w:rFonts w:asciiTheme="minorHAnsi" w:hAnsiTheme="minorHAnsi" w:cstheme="minorHAnsi"/>
          <w:i w:val="0"/>
        </w:rPr>
        <w:t xml:space="preserve"> </w:t>
      </w:r>
      <w:proofErr w:type="spellStart"/>
      <w:r w:rsidRPr="00EF2F6B">
        <w:rPr>
          <w:rFonts w:asciiTheme="minorHAnsi" w:hAnsiTheme="minorHAnsi" w:cstheme="minorHAnsi"/>
          <w:i w:val="0"/>
        </w:rPr>
        <w:t>выполняется</w:t>
      </w:r>
      <w:proofErr w:type="spellEnd"/>
      <w:r w:rsidRPr="00EF2F6B">
        <w:rPr>
          <w:rFonts w:asciiTheme="minorHAnsi" w:hAnsiTheme="minorHAnsi" w:cstheme="minorHAnsi"/>
          <w:i w:val="0"/>
        </w:rPr>
        <w:t xml:space="preserve"> </w:t>
      </w:r>
      <w:proofErr w:type="spellStart"/>
      <w:r w:rsidRPr="00EF2F6B">
        <w:rPr>
          <w:rFonts w:asciiTheme="minorHAnsi" w:hAnsiTheme="minorHAnsi" w:cstheme="minorHAnsi"/>
          <w:i w:val="0"/>
        </w:rPr>
        <w:t>прямой</w:t>
      </w:r>
      <w:proofErr w:type="spellEnd"/>
      <w:r w:rsidRPr="00EF2F6B">
        <w:rPr>
          <w:rFonts w:asciiTheme="minorHAnsi" w:hAnsiTheme="minorHAnsi" w:cstheme="minorHAnsi"/>
          <w:i w:val="0"/>
        </w:rPr>
        <w:t xml:space="preserve"> </w:t>
      </w:r>
      <w:proofErr w:type="spellStart"/>
      <w:r w:rsidRPr="00EF2F6B">
        <w:rPr>
          <w:rFonts w:asciiTheme="minorHAnsi" w:hAnsiTheme="minorHAnsi" w:cstheme="minorHAnsi"/>
          <w:i w:val="0"/>
        </w:rPr>
        <w:t>ход</w:t>
      </w:r>
      <w:proofErr w:type="spellEnd"/>
      <w:r w:rsidRPr="00EF2F6B">
        <w:rPr>
          <w:rFonts w:asciiTheme="minorHAnsi" w:hAnsiTheme="minorHAnsi" w:cstheme="minorHAnsi"/>
          <w:i w:val="0"/>
        </w:rPr>
        <w:t xml:space="preserve"> </w:t>
      </w:r>
      <w:proofErr w:type="spellStart"/>
      <w:r w:rsidRPr="00EF2F6B">
        <w:rPr>
          <w:rFonts w:asciiTheme="minorHAnsi" w:hAnsiTheme="minorHAnsi" w:cstheme="minorHAnsi"/>
          <w:i w:val="0"/>
        </w:rPr>
        <w:t>Гаусса</w:t>
      </w:r>
      <w:proofErr w:type="spellEnd"/>
      <w:r w:rsidRPr="00EF2F6B">
        <w:rPr>
          <w:rFonts w:asciiTheme="minorHAnsi" w:hAnsiTheme="minorHAnsi" w:cstheme="minorHAnsi"/>
          <w:i w:val="0"/>
        </w:rPr>
        <w:t xml:space="preserve">, </w:t>
      </w:r>
      <w:proofErr w:type="spellStart"/>
      <w:r w:rsidRPr="00EF2F6B">
        <w:rPr>
          <w:rFonts w:asciiTheme="minorHAnsi" w:hAnsiTheme="minorHAnsi" w:cstheme="minorHAnsi"/>
          <w:i w:val="0"/>
        </w:rPr>
        <w:t>равно</w:t>
      </w:r>
      <w:proofErr w:type="spellEnd"/>
      <w:r w:rsidRPr="00EF2F6B">
        <w:rPr>
          <w:rFonts w:asciiTheme="minorHAnsi" w:hAnsiTheme="minorHAnsi" w:cstheme="minorHAnsi"/>
          <w:i w:val="0"/>
        </w:rPr>
        <w:t xml:space="preserve"> </w:t>
      </w:r>
      <w:r w:rsidRPr="00EF2F6B">
        <w:rPr>
          <w:rFonts w:asciiTheme="minorHAnsi" w:hAnsiTheme="minorHAnsi" w:cstheme="minorHAnsi"/>
          <w:i w:val="0"/>
          <w:lang w:val="en-US"/>
        </w:rPr>
        <w:t>n</w:t>
      </w:r>
      <w:r w:rsidRPr="00EF2F6B">
        <w:rPr>
          <w:rFonts w:asciiTheme="minorHAnsi" w:hAnsiTheme="minorHAnsi" w:cstheme="minorHAnsi"/>
          <w:i w:val="0"/>
        </w:rPr>
        <w:t xml:space="preserve">, </w:t>
      </w:r>
      <w:proofErr w:type="spellStart"/>
      <w:r w:rsidRPr="00EF2F6B">
        <w:rPr>
          <w:rFonts w:asciiTheme="minorHAnsi" w:hAnsiTheme="minorHAnsi" w:cstheme="minorHAnsi"/>
          <w:i w:val="0"/>
        </w:rPr>
        <w:t>т.е</w:t>
      </w:r>
      <w:proofErr w:type="spellEnd"/>
      <w:r w:rsidRPr="00EF2F6B">
        <w:rPr>
          <w:rFonts w:asciiTheme="minorHAnsi" w:hAnsiTheme="minorHAnsi" w:cstheme="minorHAnsi"/>
          <w:i w:val="0"/>
        </w:rPr>
        <w:t xml:space="preserve">. </w:t>
      </w:r>
      <w:proofErr w:type="spellStart"/>
      <w:r w:rsidRPr="00EF2F6B">
        <w:rPr>
          <w:rFonts w:asciiTheme="minorHAnsi" w:hAnsiTheme="minorHAnsi" w:cstheme="minorHAnsi"/>
          <w:i w:val="0"/>
        </w:rPr>
        <w:t>расчеты</w:t>
      </w:r>
      <w:proofErr w:type="spellEnd"/>
      <w:r w:rsidRPr="00EF2F6B">
        <w:rPr>
          <w:rFonts w:asciiTheme="minorHAnsi" w:hAnsiTheme="minorHAnsi" w:cstheme="minorHAnsi"/>
          <w:i w:val="0"/>
        </w:rPr>
        <w:t xml:space="preserve"> по формулам (1.3 – 1.5) </w:t>
      </w:r>
      <w:proofErr w:type="spellStart"/>
      <w:r w:rsidRPr="00EF2F6B">
        <w:rPr>
          <w:rFonts w:asciiTheme="minorHAnsi" w:hAnsiTheme="minorHAnsi" w:cstheme="minorHAnsi"/>
          <w:i w:val="0"/>
        </w:rPr>
        <w:t>выполняется</w:t>
      </w:r>
      <w:proofErr w:type="spellEnd"/>
      <w:r w:rsidRPr="00EF2F6B">
        <w:rPr>
          <w:rFonts w:asciiTheme="minorHAnsi" w:hAnsiTheme="minorHAnsi" w:cstheme="minorHAnsi"/>
          <w:i w:val="0"/>
        </w:rPr>
        <w:t xml:space="preserve"> для </w:t>
      </w:r>
      <w:r w:rsidRPr="00EF2F6B">
        <w:rPr>
          <w:rFonts w:asciiTheme="minorHAnsi" w:hAnsiTheme="minorHAnsi" w:cstheme="minorHAnsi"/>
          <w:i w:val="0"/>
          <w:lang w:val="en-US"/>
        </w:rPr>
        <w:t>k</w:t>
      </w:r>
      <w:r w:rsidRPr="00EF2F6B">
        <w:rPr>
          <w:rFonts w:asciiTheme="minorHAnsi" w:hAnsiTheme="minorHAnsi" w:cstheme="minorHAnsi"/>
          <w:i w:val="0"/>
        </w:rPr>
        <w:t xml:space="preserve"> = 1,</w:t>
      </w:r>
      <w:r w:rsidRPr="00EF2F6B">
        <w:rPr>
          <w:rFonts w:asciiTheme="minorHAnsi" w:hAnsiTheme="minorHAnsi" w:cstheme="minorHAnsi"/>
          <w:i w:val="0"/>
          <w:lang w:val="en-US"/>
        </w:rPr>
        <w:t>n</w:t>
      </w:r>
      <w:r w:rsidRPr="00EF2F6B">
        <w:rPr>
          <w:rFonts w:asciiTheme="minorHAnsi" w:hAnsiTheme="minorHAnsi" w:cstheme="minorHAnsi"/>
          <w:i w:val="0"/>
        </w:rPr>
        <w:t>.</w:t>
      </w:r>
    </w:p>
    <w:p w:rsidR="00EF2F6B" w:rsidRPr="00EF2F6B" w:rsidRDefault="00EF2F6B" w:rsidP="00EF2F6B">
      <w:pPr>
        <w:rPr>
          <w:rFonts w:asciiTheme="minorHAnsi" w:hAnsiTheme="minorHAnsi" w:cstheme="minorHAnsi"/>
          <w:i w:val="0"/>
        </w:rPr>
      </w:pPr>
      <w:r w:rsidRPr="00EF2F6B">
        <w:rPr>
          <w:rFonts w:asciiTheme="minorHAnsi" w:hAnsiTheme="minorHAnsi" w:cstheme="minorHAnsi"/>
          <w:i w:val="0"/>
        </w:rPr>
        <w:tab/>
        <w:t xml:space="preserve">На </w:t>
      </w:r>
      <w:proofErr w:type="spellStart"/>
      <w:r w:rsidRPr="00EF2F6B">
        <w:rPr>
          <w:rFonts w:asciiTheme="minorHAnsi" w:hAnsiTheme="minorHAnsi" w:cstheme="minorHAnsi"/>
          <w:i w:val="0"/>
        </w:rPr>
        <w:t>втором</w:t>
      </w:r>
      <w:proofErr w:type="spellEnd"/>
      <w:r w:rsidRPr="00EF2F6B">
        <w:rPr>
          <w:rFonts w:asciiTheme="minorHAnsi" w:hAnsiTheme="minorHAnsi" w:cstheme="minorHAnsi"/>
          <w:i w:val="0"/>
        </w:rPr>
        <w:t xml:space="preserve"> </w:t>
      </w:r>
      <w:proofErr w:type="spellStart"/>
      <w:r w:rsidRPr="00EF2F6B">
        <w:rPr>
          <w:rFonts w:asciiTheme="minorHAnsi" w:hAnsiTheme="minorHAnsi" w:cstheme="minorHAnsi"/>
          <w:i w:val="0"/>
        </w:rPr>
        <w:t>этапе</w:t>
      </w:r>
      <w:proofErr w:type="spellEnd"/>
      <w:r w:rsidRPr="00EF2F6B">
        <w:rPr>
          <w:rFonts w:asciiTheme="minorHAnsi" w:hAnsiTheme="minorHAnsi" w:cstheme="minorHAnsi"/>
          <w:i w:val="0"/>
        </w:rPr>
        <w:t xml:space="preserve"> (</w:t>
      </w:r>
      <w:proofErr w:type="spellStart"/>
      <w:r w:rsidRPr="00EF2F6B">
        <w:rPr>
          <w:rFonts w:asciiTheme="minorHAnsi" w:hAnsiTheme="minorHAnsi" w:cstheme="minorHAnsi"/>
          <w:i w:val="0"/>
        </w:rPr>
        <w:t>обратный</w:t>
      </w:r>
      <w:proofErr w:type="spellEnd"/>
      <w:r w:rsidRPr="00EF2F6B">
        <w:rPr>
          <w:rFonts w:asciiTheme="minorHAnsi" w:hAnsiTheme="minorHAnsi" w:cstheme="minorHAnsi"/>
          <w:i w:val="0"/>
        </w:rPr>
        <w:t xml:space="preserve"> </w:t>
      </w:r>
      <w:proofErr w:type="spellStart"/>
      <w:r w:rsidRPr="00EF2F6B">
        <w:rPr>
          <w:rFonts w:asciiTheme="minorHAnsi" w:hAnsiTheme="minorHAnsi" w:cstheme="minorHAnsi"/>
          <w:i w:val="0"/>
        </w:rPr>
        <w:t>ход</w:t>
      </w:r>
      <w:proofErr w:type="spellEnd"/>
      <w:r w:rsidRPr="00EF2F6B">
        <w:rPr>
          <w:rFonts w:asciiTheme="minorHAnsi" w:hAnsiTheme="minorHAnsi" w:cstheme="minorHAnsi"/>
          <w:i w:val="0"/>
        </w:rPr>
        <w:t xml:space="preserve"> </w:t>
      </w:r>
      <w:proofErr w:type="spellStart"/>
      <w:r w:rsidRPr="00EF2F6B">
        <w:rPr>
          <w:rFonts w:asciiTheme="minorHAnsi" w:hAnsiTheme="minorHAnsi" w:cstheme="minorHAnsi"/>
          <w:i w:val="0"/>
        </w:rPr>
        <w:t>Гаусса</w:t>
      </w:r>
      <w:proofErr w:type="spellEnd"/>
      <w:r w:rsidRPr="00EF2F6B">
        <w:rPr>
          <w:rFonts w:asciiTheme="minorHAnsi" w:hAnsiTheme="minorHAnsi" w:cstheme="minorHAnsi"/>
          <w:i w:val="0"/>
        </w:rPr>
        <w:t xml:space="preserve">) </w:t>
      </w:r>
      <w:proofErr w:type="spellStart"/>
      <w:r w:rsidRPr="00EF2F6B">
        <w:rPr>
          <w:rFonts w:asciiTheme="minorHAnsi" w:hAnsiTheme="minorHAnsi" w:cstheme="minorHAnsi"/>
          <w:i w:val="0"/>
        </w:rPr>
        <w:t>решают</w:t>
      </w:r>
      <w:proofErr w:type="spellEnd"/>
      <w:r w:rsidRPr="00EF2F6B">
        <w:rPr>
          <w:rFonts w:asciiTheme="minorHAnsi" w:hAnsiTheme="minorHAnsi" w:cstheme="minorHAnsi"/>
          <w:i w:val="0"/>
        </w:rPr>
        <w:t xml:space="preserve"> систему (1.2):</w:t>
      </w:r>
    </w:p>
    <w:p w:rsidR="00EF2F6B" w:rsidRPr="00EF2F6B" w:rsidRDefault="00EF2F6B" w:rsidP="00EF2F6B">
      <w:pPr>
        <w:rPr>
          <w:rFonts w:asciiTheme="minorHAnsi" w:hAnsiTheme="minorHAnsi" w:cs="Segoe UI"/>
          <w:i w:val="0"/>
        </w:rPr>
      </w:pPr>
      <w:r w:rsidRPr="00EF2F6B">
        <w:rPr>
          <w:rFonts w:asciiTheme="minorHAnsi" w:hAnsiTheme="minorHAnsi" w:cstheme="minorHAnsi"/>
          <w:i w:val="0"/>
        </w:rPr>
        <w:tab/>
      </w:r>
      <w:r w:rsidRPr="00EF2F6B">
        <w:rPr>
          <w:rFonts w:asciiTheme="minorHAnsi" w:hAnsiTheme="minorHAnsi" w:cstheme="minorHAnsi"/>
          <w:i w:val="0"/>
        </w:rPr>
        <w:tab/>
      </w:r>
      <w:r w:rsidRPr="00EF2F6B">
        <w:rPr>
          <w:rFonts w:asciiTheme="minorHAnsi" w:hAnsiTheme="minorHAnsi" w:cstheme="minorHAnsi"/>
          <w:i w:val="0"/>
        </w:rPr>
        <w:tab/>
      </w:r>
      <w:r w:rsidRPr="00EF2F6B">
        <w:rPr>
          <w:rFonts w:asciiTheme="minorHAnsi" w:hAnsiTheme="minorHAnsi" w:cstheme="minorHAnsi"/>
          <w:i w:val="0"/>
        </w:rPr>
        <w:tab/>
      </w:r>
      <w:r w:rsidRPr="00EF2F6B">
        <w:rPr>
          <w:rFonts w:asciiTheme="minorHAnsi" w:hAnsiTheme="minorHAnsi" w:cstheme="minorHAnsi"/>
          <w:i w:val="0"/>
        </w:rPr>
        <w:tab/>
      </w:r>
      <w:proofErr w:type="spellStart"/>
      <w:proofErr w:type="gramStart"/>
      <w:r w:rsidRPr="00EF2F6B">
        <w:rPr>
          <w:rFonts w:asciiTheme="minorHAnsi" w:hAnsiTheme="minorHAnsi" w:cs="Segoe UI"/>
          <w:i w:val="0"/>
          <w:lang w:val="en-US"/>
        </w:rPr>
        <w:t>x</w:t>
      </w:r>
      <w:r w:rsidRPr="00EF2F6B">
        <w:rPr>
          <w:rFonts w:asciiTheme="minorHAnsi" w:hAnsiTheme="minorHAnsi" w:cs="Segoe UI"/>
          <w:i w:val="0"/>
          <w:vertAlign w:val="subscript"/>
          <w:lang w:val="en-US"/>
        </w:rPr>
        <w:t>n</w:t>
      </w:r>
      <w:proofErr w:type="spellEnd"/>
      <w:proofErr w:type="gramEnd"/>
      <w:r w:rsidRPr="00EF2F6B">
        <w:rPr>
          <w:rFonts w:asciiTheme="minorHAnsi" w:hAnsiTheme="minorHAnsi" w:cs="Segoe UI"/>
          <w:i w:val="0"/>
        </w:rPr>
        <w:t xml:space="preserve"> = </w:t>
      </w:r>
      <w:proofErr w:type="spellStart"/>
      <w:r w:rsidRPr="00EF2F6B">
        <w:rPr>
          <w:rFonts w:asciiTheme="minorHAnsi" w:hAnsiTheme="minorHAnsi" w:cs="Segoe UI"/>
          <w:i w:val="0"/>
          <w:lang w:val="en-US"/>
        </w:rPr>
        <w:t>q</w:t>
      </w:r>
      <w:r w:rsidRPr="00EF2F6B">
        <w:rPr>
          <w:rFonts w:asciiTheme="minorHAnsi" w:hAnsiTheme="minorHAnsi" w:cs="Segoe UI"/>
          <w:i w:val="0"/>
          <w:vertAlign w:val="subscript"/>
          <w:lang w:val="en-US"/>
        </w:rPr>
        <w:t>n</w:t>
      </w:r>
      <w:proofErr w:type="spellEnd"/>
      <w:r w:rsidRPr="00EF2F6B">
        <w:rPr>
          <w:rFonts w:asciiTheme="minorHAnsi" w:hAnsiTheme="minorHAnsi" w:cs="Segoe UI"/>
          <w:i w:val="0"/>
          <w:vertAlign w:val="subscript"/>
        </w:rPr>
        <w:t xml:space="preserve"> </w:t>
      </w:r>
      <w:r w:rsidRPr="00EF2F6B">
        <w:rPr>
          <w:rFonts w:asciiTheme="minorHAnsi" w:hAnsiTheme="minorHAnsi" w:cs="Segoe UI"/>
          <w:i w:val="0"/>
        </w:rPr>
        <w:t>;</w:t>
      </w:r>
    </w:p>
    <w:p w:rsidR="00EF2F6B" w:rsidRPr="00EF2F6B" w:rsidRDefault="00EF2F6B" w:rsidP="00EF2F6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8364"/>
        </w:tabs>
        <w:rPr>
          <w:rFonts w:asciiTheme="minorHAnsi" w:hAnsiTheme="minorHAnsi" w:cs="Segoe UI"/>
          <w:i w:val="0"/>
        </w:rPr>
      </w:pPr>
      <w:r w:rsidRPr="00EF2F6B">
        <w:rPr>
          <w:rFonts w:asciiTheme="minorHAnsi" w:hAnsiTheme="minorHAnsi" w:cs="Segoe UI"/>
          <w:i w:val="0"/>
        </w:rPr>
        <w:tab/>
      </w:r>
      <w:r w:rsidRPr="00EF2F6B">
        <w:rPr>
          <w:rFonts w:asciiTheme="minorHAnsi" w:hAnsiTheme="minorHAnsi" w:cs="Segoe UI"/>
          <w:i w:val="0"/>
        </w:rPr>
        <w:tab/>
      </w:r>
      <w:r w:rsidRPr="00EF2F6B">
        <w:rPr>
          <w:rFonts w:asciiTheme="minorHAnsi" w:hAnsiTheme="minorHAnsi" w:cs="Segoe UI"/>
          <w:i w:val="0"/>
        </w:rPr>
        <w:tab/>
      </w:r>
      <w:r w:rsidRPr="00EF2F6B">
        <w:rPr>
          <w:rFonts w:asciiTheme="minorHAnsi" w:hAnsiTheme="minorHAnsi" w:cs="Segoe UI"/>
          <w:i w:val="0"/>
        </w:rPr>
        <w:tab/>
      </w:r>
      <w:proofErr w:type="spellStart"/>
      <w:proofErr w:type="gramStart"/>
      <w:r w:rsidRPr="00EF2F6B">
        <w:rPr>
          <w:rFonts w:asciiTheme="minorHAnsi" w:hAnsiTheme="minorHAnsi" w:cs="Segoe UI"/>
          <w:i w:val="0"/>
          <w:lang w:val="en-US"/>
        </w:rPr>
        <w:t>x</w:t>
      </w:r>
      <w:r w:rsidRPr="00EF2F6B">
        <w:rPr>
          <w:rFonts w:asciiTheme="minorHAnsi" w:hAnsiTheme="minorHAnsi" w:cs="Segoe UI"/>
          <w:i w:val="0"/>
          <w:vertAlign w:val="subscript"/>
          <w:lang w:val="en-US"/>
        </w:rPr>
        <w:t>k</w:t>
      </w:r>
      <w:proofErr w:type="spellEnd"/>
      <w:proofErr w:type="gramEnd"/>
      <w:r w:rsidRPr="00EF2F6B">
        <w:rPr>
          <w:rFonts w:asciiTheme="minorHAnsi" w:hAnsiTheme="minorHAnsi" w:cs="Segoe UI"/>
          <w:i w:val="0"/>
        </w:rPr>
        <w:t xml:space="preserve"> = </w:t>
      </w:r>
      <w:proofErr w:type="spellStart"/>
      <w:r w:rsidRPr="00EF2F6B">
        <w:rPr>
          <w:rFonts w:asciiTheme="minorHAnsi" w:hAnsiTheme="minorHAnsi" w:cs="Segoe UI"/>
          <w:i w:val="0"/>
          <w:lang w:val="en-US"/>
        </w:rPr>
        <w:t>q</w:t>
      </w:r>
      <w:r w:rsidRPr="00EF2F6B">
        <w:rPr>
          <w:rFonts w:asciiTheme="minorHAnsi" w:hAnsiTheme="minorHAnsi" w:cs="Segoe UI"/>
          <w:i w:val="0"/>
          <w:vertAlign w:val="subscript"/>
          <w:lang w:val="en-US"/>
        </w:rPr>
        <w:t>k</w:t>
      </w:r>
      <w:proofErr w:type="spellEnd"/>
      <w:r w:rsidRPr="00EF2F6B">
        <w:rPr>
          <w:rFonts w:asciiTheme="minorHAnsi" w:hAnsiTheme="minorHAnsi" w:cs="Segoe UI"/>
          <w:i w:val="0"/>
        </w:rPr>
        <w:t xml:space="preserve"> - </w:t>
      </w:r>
      <m:oMath>
        <m:nary>
          <m:naryPr>
            <m:chr m:val="∑"/>
            <m:ctrlPr>
              <w:rPr>
                <w:rFonts w:ascii="Cambria Math" w:hAnsi="Cambria Math"/>
                <w:i w:val="0"/>
              </w:rPr>
            </m:ctrlPr>
          </m:naryPr>
          <m:sub>
            <m:r>
              <w:rPr>
                <w:rFonts w:ascii="Cambria Math" w:hAnsi="Cambria Math"/>
              </w:rPr>
              <m:t>j=k+1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 w:val="0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kj</m:t>
                </m:r>
              </m:sub>
            </m:sSub>
            <m:sSub>
              <m:sSubPr>
                <m:ctrlPr>
                  <w:rPr>
                    <w:rFonts w:ascii="Cambria Math" w:hAnsi="Cambria Math"/>
                    <w:i w:val="0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</m:oMath>
      <w:r w:rsidRPr="00EF2F6B">
        <w:rPr>
          <w:rFonts w:asciiTheme="minorHAnsi" w:hAnsiTheme="minorHAnsi" w:cs="Segoe UI"/>
          <w:i w:val="0"/>
        </w:rPr>
        <w:t>;</w:t>
      </w:r>
      <w:r w:rsidRPr="00EF2F6B">
        <w:rPr>
          <w:rFonts w:asciiTheme="minorHAnsi" w:hAnsiTheme="minorHAnsi" w:cs="Segoe UI"/>
          <w:i w:val="0"/>
        </w:rPr>
        <w:tab/>
      </w:r>
      <w:r w:rsidRPr="00EF2F6B">
        <w:rPr>
          <w:rFonts w:asciiTheme="minorHAnsi" w:hAnsiTheme="minorHAnsi" w:cstheme="minorHAnsi"/>
          <w:i w:val="0"/>
        </w:rPr>
        <w:t>(1.6)</w:t>
      </w:r>
    </w:p>
    <w:p w:rsidR="00EF2F6B" w:rsidRPr="00EF2F6B" w:rsidRDefault="00EF2F6B" w:rsidP="00EF2F6B">
      <w:pPr>
        <w:rPr>
          <w:rFonts w:asciiTheme="minorHAnsi" w:hAnsiTheme="minorHAnsi" w:cstheme="minorHAnsi"/>
          <w:i w:val="0"/>
        </w:rPr>
      </w:pPr>
      <w:r w:rsidRPr="00EF2F6B">
        <w:rPr>
          <w:rFonts w:asciiTheme="minorHAnsi" w:hAnsiTheme="minorHAnsi" w:cs="Segoe UI"/>
          <w:i w:val="0"/>
        </w:rPr>
        <w:tab/>
      </w:r>
      <w:r w:rsidRPr="00EF2F6B">
        <w:rPr>
          <w:rFonts w:asciiTheme="minorHAnsi" w:hAnsiTheme="minorHAnsi" w:cs="Segoe UI"/>
          <w:i w:val="0"/>
        </w:rPr>
        <w:tab/>
      </w:r>
      <w:r w:rsidRPr="00EF2F6B">
        <w:rPr>
          <w:rFonts w:asciiTheme="minorHAnsi" w:hAnsiTheme="minorHAnsi" w:cs="Segoe UI"/>
          <w:i w:val="0"/>
        </w:rPr>
        <w:tab/>
      </w:r>
      <w:r w:rsidRPr="00EF2F6B">
        <w:rPr>
          <w:rFonts w:asciiTheme="minorHAnsi" w:hAnsiTheme="minorHAnsi" w:cs="Segoe UI"/>
          <w:i w:val="0"/>
        </w:rPr>
        <w:tab/>
      </w:r>
      <w:r w:rsidRPr="00EF2F6B">
        <w:rPr>
          <w:rFonts w:asciiTheme="minorHAnsi" w:hAnsiTheme="minorHAnsi" w:cs="Segoe UI"/>
          <w:i w:val="0"/>
        </w:rPr>
        <w:tab/>
      </w:r>
      <w:r w:rsidRPr="00EF2F6B">
        <w:rPr>
          <w:rFonts w:asciiTheme="minorHAnsi" w:hAnsiTheme="minorHAnsi" w:cstheme="minorHAnsi"/>
          <w:i w:val="0"/>
          <w:lang w:val="en-US"/>
        </w:rPr>
        <w:t>k</w:t>
      </w:r>
      <w:r w:rsidRPr="00EF2F6B">
        <w:rPr>
          <w:rFonts w:asciiTheme="minorHAnsi" w:hAnsiTheme="minorHAnsi" w:cstheme="minorHAnsi"/>
          <w:i w:val="0"/>
        </w:rPr>
        <w:t xml:space="preserve">= </w:t>
      </w:r>
      <w:r w:rsidRPr="00EF2F6B">
        <w:rPr>
          <w:rFonts w:asciiTheme="minorHAnsi" w:hAnsiTheme="minorHAnsi" w:cstheme="minorHAnsi"/>
          <w:i w:val="0"/>
          <w:lang w:val="en-US"/>
        </w:rPr>
        <w:t>n</w:t>
      </w:r>
      <w:r w:rsidRPr="00EF2F6B">
        <w:rPr>
          <w:rFonts w:asciiTheme="minorHAnsi" w:hAnsiTheme="minorHAnsi" w:cstheme="minorHAnsi"/>
          <w:i w:val="0"/>
        </w:rPr>
        <w:t>-1, 1,</w:t>
      </w:r>
    </w:p>
    <w:p w:rsidR="00EF2F6B" w:rsidRPr="00D35E7B" w:rsidRDefault="00EF2F6B" w:rsidP="00D35E7B">
      <w:pPr>
        <w:rPr>
          <w:rFonts w:asciiTheme="minorHAnsi" w:hAnsiTheme="minorHAnsi" w:cstheme="minorHAnsi"/>
          <w:i w:val="0"/>
          <w:lang w:val="ru-RU"/>
        </w:rPr>
      </w:pPr>
      <w:proofErr w:type="spellStart"/>
      <w:r w:rsidRPr="00EF2F6B">
        <w:rPr>
          <w:rFonts w:asciiTheme="minorHAnsi" w:hAnsiTheme="minorHAnsi" w:cstheme="minorHAnsi"/>
          <w:i w:val="0"/>
        </w:rPr>
        <w:t>последовательно</w:t>
      </w:r>
      <w:proofErr w:type="spellEnd"/>
      <w:r w:rsidRPr="00EF2F6B">
        <w:rPr>
          <w:rFonts w:asciiTheme="minorHAnsi" w:hAnsiTheme="minorHAnsi" w:cstheme="minorHAnsi"/>
          <w:i w:val="0"/>
        </w:rPr>
        <w:t xml:space="preserve"> </w:t>
      </w:r>
      <w:proofErr w:type="spellStart"/>
      <w:r w:rsidRPr="00EF2F6B">
        <w:rPr>
          <w:rFonts w:asciiTheme="minorHAnsi" w:hAnsiTheme="minorHAnsi" w:cstheme="minorHAnsi"/>
          <w:i w:val="0"/>
        </w:rPr>
        <w:t>определяя</w:t>
      </w:r>
      <w:proofErr w:type="spellEnd"/>
      <w:r w:rsidRPr="00EF2F6B">
        <w:rPr>
          <w:rFonts w:asciiTheme="minorHAnsi" w:hAnsiTheme="minorHAnsi" w:cstheme="minorHAnsi"/>
          <w:i w:val="0"/>
        </w:rPr>
        <w:t xml:space="preserve"> </w:t>
      </w:r>
      <w:proofErr w:type="spellStart"/>
      <w:r w:rsidRPr="00EF2F6B">
        <w:rPr>
          <w:rFonts w:asciiTheme="minorHAnsi" w:hAnsiTheme="minorHAnsi" w:cstheme="minorHAnsi"/>
          <w:i w:val="0"/>
        </w:rPr>
        <w:t>неизвестные</w:t>
      </w:r>
      <w:proofErr w:type="spellEnd"/>
      <w:r w:rsidRPr="00EF2F6B">
        <w:rPr>
          <w:rFonts w:asciiTheme="minorHAnsi" w:hAnsiTheme="minorHAnsi" w:cstheme="minorHAnsi"/>
          <w:i w:val="0"/>
        </w:rPr>
        <w:t xml:space="preserve"> </w:t>
      </w:r>
      <w:proofErr w:type="spellStart"/>
      <w:r w:rsidRPr="00EF2F6B">
        <w:rPr>
          <w:rFonts w:asciiTheme="minorHAnsi" w:hAnsiTheme="minorHAnsi" w:cstheme="minorHAnsi"/>
          <w:i w:val="0"/>
          <w:lang w:val="en-US"/>
        </w:rPr>
        <w:t>x</w:t>
      </w:r>
      <w:r w:rsidRPr="00EF2F6B">
        <w:rPr>
          <w:rFonts w:asciiTheme="minorHAnsi" w:hAnsiTheme="minorHAnsi" w:cstheme="minorHAnsi"/>
          <w:i w:val="0"/>
          <w:vertAlign w:val="subscript"/>
          <w:lang w:val="en-US"/>
        </w:rPr>
        <w:t>n</w:t>
      </w:r>
      <w:proofErr w:type="spellEnd"/>
      <w:r w:rsidRPr="00EF2F6B">
        <w:rPr>
          <w:rFonts w:asciiTheme="minorHAnsi" w:hAnsiTheme="minorHAnsi" w:cstheme="minorHAnsi"/>
          <w:i w:val="0"/>
        </w:rPr>
        <w:t xml:space="preserve">, </w:t>
      </w:r>
      <w:proofErr w:type="spellStart"/>
      <w:r w:rsidRPr="00EF2F6B">
        <w:rPr>
          <w:rFonts w:asciiTheme="minorHAnsi" w:hAnsiTheme="minorHAnsi" w:cstheme="minorHAnsi"/>
          <w:i w:val="0"/>
          <w:lang w:val="en-US"/>
        </w:rPr>
        <w:t>x</w:t>
      </w:r>
      <w:r w:rsidRPr="00EF2F6B">
        <w:rPr>
          <w:rFonts w:asciiTheme="minorHAnsi" w:hAnsiTheme="minorHAnsi" w:cstheme="minorHAnsi"/>
          <w:i w:val="0"/>
          <w:vertAlign w:val="subscript"/>
          <w:lang w:val="en-US"/>
        </w:rPr>
        <w:t>n</w:t>
      </w:r>
      <w:proofErr w:type="spellEnd"/>
      <w:r w:rsidRPr="00EF2F6B">
        <w:rPr>
          <w:rFonts w:asciiTheme="minorHAnsi" w:hAnsiTheme="minorHAnsi" w:cstheme="minorHAnsi"/>
          <w:i w:val="0"/>
          <w:vertAlign w:val="subscript"/>
        </w:rPr>
        <w:t>-1</w:t>
      </w:r>
      <w:r w:rsidRPr="00EF2F6B">
        <w:rPr>
          <w:rFonts w:asciiTheme="minorHAnsi" w:hAnsiTheme="minorHAnsi" w:cstheme="minorHAnsi"/>
          <w:i w:val="0"/>
        </w:rPr>
        <w:t>,…, х</w:t>
      </w:r>
      <w:r w:rsidRPr="00EF2F6B">
        <w:rPr>
          <w:rFonts w:asciiTheme="minorHAnsi" w:hAnsiTheme="minorHAnsi" w:cstheme="minorHAnsi"/>
          <w:i w:val="0"/>
          <w:vertAlign w:val="subscript"/>
        </w:rPr>
        <w:t>1</w:t>
      </w:r>
      <w:r w:rsidRPr="00EF2F6B">
        <w:rPr>
          <w:rFonts w:asciiTheme="minorHAnsi" w:hAnsiTheme="minorHAnsi" w:cstheme="minorHAnsi"/>
          <w:i w:val="0"/>
        </w:rPr>
        <w:t>.</w:t>
      </w:r>
    </w:p>
    <w:p w:rsidR="00D35E7B" w:rsidRDefault="004C298E" w:rsidP="00D35E7B">
      <w:pPr>
        <w:pStyle w:val="1"/>
        <w:jc w:val="both"/>
        <w:rPr>
          <w:i w:val="0"/>
          <w:lang w:val="ru-RU"/>
        </w:rPr>
      </w:pPr>
      <w:bookmarkStart w:id="4" w:name="_Toc23295667"/>
      <w:bookmarkStart w:id="5" w:name="_Toc23299077"/>
      <w:bookmarkStart w:id="6" w:name="_Toc25674693"/>
      <w:r w:rsidRPr="00EF2F6B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75231A5" wp14:editId="07477251">
                <wp:simplePos x="0" y="0"/>
                <wp:positionH relativeFrom="column">
                  <wp:posOffset>301625</wp:posOffset>
                </wp:positionH>
                <wp:positionV relativeFrom="paragraph">
                  <wp:posOffset>6221730</wp:posOffset>
                </wp:positionV>
                <wp:extent cx="988060" cy="186055"/>
                <wp:effectExtent l="0" t="0" r="2540" b="4445"/>
                <wp:wrapNone/>
                <wp:docPr id="177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806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F7AD5" w:rsidRPr="00EF2F6B" w:rsidRDefault="00DF7AD5" w:rsidP="00EF2F6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F2F6B">
                              <w:rPr>
                                <w:rFonts w:asciiTheme="minorHAnsi" w:hAnsiTheme="minorHAnsi"/>
                                <w:i w:val="0"/>
                                <w:sz w:val="18"/>
                                <w:szCs w:val="18"/>
                                <w:lang w:val="ru-RU"/>
                              </w:rPr>
                              <w:t>Талалушкина</w:t>
                            </w:r>
                            <w:proofErr w:type="spellEnd"/>
                            <w:r w:rsidRPr="00EF2F6B">
                              <w:rPr>
                                <w:rFonts w:asciiTheme="minorHAnsi" w:hAnsiTheme="minorHAnsi"/>
                                <w:i w:val="0"/>
                                <w:sz w:val="18"/>
                                <w:szCs w:val="18"/>
                                <w:lang w:val="ru-RU"/>
                              </w:rPr>
                              <w:t xml:space="preserve"> Л.В.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136" style="position:absolute;left:0;text-align:left;margin-left:23.75pt;margin-top:489.9pt;width:77.8pt;height:14.6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" filled="f" stroked="f" strokeweight=".25pt">
                <v:textbox inset="1pt,1pt,1pt,1pt">
                  <w:txbxContent>
                    <w:p w:rsidR="00DF7AD5" w:rsidRPr="00EF2F6B" w:rsidRDefault="00DF7AD5" w:rsidP="00EF2F6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EF2F6B">
                        <w:rPr>
                          <w:rFonts w:asciiTheme="minorHAnsi" w:hAnsiTheme="minorHAnsi"/>
                          <w:i w:val="0"/>
                          <w:sz w:val="18"/>
                          <w:szCs w:val="18"/>
                          <w:lang w:val="ru-RU"/>
                        </w:rPr>
                        <w:t>Талалушкина</w:t>
                      </w:r>
                      <w:proofErr w:type="spellEnd"/>
                      <w:r w:rsidRPr="00EF2F6B">
                        <w:rPr>
                          <w:rFonts w:asciiTheme="minorHAnsi" w:hAnsiTheme="minorHAnsi"/>
                          <w:i w:val="0"/>
                          <w:sz w:val="18"/>
                          <w:szCs w:val="18"/>
                          <w:lang w:val="ru-RU"/>
                        </w:rPr>
                        <w:t xml:space="preserve"> Л.В.</w:t>
                      </w:r>
                    </w:p>
                  </w:txbxContent>
                </v:textbox>
              </v:rect>
            </w:pict>
          </mc:Fallback>
        </mc:AlternateContent>
      </w:r>
      <w:r w:rsidRPr="00EF2F6B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9E6D6B2" wp14:editId="07C74568">
                <wp:simplePos x="0" y="0"/>
                <wp:positionH relativeFrom="column">
                  <wp:posOffset>1620520</wp:posOffset>
                </wp:positionH>
                <wp:positionV relativeFrom="paragraph">
                  <wp:posOffset>6252655</wp:posOffset>
                </wp:positionV>
                <wp:extent cx="577215" cy="149860"/>
                <wp:effectExtent l="0" t="0" r="0" b="2540"/>
                <wp:wrapNone/>
                <wp:docPr id="179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7215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F7AD5" w:rsidRPr="00375540" w:rsidRDefault="00DF7AD5" w:rsidP="00EF2F6B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31.10.19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137" style="position:absolute;left:0;text-align:left;margin-left:127.6pt;margin-top:492.35pt;width:45.45pt;height:11.8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" filled="f" stroked="f" strokeweight=".25pt">
                <v:textbox inset="1pt,1pt,1pt,1pt">
                  <w:txbxContent>
                    <w:p w:rsidR="00DF7AD5" w:rsidRPr="00375540" w:rsidRDefault="00DF7AD5" w:rsidP="00EF2F6B">
                      <w:pPr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31.10.19</w:t>
                      </w:r>
                    </w:p>
                  </w:txbxContent>
                </v:textbox>
              </v:rect>
            </w:pict>
          </mc:Fallback>
        </mc:AlternateContent>
      </w:r>
      <w:r w:rsidRPr="00EF2F6B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2BE58FD" wp14:editId="5B6889D8">
                <wp:simplePos x="0" y="0"/>
                <wp:positionH relativeFrom="column">
                  <wp:posOffset>-22860</wp:posOffset>
                </wp:positionH>
                <wp:positionV relativeFrom="paragraph">
                  <wp:posOffset>6055170</wp:posOffset>
                </wp:positionV>
                <wp:extent cx="329565" cy="156845"/>
                <wp:effectExtent l="0" t="0" r="0" b="0"/>
                <wp:wrapNone/>
                <wp:docPr id="174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F7AD5" w:rsidRPr="00375540" w:rsidRDefault="00DF7AD5" w:rsidP="00EF2F6B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Вып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138" style="position:absolute;left:0;text-align:left;margin-left:-1.8pt;margin-top:476.8pt;width:25.95pt;height:12.3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" filled="f" stroked="f" strokeweight=".25pt">
                <v:textbox inset="1pt,1pt,1pt,1pt">
                  <w:txbxContent>
                    <w:p w:rsidR="00DF7AD5" w:rsidRPr="00375540" w:rsidRDefault="00DF7AD5" w:rsidP="00EF2F6B">
                      <w:pPr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proofErr w:type="spellStart"/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Вып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35E7B" w:rsidRPr="00EF2F6B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47D1C8E" wp14:editId="5EBD5272">
                <wp:simplePos x="0" y="0"/>
                <wp:positionH relativeFrom="column">
                  <wp:posOffset>-337820</wp:posOffset>
                </wp:positionH>
                <wp:positionV relativeFrom="paragraph">
                  <wp:posOffset>6054725</wp:posOffset>
                </wp:positionV>
                <wp:extent cx="329565" cy="156845"/>
                <wp:effectExtent l="0" t="0" r="0" b="0"/>
                <wp:wrapNone/>
                <wp:docPr id="173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F7AD5" w:rsidRPr="00375540" w:rsidRDefault="00DF7AD5" w:rsidP="00EF2F6B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139" style="position:absolute;left:0;text-align:left;margin-left:-26.6pt;margin-top:476.75pt;width:25.95pt;height:12.3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" filled="f" stroked="f" strokeweight=".25pt">
                <v:textbox inset="1pt,1pt,1pt,1pt">
                  <w:txbxContent>
                    <w:p w:rsidR="00DF7AD5" w:rsidRPr="00375540" w:rsidRDefault="00DF7AD5" w:rsidP="00EF2F6B">
                      <w:pPr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D35E7B" w:rsidRPr="00EF2F6B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010B79B" wp14:editId="3C608721">
                <wp:simplePos x="0" y="0"/>
                <wp:positionH relativeFrom="column">
                  <wp:posOffset>-12065</wp:posOffset>
                </wp:positionH>
                <wp:positionV relativeFrom="paragraph">
                  <wp:posOffset>6237605</wp:posOffset>
                </wp:positionV>
                <wp:extent cx="329565" cy="156845"/>
                <wp:effectExtent l="0" t="0" r="0" b="0"/>
                <wp:wrapNone/>
                <wp:docPr id="17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F7AD5" w:rsidRPr="00375540" w:rsidRDefault="00DF7AD5" w:rsidP="00EF2F6B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proofErr w:type="gramStart"/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Пров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140" style="position:absolute;left:0;text-align:left;margin-left:-.95pt;margin-top:491.15pt;width:25.95pt;height:12.3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" filled="f" stroked="f" strokeweight=".25pt">
                <v:textbox inset="1pt,1pt,1pt,1pt">
                  <w:txbxContent>
                    <w:p w:rsidR="00DF7AD5" w:rsidRPr="00375540" w:rsidRDefault="00DF7AD5" w:rsidP="00EF2F6B">
                      <w:pPr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proofErr w:type="gramStart"/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Пров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D35E7B" w:rsidRPr="00EF2F6B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E2CE450" wp14:editId="7B3FBD68">
                <wp:simplePos x="0" y="0"/>
                <wp:positionH relativeFrom="column">
                  <wp:posOffset>391795</wp:posOffset>
                </wp:positionH>
                <wp:positionV relativeFrom="paragraph">
                  <wp:posOffset>6050280</wp:posOffset>
                </wp:positionV>
                <wp:extent cx="751840" cy="156845"/>
                <wp:effectExtent l="0" t="0" r="0" b="0"/>
                <wp:wrapNone/>
                <wp:docPr id="176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1840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F7AD5" w:rsidRPr="00375540" w:rsidRDefault="00DF7AD5" w:rsidP="00EF2F6B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Карпов М.О.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_x0000_s1141" style="position:absolute;left:0;text-align:left;margin-left:30.85pt;margin-top:476.4pt;width:59.2pt;height:12.35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" filled="f" stroked="f" strokeweight=".25pt">
                <v:textbox inset="1pt,1pt,1pt,1pt">
                  <w:txbxContent>
                    <w:p w:rsidR="00DF7AD5" w:rsidRPr="00375540" w:rsidRDefault="00DF7AD5" w:rsidP="00EF2F6B">
                      <w:pPr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Карпов М.О.</w:t>
                      </w:r>
                    </w:p>
                  </w:txbxContent>
                </v:textbox>
              </v:rect>
            </w:pict>
          </mc:Fallback>
        </mc:AlternateContent>
      </w:r>
      <w:r w:rsidR="00D35E7B" w:rsidRPr="00EF2F6B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0DA0DD9" wp14:editId="685214D2">
                <wp:simplePos x="0" y="0"/>
                <wp:positionH relativeFrom="column">
                  <wp:posOffset>1629410</wp:posOffset>
                </wp:positionH>
                <wp:positionV relativeFrom="paragraph">
                  <wp:posOffset>6067425</wp:posOffset>
                </wp:positionV>
                <wp:extent cx="567690" cy="147320"/>
                <wp:effectExtent l="0" t="0" r="3810" b="5080"/>
                <wp:wrapNone/>
                <wp:docPr id="178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7690" cy="147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F7AD5" w:rsidRPr="00375540" w:rsidRDefault="00DF7AD5" w:rsidP="00EF2F6B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31.10.19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142" style="position:absolute;left:0;text-align:left;margin-left:128.3pt;margin-top:477.75pt;width:44.7pt;height:11.6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" filled="f" stroked="f" strokeweight=".25pt">
                <v:textbox inset="1pt,1pt,1pt,1pt">
                  <w:txbxContent>
                    <w:p w:rsidR="00DF7AD5" w:rsidRPr="00375540" w:rsidRDefault="00DF7AD5" w:rsidP="00EF2F6B">
                      <w:pPr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31.10.19</w:t>
                      </w:r>
                    </w:p>
                  </w:txbxContent>
                </v:textbox>
              </v:rect>
            </w:pict>
          </mc:Fallback>
        </mc:AlternateContent>
      </w:r>
      <w:r w:rsidR="00EF2F6B">
        <w:br w:type="page"/>
      </w:r>
      <w:r w:rsidR="00D35E7B" w:rsidRPr="00D35E7B">
        <w:rPr>
          <w:i w:val="0"/>
          <w:noProof/>
          <w:lang w:val="ru-RU"/>
        </w:rPr>
        <mc:AlternateContent>
          <mc:Choice Requires="wpg">
            <w:drawing>
              <wp:anchor distT="0" distB="0" distL="114300" distR="114300" simplePos="0" relativeHeight="251723776" behindDoc="0" locked="1" layoutInCell="0" allowOverlap="1" wp14:anchorId="029C06F3" wp14:editId="36C34FA6">
                <wp:simplePos x="0" y="0"/>
                <wp:positionH relativeFrom="page">
                  <wp:posOffset>723900</wp:posOffset>
                </wp:positionH>
                <wp:positionV relativeFrom="page">
                  <wp:posOffset>248920</wp:posOffset>
                </wp:positionV>
                <wp:extent cx="6588760" cy="10189210"/>
                <wp:effectExtent l="0" t="0" r="21590" b="21590"/>
                <wp:wrapNone/>
                <wp:docPr id="18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181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" name="Line 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3" name="Line 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4" name="Line 6"/>
                        <wps:cNvCnPr/>
                        <wps:spPr bwMode="auto">
                          <a:xfrm>
                            <a:off x="2012" y="18941"/>
                            <a:ext cx="0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5" name="Line 7"/>
                        <wps:cNvCnPr/>
                        <wps:spPr bwMode="auto">
                          <a:xfrm>
                            <a:off x="4896" y="18977"/>
                            <a:ext cx="0" cy="102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6" name="Line 8"/>
                        <wps:cNvCnPr/>
                        <wps:spPr bwMode="auto">
                          <a:xfrm>
                            <a:off x="6014" y="18958"/>
                            <a:ext cx="29" cy="104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7" name="Line 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8" name="Line 1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9" name="Line 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0" name="Line 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1" name="Line 1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2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79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AD5" w:rsidRPr="00375540" w:rsidRDefault="00DF7AD5" w:rsidP="00D35E7B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  <w:t>№</w:t>
                              </w: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3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9" y="19338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AD5" w:rsidRPr="00375540" w:rsidRDefault="00DF7AD5" w:rsidP="00D35E7B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4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79"/>
                            <a:ext cx="23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AD5" w:rsidRPr="00375540" w:rsidRDefault="00DF7AD5" w:rsidP="00D35E7B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  <w:t>Ф.И.О.</w:t>
                              </w: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5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896" y="19660"/>
                            <a:ext cx="1263" cy="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AD5" w:rsidRPr="00375540" w:rsidRDefault="00DF7AD5" w:rsidP="00D35E7B">
                              <w:pPr>
                                <w:pStyle w:val="ab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Под</w:t>
                              </w:r>
                              <w:proofErr w:type="spellEnd"/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  <w:t>п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6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043" y="19698"/>
                            <a:ext cx="1561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AD5" w:rsidRPr="00375540" w:rsidRDefault="00DF7AD5" w:rsidP="00D35E7B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7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AD5" w:rsidRPr="00375540" w:rsidRDefault="00DF7AD5" w:rsidP="00D35E7B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9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AD5" w:rsidRPr="00375540" w:rsidRDefault="00DF7AD5" w:rsidP="00D35E7B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  <w:t>ЛР по «Численным методам</w:t>
                              </w:r>
                              <w:proofErr w:type="gramStart"/>
                              <w:r w:rsidRPr="00375540"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  <w:t>»-</w:t>
                              </w:r>
                              <w:proofErr w:type="gramEnd"/>
                              <w:r w:rsidRPr="00375540"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  <w:t>НГТУ-(17-ПМ)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143" style="position:absolute;left:0;text-align:left;margin-left:57pt;margin-top:19.6pt;width:518.8pt;height:802.3pt;z-index:25172377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" o:allowincell="f">
                <v:rect id="Rectangle 3" o:spid="_x0000_s1144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Zv1MAA&#10;AADcAAAADwAAAGRycy9kb3ducmV2LnhtbERPzYrCMBC+C75DGMGbpnoQrUapguBp0eoDDM3YFptJ&#10;bWLb3affCIK3+fh+Z7PrTSVaalxpWcFsGoEgzqwuOVdwux4nSxDOI2usLJOCX3Kw2w4HG4y17fhC&#10;bepzEULYxaig8L6OpXRZQQbd1NbEgbvbxqAPsMmlbrAL4aaS8yhaSIMlh4YCazoUlD3Sl1Hw8H37&#10;k+Tp33F126+y8z7pXs9EqfGoT9YgPPX+K/64TzrMX87g/Uy4QG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9Zv1MAAAADcAAAADwAAAAAAAAAAAAAAAACYAgAAZHJzL2Rvd25y&#10;ZXYueG1sUEsFBgAAAAAEAAQA9QAAAIUDAAAAAA==&#10;" filled="f" strokeweight="2pt"/>
                <v:line id="Line 4" o:spid="_x0000_s1145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4cYr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Ysp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Y+HGK9AAAA3AAAAA8AAAAAAAAAAAAAAAAAoQIA&#10;AGRycy9kb3ducmV2LnhtbFBLBQYAAAAABAAEAPkAAACLAwAAAAA=&#10;" strokeweight="2pt"/>
                <v:line id="Line 5" o:spid="_x0000_s1146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XK5+b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+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5crn5vgAAANwAAAAPAAAAAAAAAAAAAAAAAKEC&#10;AABkcnMvZG93bnJldi54bWxQSwUGAAAAAAQABAD5AAAAjAMAAAAA&#10;" strokeweight="2pt"/>
                <v:line id="Line 6" o:spid="_x0000_s1147" style="position:absolute;visibility:visible;mso-wrap-style:square" from="2012,18941" to="201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pshjb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+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2myGNvgAAANwAAAAPAAAAAAAAAAAAAAAAAKEC&#10;AABkcnMvZG93bnJldi54bWxQSwUGAAAAAAQABAD5AAAAjAMAAAAA&#10;" strokeweight="2pt"/>
                <v:line id="Line 7" o:spid="_x0000_s1148" style="position:absolute;visibility:visible;mso-wrap-style:square" from="4896,18977" to="4896,20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eEFr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YsZ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nXhBa9AAAA3AAAAA8AAAAAAAAAAAAAAAAAoQIA&#10;AGRycy9kb3ducmV2LnhtbFBLBQYAAAAABAAEAPkAAACLAwAAAAA=&#10;" strokeweight="2pt"/>
                <v:line id="Line 8" o:spid="_x0000_s1149" style="position:absolute;visibility:visible;mso-wrap-style:square" from="6014,18958" to="6043,20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QUaYb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Ys5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kFGmG9AAAA3AAAAA8AAAAAAAAAAAAAAAAAoQIA&#10;AGRycy9kb3ducmV2LnhtbFBLBQYAAAAABAAEAPkAAACLAwAAAAA=&#10;" strokeweight="2pt"/>
                <v:line id="Line 9" o:spid="_x0000_s1150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m/+r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J/P4PtMuE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GSb/6vgAAANwAAAAPAAAAAAAAAAAAAAAAAKEC&#10;AABkcnMvZG93bnJldi54bWxQSwUGAAAAAAQABAD5AAAAjAMAAAAA&#10;" strokeweight="2pt"/>
                <v:line id="Line 10" o:spid="_x0000_s1151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9YriMIAAADcAAAADwAAAGRycy9kb3ducmV2LnhtbESPQYvCQAyF74L/YYiwN50qKFIdRYTK&#10;3sTqxVvsxLbYyZTOqN1/vzkI3hLey3tf1tveNepFXag9G5hOElDEhbc1lwYu52y8BBUissXGMxn4&#10;owDbzXCwxtT6N5/olcdSSQiHFA1UMbap1qGoyGGY+JZYtLvvHEZZu1LbDt8S7ho9S5KFdlizNFTY&#10;0r6i4pE/nYHH9TLPDse9PTf5zt7KLF5vd2vMz6jfrUBF6uPX/Ln+tYK/FFp5RibQm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9YriMIAAADcAAAADwAAAAAAAAAAAAAA&#10;AAChAgAAZHJzL2Rvd25yZXYueG1sUEsFBgAAAAAEAAQA+QAAAJADAAAAAA==&#10;" strokeweight="2pt"/>
                <v:line id="Line 11" o:spid="_x0000_s1152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kMoMMAAADcAAAADwAAAGRycy9kb3ducmV2LnhtbERPzWoCMRC+F3yHMEJv3aw9FN2aXUQt&#10;VHoo1T7AuBk3q5vJkqS6+vRNoeBtPr7fmVeD7cSZfGgdK5hkOQji2umWGwXfu7enKYgQkTV2jknB&#10;lQJU5ehhjoV2F/6i8zY2IoVwKFCBibEvpAy1IYshcz1x4g7OW4wJ+kZqj5cUbjv5nOcv0mLLqcFg&#10;T0tD9Wn7YxVs/P7jNLk1Ru5549fd52oW7FGpx/GweAURaYh38b/7Xaf50xn8PZMukO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wpDKDDAAAA3AAAAA8AAAAAAAAAAAAA&#10;AAAAoQIAAGRycy9kb3ducmV2LnhtbFBLBQYAAAAABAAEAPkAAACRAwAAAAA=&#10;" strokeweight="1pt"/>
                <v:line id="Line 12" o:spid="_x0000_s1153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mxU8IAAADcAAAADwAAAGRycy9kb3ducmV2LnhtbESPQYvCQAyF74L/YYiwN50q7KLVUUSo&#10;eFu2evEWO7EtdjKlM2r99+aw4C3hvbz3ZbXpXaMe1IXas4HpJAFFXHhbc2ngdMzGc1AhIltsPJOB&#10;FwXYrIeDFabWP/mPHnkslYRwSNFAFWObah2KihyGiW+JRbv6zmGUtSu17fAp4a7RsyT50Q5rloYK&#10;W9pVVNzyuzNwO5++s/3vzh6bfGsvZRbPl6s15mvUb5egIvXxY/6/PljBXwi+PCMT6P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HmxU8IAAADcAAAADwAAAAAAAAAAAAAA&#10;AAChAgAAZHJzL2Rvd25yZXYueG1sUEsFBgAAAAAEAAQA+QAAAJADAAAAAA==&#10;" strokeweight="2pt"/>
                <v:line id="Line 13" o:spid="_x0000_s1154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4aWe8IAAADcAAAADwAAAGRycy9kb3ducmV2LnhtbERPzWoCMRC+F/oOYQreanZ7KLpuVqSt&#10;UPFQavsA42bcrG4mSxJ19elNoeBtPr7fKeeD7cSJfGgdK8jHGQji2umWGwW/P8vnCYgQkTV2jknB&#10;hQLMq8eHEgvtzvxNp01sRArhUKACE2NfSBlqQxbD2PXEids5bzEm6BupPZ5TuO3kS5a9SostpwaD&#10;Pb0Zqg+bo1Ww8tv1Ib82Rm555T+6r/dpsHulRk/DYgYi0hDv4n/3p07zpzn8PZMukN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4aWe8IAAADcAAAADwAAAAAAAAAAAAAA&#10;AAChAgAAZHJzL2Rvd25yZXYueG1sUEsFBgAAAAAEAAQA+QAAAJADAAAAAA==&#10;" strokeweight="1pt"/>
                <v:rect id="Rectangle 14" o:spid="_x0000_s1155" style="position:absolute;left:54;top:19679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CHgL8A&#10;AADcAAAADwAAAGRycy9kb3ducmV2LnhtbERPTYvCMBC9C/6HMMLeNLUsotVYyoLg1boLHodmbKvN&#10;pCZZrf/eCAt7m8f7nE0+mE7cyfnWsoL5LAFBXFndcq3g+7ibLkH4gKyxs0wKnuQh345HG8y0ffCB&#10;7mWoRQxhn6GCJoQ+k9JXDRn0M9sTR+5sncEQoauldviI4aaTaZIspMGWY0ODPX01VF3LX6OgKC7D&#10;z61c4c7LZeIW+lPXxUmpj8lQrEEEGsK/+M+913H+KoX3M/ECuX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0IeAvwAAANwAAAAPAAAAAAAAAAAAAAAAAJgCAABkcnMvZG93bnJl&#10;di54bWxQSwUGAAAAAAQABAD1AAAAhAMAAAAA&#10;" filled="f" stroked="f" strokeweight=".25pt">
                  <v:textbox inset="1pt,1pt,1pt,1pt">
                    <w:txbxContent>
                      <w:p w:rsidR="00DF7AD5" w:rsidRPr="00375540" w:rsidRDefault="00DF7AD5" w:rsidP="00D35E7B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  <w:t>№</w:t>
                        </w: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_x0000_s1156" style="position:absolute;left:29;top:19338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wiG78A&#10;AADcAAAADwAAAGRycy9kb3ducmV2LnhtbERPTYvCMBC9C/6HMMLeNF0V0a5RiiB4tSp4HJqx7W4z&#10;qUnU7r83guBtHu9zluvONOJOzteWFXyPEhDEhdU1lwqOh+1wDsIHZI2NZVLwTx7Wq35viam2D97T&#10;PQ+liCHsU1RQhdCmUvqiIoN+ZFviyF2sMxgidKXUDh8x3DRynCQzabDm2FBhS5uKir/8ZhRk2W93&#10;uuYL3Ho5T9xMT3WZnZX6GnTZD4hAXfiI3+6djvMXE3g9Ey+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8nCIbvwAAANwAAAAPAAAAAAAAAAAAAAAAAJgCAABkcnMvZG93bnJl&#10;di54bWxQSwUGAAAAAAQABAD1AAAAhAMAAAAA&#10;" filled="f" stroked="f" strokeweight=".25pt">
                  <v:textbox inset="1pt,1pt,1pt,1pt">
                    <w:txbxContent>
                      <w:p w:rsidR="00DF7AD5" w:rsidRPr="00375540" w:rsidRDefault="00DF7AD5" w:rsidP="00D35E7B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2</w:t>
                        </w:r>
                      </w:p>
                    </w:txbxContent>
                  </v:textbox>
                </v:rect>
                <v:rect id="Rectangle 16" o:spid="_x0000_s1157" style="position:absolute;left:2267;top:19679;width:23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W6b74A&#10;AADcAAAADwAAAGRycy9kb3ducmV2LnhtbERPTYvCMBC9C/6HMII3TRURrUYpgrBX6y54HJqxrTaT&#10;mmS1/nsjCN7m8T5nve1MI+7kfG1ZwWScgCAurK65VPB73I8WIHxA1thYJgVP8rDd9HtrTLV98IHu&#10;eShFDGGfooIqhDaV0hcVGfRj2xJH7mydwRChK6V2+IjhppHTJJlLgzXHhgpb2lVUXPN/oyDLLt3f&#10;LV/i3stF4uZ6psvspNRw0GUrEIG68BV/3D86zl/O4P1MvEBuX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1um++AAAA3AAAAA8AAAAAAAAAAAAAAAAAmAIAAGRycy9kb3ducmV2&#10;LnhtbFBLBQYAAAAABAAEAPUAAACDAwAAAAA=&#10;" filled="f" stroked="f" strokeweight=".25pt">
                  <v:textbox inset="1pt,1pt,1pt,1pt">
                    <w:txbxContent>
                      <w:p w:rsidR="00DF7AD5" w:rsidRPr="00375540" w:rsidRDefault="00DF7AD5" w:rsidP="00D35E7B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  <w:t>Ф.И.О.</w:t>
                        </w: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7" o:spid="_x0000_s1158" style="position:absolute;left:4896;top:19660;width:1263;height:3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kf9L8A&#10;AADcAAAADwAAAGRycy9kb3ducmV2LnhtbERPTYvCMBC9C/6HMMLeNF1R0a5RiiB4tSp4HJqx7W4z&#10;qUnU7r83guBtHu9zluvONOJOzteWFXyPEhDEhdU1lwqOh+1wDsIHZI2NZVLwTx7Wq35viam2D97T&#10;PQ+liCHsU1RQhdCmUvqiIoN+ZFviyF2sMxgidKXUDh8x3DRynCQzabDm2FBhS5uKir/8ZhRk2W93&#10;uuYL3Ho5T9xMT3SZnZX6GnTZD4hAXfiI3+6djvMXU3g9Ey+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cOR/0vwAAANwAAAAPAAAAAAAAAAAAAAAAAJgCAABkcnMvZG93bnJl&#10;di54bWxQSwUGAAAAAAQABAD1AAAAhAMAAAAA&#10;" filled="f" stroked="f" strokeweight=".25pt">
                  <v:textbox inset="1pt,1pt,1pt,1pt">
                    <w:txbxContent>
                      <w:p w:rsidR="00DF7AD5" w:rsidRPr="00375540" w:rsidRDefault="00DF7AD5" w:rsidP="00D35E7B">
                        <w:pPr>
                          <w:pStyle w:val="ab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Под</w:t>
                        </w:r>
                        <w:proofErr w:type="spellEnd"/>
                        <w:r w:rsidRPr="00375540"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  <w:t>п</w:t>
                        </w: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18" o:spid="_x0000_s1159" style="position:absolute;left:6043;top:19698;width:1561;height: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uBg78A&#10;AADcAAAADwAAAGRycy9kb3ducmV2LnhtbERPTYvCMBC9L/gfwgje1nRFiu0apQiCV+sueByase1u&#10;M6lJ1PrvjSB4m8f7nOV6MJ24kvOtZQVf0wQEcWV1y7WCn8P2cwHCB2SNnWVScCcP69XoY4m5tjfe&#10;07UMtYgh7HNU0ITQ51L6qiGDfmp74sidrDMYInS11A5vMdx0cpYkqTTYcmxosKdNQ9V/eTEKiuJv&#10;+D2XGW69XCQu1XNdF0elJuOh+AYRaAhv8cu903F+lsLzmXiBXD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64GDvwAAANwAAAAPAAAAAAAAAAAAAAAAAJgCAABkcnMvZG93bnJl&#10;di54bWxQSwUGAAAAAAQABAD1AAAAhAMAAAAA&#10;" filled="f" stroked="f" strokeweight=".25pt">
                  <v:textbox inset="1pt,1pt,1pt,1pt">
                    <w:txbxContent>
                      <w:p w:rsidR="00DF7AD5" w:rsidRPr="00375540" w:rsidRDefault="00DF7AD5" w:rsidP="00D35E7B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160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ckGL8A&#10;AADcAAAADwAAAGRycy9kb3ducmV2LnhtbERPS4vCMBC+C/6HMMLeNF0RH12jFEHwalXwODRj291m&#10;UpOo3X9vBMHbfHzPWa4704g7OV9bVvA9SkAQF1bXXCo4HrbDOQgfkDU2lknBP3lYr/q9JabaPnhP&#10;9zyUIoawT1FBFUKbSumLigz6kW2JI3exzmCI0JVSO3zEcNPIcZJMpcGaY0OFLW0qKv7ym1GQZb/d&#10;6ZovcOvlPHFTPdFldlbqa9BlPyACdeEjfrt3Os5fzOD1TLxArp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pyQYvwAAANwAAAAPAAAAAAAAAAAAAAAAAJgCAABkcnMvZG93bnJl&#10;di54bWxQSwUGAAAAAAQABAD1AAAAhAMAAAAA&#10;" filled="f" stroked="f" strokeweight=".25pt">
                  <v:textbox inset="1pt,1pt,1pt,1pt">
                    <w:txbxContent>
                      <w:p w:rsidR="00DF7AD5" w:rsidRPr="00375540" w:rsidRDefault="00DF7AD5" w:rsidP="00D35E7B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1" o:spid="_x0000_s1161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QV8cAA&#10;AADcAAAADwAAAGRycy9kb3ducmV2LnhtbERPTWvCQBC9F/wPywje6kaRkERXCQWh16Yt9Dhkp0k0&#10;O5vurkn8926h0Ns83uccTrPpxUjOd5YVbNYJCOLa6o4bBR/v5+cMhA/IGnvLpOBOHk7HxdMBC20n&#10;fqOxCo2IIewLVNCGMBRS+rolg35tB+LIfVtnMEToGqkdTjHc9HKbJKk02HFsaHGgl5bqa3UzCsry&#10;Mn/+VDmevcwSl+qdbsovpVbLudyDCDSHf/Gf+1XH+XkOv8/EC+Tx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XQV8cAAAADcAAAADwAAAAAAAAAAAAAAAACYAgAAZHJzL2Rvd25y&#10;ZXYueG1sUEsFBgAAAAAEAAQA9QAAAIUDAAAAAA==&#10;" filled="f" stroked="f" strokeweight=".25pt">
                  <v:textbox inset="1pt,1pt,1pt,1pt">
                    <w:txbxContent>
                      <w:p w:rsidR="00DF7AD5" w:rsidRPr="00375540" w:rsidRDefault="00DF7AD5" w:rsidP="00D35E7B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  <w:t>ЛР по «Численным методам</w:t>
                        </w:r>
                        <w:proofErr w:type="gramStart"/>
                        <w:r w:rsidRPr="00375540"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  <w:t>»-</w:t>
                        </w:r>
                        <w:proofErr w:type="gramEnd"/>
                        <w:r w:rsidRPr="00375540"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  <w:t>НГТУ-(17-ПМ)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D35E7B" w:rsidRPr="00D35E7B">
        <w:rPr>
          <w:i w:val="0"/>
          <w:noProof/>
          <w:lang w:val="ru-RU"/>
        </w:rPr>
        <mc:AlternateContent>
          <mc:Choice Requires="wps">
            <w:drawing>
              <wp:anchor distT="0" distB="0" distL="114300" distR="114300" simplePos="0" relativeHeight="251724800" behindDoc="0" locked="1" layoutInCell="0" allowOverlap="1" wp14:anchorId="7DD3760F" wp14:editId="34651DBA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0" t="0" r="0" b="0"/>
                <wp:wrapNone/>
                <wp:docPr id="200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760" cy="1018921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6" style="position:absolute;margin-left:56.7pt;margin-top:19.85pt;width:518.8pt;height:802.3pt;z-index:25172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" o:allowincell="f" filled="f" strokeweight="2pt">
                <w10:wrap anchorx="page" anchory="page"/>
                <w10:anchorlock/>
              </v:rect>
            </w:pict>
          </mc:Fallback>
        </mc:AlternateContent>
      </w:r>
      <w:bookmarkEnd w:id="4"/>
      <w:bookmarkEnd w:id="5"/>
      <w:bookmarkEnd w:id="6"/>
    </w:p>
    <w:p w:rsidR="00D35E7B" w:rsidRPr="008D03F0" w:rsidRDefault="00D35E7B" w:rsidP="00D35E7B">
      <w:pPr>
        <w:pStyle w:val="1"/>
        <w:numPr>
          <w:ilvl w:val="0"/>
          <w:numId w:val="1"/>
        </w:numPr>
        <w:rPr>
          <w:rFonts w:asciiTheme="minorHAnsi" w:hAnsiTheme="minorHAnsi"/>
          <w:i w:val="0"/>
          <w:sz w:val="32"/>
          <w:szCs w:val="32"/>
          <w:lang w:val="ru-RU"/>
        </w:rPr>
      </w:pPr>
      <w:bookmarkStart w:id="7" w:name="_Toc25674694"/>
      <w:r w:rsidRPr="008D03F0">
        <w:rPr>
          <w:rFonts w:asciiTheme="minorHAnsi" w:hAnsiTheme="minorHAnsi"/>
          <w:i w:val="0"/>
          <w:sz w:val="32"/>
          <w:szCs w:val="32"/>
          <w:lang w:val="ru-RU"/>
        </w:rPr>
        <w:lastRenderedPageBreak/>
        <w:t>Описание Алгоритма</w:t>
      </w:r>
      <w:bookmarkEnd w:id="7"/>
    </w:p>
    <w:p w:rsidR="00D35E7B" w:rsidRPr="004F251B" w:rsidRDefault="00D35E7B" w:rsidP="00D35E7B">
      <w:pPr>
        <w:rPr>
          <w:rFonts w:asciiTheme="minorHAnsi" w:hAnsiTheme="minorHAnsi"/>
          <w:i w:val="0"/>
          <w:lang w:val="en-US"/>
        </w:rPr>
      </w:pPr>
      <w:r w:rsidRPr="004F251B">
        <w:rPr>
          <w:rFonts w:asciiTheme="minorHAnsi" w:hAnsiTheme="minorHAnsi"/>
          <w:i w:val="0"/>
          <w:lang w:val="ru-RU"/>
        </w:rPr>
        <w:t>Основные</w:t>
      </w:r>
      <w:r w:rsidRPr="004F251B">
        <w:rPr>
          <w:rFonts w:asciiTheme="minorHAnsi" w:hAnsiTheme="minorHAnsi"/>
          <w:i w:val="0"/>
          <w:lang w:val="en-US"/>
        </w:rPr>
        <w:t xml:space="preserve"> </w:t>
      </w:r>
      <w:r w:rsidRPr="004F251B">
        <w:rPr>
          <w:rFonts w:asciiTheme="minorHAnsi" w:hAnsiTheme="minorHAnsi"/>
          <w:i w:val="0"/>
          <w:lang w:val="ru-RU"/>
        </w:rPr>
        <w:t>функции</w:t>
      </w:r>
      <w:r w:rsidRPr="004F251B">
        <w:rPr>
          <w:rFonts w:asciiTheme="minorHAnsi" w:hAnsiTheme="minorHAnsi"/>
          <w:i w:val="0"/>
          <w:lang w:val="en-US"/>
        </w:rPr>
        <w:t>:</w:t>
      </w:r>
    </w:p>
    <w:p w:rsidR="00D35E7B" w:rsidRPr="004F251B" w:rsidRDefault="00D35E7B" w:rsidP="00D35E7B">
      <w:pPr>
        <w:pStyle w:val="af4"/>
        <w:numPr>
          <w:ilvl w:val="0"/>
          <w:numId w:val="5"/>
        </w:numPr>
        <w:rPr>
          <w:rFonts w:asciiTheme="minorHAnsi" w:hAnsiTheme="minorHAnsi"/>
          <w:i w:val="0"/>
          <w:lang w:val="ru-RU"/>
        </w:rPr>
      </w:pPr>
      <w:r w:rsidRPr="004F251B">
        <w:rPr>
          <w:rFonts w:asciiTheme="minorHAnsi" w:hAnsiTheme="minorHAnsi"/>
          <w:i w:val="0"/>
          <w:lang w:val="en-US"/>
        </w:rPr>
        <w:t>print</w:t>
      </w:r>
      <w:r w:rsidRPr="004F251B">
        <w:rPr>
          <w:rFonts w:asciiTheme="minorHAnsi" w:hAnsiTheme="minorHAnsi"/>
          <w:i w:val="0"/>
          <w:lang w:val="ru-RU"/>
        </w:rPr>
        <w:t>_</w:t>
      </w:r>
      <w:proofErr w:type="spellStart"/>
      <w:r w:rsidRPr="004F251B">
        <w:rPr>
          <w:rFonts w:asciiTheme="minorHAnsi" w:hAnsiTheme="minorHAnsi"/>
          <w:i w:val="0"/>
          <w:lang w:val="en-US"/>
        </w:rPr>
        <w:t>matrx</w:t>
      </w:r>
      <w:proofErr w:type="spellEnd"/>
      <w:r w:rsidRPr="004F251B">
        <w:rPr>
          <w:rFonts w:asciiTheme="minorHAnsi" w:hAnsiTheme="minorHAnsi"/>
          <w:i w:val="0"/>
          <w:lang w:val="ru-RU"/>
        </w:rPr>
        <w:t>() – принимает матрицу и выводит её в консоль</w:t>
      </w:r>
      <w:r w:rsidR="007A0B24" w:rsidRPr="004F251B">
        <w:rPr>
          <w:rFonts w:asciiTheme="minorHAnsi" w:hAnsiTheme="minorHAnsi"/>
          <w:i w:val="0"/>
          <w:lang w:val="ru-RU"/>
        </w:rPr>
        <w:t>,</w:t>
      </w:r>
    </w:p>
    <w:p w:rsidR="00D35E7B" w:rsidRPr="004F251B" w:rsidRDefault="00D35E7B" w:rsidP="00D35E7B">
      <w:pPr>
        <w:pStyle w:val="af4"/>
        <w:numPr>
          <w:ilvl w:val="0"/>
          <w:numId w:val="5"/>
        </w:numPr>
        <w:rPr>
          <w:rFonts w:asciiTheme="minorHAnsi" w:hAnsiTheme="minorHAnsi"/>
          <w:i w:val="0"/>
          <w:lang w:val="ru-RU"/>
        </w:rPr>
      </w:pPr>
      <w:r w:rsidRPr="004F251B">
        <w:rPr>
          <w:rFonts w:asciiTheme="minorHAnsi" w:hAnsiTheme="minorHAnsi"/>
          <w:i w:val="0"/>
          <w:lang w:val="en-US"/>
        </w:rPr>
        <w:t>col</w:t>
      </w:r>
      <w:r w:rsidRPr="004F251B">
        <w:rPr>
          <w:rFonts w:asciiTheme="minorHAnsi" w:hAnsiTheme="minorHAnsi"/>
          <w:i w:val="0"/>
          <w:lang w:val="ru-RU"/>
        </w:rPr>
        <w:t>_</w:t>
      </w:r>
      <w:r w:rsidRPr="004F251B">
        <w:rPr>
          <w:rFonts w:asciiTheme="minorHAnsi" w:hAnsiTheme="minorHAnsi"/>
          <w:i w:val="0"/>
          <w:lang w:val="en-US"/>
        </w:rPr>
        <w:t>max</w:t>
      </w:r>
      <w:r w:rsidRPr="004F251B">
        <w:rPr>
          <w:rFonts w:asciiTheme="minorHAnsi" w:hAnsiTheme="minorHAnsi"/>
          <w:i w:val="0"/>
          <w:lang w:val="ru-RU"/>
        </w:rPr>
        <w:t>() – принимает матрицу и ищет колонку с максимальным зн</w:t>
      </w:r>
      <w:r w:rsidRPr="004F251B">
        <w:rPr>
          <w:rFonts w:asciiTheme="minorHAnsi" w:hAnsiTheme="minorHAnsi"/>
          <w:i w:val="0"/>
          <w:lang w:val="ru-RU"/>
        </w:rPr>
        <w:t>а</w:t>
      </w:r>
      <w:r w:rsidRPr="004F251B">
        <w:rPr>
          <w:rFonts w:asciiTheme="minorHAnsi" w:hAnsiTheme="minorHAnsi"/>
          <w:i w:val="0"/>
          <w:lang w:val="ru-RU"/>
        </w:rPr>
        <w:t>чением по модулю</w:t>
      </w:r>
      <w:r w:rsidR="007A0B24" w:rsidRPr="004F251B">
        <w:rPr>
          <w:rFonts w:asciiTheme="minorHAnsi" w:hAnsiTheme="minorHAnsi"/>
          <w:i w:val="0"/>
          <w:lang w:val="ru-RU"/>
        </w:rPr>
        <w:t>,</w:t>
      </w:r>
    </w:p>
    <w:p w:rsidR="007A0B24" w:rsidRPr="004F251B" w:rsidRDefault="007A0B24" w:rsidP="00D35E7B">
      <w:pPr>
        <w:pStyle w:val="af4"/>
        <w:numPr>
          <w:ilvl w:val="0"/>
          <w:numId w:val="5"/>
        </w:numPr>
        <w:rPr>
          <w:rFonts w:asciiTheme="minorHAnsi" w:hAnsiTheme="minorHAnsi"/>
          <w:i w:val="0"/>
          <w:lang w:val="ru-RU"/>
        </w:rPr>
      </w:pPr>
      <w:r w:rsidRPr="004F251B">
        <w:rPr>
          <w:rFonts w:asciiTheme="minorHAnsi" w:hAnsiTheme="minorHAnsi"/>
          <w:i w:val="0"/>
          <w:lang w:val="en-US"/>
        </w:rPr>
        <w:t>triangle</w:t>
      </w:r>
      <w:r w:rsidRPr="004F251B">
        <w:rPr>
          <w:rFonts w:asciiTheme="minorHAnsi" w:hAnsiTheme="minorHAnsi"/>
          <w:i w:val="0"/>
          <w:lang w:val="ru-RU"/>
        </w:rPr>
        <w:t>() – принимает матрицу и приводит её к треугольному виду,</w:t>
      </w:r>
    </w:p>
    <w:p w:rsidR="007A0B24" w:rsidRPr="004F251B" w:rsidRDefault="007A0B24" w:rsidP="007A0B24">
      <w:pPr>
        <w:pStyle w:val="af4"/>
        <w:numPr>
          <w:ilvl w:val="0"/>
          <w:numId w:val="5"/>
        </w:numPr>
        <w:rPr>
          <w:rFonts w:asciiTheme="minorHAnsi" w:hAnsiTheme="minorHAnsi"/>
          <w:i w:val="0"/>
          <w:lang w:val="ru-RU"/>
        </w:rPr>
      </w:pPr>
      <w:r w:rsidRPr="004F251B">
        <w:rPr>
          <w:rFonts w:asciiTheme="minorHAnsi" w:hAnsiTheme="minorHAnsi"/>
          <w:i w:val="0"/>
          <w:lang w:val="en-US"/>
        </w:rPr>
        <w:t>rank</w:t>
      </w:r>
      <w:r w:rsidRPr="004F251B">
        <w:rPr>
          <w:rFonts w:asciiTheme="minorHAnsi" w:hAnsiTheme="minorHAnsi"/>
          <w:i w:val="0"/>
          <w:lang w:val="ru-RU"/>
        </w:rPr>
        <w:t>_</w:t>
      </w:r>
      <w:proofErr w:type="spellStart"/>
      <w:r w:rsidRPr="004F251B">
        <w:rPr>
          <w:rFonts w:asciiTheme="minorHAnsi" w:hAnsiTheme="minorHAnsi"/>
          <w:i w:val="0"/>
          <w:lang w:val="en-US"/>
        </w:rPr>
        <w:t>matr</w:t>
      </w:r>
      <w:proofErr w:type="spellEnd"/>
      <w:r w:rsidRPr="004F251B">
        <w:rPr>
          <w:rFonts w:asciiTheme="minorHAnsi" w:hAnsiTheme="minorHAnsi"/>
          <w:i w:val="0"/>
          <w:lang w:val="ru-RU"/>
        </w:rPr>
        <w:t>() – принимает матрицу, приведенную к треугольному виду, и находит ее ранг,</w:t>
      </w:r>
    </w:p>
    <w:p w:rsidR="007A0B24" w:rsidRPr="004F251B" w:rsidRDefault="007A0B24" w:rsidP="007A0B24">
      <w:pPr>
        <w:pStyle w:val="af4"/>
        <w:numPr>
          <w:ilvl w:val="0"/>
          <w:numId w:val="5"/>
        </w:numPr>
        <w:rPr>
          <w:rFonts w:asciiTheme="minorHAnsi" w:hAnsiTheme="minorHAnsi"/>
          <w:i w:val="0"/>
          <w:lang w:val="ru-RU"/>
        </w:rPr>
      </w:pPr>
      <w:proofErr w:type="gramStart"/>
      <w:r w:rsidRPr="004F251B">
        <w:rPr>
          <w:rFonts w:asciiTheme="minorHAnsi" w:hAnsiTheme="minorHAnsi"/>
          <w:i w:val="0"/>
          <w:lang w:val="en-US"/>
        </w:rPr>
        <w:t>gauss</w:t>
      </w:r>
      <w:r w:rsidRPr="004F251B">
        <w:rPr>
          <w:rFonts w:asciiTheme="minorHAnsi" w:hAnsiTheme="minorHAnsi"/>
          <w:i w:val="0"/>
          <w:lang w:val="ru-RU"/>
        </w:rPr>
        <w:t>(</w:t>
      </w:r>
      <w:proofErr w:type="gramEnd"/>
      <w:r w:rsidRPr="004F251B">
        <w:rPr>
          <w:rFonts w:asciiTheme="minorHAnsi" w:hAnsiTheme="minorHAnsi"/>
          <w:i w:val="0"/>
          <w:lang w:val="ru-RU"/>
        </w:rPr>
        <w:t>)/</w:t>
      </w:r>
      <w:proofErr w:type="spellStart"/>
      <w:r w:rsidRPr="004F251B">
        <w:rPr>
          <w:rFonts w:asciiTheme="minorHAnsi" w:hAnsiTheme="minorHAnsi"/>
          <w:i w:val="0"/>
          <w:lang w:val="en-US"/>
        </w:rPr>
        <w:t>gaus</w:t>
      </w:r>
      <w:proofErr w:type="spellEnd"/>
      <w:r w:rsidRPr="004F251B">
        <w:rPr>
          <w:rFonts w:asciiTheme="minorHAnsi" w:hAnsiTheme="minorHAnsi"/>
          <w:i w:val="0"/>
          <w:lang w:val="ru-RU"/>
        </w:rPr>
        <w:t>() – принимает расширенную матрицу и ранг матрицы</w:t>
      </w:r>
      <w:r w:rsidR="004F251B" w:rsidRPr="004F251B">
        <w:rPr>
          <w:rFonts w:asciiTheme="minorHAnsi" w:hAnsiTheme="minorHAnsi"/>
          <w:i w:val="0"/>
          <w:lang w:val="ru-RU"/>
        </w:rPr>
        <w:t xml:space="preserve"> к</w:t>
      </w:r>
      <w:r w:rsidR="004F251B" w:rsidRPr="004F251B">
        <w:rPr>
          <w:rFonts w:asciiTheme="minorHAnsi" w:hAnsiTheme="minorHAnsi"/>
          <w:i w:val="0"/>
          <w:lang w:val="ru-RU"/>
        </w:rPr>
        <w:t>о</w:t>
      </w:r>
      <w:r w:rsidR="004F251B" w:rsidRPr="004F251B">
        <w:rPr>
          <w:rFonts w:asciiTheme="minorHAnsi" w:hAnsiTheme="minorHAnsi"/>
          <w:i w:val="0"/>
          <w:lang w:val="ru-RU"/>
        </w:rPr>
        <w:t>эффициентов</w:t>
      </w:r>
      <w:r w:rsidRPr="004F251B">
        <w:rPr>
          <w:rFonts w:asciiTheme="minorHAnsi" w:hAnsiTheme="minorHAnsi"/>
          <w:i w:val="0"/>
          <w:lang w:val="ru-RU"/>
        </w:rPr>
        <w:t xml:space="preserve"> и находит решения </w:t>
      </w:r>
      <w:proofErr w:type="spellStart"/>
      <w:r w:rsidRPr="004F251B">
        <w:rPr>
          <w:rFonts w:asciiTheme="minorHAnsi" w:hAnsiTheme="minorHAnsi"/>
          <w:i w:val="0"/>
          <w:lang w:val="ru-RU"/>
        </w:rPr>
        <w:t>слау</w:t>
      </w:r>
      <w:proofErr w:type="spellEnd"/>
      <w:r w:rsidRPr="004F251B">
        <w:rPr>
          <w:rFonts w:asciiTheme="minorHAnsi" w:hAnsiTheme="minorHAnsi"/>
          <w:i w:val="0"/>
          <w:lang w:val="ru-RU"/>
        </w:rPr>
        <w:t>.</w:t>
      </w:r>
    </w:p>
    <w:p w:rsidR="004F251B" w:rsidRPr="00F51F56" w:rsidRDefault="004F251B" w:rsidP="004F251B">
      <w:pPr>
        <w:ind w:firstLine="426"/>
        <w:rPr>
          <w:rFonts w:asciiTheme="minorHAnsi" w:hAnsiTheme="minorHAnsi"/>
          <w:i w:val="0"/>
          <w:lang w:val="ru-RU"/>
        </w:rPr>
      </w:pPr>
    </w:p>
    <w:p w:rsidR="007A0B24" w:rsidRPr="004F251B" w:rsidRDefault="007A0B24" w:rsidP="004F251B">
      <w:pPr>
        <w:ind w:firstLine="426"/>
        <w:rPr>
          <w:rFonts w:asciiTheme="minorHAnsi" w:hAnsiTheme="minorHAnsi"/>
          <w:i w:val="0"/>
          <w:lang w:val="ru-RU"/>
        </w:rPr>
      </w:pPr>
      <w:r w:rsidRPr="004F251B">
        <w:rPr>
          <w:rFonts w:asciiTheme="minorHAnsi" w:hAnsiTheme="minorHAnsi"/>
          <w:i w:val="0"/>
          <w:lang w:val="ru-RU"/>
        </w:rPr>
        <w:t xml:space="preserve">В функции </w:t>
      </w:r>
      <w:r w:rsidRPr="004F251B">
        <w:rPr>
          <w:rFonts w:asciiTheme="minorHAnsi" w:hAnsiTheme="minorHAnsi"/>
          <w:i w:val="0"/>
          <w:lang w:val="en-US"/>
        </w:rPr>
        <w:t>main</w:t>
      </w:r>
      <w:r w:rsidRPr="004F251B">
        <w:rPr>
          <w:rFonts w:asciiTheme="minorHAnsi" w:hAnsiTheme="minorHAnsi"/>
          <w:i w:val="0"/>
          <w:lang w:val="ru-RU"/>
        </w:rPr>
        <w:t>() идет инициализация расширенной матрицы из файла</w:t>
      </w:r>
      <w:r w:rsidR="004F251B" w:rsidRPr="004F251B">
        <w:rPr>
          <w:rFonts w:asciiTheme="minorHAnsi" w:hAnsiTheme="minorHAnsi"/>
          <w:i w:val="0"/>
          <w:lang w:val="ru-RU"/>
        </w:rPr>
        <w:t>, определяется матрица коэффициентов на основе расширенной матрицы. Д</w:t>
      </w:r>
      <w:r w:rsidR="004F251B" w:rsidRPr="004F251B">
        <w:rPr>
          <w:rFonts w:asciiTheme="minorHAnsi" w:hAnsiTheme="minorHAnsi"/>
          <w:i w:val="0"/>
          <w:lang w:val="ru-RU"/>
        </w:rPr>
        <w:t>а</w:t>
      </w:r>
      <w:r w:rsidR="004F251B" w:rsidRPr="004F251B">
        <w:rPr>
          <w:rFonts w:asciiTheme="minorHAnsi" w:hAnsiTheme="minorHAnsi"/>
          <w:i w:val="0"/>
          <w:lang w:val="ru-RU"/>
        </w:rPr>
        <w:t xml:space="preserve">лее обе матрицы приводятся к треугольному </w:t>
      </w:r>
      <w:proofErr w:type="gramStart"/>
      <w:r w:rsidR="004F251B" w:rsidRPr="004F251B">
        <w:rPr>
          <w:rFonts w:asciiTheme="minorHAnsi" w:hAnsiTheme="minorHAnsi"/>
          <w:i w:val="0"/>
          <w:lang w:val="ru-RU"/>
        </w:rPr>
        <w:t>виду</w:t>
      </w:r>
      <w:proofErr w:type="gramEnd"/>
      <w:r w:rsidR="004F251B" w:rsidRPr="004F251B">
        <w:rPr>
          <w:rFonts w:asciiTheme="minorHAnsi" w:hAnsiTheme="minorHAnsi"/>
          <w:i w:val="0"/>
          <w:lang w:val="ru-RU"/>
        </w:rPr>
        <w:t xml:space="preserve"> и выполняется функция </w:t>
      </w:r>
      <w:r w:rsidR="004F251B" w:rsidRPr="004F251B">
        <w:rPr>
          <w:rFonts w:asciiTheme="minorHAnsi" w:hAnsiTheme="minorHAnsi"/>
          <w:i w:val="0"/>
          <w:lang w:val="en-US"/>
        </w:rPr>
        <w:t>gauss</w:t>
      </w:r>
      <w:r w:rsidR="004F251B" w:rsidRPr="004F251B">
        <w:rPr>
          <w:rFonts w:asciiTheme="minorHAnsi" w:hAnsiTheme="minorHAnsi"/>
          <w:i w:val="0"/>
          <w:lang w:val="ru-RU"/>
        </w:rPr>
        <w:t>()/</w:t>
      </w:r>
      <w:proofErr w:type="spellStart"/>
      <w:r w:rsidR="004F251B" w:rsidRPr="004F251B">
        <w:rPr>
          <w:rFonts w:asciiTheme="minorHAnsi" w:hAnsiTheme="minorHAnsi"/>
          <w:i w:val="0"/>
          <w:lang w:val="en-US"/>
        </w:rPr>
        <w:t>gaus</w:t>
      </w:r>
      <w:proofErr w:type="spellEnd"/>
      <w:r w:rsidR="004F251B" w:rsidRPr="004F251B">
        <w:rPr>
          <w:rFonts w:asciiTheme="minorHAnsi" w:hAnsiTheme="minorHAnsi"/>
          <w:i w:val="0"/>
          <w:lang w:val="ru-RU"/>
        </w:rPr>
        <w:t>().</w:t>
      </w:r>
    </w:p>
    <w:p w:rsidR="004F251B" w:rsidRPr="00F51F56" w:rsidRDefault="004F251B" w:rsidP="007A0B24">
      <w:pPr>
        <w:rPr>
          <w:rFonts w:asciiTheme="minorHAnsi" w:hAnsiTheme="minorHAnsi"/>
          <w:i w:val="0"/>
          <w:lang w:val="ru-RU"/>
        </w:rPr>
      </w:pPr>
      <w:r w:rsidRPr="00F51F56">
        <w:rPr>
          <w:rFonts w:asciiTheme="minorHAnsi" w:hAnsiTheme="minorHAnsi"/>
          <w:i w:val="0"/>
          <w:lang w:val="ru-RU"/>
        </w:rPr>
        <w:tab/>
      </w:r>
    </w:p>
    <w:p w:rsidR="004F251B" w:rsidRPr="004F251B" w:rsidRDefault="004F251B" w:rsidP="007A0B24">
      <w:pPr>
        <w:rPr>
          <w:rFonts w:asciiTheme="minorHAnsi" w:hAnsiTheme="minorHAnsi"/>
          <w:i w:val="0"/>
          <w:lang w:val="en-US"/>
        </w:rPr>
      </w:pPr>
      <w:r w:rsidRPr="004F251B">
        <w:rPr>
          <w:rFonts w:asciiTheme="minorHAnsi" w:hAnsiTheme="minorHAnsi"/>
          <w:i w:val="0"/>
          <w:lang w:val="ru-RU"/>
        </w:rPr>
        <w:t>Основные элементы</w:t>
      </w:r>
      <w:r w:rsidRPr="004F251B">
        <w:rPr>
          <w:rFonts w:asciiTheme="minorHAnsi" w:hAnsiTheme="minorHAnsi"/>
          <w:i w:val="0"/>
          <w:lang w:val="en-US"/>
        </w:rPr>
        <w:t>:</w:t>
      </w:r>
    </w:p>
    <w:p w:rsidR="004F251B" w:rsidRPr="004F251B" w:rsidRDefault="004F251B" w:rsidP="004F251B">
      <w:pPr>
        <w:pStyle w:val="af4"/>
        <w:numPr>
          <w:ilvl w:val="0"/>
          <w:numId w:val="6"/>
        </w:numPr>
        <w:rPr>
          <w:rFonts w:asciiTheme="minorHAnsi" w:hAnsiTheme="minorHAnsi"/>
          <w:i w:val="0"/>
          <w:lang w:val="en-US"/>
        </w:rPr>
      </w:pPr>
      <w:proofErr w:type="spellStart"/>
      <w:r w:rsidRPr="004F251B">
        <w:rPr>
          <w:rFonts w:asciiTheme="minorHAnsi" w:hAnsiTheme="minorHAnsi"/>
          <w:i w:val="0"/>
          <w:lang w:val="en-US"/>
        </w:rPr>
        <w:t>su</w:t>
      </w:r>
      <w:proofErr w:type="spellEnd"/>
      <w:r w:rsidRPr="004F251B">
        <w:rPr>
          <w:rFonts w:asciiTheme="minorHAnsi" w:hAnsiTheme="minorHAnsi"/>
          <w:i w:val="0"/>
          <w:lang w:val="en-US"/>
        </w:rPr>
        <w:t xml:space="preserve"> – </w:t>
      </w:r>
      <w:r w:rsidRPr="004F251B">
        <w:rPr>
          <w:rFonts w:asciiTheme="minorHAnsi" w:hAnsiTheme="minorHAnsi"/>
          <w:i w:val="0"/>
          <w:lang w:val="ru-RU"/>
        </w:rPr>
        <w:t>расширенная матрица системы</w:t>
      </w:r>
    </w:p>
    <w:p w:rsidR="004F251B" w:rsidRPr="004F251B" w:rsidRDefault="004F251B" w:rsidP="004F251B">
      <w:pPr>
        <w:pStyle w:val="af4"/>
        <w:numPr>
          <w:ilvl w:val="0"/>
          <w:numId w:val="6"/>
        </w:numPr>
        <w:rPr>
          <w:rFonts w:asciiTheme="minorHAnsi" w:hAnsiTheme="minorHAnsi"/>
          <w:i w:val="0"/>
          <w:lang w:val="en-US"/>
        </w:rPr>
      </w:pPr>
      <w:proofErr w:type="spellStart"/>
      <w:r w:rsidRPr="004F251B">
        <w:rPr>
          <w:rFonts w:asciiTheme="minorHAnsi" w:hAnsiTheme="minorHAnsi"/>
          <w:i w:val="0"/>
          <w:lang w:val="en-US"/>
        </w:rPr>
        <w:t>tmp</w:t>
      </w:r>
      <w:proofErr w:type="spellEnd"/>
      <w:r w:rsidRPr="004F251B">
        <w:rPr>
          <w:rFonts w:asciiTheme="minorHAnsi" w:hAnsiTheme="minorHAnsi"/>
          <w:i w:val="0"/>
          <w:lang w:val="en-US"/>
        </w:rPr>
        <w:t xml:space="preserve"> – </w:t>
      </w:r>
      <w:r w:rsidRPr="004F251B">
        <w:rPr>
          <w:rFonts w:asciiTheme="minorHAnsi" w:hAnsiTheme="minorHAnsi"/>
          <w:i w:val="0"/>
          <w:lang w:val="ru-RU"/>
        </w:rPr>
        <w:t>матрица коэффициентов системы</w:t>
      </w:r>
    </w:p>
    <w:p w:rsidR="004F251B" w:rsidRPr="004F251B" w:rsidRDefault="004F251B" w:rsidP="004F251B">
      <w:pPr>
        <w:pStyle w:val="af4"/>
        <w:numPr>
          <w:ilvl w:val="0"/>
          <w:numId w:val="6"/>
        </w:numPr>
        <w:rPr>
          <w:rFonts w:asciiTheme="minorHAnsi" w:hAnsiTheme="minorHAnsi"/>
          <w:i w:val="0"/>
          <w:lang w:val="ru-RU"/>
        </w:rPr>
      </w:pPr>
      <w:r w:rsidRPr="004F251B">
        <w:rPr>
          <w:rFonts w:asciiTheme="minorHAnsi" w:hAnsiTheme="minorHAnsi"/>
          <w:i w:val="0"/>
          <w:lang w:val="en-US"/>
        </w:rPr>
        <w:t>rank</w:t>
      </w:r>
      <w:r w:rsidRPr="004F251B">
        <w:rPr>
          <w:rFonts w:asciiTheme="minorHAnsi" w:hAnsiTheme="minorHAnsi"/>
          <w:i w:val="0"/>
          <w:lang w:val="ru-RU"/>
        </w:rPr>
        <w:t>/</w:t>
      </w:r>
      <w:proofErr w:type="spellStart"/>
      <w:r w:rsidRPr="004F251B">
        <w:rPr>
          <w:rFonts w:asciiTheme="minorHAnsi" w:hAnsiTheme="minorHAnsi"/>
          <w:i w:val="0"/>
          <w:lang w:val="en-US"/>
        </w:rPr>
        <w:t>rankm</w:t>
      </w:r>
      <w:proofErr w:type="spellEnd"/>
      <w:r w:rsidRPr="004F251B">
        <w:rPr>
          <w:rFonts w:asciiTheme="minorHAnsi" w:hAnsiTheme="minorHAnsi"/>
          <w:i w:val="0"/>
          <w:lang w:val="ru-RU"/>
        </w:rPr>
        <w:t xml:space="preserve"> – ранг матрицы коэффициентов</w:t>
      </w:r>
    </w:p>
    <w:p w:rsidR="004F251B" w:rsidRPr="004F251B" w:rsidRDefault="004F251B" w:rsidP="004F251B">
      <w:pPr>
        <w:pStyle w:val="af4"/>
        <w:numPr>
          <w:ilvl w:val="0"/>
          <w:numId w:val="6"/>
        </w:numPr>
        <w:rPr>
          <w:rFonts w:asciiTheme="minorHAnsi" w:hAnsiTheme="minorHAnsi"/>
          <w:i w:val="0"/>
          <w:lang w:val="ru-RU"/>
        </w:rPr>
      </w:pPr>
      <w:r w:rsidRPr="004F251B">
        <w:rPr>
          <w:rFonts w:asciiTheme="minorHAnsi" w:hAnsiTheme="minorHAnsi"/>
          <w:i w:val="0"/>
          <w:lang w:val="en-US"/>
        </w:rPr>
        <w:t xml:space="preserve">ranks – </w:t>
      </w:r>
      <w:r w:rsidRPr="004F251B">
        <w:rPr>
          <w:rFonts w:asciiTheme="minorHAnsi" w:hAnsiTheme="minorHAnsi"/>
          <w:i w:val="0"/>
          <w:lang w:val="ru-RU"/>
        </w:rPr>
        <w:t>ранг расширенной матрицы</w:t>
      </w:r>
    </w:p>
    <w:p w:rsidR="004F251B" w:rsidRDefault="004F251B" w:rsidP="004F251B">
      <w:pPr>
        <w:pStyle w:val="af4"/>
        <w:numPr>
          <w:ilvl w:val="0"/>
          <w:numId w:val="6"/>
        </w:numPr>
        <w:rPr>
          <w:rFonts w:asciiTheme="minorHAnsi" w:hAnsiTheme="minorHAnsi"/>
          <w:i w:val="0"/>
          <w:lang w:val="ru-RU"/>
        </w:rPr>
      </w:pPr>
      <w:r w:rsidRPr="004F251B">
        <w:rPr>
          <w:rFonts w:asciiTheme="minorHAnsi" w:hAnsiTheme="minorHAnsi"/>
          <w:i w:val="0"/>
          <w:lang w:val="en-US"/>
        </w:rPr>
        <w:t xml:space="preserve">x – </w:t>
      </w:r>
      <w:r w:rsidRPr="004F251B">
        <w:rPr>
          <w:rFonts w:asciiTheme="minorHAnsi" w:hAnsiTheme="minorHAnsi"/>
          <w:i w:val="0"/>
          <w:lang w:val="ru-RU"/>
        </w:rPr>
        <w:t>решения системы</w:t>
      </w:r>
    </w:p>
    <w:p w:rsidR="004C298E" w:rsidRDefault="004C298E" w:rsidP="004C298E">
      <w:pPr>
        <w:pStyle w:val="af0"/>
        <w:ind w:firstLine="360"/>
        <w:jc w:val="both"/>
        <w:rPr>
          <w:rFonts w:asciiTheme="minorHAnsi" w:hAnsiTheme="minorHAnsi"/>
          <w:sz w:val="28"/>
          <w:szCs w:val="28"/>
        </w:rPr>
      </w:pPr>
    </w:p>
    <w:p w:rsidR="004C298E" w:rsidRDefault="004C298E" w:rsidP="004C298E">
      <w:pPr>
        <w:pStyle w:val="af0"/>
        <w:ind w:firstLine="360"/>
        <w:jc w:val="both"/>
        <w:rPr>
          <w:rFonts w:asciiTheme="minorHAnsi" w:hAnsiTheme="minorHAnsi"/>
          <w:sz w:val="28"/>
          <w:szCs w:val="28"/>
        </w:rPr>
      </w:pPr>
      <w:r w:rsidRPr="004C298E">
        <w:rPr>
          <w:rFonts w:asciiTheme="minorHAnsi" w:hAnsiTheme="minorHAnsi"/>
          <w:sz w:val="28"/>
          <w:szCs w:val="28"/>
        </w:rPr>
        <w:t>Вывод программы: состояния решения системы (</w:t>
      </w:r>
      <w:proofErr w:type="spellStart"/>
      <w:r w:rsidRPr="004C298E">
        <w:rPr>
          <w:rFonts w:asciiTheme="minorHAnsi" w:hAnsiTheme="minorHAnsi" w:cs="Consolas"/>
          <w:color w:val="auto"/>
          <w:sz w:val="28"/>
          <w:szCs w:val="28"/>
          <w:shd w:val="clear" w:color="auto" w:fill="FFFFFF"/>
        </w:rPr>
        <w:t>Endless</w:t>
      </w:r>
      <w:proofErr w:type="spellEnd"/>
      <w:r w:rsidRPr="004C298E">
        <w:rPr>
          <w:rFonts w:asciiTheme="minorHAnsi" w:hAnsiTheme="minorHAnsi" w:cs="Consolas"/>
          <w:color w:val="auto"/>
          <w:sz w:val="28"/>
          <w:szCs w:val="28"/>
          <w:shd w:val="clear" w:color="auto" w:fill="FFFFFF"/>
        </w:rPr>
        <w:t xml:space="preserve"> </w:t>
      </w:r>
      <w:proofErr w:type="spellStart"/>
      <w:r w:rsidRPr="004C298E">
        <w:rPr>
          <w:rFonts w:asciiTheme="minorHAnsi" w:hAnsiTheme="minorHAnsi" w:cs="Consolas"/>
          <w:color w:val="auto"/>
          <w:sz w:val="28"/>
          <w:szCs w:val="28"/>
          <w:shd w:val="clear" w:color="auto" w:fill="FFFFFF"/>
        </w:rPr>
        <w:t>solution</w:t>
      </w:r>
      <w:proofErr w:type="spellEnd"/>
      <w:r w:rsidRPr="004C298E">
        <w:rPr>
          <w:rFonts w:asciiTheme="minorHAnsi" w:hAnsiTheme="minorHAnsi"/>
          <w:color w:val="auto"/>
          <w:sz w:val="28"/>
          <w:szCs w:val="28"/>
        </w:rPr>
        <w:t xml:space="preserve">, </w:t>
      </w:r>
      <w:proofErr w:type="spellStart"/>
      <w:r w:rsidRPr="004C298E">
        <w:rPr>
          <w:rFonts w:asciiTheme="minorHAnsi" w:hAnsiTheme="minorHAnsi" w:cs="Consolas"/>
          <w:color w:val="auto"/>
          <w:sz w:val="28"/>
          <w:szCs w:val="28"/>
          <w:shd w:val="clear" w:color="auto" w:fill="FFFFFF"/>
        </w:rPr>
        <w:t>No</w:t>
      </w:r>
      <w:proofErr w:type="spellEnd"/>
      <w:r w:rsidRPr="004C298E">
        <w:rPr>
          <w:rFonts w:asciiTheme="minorHAnsi" w:hAnsiTheme="minorHAnsi" w:cs="Consolas"/>
          <w:color w:val="auto"/>
          <w:sz w:val="28"/>
          <w:szCs w:val="28"/>
          <w:shd w:val="clear" w:color="auto" w:fill="FFFFFF"/>
        </w:rPr>
        <w:t xml:space="preserve"> </w:t>
      </w:r>
      <w:proofErr w:type="spellStart"/>
      <w:r w:rsidRPr="004C298E">
        <w:rPr>
          <w:rFonts w:asciiTheme="minorHAnsi" w:hAnsiTheme="minorHAnsi" w:cs="Consolas"/>
          <w:color w:val="auto"/>
          <w:sz w:val="28"/>
          <w:szCs w:val="28"/>
          <w:shd w:val="clear" w:color="auto" w:fill="FFFFFF"/>
        </w:rPr>
        <w:t>solutions</w:t>
      </w:r>
      <w:proofErr w:type="spellEnd"/>
      <w:r w:rsidRPr="004C298E">
        <w:rPr>
          <w:rFonts w:asciiTheme="minorHAnsi" w:hAnsiTheme="minorHAnsi"/>
          <w:sz w:val="28"/>
          <w:szCs w:val="28"/>
        </w:rPr>
        <w:t>)</w:t>
      </w:r>
      <w:r w:rsidRPr="004C298E">
        <w:t xml:space="preserve"> </w:t>
      </w:r>
      <w:r w:rsidRPr="004C298E">
        <w:rPr>
          <w:rFonts w:asciiTheme="minorHAnsi" w:hAnsiTheme="minorHAnsi"/>
          <w:sz w:val="28"/>
          <w:szCs w:val="28"/>
        </w:rPr>
        <w:t xml:space="preserve"> или решение системы. При возможности расширенная матрица. </w:t>
      </w:r>
    </w:p>
    <w:p w:rsidR="004C298E" w:rsidRDefault="004C298E" w:rsidP="004C298E">
      <w:pPr>
        <w:jc w:val="left"/>
        <w:rPr>
          <w:rFonts w:asciiTheme="minorHAnsi" w:eastAsia="Noto Sans CJK SC Regular" w:hAnsiTheme="minorHAnsi" w:cs="FreeSans"/>
          <w:i w:val="0"/>
          <w:color w:val="00000A"/>
          <w:kern w:val="3"/>
          <w:lang w:val="ru-RU" w:eastAsia="zh-CN" w:bidi="hi-IN"/>
        </w:rPr>
      </w:pPr>
      <w:r w:rsidRPr="004C298E">
        <w:rPr>
          <w:rFonts w:asciiTheme="minorHAnsi" w:hAnsiTheme="minorHAnsi"/>
          <w:noProof/>
          <w:lang w:val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EA3F55A" wp14:editId="03086C98">
                <wp:simplePos x="0" y="0"/>
                <wp:positionH relativeFrom="column">
                  <wp:posOffset>-22860</wp:posOffset>
                </wp:positionH>
                <wp:positionV relativeFrom="paragraph">
                  <wp:posOffset>6055170</wp:posOffset>
                </wp:positionV>
                <wp:extent cx="329565" cy="156845"/>
                <wp:effectExtent l="0" t="0" r="0" b="0"/>
                <wp:wrapNone/>
                <wp:docPr id="246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F7AD5" w:rsidRPr="00375540" w:rsidRDefault="00DF7AD5" w:rsidP="004C298E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Вып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162" style="position:absolute;margin-left:-1.8pt;margin-top:476.8pt;width:25.95pt;height:12.3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" filled="f" stroked="f" strokeweight=".25pt">
                <v:textbox inset="1pt,1pt,1pt,1pt">
                  <w:txbxContent>
                    <w:p w:rsidR="00DF7AD5" w:rsidRPr="00375540" w:rsidRDefault="00DF7AD5" w:rsidP="004C298E">
                      <w:pPr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proofErr w:type="spellStart"/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Вып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4C298E">
        <w:rPr>
          <w:rFonts w:asciiTheme="minorHAnsi" w:hAnsiTheme="minorHAnsi"/>
          <w:noProof/>
          <w:lang w:val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53AB019" wp14:editId="6782A7B8">
                <wp:simplePos x="0" y="0"/>
                <wp:positionH relativeFrom="column">
                  <wp:posOffset>-337820</wp:posOffset>
                </wp:positionH>
                <wp:positionV relativeFrom="paragraph">
                  <wp:posOffset>6054725</wp:posOffset>
                </wp:positionV>
                <wp:extent cx="329565" cy="156845"/>
                <wp:effectExtent l="0" t="0" r="0" b="0"/>
                <wp:wrapNone/>
                <wp:docPr id="247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F7AD5" w:rsidRPr="00375540" w:rsidRDefault="00DF7AD5" w:rsidP="004C298E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163" style="position:absolute;margin-left:-26.6pt;margin-top:476.75pt;width:25.95pt;height:12.3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" filled="f" stroked="f" strokeweight=".25pt">
                <v:textbox inset="1pt,1pt,1pt,1pt">
                  <w:txbxContent>
                    <w:p w:rsidR="00DF7AD5" w:rsidRPr="00375540" w:rsidRDefault="00DF7AD5" w:rsidP="004C298E">
                      <w:pPr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4C298E">
        <w:rPr>
          <w:rFonts w:asciiTheme="minorHAnsi" w:hAnsiTheme="minorHAnsi"/>
          <w:noProof/>
          <w:lang w:val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A691955" wp14:editId="4CFDA367">
                <wp:simplePos x="0" y="0"/>
                <wp:positionH relativeFrom="column">
                  <wp:posOffset>-12065</wp:posOffset>
                </wp:positionH>
                <wp:positionV relativeFrom="paragraph">
                  <wp:posOffset>6237605</wp:posOffset>
                </wp:positionV>
                <wp:extent cx="329565" cy="156845"/>
                <wp:effectExtent l="0" t="0" r="0" b="0"/>
                <wp:wrapNone/>
                <wp:docPr id="248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F7AD5" w:rsidRPr="00375540" w:rsidRDefault="00DF7AD5" w:rsidP="004C298E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proofErr w:type="gramStart"/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Пров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164" style="position:absolute;margin-left:-.95pt;margin-top:491.15pt;width:25.95pt;height:12.3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" filled="f" stroked="f" strokeweight=".25pt">
                <v:textbox inset="1pt,1pt,1pt,1pt">
                  <w:txbxContent>
                    <w:p w:rsidR="00DF7AD5" w:rsidRPr="00375540" w:rsidRDefault="00DF7AD5" w:rsidP="004C298E">
                      <w:pPr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proofErr w:type="gramStart"/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Пров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4C298E">
        <w:rPr>
          <w:rFonts w:asciiTheme="minorHAnsi" w:hAnsiTheme="minorHAnsi"/>
          <w:noProof/>
          <w:lang w:val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97271DF" wp14:editId="76874E7A">
                <wp:simplePos x="0" y="0"/>
                <wp:positionH relativeFrom="column">
                  <wp:posOffset>391795</wp:posOffset>
                </wp:positionH>
                <wp:positionV relativeFrom="paragraph">
                  <wp:posOffset>6050280</wp:posOffset>
                </wp:positionV>
                <wp:extent cx="751840" cy="156845"/>
                <wp:effectExtent l="0" t="0" r="0" b="0"/>
                <wp:wrapNone/>
                <wp:docPr id="249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1840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F7AD5" w:rsidRPr="00375540" w:rsidRDefault="00DF7AD5" w:rsidP="004C298E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Карпов М.О.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_x0000_s1165" style="position:absolute;margin-left:30.85pt;margin-top:476.4pt;width:59.2pt;height:12.35pt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" filled="f" stroked="f" strokeweight=".25pt">
                <v:textbox inset="1pt,1pt,1pt,1pt">
                  <w:txbxContent>
                    <w:p w:rsidR="00DF7AD5" w:rsidRPr="00375540" w:rsidRDefault="00DF7AD5" w:rsidP="004C298E">
                      <w:pPr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Карпов М.О.</w:t>
                      </w:r>
                    </w:p>
                  </w:txbxContent>
                </v:textbox>
              </v:rect>
            </w:pict>
          </mc:Fallback>
        </mc:AlternateContent>
      </w:r>
      <w:r w:rsidRPr="004C298E">
        <w:rPr>
          <w:rFonts w:asciiTheme="minorHAnsi" w:hAnsiTheme="minorHAnsi"/>
          <w:noProof/>
          <w:lang w:val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FDA8FB0" wp14:editId="3EC72609">
                <wp:simplePos x="0" y="0"/>
                <wp:positionH relativeFrom="column">
                  <wp:posOffset>301625</wp:posOffset>
                </wp:positionH>
                <wp:positionV relativeFrom="paragraph">
                  <wp:posOffset>6210300</wp:posOffset>
                </wp:positionV>
                <wp:extent cx="988060" cy="186055"/>
                <wp:effectExtent l="0" t="0" r="2540" b="4445"/>
                <wp:wrapNone/>
                <wp:docPr id="250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806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F7AD5" w:rsidRPr="00EF2F6B" w:rsidRDefault="00DF7AD5" w:rsidP="004C298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F2F6B">
                              <w:rPr>
                                <w:rFonts w:asciiTheme="minorHAnsi" w:hAnsiTheme="minorHAnsi"/>
                                <w:i w:val="0"/>
                                <w:sz w:val="18"/>
                                <w:szCs w:val="18"/>
                                <w:lang w:val="ru-RU"/>
                              </w:rPr>
                              <w:t>Талалушкина</w:t>
                            </w:r>
                            <w:proofErr w:type="spellEnd"/>
                            <w:r w:rsidRPr="00EF2F6B">
                              <w:rPr>
                                <w:rFonts w:asciiTheme="minorHAnsi" w:hAnsiTheme="minorHAnsi"/>
                                <w:i w:val="0"/>
                                <w:sz w:val="18"/>
                                <w:szCs w:val="18"/>
                                <w:lang w:val="ru-RU"/>
                              </w:rPr>
                              <w:t xml:space="preserve"> Л.В.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166" style="position:absolute;margin-left:23.75pt;margin-top:489pt;width:77.8pt;height:14.6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" filled="f" stroked="f" strokeweight=".25pt">
                <v:textbox inset="1pt,1pt,1pt,1pt">
                  <w:txbxContent>
                    <w:p w:rsidR="00DF7AD5" w:rsidRPr="00EF2F6B" w:rsidRDefault="00DF7AD5" w:rsidP="004C298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EF2F6B">
                        <w:rPr>
                          <w:rFonts w:asciiTheme="minorHAnsi" w:hAnsiTheme="minorHAnsi"/>
                          <w:i w:val="0"/>
                          <w:sz w:val="18"/>
                          <w:szCs w:val="18"/>
                          <w:lang w:val="ru-RU"/>
                        </w:rPr>
                        <w:t>Талалушкина</w:t>
                      </w:r>
                      <w:proofErr w:type="spellEnd"/>
                      <w:r w:rsidRPr="00EF2F6B">
                        <w:rPr>
                          <w:rFonts w:asciiTheme="minorHAnsi" w:hAnsiTheme="minorHAnsi"/>
                          <w:i w:val="0"/>
                          <w:sz w:val="18"/>
                          <w:szCs w:val="18"/>
                          <w:lang w:val="ru-RU"/>
                        </w:rPr>
                        <w:t xml:space="preserve"> Л.В.</w:t>
                      </w:r>
                    </w:p>
                  </w:txbxContent>
                </v:textbox>
              </v:rect>
            </w:pict>
          </mc:Fallback>
        </mc:AlternateContent>
      </w:r>
      <w:r w:rsidRPr="004C298E">
        <w:rPr>
          <w:rFonts w:asciiTheme="minorHAnsi" w:hAnsiTheme="minorHAnsi"/>
          <w:noProof/>
          <w:lang w:val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90AEB9A" wp14:editId="32FD65F6">
                <wp:simplePos x="0" y="0"/>
                <wp:positionH relativeFrom="column">
                  <wp:posOffset>1629410</wp:posOffset>
                </wp:positionH>
                <wp:positionV relativeFrom="paragraph">
                  <wp:posOffset>6067425</wp:posOffset>
                </wp:positionV>
                <wp:extent cx="567690" cy="147320"/>
                <wp:effectExtent l="0" t="0" r="3810" b="5080"/>
                <wp:wrapNone/>
                <wp:docPr id="251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7690" cy="147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F7AD5" w:rsidRPr="00375540" w:rsidRDefault="00DF7AD5" w:rsidP="004C298E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31.10.19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167" style="position:absolute;margin-left:128.3pt;margin-top:477.75pt;width:44.7pt;height:11.6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" filled="f" stroked="f" strokeweight=".25pt">
                <v:textbox inset="1pt,1pt,1pt,1pt">
                  <w:txbxContent>
                    <w:p w:rsidR="00DF7AD5" w:rsidRPr="00375540" w:rsidRDefault="00DF7AD5" w:rsidP="004C298E">
                      <w:pPr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31.10.19</w:t>
                      </w:r>
                    </w:p>
                  </w:txbxContent>
                </v:textbox>
              </v:rect>
            </w:pict>
          </mc:Fallback>
        </mc:AlternateContent>
      </w:r>
      <w:r w:rsidRPr="004C298E">
        <w:rPr>
          <w:rFonts w:asciiTheme="minorHAnsi" w:hAnsiTheme="minorHAnsi"/>
          <w:noProof/>
          <w:lang w:val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E3D6150" wp14:editId="53CB16D3">
                <wp:simplePos x="0" y="0"/>
                <wp:positionH relativeFrom="column">
                  <wp:posOffset>1620520</wp:posOffset>
                </wp:positionH>
                <wp:positionV relativeFrom="paragraph">
                  <wp:posOffset>6229540</wp:posOffset>
                </wp:positionV>
                <wp:extent cx="577215" cy="149860"/>
                <wp:effectExtent l="0" t="0" r="0" b="2540"/>
                <wp:wrapNone/>
                <wp:docPr id="252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7215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F7AD5" w:rsidRPr="00375540" w:rsidRDefault="00DF7AD5" w:rsidP="004C298E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31.10.19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168" style="position:absolute;margin-left:127.6pt;margin-top:490.5pt;width:45.45pt;height:11.8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" filled="f" stroked="f" strokeweight=".25pt">
                <v:textbox inset="1pt,1pt,1pt,1pt">
                  <w:txbxContent>
                    <w:p w:rsidR="00DF7AD5" w:rsidRPr="00375540" w:rsidRDefault="00DF7AD5" w:rsidP="004C298E">
                      <w:pPr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31.10.19</w:t>
                      </w:r>
                    </w:p>
                  </w:txbxContent>
                </v:textbox>
              </v:rect>
            </w:pict>
          </mc:Fallback>
        </mc:AlternateContent>
      </w:r>
      <w:r w:rsidRPr="004C298E">
        <w:rPr>
          <w:rFonts w:asciiTheme="minorHAnsi" w:hAnsiTheme="minorHAnsi"/>
          <w:i w:val="0"/>
          <w:noProof/>
          <w:lang w:val="ru-RU"/>
        </w:rPr>
        <mc:AlternateContent>
          <mc:Choice Requires="wpg">
            <w:drawing>
              <wp:anchor distT="0" distB="0" distL="114300" distR="114300" simplePos="0" relativeHeight="251734016" behindDoc="0" locked="1" layoutInCell="0" allowOverlap="1" wp14:anchorId="3137718C" wp14:editId="370BD9FB">
                <wp:simplePos x="0" y="0"/>
                <wp:positionH relativeFrom="page">
                  <wp:posOffset>723900</wp:posOffset>
                </wp:positionH>
                <wp:positionV relativeFrom="page">
                  <wp:posOffset>247650</wp:posOffset>
                </wp:positionV>
                <wp:extent cx="6588760" cy="10189210"/>
                <wp:effectExtent l="0" t="0" r="21590" b="21590"/>
                <wp:wrapNone/>
                <wp:docPr id="25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25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5" name="Line 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6" name="Line 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7" name="Line 6"/>
                        <wps:cNvCnPr/>
                        <wps:spPr bwMode="auto">
                          <a:xfrm>
                            <a:off x="2012" y="18941"/>
                            <a:ext cx="0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8" name="Line 7"/>
                        <wps:cNvCnPr/>
                        <wps:spPr bwMode="auto">
                          <a:xfrm>
                            <a:off x="4896" y="18977"/>
                            <a:ext cx="0" cy="102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9" name="Line 8"/>
                        <wps:cNvCnPr/>
                        <wps:spPr bwMode="auto">
                          <a:xfrm>
                            <a:off x="6014" y="18958"/>
                            <a:ext cx="29" cy="104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0" name="Line 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1" name="Line 1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2" name="Line 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3" name="Line 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4" name="Line 1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5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79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AD5" w:rsidRPr="00375540" w:rsidRDefault="00DF7AD5" w:rsidP="004C298E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  <w:t>№</w:t>
                              </w: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6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9" y="19338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AD5" w:rsidRPr="00375540" w:rsidRDefault="00DF7AD5" w:rsidP="004C298E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7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79"/>
                            <a:ext cx="23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AD5" w:rsidRPr="00375540" w:rsidRDefault="00DF7AD5" w:rsidP="004C298E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  <w:t>Ф.И.О.</w:t>
                              </w: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8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896" y="19660"/>
                            <a:ext cx="1263" cy="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AD5" w:rsidRPr="00375540" w:rsidRDefault="00DF7AD5" w:rsidP="004C298E">
                              <w:pPr>
                                <w:pStyle w:val="ab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Под</w:t>
                              </w:r>
                              <w:proofErr w:type="spellEnd"/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  <w:t>п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9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043" y="19698"/>
                            <a:ext cx="1561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AD5" w:rsidRPr="00375540" w:rsidRDefault="00DF7AD5" w:rsidP="004C298E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0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AD5" w:rsidRPr="00375540" w:rsidRDefault="00DF7AD5" w:rsidP="004C298E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1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AD5" w:rsidRPr="004C298E" w:rsidRDefault="00DF7AD5" w:rsidP="004C298E">
                              <w:pPr>
                                <w:pStyle w:val="ab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2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AD5" w:rsidRPr="00375540" w:rsidRDefault="00DF7AD5" w:rsidP="004C298E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  <w:t>ЛР по «Численным методам</w:t>
                              </w:r>
                              <w:proofErr w:type="gramStart"/>
                              <w:r w:rsidRPr="00375540"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  <w:t>»-</w:t>
                              </w:r>
                              <w:proofErr w:type="gramEnd"/>
                              <w:r w:rsidRPr="00375540"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  <w:t>НГТУ-(17-ПМ)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169" style="position:absolute;margin-left:57pt;margin-top:19.5pt;width:518.8pt;height:802.3pt;z-index:25173401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" o:allowincell="f">
                <v:rect id="Rectangle 3" o:spid="_x0000_s1170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SBd8QA&#10;AADcAAAADwAAAGRycy9kb3ducmV2LnhtbESP0YrCMBRE34X9h3AX9k1TZZW1GqUuCD6JVj/g0txt&#10;i81Nt4lt9euNIPg4zMwZZrnuTSVaalxpWcF4FIEgzqwuOVdwPm2HPyCcR9ZYWSYFN3KwXn0Mlhhr&#10;2/GR2tTnIkDYxaig8L6OpXRZQQbdyNbEwfuzjUEfZJNL3WAX4KaSkyiaSYMlh4UCa/otKLukV6Pg&#10;4vt2n+TpfTs/b+bZYZN01/9Eqa/PPlmA8NT7d/jV3mkFk+k3PM+EI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7kgXfEAAAA3AAAAA8AAAAAAAAAAAAAAAAAmAIAAGRycy9k&#10;b3ducmV2LnhtbFBLBQYAAAAABAAEAPUAAACJAwAAAAA=&#10;" filled="f" strokeweight="2pt"/>
                <v:line id="Line 4" o:spid="_x0000_s1171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LJLb8AAADcAAAADwAAAGRycy9kb3ducmV2LnhtbESPwQrCMBBE74L/EFbwpqlCRapRRKh4&#10;E6sXb2uztsVmU5qo9e+NIHgcZuYNs1x3phZPal1lWcFkHIEgzq2uuFBwPqWjOQjnkTXWlknBmxys&#10;V/3eEhNtX3ykZ+YLESDsElRQet8kUrq8JINubBvi4N1sa9AH2RZSt/gKcFPLaRTNpMGKw0KJDW1L&#10;yu/Zwyi4X85xujts9anONvpapP5yvWmlhoNuswDhqfP/8K+91wqmc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JLJLb8AAADcAAAADwAAAAAAAAAAAAAAAACh&#10;AgAAZHJzL2Rvd25yZXYueG1sUEsFBgAAAAAEAAQA+QAAAI0DAAAAAA==&#10;" strokeweight="2pt"/>
                <v:line id="Line 5" o:spid="_x0000_s1172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EBXWs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T2Ry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xAV1rAAAAA3AAAAA8AAAAAAAAAAAAAAAAA&#10;oQIAAGRycy9kb3ducmV2LnhtbFBLBQYAAAAABAAEAPkAAACOAwAAAAA=&#10;" strokeweight="2pt"/>
                <v:line id="Line 6" o:spid="_x0000_s1173" style="position:absolute;visibility:visible;mso-wrap-style:square" from="2012,18941" to="201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wzywc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z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MM8sHAAAAA3AAAAA8AAAAAAAAAAAAAAAAA&#10;oQIAAGRycy9kb3ducmV2LnhtbFBLBQYAAAAABAAEAPkAAACOAwAAAAA=&#10;" strokeweight="2pt"/>
                <v:line id="Line 7" o:spid="_x0000_s1174" style="position:absolute;visibility:visible;mso-wrap-style:square" from="4896,18977" to="4896,20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pNms70AAADcAAAADwAAAGRycy9kb3ducmV2LnhtbERPuwrCMBTdBf8hXMFNUwVFqqmIUHET&#10;q4vbtbl9YHNTmqj1780gOB7Oe7PtTSNe1LnasoLZNAJBnFtdc6ngekknKxDOI2tsLJOCDznYJsPB&#10;BmNt33ymV+ZLEULYxaig8r6NpXR5RQbd1LbEgStsZ9AH2JVSd/gO4aaR8yhaSoM1h4YKW9pXlD+y&#10;p1HwuF0X6eG015cm2+l7mfrbvdBKjUf9bg3CU+//4p/7qBXMF2Ft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KTZrO9AAAA3AAAAA8AAAAAAAAAAAAAAAAAoQIA&#10;AGRycy9kb3ducmV2LnhtbFBLBQYAAAAABAAEAPkAAACLAwAAAAA=&#10;" strokeweight="2pt"/>
                <v:line id="Line 8" o:spid="_x0000_s1175" style="position:absolute;visibility:visible;mso-wrap-style:square" from="6014,18958" to="6043,20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d/DKM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Gkz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3fwyjAAAAA3AAAAA8AAAAAAAAAAAAAAAAA&#10;oQIAAGRycy9kb3ducmV2LnhtbFBLBQYAAAAABAAEAPkAAACOAwAAAAA=&#10;" strokeweight="2pt"/>
                <v:line id="Line 9" o:spid="_x0000_s1176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omgCL0AAADcAAAADwAAAGRycy9kb3ducmV2LnhtbERPuwrCMBTdBf8hXMFNUwVFqqmIUHET&#10;q4vbtbl9YHNTmqj1780gOB7Oe7PtTSNe1LnasoLZNAJBnFtdc6ngekknKxDOI2tsLJOCDznYJsPB&#10;BmNt33ymV+ZLEULYxaig8r6NpXR5RQbd1LbEgStsZ9AH2JVSd/gO4aaR8yhaSoM1h4YKW9pXlD+y&#10;p1HwuF0X6eG015cm2+l7mfrbvdBKjUf9bg3CU+//4p/7qBXMl2F+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KJoAi9AAAA3AAAAA8AAAAAAAAAAAAAAAAAoQIA&#10;AGRycy9kb3ducmV2LnhtbFBLBQYAAAAABAAEAPkAAACLAwAAAAA=&#10;" strokeweight="2pt"/>
                <v:line id="Line 10" o:spid="_x0000_s1177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UFk8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T+QS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3FBZPAAAAA3AAAAA8AAAAAAAAAAAAAAAAA&#10;oQIAAGRycy9kb3ducmV2LnhtbFBLBQYAAAAABAAEAPkAAACOAwAAAAA=&#10;" strokeweight="2pt"/>
                <v:line id="Line 11" o:spid="_x0000_s1178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QZV8UAAADcAAAADwAAAGRycy9kb3ducmV2LnhtbESPwW7CMBBE70j9B2sr9QYOOSAaMFHV&#10;FqmIAyrlA5Z4iUPidWQbSPv1uFKlHkcz80azLAfbiSv50DhWMJ1kIIgrpxuuFRy+1uM5iBCRNXaO&#10;ScE3BShXD6MlFtrd+JOu+1iLBOFQoAITY19IGSpDFsPE9cTJOzlvMSbpa6k93hLcdjLPspm02HBa&#10;MNjTq6Gq3V+sgo0/btvpT23kkTf+vdu9PQd7VurpcXhZgIg0xP/wX/tDK8hnOfyeSUdAru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aQZV8UAAADcAAAADwAAAAAAAAAA&#10;AAAAAAChAgAAZHJzL2Rvd25yZXYueG1sUEsFBgAAAAAEAAQA+QAAAJMDAAAAAA==&#10;" strokeweight="1pt"/>
                <v:line id="Line 12" o:spid="_x0000_s1179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s+f8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rGs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JbPn/AAAAA3AAAAA8AAAAAAAAAAAAAAAAA&#10;oQIAAGRycy9kb3ducmV2LnhtbFBLBQYAAAAABAAEAPkAAACOAwAAAAA=&#10;" strokeweight="2pt"/>
                <v:line id="Line 13" o:spid="_x0000_s1180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EkuMUAAADcAAAADwAAAGRycy9kb3ducmV2LnhtbESP0WoCMRRE3wv9h3ALvtWsItKuZpfS&#10;Vqj4ULR+wHVz3axubpYk6tavN0Khj8PMnGHmZW9bcSYfGscKRsMMBHHldMO1gu3P4vkFRIjIGlvH&#10;pOCXApTF48Mcc+0uvKbzJtYiQTjkqMDE2OVShsqQxTB0HXHy9s5bjEn6WmqPlwS3rRxn2VRabDgt&#10;GOzo3VB13JysgqXfrY6ja23kjpf+s/3+eA32oNTgqX+bgYjUx//wX/tLKxhPJ3A/k46ALG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QEkuMUAAADcAAAADwAAAAAAAAAA&#10;AAAAAAChAgAAZHJzL2Rvd25yZXYueG1sUEsFBgAAAAAEAAQA+QAAAJMDAAAAAA==&#10;" strokeweight="1pt"/>
                <v:rect id="Rectangle 14" o:spid="_x0000_s1181" style="position:absolute;left:54;top:19679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kOr8MA&#10;AADcAAAADwAAAGRycy9kb3ducmV2LnhtbESPwWrDMBBE74X8g9hAbrWc0BrXiRJMwdBr3QZ6XKyN&#10;7cRaOZLqOH9fFQo9DjPzhtkdZjOIiZzvLStYJykI4sbqnlsFnx/VYw7CB2SNg2VScCcPh/3iYYeF&#10;tjd+p6kOrYgQ9gUq6EIYCyl905FBn9iROHon6wyGKF0rtcNbhJtBbtI0kwZ7jgsdjvTaUXOpv42C&#10;sjzPx2v9gpWXeeoy/aTb8kup1XIutyACzeE//Nd+0wo22TP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skOr8MAAADcAAAADwAAAAAAAAAAAAAAAACYAgAAZHJzL2Rv&#10;d25yZXYueG1sUEsFBgAAAAAEAAQA9QAAAIgDAAAAAA==&#10;" filled="f" stroked="f" strokeweight=".25pt">
                  <v:textbox inset="1pt,1pt,1pt,1pt">
                    <w:txbxContent>
                      <w:p w:rsidR="00DF7AD5" w:rsidRPr="00375540" w:rsidRDefault="00DF7AD5" w:rsidP="004C298E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  <w:t>№</w:t>
                        </w: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_x0000_s1182" style="position:absolute;left:29;top:19338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uQ2MAA&#10;AADcAAAADwAAAGRycy9kb3ducmV2LnhtbESPQYvCMBSE7wv+h/AEb2uqSNFqlLIgeLWr4PHRPNtq&#10;81KTrNZ/bxYEj8PMfMOsNr1pxZ2cbywrmIwTEMSl1Q1XCg6/2+85CB+QNbaWScGTPGzWg68VZto+&#10;eE/3IlQiQthnqKAOocuk9GVNBv3YdsTRO1tnMETpKqkdPiLctHKaJKk02HBcqLGjn5rKa/FnFOT5&#10;pT/eigVuvZwnLtUzXeUnpUbDPl+CCNSHT/jd3mkF0zSF/zPxCMj1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huQ2MAAAADcAAAADwAAAAAAAAAAAAAAAACYAgAAZHJzL2Rvd25y&#10;ZXYueG1sUEsFBgAAAAAEAAQA9QAAAIUDAAAAAA==&#10;" filled="f" stroked="f" strokeweight=".25pt">
                  <v:textbox inset="1pt,1pt,1pt,1pt">
                    <w:txbxContent>
                      <w:p w:rsidR="00DF7AD5" w:rsidRPr="00375540" w:rsidRDefault="00DF7AD5" w:rsidP="004C298E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2</w:t>
                        </w:r>
                      </w:p>
                    </w:txbxContent>
                  </v:textbox>
                </v:rect>
                <v:rect id="Rectangle 16" o:spid="_x0000_s1183" style="position:absolute;left:2267;top:19679;width:23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c1Q8MA&#10;AADcAAAADwAAAGRycy9kb3ducmV2LnhtbESPwWrDMBBE74X8g9hAbrWcUFzXiRJMwdBr3QZ6XKyN&#10;7cRaOZLqOH9fFQo9DjPzhtkdZjOIiZzvLStYJykI4sbqnlsFnx/VYw7CB2SNg2VScCcPh/3iYYeF&#10;tjd+p6kOrYgQ9gUq6EIYCyl905FBn9iROHon6wyGKF0rtcNbhJtBbtI0kwZ7jgsdjvTaUXOpv42C&#10;sjzPx2v9gpWXeeoy/aTb8kup1XIutyACzeE//Nd+0wo22TP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Vc1Q8MAAADcAAAADwAAAAAAAAAAAAAAAACYAgAAZHJzL2Rv&#10;d25yZXYueG1sUEsFBgAAAAAEAAQA9QAAAIgDAAAAAA==&#10;" filled="f" stroked="f" strokeweight=".25pt">
                  <v:textbox inset="1pt,1pt,1pt,1pt">
                    <w:txbxContent>
                      <w:p w:rsidR="00DF7AD5" w:rsidRPr="00375540" w:rsidRDefault="00DF7AD5" w:rsidP="004C298E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  <w:t>Ф.И.О.</w:t>
                        </w: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7" o:spid="_x0000_s1184" style="position:absolute;left:4896;top:19660;width:1263;height:3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ihMb0A&#10;AADcAAAADwAAAGRycy9kb3ducmV2LnhtbERPTYvCMBC9L/gfwgh7W1NFilajFEHwalXwODRjW20m&#10;NYna/ffmIHh8vO/lujeteJLzjWUF41ECgri0uuFKwfGw/ZuB8AFZY2uZFPyTh/Vq8LPETNsX7+lZ&#10;hErEEPYZKqhD6DIpfVmTQT+yHXHkLtYZDBG6SmqHrxhuWjlJklQabDg21NjRpqbyVjyMgjy/9qd7&#10;Mcetl7PEpXqqq/ys1O+wzxcgAvXhK/64d1rBJI1r45l4BOTq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3MihMb0AAADcAAAADwAAAAAAAAAAAAAAAACYAgAAZHJzL2Rvd25yZXYu&#10;eG1sUEsFBgAAAAAEAAQA9QAAAIIDAAAAAA==&#10;" filled="f" stroked="f" strokeweight=".25pt">
                  <v:textbox inset="1pt,1pt,1pt,1pt">
                    <w:txbxContent>
                      <w:p w:rsidR="00DF7AD5" w:rsidRPr="00375540" w:rsidRDefault="00DF7AD5" w:rsidP="004C298E">
                        <w:pPr>
                          <w:pStyle w:val="ab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Под</w:t>
                        </w:r>
                        <w:proofErr w:type="spellEnd"/>
                        <w:r w:rsidRPr="00375540"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  <w:t>п</w:t>
                        </w: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18" o:spid="_x0000_s1185" style="position:absolute;left:6043;top:19698;width:1561;height: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QEqsMA&#10;AADcAAAADwAAAGRycy9kb3ducmV2LnhtbESPwWrDMBBE74H+g9hCbolcE0ziRgmmYOi1Tgs5LtbW&#10;dmKtXEm1nb+PAoUeh5l5w+yPs+nFSM53lhW8rBMQxLXVHTcKPk/lagvCB2SNvWVScCMPx8PTYo+5&#10;thN/0FiFRkQI+xwVtCEMuZS+bsmgX9uBOHrf1hkMUbpGaodThJtepkmSSYMdx4UWB3prqb5Wv0ZB&#10;UVzmr59qh6WX28RleqOb4qzU8nkuXkEEmsN/+K/9rhWk2Q4eZ+IRkIc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4QEqsMAAADcAAAADwAAAAAAAAAAAAAAAACYAgAAZHJzL2Rv&#10;d25yZXYueG1sUEsFBgAAAAAEAAQA9QAAAIgDAAAAAA==&#10;" filled="f" stroked="f" strokeweight=".25pt">
                  <v:textbox inset="1pt,1pt,1pt,1pt">
                    <w:txbxContent>
                      <w:p w:rsidR="00DF7AD5" w:rsidRPr="00375540" w:rsidRDefault="00DF7AD5" w:rsidP="004C298E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186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c76sAA&#10;AADcAAAADwAAAGRycy9kb3ducmV2LnhtbERPz2vCMBS+C/4P4Qm7aboyqqvGUgbCrlYHOz6at7au&#10;eemSzNb/3hwEjx/f710xmV5cyfnOsoLXVQKCuLa640bB+XRYbkD4gKyxt0wKbuSh2M9nO8y1HflI&#10;1yo0Ioawz1FBG8KQS+nrlgz6lR2II/djncEQoWukdjjGcNPLNEkyabDj2NDiQB8t1b/Vv1FQlpfp&#10;6696x4OXm8Rl+k035bdSL4up3IIINIWn+OH+1ArSdZwfz8QjIP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2c76sAAAADcAAAADwAAAAAAAAAAAAAAAACYAgAAZHJzL2Rvd25y&#10;ZXYueG1sUEsFBgAAAAAEAAQA9QAAAIUDAAAAAA==&#10;" filled="f" stroked="f" strokeweight=".25pt">
                  <v:textbox inset="1pt,1pt,1pt,1pt">
                    <w:txbxContent>
                      <w:p w:rsidR="00DF7AD5" w:rsidRPr="00375540" w:rsidRDefault="00DF7AD5" w:rsidP="004C298E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" o:spid="_x0000_s1187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ueccMA&#10;AADcAAAADwAAAGRycy9kb3ducmV2LnhtbESPwWrDMBBE74X+g9hCbo1sE1zHiRJMIJBr3RZ6XKyN&#10;7dRauZISO39fFQo9DjPzhtnuZzOIGznfW1aQLhMQxI3VPbcK3t+OzwUIH5A1DpZJwZ087HePD1ss&#10;tZ34lW51aEWEsC9RQRfCWErpm44M+qUdiaN3ts5giNK1UjucItwMMkuSXBrsOS50ONKho+arvhoF&#10;VXWZP77rNR69LBKX65Vuq0+lFk9ztQERaA7/4b/2SSvIXlL4PROP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CueccMAAADcAAAADwAAAAAAAAAAAAAAAACYAgAAZHJzL2Rv&#10;d25yZXYueG1sUEsFBgAAAAAEAAQA9QAAAIgDAAAAAA==&#10;" filled="f" stroked="f" strokeweight=".25pt">
                  <v:textbox inset="1pt,1pt,1pt,1pt">
                    <w:txbxContent>
                      <w:p w:rsidR="00DF7AD5" w:rsidRPr="004C298E" w:rsidRDefault="00DF7AD5" w:rsidP="004C298E">
                        <w:pPr>
                          <w:pStyle w:val="ab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6</w:t>
                        </w:r>
                      </w:p>
                    </w:txbxContent>
                  </v:textbox>
                </v:rect>
                <v:rect id="Rectangle 21" o:spid="_x0000_s1188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kABsMA&#10;AADcAAAADwAAAGRycy9kb3ducmV2LnhtbESPwWrDMBBE74X8g9hAbrUcU1LXiRJMIdBr3QZ6XKyN&#10;7cRaOZJqO39fFQo9DjPzhtkdZtOLkZzvLCtYJykI4trqjhsFnx/HxxyED8gae8uk4E4eDvvFww4L&#10;bSd+p7EKjYgQ9gUqaEMYCil93ZJBn9iBOHpn6wyGKF0jtcMpwk0vszTdSIMdx4UWB3ptqb5W30ZB&#10;WV7m0616waOXeeo2+kk35ZdSq+VcbkEEmsN/+K/9phVkzxn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PkABsMAAADcAAAADwAAAAAAAAAAAAAAAACYAgAAZHJzL2Rv&#10;d25yZXYueG1sUEsFBgAAAAAEAAQA9QAAAIgDAAAAAA==&#10;" filled="f" stroked="f" strokeweight=".25pt">
                  <v:textbox inset="1pt,1pt,1pt,1pt">
                    <w:txbxContent>
                      <w:p w:rsidR="00DF7AD5" w:rsidRPr="00375540" w:rsidRDefault="00DF7AD5" w:rsidP="004C298E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  <w:t>ЛР по «Численным методам</w:t>
                        </w:r>
                        <w:proofErr w:type="gramStart"/>
                        <w:r w:rsidRPr="00375540"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  <w:t>»-</w:t>
                        </w:r>
                        <w:proofErr w:type="gramEnd"/>
                        <w:r w:rsidRPr="00375540"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  <w:t>НГТУ-(17-ПМ)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4C298E">
        <w:rPr>
          <w:rFonts w:asciiTheme="minorHAnsi" w:hAnsiTheme="minorHAnsi"/>
          <w:i w:val="0"/>
          <w:noProof/>
          <w:lang w:val="ru-RU"/>
        </w:rPr>
        <mc:AlternateContent>
          <mc:Choice Requires="wps">
            <w:drawing>
              <wp:anchor distT="0" distB="0" distL="114300" distR="114300" simplePos="0" relativeHeight="251735040" behindDoc="0" locked="1" layoutInCell="0" allowOverlap="1" wp14:anchorId="5CB64F05" wp14:editId="59024EAD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0" t="0" r="0" b="0"/>
                <wp:wrapNone/>
                <wp:docPr id="273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760" cy="1018921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6" style="position:absolute;margin-left:56.7pt;margin-top:19.85pt;width:518.8pt;height:802.3pt;z-index:251735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" o:allowincell="f" filled="f" strokeweight="2pt">
                <w10:wrap anchorx="page" anchory="page"/>
                <w10:anchorlock/>
              </v:rect>
            </w:pict>
          </mc:Fallback>
        </mc:AlternateContent>
      </w:r>
    </w:p>
    <w:tbl>
      <w:tblPr>
        <w:tblStyle w:val="af5"/>
        <w:tblW w:w="0" w:type="auto"/>
        <w:tblLook w:val="0000" w:firstRow="0" w:lastRow="0" w:firstColumn="0" w:lastColumn="0" w:noHBand="0" w:noVBand="0"/>
      </w:tblPr>
      <w:tblGrid>
        <w:gridCol w:w="1914"/>
        <w:gridCol w:w="1914"/>
        <w:gridCol w:w="1914"/>
        <w:gridCol w:w="1914"/>
        <w:gridCol w:w="1915"/>
      </w:tblGrid>
      <w:tr w:rsidR="000C5FD8" w:rsidTr="000C5FD8">
        <w:trPr>
          <w:trHeight w:val="374"/>
        </w:trPr>
        <w:tc>
          <w:tcPr>
            <w:tcW w:w="9571" w:type="dxa"/>
            <w:gridSpan w:val="5"/>
          </w:tcPr>
          <w:p w:rsidR="000C5FD8" w:rsidRDefault="000C5FD8" w:rsidP="000C5FD8">
            <w:pPr>
              <w:ind w:left="108"/>
              <w:jc w:val="center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</w:pPr>
            <w:r w:rsidRPr="00EF2F6B">
              <w:rPr>
                <w:noProof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974656" behindDoc="0" locked="0" layoutInCell="1" allowOverlap="1" wp14:anchorId="26140F27" wp14:editId="6A95FF9E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3656965</wp:posOffset>
                      </wp:positionV>
                      <wp:extent cx="329565" cy="156845"/>
                      <wp:effectExtent l="0" t="0" r="0" b="0"/>
                      <wp:wrapNone/>
                      <wp:docPr id="1165" name="Rectangl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9565" cy="1568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DF7AD5" w:rsidRPr="00375540" w:rsidRDefault="00DF7AD5" w:rsidP="004C298E">
                                  <w:pPr>
                                    <w:pStyle w:val="ab"/>
                                    <w:jc w:val="center"/>
                                    <w:rPr>
                                      <w:rFonts w:asciiTheme="minorHAnsi" w:hAnsiTheme="minorHAnsi"/>
                                      <w:sz w:val="18"/>
                                      <w:lang w:val="ru-RU"/>
                                    </w:rPr>
                                  </w:pPr>
                                  <w:proofErr w:type="gramStart"/>
                                  <w:r w:rsidRPr="00375540">
                                    <w:rPr>
                                      <w:rFonts w:asciiTheme="minorHAnsi" w:hAnsiTheme="minorHAnsi"/>
                                      <w:sz w:val="18"/>
                                      <w:lang w:val="ru-RU"/>
                                    </w:rPr>
                                    <w:t>Пров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189" style="position:absolute;left:0;text-align:left;margin-left:-.25pt;margin-top:287.95pt;width:25.95pt;height:12.35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" filled="f" stroked="f" strokeweight=".25pt">
                      <v:textbox inset="1pt,1pt,1pt,1pt">
                        <w:txbxContent>
                          <w:p w:rsidR="00DF7AD5" w:rsidRPr="00375540" w:rsidRDefault="00DF7AD5" w:rsidP="004C298E">
                            <w:pPr>
                              <w:pStyle w:val="ab"/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proofErr w:type="gramStart"/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Пров</w:t>
                            </w:r>
                            <w:proofErr w:type="gramEnd"/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C298E">
              <w:rPr>
                <w:rFonts w:asciiTheme="minorHAnsi" w:hAnsiTheme="minorHAnsi"/>
                <w:noProof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972608" behindDoc="0" locked="0" layoutInCell="1" allowOverlap="1" wp14:anchorId="177C3E52" wp14:editId="146F952D">
                      <wp:simplePos x="0" y="0"/>
                      <wp:positionH relativeFrom="column">
                        <wp:posOffset>308610</wp:posOffset>
                      </wp:positionH>
                      <wp:positionV relativeFrom="paragraph">
                        <wp:posOffset>3641280</wp:posOffset>
                      </wp:positionV>
                      <wp:extent cx="988060" cy="186055"/>
                      <wp:effectExtent l="0" t="0" r="2540" b="4445"/>
                      <wp:wrapNone/>
                      <wp:docPr id="1166" name="Rectangl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88060" cy="1860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DF7AD5" w:rsidRPr="00EF2F6B" w:rsidRDefault="00DF7AD5" w:rsidP="004C298E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 w:rsidRPr="00EF2F6B">
                                    <w:rPr>
                                      <w:rFonts w:asciiTheme="minorHAnsi" w:hAnsiTheme="minorHAnsi"/>
                                      <w:i w:val="0"/>
                                      <w:sz w:val="18"/>
                                      <w:szCs w:val="18"/>
                                      <w:lang w:val="ru-RU"/>
                                    </w:rPr>
                                    <w:t>Талалушкина</w:t>
                                  </w:r>
                                  <w:proofErr w:type="spellEnd"/>
                                  <w:r w:rsidRPr="00EF2F6B">
                                    <w:rPr>
                                      <w:rFonts w:asciiTheme="minorHAnsi" w:hAnsiTheme="minorHAnsi"/>
                                      <w:i w:val="0"/>
                                      <w:sz w:val="18"/>
                                      <w:szCs w:val="18"/>
                                      <w:lang w:val="ru-RU"/>
                                    </w:rPr>
                                    <w:t xml:space="preserve"> Л.В.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_x0000_s1190" style="position:absolute;left:0;text-align:left;margin-left:24.3pt;margin-top:286.7pt;width:77.8pt;height:14.65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" filled="f" stroked="f" strokeweight=".25pt">
                      <v:textbox inset="1pt,1pt,1pt,1pt">
                        <w:txbxContent>
                          <w:p w:rsidR="00DF7AD5" w:rsidRPr="00EF2F6B" w:rsidRDefault="00DF7AD5" w:rsidP="004C298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F2F6B">
                              <w:rPr>
                                <w:rFonts w:asciiTheme="minorHAnsi" w:hAnsiTheme="minorHAnsi"/>
                                <w:i w:val="0"/>
                                <w:sz w:val="18"/>
                                <w:szCs w:val="18"/>
                                <w:lang w:val="ru-RU"/>
                              </w:rPr>
                              <w:t>Талалушкина</w:t>
                            </w:r>
                            <w:proofErr w:type="spellEnd"/>
                            <w:r w:rsidRPr="00EF2F6B">
                              <w:rPr>
                                <w:rFonts w:asciiTheme="minorHAnsi" w:hAnsiTheme="minorHAnsi"/>
                                <w:i w:val="0"/>
                                <w:sz w:val="18"/>
                                <w:szCs w:val="18"/>
                                <w:lang w:val="ru-RU"/>
                              </w:rPr>
                              <w:t xml:space="preserve"> Л.В.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C298E">
              <w:rPr>
                <w:rFonts w:asciiTheme="minorHAnsi" w:hAnsiTheme="minorHAnsi"/>
                <w:noProof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973632" behindDoc="0" locked="0" layoutInCell="1" allowOverlap="1" wp14:anchorId="17BA9A78" wp14:editId="6CC4AD21">
                      <wp:simplePos x="0" y="0"/>
                      <wp:positionH relativeFrom="column">
                        <wp:posOffset>1627505</wp:posOffset>
                      </wp:positionH>
                      <wp:positionV relativeFrom="paragraph">
                        <wp:posOffset>3671570</wp:posOffset>
                      </wp:positionV>
                      <wp:extent cx="577215" cy="149860"/>
                      <wp:effectExtent l="0" t="0" r="0" b="2540"/>
                      <wp:wrapNone/>
                      <wp:docPr id="1167" name="Rectangl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7215" cy="1498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DF7AD5" w:rsidRPr="00375540" w:rsidRDefault="00DF7AD5" w:rsidP="004C298E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sz w:val="18"/>
                                      <w:lang w:val="ru-RU"/>
                                    </w:rPr>
                                  </w:pPr>
                                  <w:r w:rsidRPr="00375540">
                                    <w:rPr>
                                      <w:rFonts w:asciiTheme="minorHAnsi" w:hAnsiTheme="minorHAnsi"/>
                                      <w:sz w:val="18"/>
                                      <w:lang w:val="ru-RU"/>
                                    </w:rPr>
                                    <w:t>31.10.19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_x0000_s1191" style="position:absolute;left:0;text-align:left;margin-left:128.15pt;margin-top:289.1pt;width:45.45pt;height:11.8pt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" filled="f" stroked="f" strokeweight=".25pt">
                      <v:textbox inset="1pt,1pt,1pt,1pt">
                        <w:txbxContent>
                          <w:p w:rsidR="00DF7AD5" w:rsidRPr="00375540" w:rsidRDefault="00DF7AD5" w:rsidP="004C298E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31.10.19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C298E">
              <w:rPr>
                <w:rFonts w:asciiTheme="minorHAnsi" w:hAnsiTheme="minorHAnsi" w:cs="Consolas"/>
                <w:noProof/>
                <w:shd w:val="clear" w:color="auto" w:fill="FFFFFF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968512" behindDoc="0" locked="0" layoutInCell="1" allowOverlap="1" wp14:anchorId="5032CC64" wp14:editId="47D7E67A">
                      <wp:simplePos x="0" y="0"/>
                      <wp:positionH relativeFrom="column">
                        <wp:posOffset>-338455</wp:posOffset>
                      </wp:positionH>
                      <wp:positionV relativeFrom="paragraph">
                        <wp:posOffset>3498215</wp:posOffset>
                      </wp:positionV>
                      <wp:extent cx="329565" cy="156845"/>
                      <wp:effectExtent l="0" t="0" r="0" b="0"/>
                      <wp:wrapNone/>
                      <wp:docPr id="1168" name="Rectangl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9565" cy="1568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DF7AD5" w:rsidRPr="00375540" w:rsidRDefault="00DF7AD5" w:rsidP="004C298E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sz w:val="18"/>
                                      <w:lang w:val="ru-RU"/>
                                    </w:rPr>
                                  </w:pPr>
                                  <w:r w:rsidRPr="00375540">
                                    <w:rPr>
                                      <w:rFonts w:asciiTheme="minorHAnsi" w:hAnsiTheme="minorHAnsi"/>
                                      <w:sz w:val="18"/>
                                      <w:lang w:val="ru-RU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192" style="position:absolute;left:0;text-align:left;margin-left:-26.65pt;margin-top:275.45pt;width:25.95pt;height:12.35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" filled="f" stroked="f" strokeweight=".25pt">
                      <v:textbox inset="1pt,1pt,1pt,1pt">
                        <w:txbxContent>
                          <w:p w:rsidR="00DF7AD5" w:rsidRPr="00375540" w:rsidRDefault="00DF7AD5" w:rsidP="004C298E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C298E">
              <w:rPr>
                <w:rFonts w:asciiTheme="minorHAnsi" w:hAnsiTheme="minorHAnsi" w:cs="Consolas"/>
                <w:noProof/>
                <w:shd w:val="clear" w:color="auto" w:fill="FFFFFF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969536" behindDoc="0" locked="0" layoutInCell="1" allowOverlap="1" wp14:anchorId="40B1C178" wp14:editId="7E57E8B0">
                      <wp:simplePos x="0" y="0"/>
                      <wp:positionH relativeFrom="column">
                        <wp:posOffset>-28575</wp:posOffset>
                      </wp:positionH>
                      <wp:positionV relativeFrom="paragraph">
                        <wp:posOffset>3498215</wp:posOffset>
                      </wp:positionV>
                      <wp:extent cx="329565" cy="156845"/>
                      <wp:effectExtent l="0" t="0" r="0" b="0"/>
                      <wp:wrapNone/>
                      <wp:docPr id="1169" name="Rectangl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9565" cy="1568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DF7AD5" w:rsidRPr="00375540" w:rsidRDefault="00DF7AD5" w:rsidP="004C298E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sz w:val="18"/>
                                      <w:lang w:val="ru-RU"/>
                                    </w:rPr>
                                  </w:pPr>
                                  <w:proofErr w:type="spellStart"/>
                                  <w:r w:rsidRPr="00375540">
                                    <w:rPr>
                                      <w:rFonts w:asciiTheme="minorHAnsi" w:hAnsiTheme="minorHAnsi"/>
                                      <w:sz w:val="18"/>
                                      <w:lang w:val="ru-RU"/>
                                    </w:rPr>
                                    <w:t>Вып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193" style="position:absolute;left:0;text-align:left;margin-left:-2.25pt;margin-top:275.45pt;width:25.95pt;height:12.35pt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" filled="f" stroked="f" strokeweight=".25pt">
                      <v:textbox inset="1pt,1pt,1pt,1pt">
                        <w:txbxContent>
                          <w:p w:rsidR="00DF7AD5" w:rsidRPr="00375540" w:rsidRDefault="00DF7AD5" w:rsidP="004C298E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Вып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C298E">
              <w:rPr>
                <w:rFonts w:asciiTheme="minorHAnsi" w:hAnsiTheme="minorHAnsi" w:cs="Consolas"/>
                <w:noProof/>
                <w:shd w:val="clear" w:color="auto" w:fill="FFFFFF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970560" behindDoc="0" locked="0" layoutInCell="1" allowOverlap="1" wp14:anchorId="0D86AED0" wp14:editId="02ED133E">
                      <wp:simplePos x="0" y="0"/>
                      <wp:positionH relativeFrom="column">
                        <wp:posOffset>386080</wp:posOffset>
                      </wp:positionH>
                      <wp:positionV relativeFrom="paragraph">
                        <wp:posOffset>3493770</wp:posOffset>
                      </wp:positionV>
                      <wp:extent cx="751840" cy="156845"/>
                      <wp:effectExtent l="0" t="0" r="0" b="0"/>
                      <wp:wrapNone/>
                      <wp:docPr id="1170" name="Rectangl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51840" cy="1568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DF7AD5" w:rsidRPr="00375540" w:rsidRDefault="00DF7AD5" w:rsidP="004C298E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sz w:val="18"/>
                                      <w:lang w:val="ru-RU"/>
                                    </w:rPr>
                                  </w:pPr>
                                  <w:r w:rsidRPr="00375540">
                                    <w:rPr>
                                      <w:rFonts w:asciiTheme="minorHAnsi" w:hAnsiTheme="minorHAnsi"/>
                                      <w:sz w:val="18"/>
                                      <w:lang w:val="ru-RU"/>
                                    </w:rPr>
                                    <w:t>Карпов М.О.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_x0000_s1194" style="position:absolute;left:0;text-align:left;margin-left:30.4pt;margin-top:275.1pt;width:59.2pt;height:12.35pt;z-index:251970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" filled="f" stroked="f" strokeweight=".25pt">
                      <v:textbox inset="1pt,1pt,1pt,1pt">
                        <w:txbxContent>
                          <w:p w:rsidR="00DF7AD5" w:rsidRPr="00375540" w:rsidRDefault="00DF7AD5" w:rsidP="004C298E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Карпов М.О.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C298E">
              <w:rPr>
                <w:rFonts w:asciiTheme="minorHAnsi" w:hAnsiTheme="minorHAnsi" w:cs="Consolas"/>
                <w:noProof/>
                <w:shd w:val="clear" w:color="auto" w:fill="FFFFFF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971584" behindDoc="0" locked="0" layoutInCell="1" allowOverlap="1" wp14:anchorId="5C07F568" wp14:editId="385E865A">
                      <wp:simplePos x="0" y="0"/>
                      <wp:positionH relativeFrom="column">
                        <wp:posOffset>1623695</wp:posOffset>
                      </wp:positionH>
                      <wp:positionV relativeFrom="paragraph">
                        <wp:posOffset>3511105</wp:posOffset>
                      </wp:positionV>
                      <wp:extent cx="567690" cy="147320"/>
                      <wp:effectExtent l="0" t="0" r="3810" b="5080"/>
                      <wp:wrapNone/>
                      <wp:docPr id="1171" name="Rectangl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67690" cy="1473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DF7AD5" w:rsidRPr="00375540" w:rsidRDefault="00DF7AD5" w:rsidP="004C298E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sz w:val="18"/>
                                      <w:lang w:val="ru-RU"/>
                                    </w:rPr>
                                  </w:pPr>
                                  <w:r w:rsidRPr="00375540">
                                    <w:rPr>
                                      <w:rFonts w:asciiTheme="minorHAnsi" w:hAnsiTheme="minorHAnsi"/>
                                      <w:sz w:val="18"/>
                                      <w:lang w:val="ru-RU"/>
                                    </w:rPr>
                                    <w:t>31.10.19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_x0000_s1195" style="position:absolute;left:0;text-align:left;margin-left:127.85pt;margin-top:276.45pt;width:44.7pt;height:11.6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" filled="f" stroked="f" strokeweight=".25pt">
                      <v:textbox inset="1pt,1pt,1pt,1pt">
                        <w:txbxContent>
                          <w:p w:rsidR="00DF7AD5" w:rsidRPr="00375540" w:rsidRDefault="00DF7AD5" w:rsidP="004C298E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31.10.19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>Исходная матрица</w:t>
            </w:r>
          </w:p>
        </w:tc>
      </w:tr>
      <w:tr w:rsidR="000C5FD8" w:rsidTr="00DF7AD5">
        <w:tblPrEx>
          <w:tblLook w:val="04A0" w:firstRow="1" w:lastRow="0" w:firstColumn="1" w:lastColumn="0" w:noHBand="0" w:noVBand="1"/>
        </w:tblPrEx>
        <w:trPr>
          <w:trHeight w:val="610"/>
        </w:trPr>
        <w:tc>
          <w:tcPr>
            <w:tcW w:w="1914" w:type="dxa"/>
          </w:tcPr>
          <w:p w:rsidR="000C5FD8" w:rsidRDefault="000C5FD8" w:rsidP="000C5FD8">
            <w:pPr>
              <w:jc w:val="center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</w:pPr>
            <w:r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>№</w:t>
            </w:r>
          </w:p>
        </w:tc>
        <w:tc>
          <w:tcPr>
            <w:tcW w:w="5742" w:type="dxa"/>
            <w:gridSpan w:val="3"/>
          </w:tcPr>
          <w:p w:rsidR="000C5FD8" w:rsidRDefault="000C5FD8" w:rsidP="000C5FD8">
            <w:pPr>
              <w:jc w:val="center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</w:pPr>
            <w:r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>Матрица коэффициентов</w:t>
            </w:r>
            <w:proofErr w:type="gramStart"/>
            <w:r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 xml:space="preserve"> А</w:t>
            </w:r>
            <w:proofErr w:type="gramEnd"/>
          </w:p>
        </w:tc>
        <w:tc>
          <w:tcPr>
            <w:tcW w:w="1915" w:type="dxa"/>
          </w:tcPr>
          <w:p w:rsidR="000C5FD8" w:rsidRPr="000C5FD8" w:rsidRDefault="000C5FD8" w:rsidP="000C5FD8">
            <w:pPr>
              <w:jc w:val="center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>Вектор</w:t>
            </w:r>
            <w:r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b</w:t>
            </w:r>
          </w:p>
        </w:tc>
      </w:tr>
      <w:tr w:rsidR="000C5FD8" w:rsidTr="000C5FD8">
        <w:tblPrEx>
          <w:tblLook w:val="04A0" w:firstRow="1" w:lastRow="0" w:firstColumn="1" w:lastColumn="0" w:noHBand="0" w:noVBand="1"/>
        </w:tblPrEx>
        <w:trPr>
          <w:trHeight w:val="562"/>
        </w:trPr>
        <w:tc>
          <w:tcPr>
            <w:tcW w:w="1914" w:type="dxa"/>
            <w:vMerge w:val="restart"/>
          </w:tcPr>
          <w:p w:rsidR="000C5FD8" w:rsidRPr="000C5FD8" w:rsidRDefault="00072623" w:rsidP="000C5FD8">
            <w:pPr>
              <w:jc w:val="center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3</w:t>
            </w:r>
          </w:p>
        </w:tc>
        <w:tc>
          <w:tcPr>
            <w:tcW w:w="1914" w:type="dxa"/>
          </w:tcPr>
          <w:p w:rsidR="000C5FD8" w:rsidRPr="000C5FD8" w:rsidRDefault="000C5FD8" w:rsidP="00072623">
            <w:pPr>
              <w:jc w:val="center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2.</w:t>
            </w:r>
            <w:r w:rsidR="00072623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30</w:t>
            </w:r>
          </w:p>
        </w:tc>
        <w:tc>
          <w:tcPr>
            <w:tcW w:w="1914" w:type="dxa"/>
          </w:tcPr>
          <w:p w:rsidR="000C5FD8" w:rsidRPr="000C5FD8" w:rsidRDefault="00072623" w:rsidP="000C5FD8">
            <w:pPr>
              <w:jc w:val="center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5.70</w:t>
            </w:r>
          </w:p>
        </w:tc>
        <w:tc>
          <w:tcPr>
            <w:tcW w:w="1914" w:type="dxa"/>
          </w:tcPr>
          <w:p w:rsidR="000C5FD8" w:rsidRPr="000C5FD8" w:rsidRDefault="00072623" w:rsidP="000C5FD8">
            <w:pPr>
              <w:jc w:val="center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-0.80</w:t>
            </w:r>
          </w:p>
        </w:tc>
        <w:tc>
          <w:tcPr>
            <w:tcW w:w="1915" w:type="dxa"/>
          </w:tcPr>
          <w:p w:rsidR="000C5FD8" w:rsidRPr="000C5FD8" w:rsidRDefault="00072623" w:rsidP="000C5FD8">
            <w:pPr>
              <w:jc w:val="center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-6.49</w:t>
            </w:r>
          </w:p>
        </w:tc>
      </w:tr>
      <w:tr w:rsidR="000C5FD8" w:rsidTr="000C5FD8">
        <w:tblPrEx>
          <w:tblLook w:val="04A0" w:firstRow="1" w:lastRow="0" w:firstColumn="1" w:lastColumn="0" w:noHBand="0" w:noVBand="1"/>
        </w:tblPrEx>
        <w:trPr>
          <w:trHeight w:val="606"/>
        </w:trPr>
        <w:tc>
          <w:tcPr>
            <w:tcW w:w="1914" w:type="dxa"/>
            <w:vMerge/>
          </w:tcPr>
          <w:p w:rsidR="000C5FD8" w:rsidRDefault="000C5FD8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</w:pPr>
          </w:p>
        </w:tc>
        <w:tc>
          <w:tcPr>
            <w:tcW w:w="1914" w:type="dxa"/>
          </w:tcPr>
          <w:p w:rsidR="000C5FD8" w:rsidRPr="000C5FD8" w:rsidRDefault="000C5FD8" w:rsidP="00072623">
            <w:pPr>
              <w:jc w:val="center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3.</w:t>
            </w:r>
            <w:r w:rsidR="00072623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50</w:t>
            </w:r>
          </w:p>
        </w:tc>
        <w:tc>
          <w:tcPr>
            <w:tcW w:w="1914" w:type="dxa"/>
          </w:tcPr>
          <w:p w:rsidR="000C5FD8" w:rsidRPr="000C5FD8" w:rsidRDefault="00072623" w:rsidP="000C5FD8">
            <w:pPr>
              <w:jc w:val="center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-2.70</w:t>
            </w:r>
          </w:p>
        </w:tc>
        <w:tc>
          <w:tcPr>
            <w:tcW w:w="1914" w:type="dxa"/>
          </w:tcPr>
          <w:p w:rsidR="000C5FD8" w:rsidRPr="000C5FD8" w:rsidRDefault="00072623" w:rsidP="000C5FD8">
            <w:pPr>
              <w:jc w:val="center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5.30</w:t>
            </w:r>
          </w:p>
        </w:tc>
        <w:tc>
          <w:tcPr>
            <w:tcW w:w="1915" w:type="dxa"/>
          </w:tcPr>
          <w:p w:rsidR="000C5FD8" w:rsidRPr="000C5FD8" w:rsidRDefault="00072623" w:rsidP="000C5FD8">
            <w:pPr>
              <w:jc w:val="center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19.20</w:t>
            </w:r>
          </w:p>
        </w:tc>
      </w:tr>
      <w:tr w:rsidR="000C5FD8" w:rsidTr="000C5FD8">
        <w:tblPrEx>
          <w:tblLook w:val="04A0" w:firstRow="1" w:lastRow="0" w:firstColumn="1" w:lastColumn="0" w:noHBand="0" w:noVBand="1"/>
        </w:tblPrEx>
        <w:trPr>
          <w:trHeight w:val="636"/>
        </w:trPr>
        <w:tc>
          <w:tcPr>
            <w:tcW w:w="1914" w:type="dxa"/>
            <w:vMerge/>
          </w:tcPr>
          <w:p w:rsidR="000C5FD8" w:rsidRDefault="000C5FD8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</w:pPr>
          </w:p>
        </w:tc>
        <w:tc>
          <w:tcPr>
            <w:tcW w:w="1914" w:type="dxa"/>
          </w:tcPr>
          <w:p w:rsidR="000C5FD8" w:rsidRPr="000C5FD8" w:rsidRDefault="000C5FD8" w:rsidP="00072623">
            <w:pPr>
              <w:jc w:val="center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1.</w:t>
            </w:r>
            <w:r w:rsidR="00072623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70</w:t>
            </w:r>
          </w:p>
        </w:tc>
        <w:tc>
          <w:tcPr>
            <w:tcW w:w="1914" w:type="dxa"/>
          </w:tcPr>
          <w:p w:rsidR="000C5FD8" w:rsidRPr="000C5FD8" w:rsidRDefault="000C5FD8" w:rsidP="00072623">
            <w:pPr>
              <w:jc w:val="center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2.</w:t>
            </w:r>
            <w:r w:rsidR="00072623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30</w:t>
            </w:r>
          </w:p>
        </w:tc>
        <w:tc>
          <w:tcPr>
            <w:tcW w:w="1914" w:type="dxa"/>
          </w:tcPr>
          <w:p w:rsidR="000C5FD8" w:rsidRPr="000C5FD8" w:rsidRDefault="00072623" w:rsidP="000C5FD8">
            <w:pPr>
              <w:jc w:val="center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-1.80</w:t>
            </w:r>
          </w:p>
        </w:tc>
        <w:tc>
          <w:tcPr>
            <w:tcW w:w="1915" w:type="dxa"/>
          </w:tcPr>
          <w:p w:rsidR="000C5FD8" w:rsidRPr="000C5FD8" w:rsidRDefault="00072623" w:rsidP="000C5FD8">
            <w:pPr>
              <w:jc w:val="center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-5.09</w:t>
            </w:r>
          </w:p>
        </w:tc>
      </w:tr>
    </w:tbl>
    <w:p w:rsidR="004C298E" w:rsidRDefault="004C298E">
      <w:pPr>
        <w:jc w:val="left"/>
        <w:rPr>
          <w:rFonts w:asciiTheme="minorHAnsi" w:eastAsia="Noto Sans CJK SC Regular" w:hAnsiTheme="minorHAnsi" w:cs="FreeSans"/>
          <w:i w:val="0"/>
          <w:color w:val="00000A"/>
          <w:kern w:val="3"/>
          <w:lang w:val="ru-RU" w:eastAsia="zh-CN" w:bidi="hi-IN"/>
        </w:rPr>
      </w:pPr>
      <w:r>
        <w:rPr>
          <w:rFonts w:asciiTheme="minorHAnsi" w:eastAsia="Noto Sans CJK SC Regular" w:hAnsiTheme="minorHAnsi" w:cs="FreeSans"/>
          <w:i w:val="0"/>
          <w:color w:val="00000A"/>
          <w:kern w:val="3"/>
          <w:lang w:val="ru-RU" w:eastAsia="zh-CN" w:bidi="hi-IN"/>
        </w:rPr>
        <w:br w:type="page"/>
      </w:r>
    </w:p>
    <w:p w:rsidR="003F5C0D" w:rsidRPr="008D03F0" w:rsidRDefault="003F5C0D" w:rsidP="003F5C0D">
      <w:pPr>
        <w:pStyle w:val="1"/>
        <w:numPr>
          <w:ilvl w:val="0"/>
          <w:numId w:val="1"/>
        </w:numPr>
        <w:rPr>
          <w:rFonts w:asciiTheme="minorHAnsi" w:hAnsiTheme="minorHAnsi"/>
          <w:i w:val="0"/>
          <w:sz w:val="32"/>
          <w:szCs w:val="32"/>
          <w:lang w:val="ru-RU"/>
        </w:rPr>
      </w:pPr>
      <w:bookmarkStart w:id="8" w:name="_Toc25674695"/>
      <w:r>
        <w:rPr>
          <w:rFonts w:asciiTheme="minorHAnsi" w:hAnsiTheme="minorHAnsi"/>
          <w:i w:val="0"/>
          <w:sz w:val="32"/>
          <w:szCs w:val="32"/>
          <w:lang w:val="ru-RU"/>
        </w:rPr>
        <w:lastRenderedPageBreak/>
        <w:t xml:space="preserve">реализация на языке </w:t>
      </w:r>
      <w:r>
        <w:rPr>
          <w:rFonts w:asciiTheme="minorHAnsi" w:hAnsiTheme="minorHAnsi"/>
          <w:i w:val="0"/>
          <w:sz w:val="32"/>
          <w:szCs w:val="32"/>
          <w:lang w:val="en-US"/>
        </w:rPr>
        <w:t>c++</w:t>
      </w:r>
      <w:bookmarkEnd w:id="8"/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9571"/>
      </w:tblGrid>
      <w:tr w:rsidR="003F5C0D" w:rsidTr="003F5C0D">
        <w:tc>
          <w:tcPr>
            <w:tcW w:w="9571" w:type="dxa"/>
          </w:tcPr>
          <w:p w:rsidR="003F5C0D" w:rsidRPr="003F5C0D" w:rsidRDefault="003F5C0D" w:rsidP="003F5C0D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 xml:space="preserve">Реализация на языке </w:t>
            </w:r>
            <w:r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C++</w:t>
            </w:r>
          </w:p>
        </w:tc>
      </w:tr>
      <w:tr w:rsidR="003F5C0D" w:rsidRPr="004A4075" w:rsidTr="003F5C0D">
        <w:trPr>
          <w:trHeight w:val="12408"/>
        </w:trPr>
        <w:tc>
          <w:tcPr>
            <w:tcW w:w="9571" w:type="dxa"/>
          </w:tcPr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>#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>include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 xml:space="preserve"> &lt;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>iostream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>&gt;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>#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>include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 xml:space="preserve"> &lt;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>stdio.h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>&gt;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>#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>include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 xml:space="preserve"> &lt;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>fstream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>&gt;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>#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>include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 xml:space="preserve"> &lt;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>string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>&gt;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</w:pP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</w:pP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>using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 xml:space="preserve"> 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>namespace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 xml:space="preserve"> 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>std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>;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</w:pP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void 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print_mtrx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(double **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matr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, 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int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n, 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int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step){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for(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int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=0; 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&lt;n; 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++){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for(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int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j=0; j&lt;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n+step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; j++){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cout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&lt;&lt;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matr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[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][j]&lt;&lt;" ";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}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cout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&lt;&lt;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endl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;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}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cout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&lt;&lt;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endl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;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}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int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col_max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(double **matrix, 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int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col, 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int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n){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double max = abs(matrix[col][col]);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int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maxPos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= col;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for(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int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=col+1; 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&lt;n; ++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){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double element = abs(matrix[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][col]);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if(element&gt;max){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max = element;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maxPos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= 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;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}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}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return 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maxPos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;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}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int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triangle(double **matrix, 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int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n, 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int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step){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double buff;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if (n == 0)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return 0;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for(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int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=0; 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&lt;n-1; ++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){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int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imax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= 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col_max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(matrix, 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, n);</w:t>
            </w:r>
          </w:p>
          <w:p w:rsidR="003F5C0D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>if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 xml:space="preserve"> (i</w:t>
            </w:r>
            <w:proofErr w:type="gram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 xml:space="preserve"> !</w:t>
            </w:r>
            <w:proofErr w:type="gram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 xml:space="preserve">= 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>imax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>) {</w:t>
            </w:r>
          </w:p>
        </w:tc>
      </w:tr>
    </w:tbl>
    <w:p w:rsidR="003F5C0D" w:rsidRPr="004A4075" w:rsidRDefault="007B298C" w:rsidP="003F5C0D">
      <w:pPr>
        <w:jc w:val="left"/>
        <w:rPr>
          <w:rFonts w:asciiTheme="minorHAnsi" w:eastAsia="Noto Sans CJK SC Regular" w:hAnsiTheme="minorHAnsi" w:cs="FreeSans"/>
          <w:i w:val="0"/>
          <w:color w:val="00000A"/>
          <w:kern w:val="3"/>
          <w:lang w:val="en-US" w:eastAsia="zh-CN" w:bidi="hi-IN"/>
        </w:rPr>
      </w:pP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F401E35" wp14:editId="49D3AF38">
                <wp:simplePos x="0" y="0"/>
                <wp:positionH relativeFrom="column">
                  <wp:posOffset>1633220</wp:posOffset>
                </wp:positionH>
                <wp:positionV relativeFrom="paragraph">
                  <wp:posOffset>733235</wp:posOffset>
                </wp:positionV>
                <wp:extent cx="567690" cy="147320"/>
                <wp:effectExtent l="0" t="0" r="3810" b="5080"/>
                <wp:wrapNone/>
                <wp:docPr id="509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7690" cy="147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F7AD5" w:rsidRPr="00375540" w:rsidRDefault="00DF7AD5" w:rsidP="003F5C0D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31.10.19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196" style="position:absolute;margin-left:128.6pt;margin-top:57.75pt;width:44.7pt;height:11.6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" filled="f" stroked="f" strokeweight=".25pt">
                <v:textbox inset="1pt,1pt,1pt,1pt">
                  <w:txbxContent>
                    <w:p w:rsidR="00DF7AD5" w:rsidRPr="00375540" w:rsidRDefault="00DF7AD5" w:rsidP="003F5C0D">
                      <w:pPr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31.10.19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91F74AC" wp14:editId="06CBCFA4">
                <wp:simplePos x="0" y="0"/>
                <wp:positionH relativeFrom="column">
                  <wp:posOffset>1637030</wp:posOffset>
                </wp:positionH>
                <wp:positionV relativeFrom="paragraph">
                  <wp:posOffset>916750</wp:posOffset>
                </wp:positionV>
                <wp:extent cx="577215" cy="149860"/>
                <wp:effectExtent l="0" t="0" r="0" b="2540"/>
                <wp:wrapNone/>
                <wp:docPr id="50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7215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F7AD5" w:rsidRPr="00375540" w:rsidRDefault="00DF7AD5" w:rsidP="003F5C0D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31.10.19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197" style="position:absolute;margin-left:128.9pt;margin-top:72.2pt;width:45.45pt;height:11.8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" filled="f" stroked="f" strokeweight=".25pt">
                <v:textbox inset="1pt,1pt,1pt,1pt">
                  <w:txbxContent>
                    <w:p w:rsidR="00DF7AD5" w:rsidRPr="00375540" w:rsidRDefault="00DF7AD5" w:rsidP="003F5C0D">
                      <w:pPr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31.10.19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3E9824C" wp14:editId="40386E88">
                <wp:simplePos x="0" y="0"/>
                <wp:positionH relativeFrom="column">
                  <wp:posOffset>-327660</wp:posOffset>
                </wp:positionH>
                <wp:positionV relativeFrom="paragraph">
                  <wp:posOffset>731075</wp:posOffset>
                </wp:positionV>
                <wp:extent cx="329565" cy="156845"/>
                <wp:effectExtent l="0" t="0" r="0" b="0"/>
                <wp:wrapNone/>
                <wp:docPr id="506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F7AD5" w:rsidRPr="00375540" w:rsidRDefault="00DF7AD5" w:rsidP="003F5C0D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198" style="position:absolute;margin-left:-25.8pt;margin-top:57.55pt;width:25.95pt;height:12.3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" filled="f" stroked="f" strokeweight=".25pt">
                <v:textbox inset="1pt,1pt,1pt,1pt">
                  <w:txbxContent>
                    <w:p w:rsidR="00DF7AD5" w:rsidRPr="00375540" w:rsidRDefault="00DF7AD5" w:rsidP="003F5C0D">
                      <w:pPr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FF537D7" wp14:editId="0D6C042E">
                <wp:simplePos x="0" y="0"/>
                <wp:positionH relativeFrom="column">
                  <wp:posOffset>395605</wp:posOffset>
                </wp:positionH>
                <wp:positionV relativeFrom="paragraph">
                  <wp:posOffset>726630</wp:posOffset>
                </wp:positionV>
                <wp:extent cx="751840" cy="156845"/>
                <wp:effectExtent l="0" t="0" r="0" b="0"/>
                <wp:wrapNone/>
                <wp:docPr id="508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1840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F7AD5" w:rsidRPr="00375540" w:rsidRDefault="00DF7AD5" w:rsidP="003F5C0D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Карпов М.О.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_x0000_s1199" style="position:absolute;margin-left:31.15pt;margin-top:57.2pt;width:59.2pt;height:12.35pt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" filled="f" stroked="f" strokeweight=".25pt">
                <v:textbox inset="1pt,1pt,1pt,1pt">
                  <w:txbxContent>
                    <w:p w:rsidR="00DF7AD5" w:rsidRPr="00375540" w:rsidRDefault="00DF7AD5" w:rsidP="003F5C0D">
                      <w:pPr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Карпов М.О.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3E920B9" wp14:editId="2198FBAD">
                <wp:simplePos x="0" y="0"/>
                <wp:positionH relativeFrom="column">
                  <wp:posOffset>-16510</wp:posOffset>
                </wp:positionH>
                <wp:positionV relativeFrom="paragraph">
                  <wp:posOffset>890270</wp:posOffset>
                </wp:positionV>
                <wp:extent cx="329565" cy="156845"/>
                <wp:effectExtent l="0" t="0" r="0" b="0"/>
                <wp:wrapNone/>
                <wp:docPr id="503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F7AD5" w:rsidRPr="00375540" w:rsidRDefault="00DF7AD5" w:rsidP="003F5C0D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proofErr w:type="gramStart"/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Пров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200" style="position:absolute;margin-left:-1.3pt;margin-top:70.1pt;width:25.95pt;height:12.3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" filled="f" stroked="f" strokeweight=".25pt">
                <v:textbox inset="1pt,1pt,1pt,1pt">
                  <w:txbxContent>
                    <w:p w:rsidR="00DF7AD5" w:rsidRPr="00375540" w:rsidRDefault="00DF7AD5" w:rsidP="003F5C0D">
                      <w:pPr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proofErr w:type="gramStart"/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Пров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4FBE49B" wp14:editId="4E7DD018">
                <wp:simplePos x="0" y="0"/>
                <wp:positionH relativeFrom="column">
                  <wp:posOffset>-19050</wp:posOffset>
                </wp:positionH>
                <wp:positionV relativeFrom="paragraph">
                  <wp:posOffset>731520</wp:posOffset>
                </wp:positionV>
                <wp:extent cx="329565" cy="156845"/>
                <wp:effectExtent l="0" t="0" r="0" b="0"/>
                <wp:wrapNone/>
                <wp:docPr id="507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F7AD5" w:rsidRPr="00375540" w:rsidRDefault="00DF7AD5" w:rsidP="003F5C0D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Вып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201" style="position:absolute;margin-left:-1.5pt;margin-top:57.6pt;width:25.95pt;height:12.3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" filled="f" stroked="f" strokeweight=".25pt">
                <v:textbox inset="1pt,1pt,1pt,1pt">
                  <w:txbxContent>
                    <w:p w:rsidR="00DF7AD5" w:rsidRPr="00375540" w:rsidRDefault="00DF7AD5" w:rsidP="003F5C0D">
                      <w:pPr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proofErr w:type="spellStart"/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Вып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BA514FD" wp14:editId="172319CF">
                <wp:simplePos x="0" y="0"/>
                <wp:positionH relativeFrom="column">
                  <wp:posOffset>318135</wp:posOffset>
                </wp:positionH>
                <wp:positionV relativeFrom="paragraph">
                  <wp:posOffset>874840</wp:posOffset>
                </wp:positionV>
                <wp:extent cx="988060" cy="186055"/>
                <wp:effectExtent l="0" t="0" r="2540" b="4445"/>
                <wp:wrapNone/>
                <wp:docPr id="504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806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F7AD5" w:rsidRPr="00EF2F6B" w:rsidRDefault="00DF7AD5" w:rsidP="003F5C0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F2F6B">
                              <w:rPr>
                                <w:rFonts w:asciiTheme="minorHAnsi" w:hAnsiTheme="minorHAnsi"/>
                                <w:i w:val="0"/>
                                <w:sz w:val="18"/>
                                <w:szCs w:val="18"/>
                                <w:lang w:val="ru-RU"/>
                              </w:rPr>
                              <w:t>Талалушкина</w:t>
                            </w:r>
                            <w:proofErr w:type="spellEnd"/>
                            <w:r w:rsidRPr="00EF2F6B">
                              <w:rPr>
                                <w:rFonts w:asciiTheme="minorHAnsi" w:hAnsiTheme="minorHAnsi"/>
                                <w:i w:val="0"/>
                                <w:sz w:val="18"/>
                                <w:szCs w:val="18"/>
                                <w:lang w:val="ru-RU"/>
                              </w:rPr>
                              <w:t xml:space="preserve"> Л.В.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202" style="position:absolute;margin-left:25.05pt;margin-top:68.9pt;width:77.8pt;height:14.6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" filled="f" stroked="f" strokeweight=".25pt">
                <v:textbox inset="1pt,1pt,1pt,1pt">
                  <w:txbxContent>
                    <w:p w:rsidR="00DF7AD5" w:rsidRPr="00EF2F6B" w:rsidRDefault="00DF7AD5" w:rsidP="003F5C0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EF2F6B">
                        <w:rPr>
                          <w:rFonts w:asciiTheme="minorHAnsi" w:hAnsiTheme="minorHAnsi"/>
                          <w:i w:val="0"/>
                          <w:sz w:val="18"/>
                          <w:szCs w:val="18"/>
                          <w:lang w:val="ru-RU"/>
                        </w:rPr>
                        <w:t>Талалушкина</w:t>
                      </w:r>
                      <w:proofErr w:type="spellEnd"/>
                      <w:r w:rsidRPr="00EF2F6B">
                        <w:rPr>
                          <w:rFonts w:asciiTheme="minorHAnsi" w:hAnsiTheme="minorHAnsi"/>
                          <w:i w:val="0"/>
                          <w:sz w:val="18"/>
                          <w:szCs w:val="18"/>
                          <w:lang w:val="ru-RU"/>
                        </w:rPr>
                        <w:t xml:space="preserve"> Л.В.</w:t>
                      </w:r>
                    </w:p>
                  </w:txbxContent>
                </v:textbox>
              </v:rect>
            </w:pict>
          </mc:Fallback>
        </mc:AlternateContent>
      </w:r>
      <w:r w:rsidR="003F5C0D" w:rsidRPr="004C298E">
        <w:rPr>
          <w:rFonts w:asciiTheme="minorHAnsi" w:hAnsiTheme="minorHAnsi"/>
          <w:i w:val="0"/>
          <w:noProof/>
          <w:lang w:val="ru-RU"/>
        </w:rPr>
        <mc:AlternateContent>
          <mc:Choice Requires="wpg">
            <w:drawing>
              <wp:anchor distT="0" distB="0" distL="114300" distR="114300" simplePos="0" relativeHeight="251754496" behindDoc="0" locked="1" layoutInCell="0" allowOverlap="1" wp14:anchorId="38A1E341" wp14:editId="35981246">
                <wp:simplePos x="0" y="0"/>
                <wp:positionH relativeFrom="page">
                  <wp:posOffset>723900</wp:posOffset>
                </wp:positionH>
                <wp:positionV relativeFrom="page">
                  <wp:posOffset>247650</wp:posOffset>
                </wp:positionV>
                <wp:extent cx="6588760" cy="10189210"/>
                <wp:effectExtent l="0" t="0" r="21590" b="21590"/>
                <wp:wrapNone/>
                <wp:docPr id="48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48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4" name="Line 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5" name="Line 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6" name="Line 6"/>
                        <wps:cNvCnPr/>
                        <wps:spPr bwMode="auto">
                          <a:xfrm>
                            <a:off x="2012" y="18941"/>
                            <a:ext cx="0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7" name="Line 7"/>
                        <wps:cNvCnPr/>
                        <wps:spPr bwMode="auto">
                          <a:xfrm>
                            <a:off x="4896" y="18977"/>
                            <a:ext cx="0" cy="102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8" name="Line 8"/>
                        <wps:cNvCnPr/>
                        <wps:spPr bwMode="auto">
                          <a:xfrm>
                            <a:off x="6014" y="18958"/>
                            <a:ext cx="29" cy="104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9" name="Line 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0" name="Line 1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1" name="Line 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2" name="Line 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3" name="Line 1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4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79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AD5" w:rsidRPr="00375540" w:rsidRDefault="00DF7AD5" w:rsidP="003F5C0D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  <w:t>№</w:t>
                              </w: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9" y="19338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AD5" w:rsidRPr="00375540" w:rsidRDefault="00DF7AD5" w:rsidP="003F5C0D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79"/>
                            <a:ext cx="23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AD5" w:rsidRPr="00375540" w:rsidRDefault="00DF7AD5" w:rsidP="003F5C0D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  <w:t>Ф.И.О.</w:t>
                              </w: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7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896" y="19660"/>
                            <a:ext cx="1263" cy="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AD5" w:rsidRPr="00375540" w:rsidRDefault="00DF7AD5" w:rsidP="003F5C0D">
                              <w:pPr>
                                <w:pStyle w:val="ab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Под</w:t>
                              </w:r>
                              <w:proofErr w:type="spellEnd"/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  <w:t>п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043" y="19698"/>
                            <a:ext cx="1561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AD5" w:rsidRPr="00375540" w:rsidRDefault="00DF7AD5" w:rsidP="003F5C0D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AD5" w:rsidRPr="00375540" w:rsidRDefault="00DF7AD5" w:rsidP="003F5C0D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00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AD5" w:rsidRPr="007B298C" w:rsidRDefault="00DF7AD5" w:rsidP="003F5C0D">
                              <w:pPr>
                                <w:pStyle w:val="ab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01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AD5" w:rsidRPr="00375540" w:rsidRDefault="00DF7AD5" w:rsidP="003F5C0D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  <w:t>ЛР по «Численным методам</w:t>
                              </w:r>
                              <w:proofErr w:type="gramStart"/>
                              <w:r w:rsidRPr="00375540"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  <w:t>»-</w:t>
                              </w:r>
                              <w:proofErr w:type="gramEnd"/>
                              <w:r w:rsidRPr="00375540"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  <w:t>НГТУ-(17-ПМ)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203" style="position:absolute;margin-left:57pt;margin-top:19.5pt;width:518.8pt;height:802.3pt;z-index:25175449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" o:allowincell="f">
                <v:rect id="Rectangle 3" o:spid="_x0000_s1204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b3vMQA&#10;AADcAAAADwAAAGRycy9kb3ducmV2LnhtbESP0YrCMBRE34X9h3AXfNN0VRatRqmC4JPsVj/g0lzb&#10;YnPTbWJb/XqzIPg4zMwZZrXpTSVaalxpWcHXOAJBnFldcq7gfNqP5iCcR9ZYWSYFd3KwWX8MVhhr&#10;2/EvtanPRYCwi1FB4X0dS+myggy6sa2Jg3exjUEfZJNL3WAX4KaSkyj6lgZLDgsF1rQrKLumN6Pg&#10;6vv2mOTpY784bxfZzzbpbn+JUsPPPlmC8NT7d/jVPmgFs/kU/s+EIyD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km97zEAAAA3AAAAA8AAAAAAAAAAAAAAAAAmAIAAGRycy9k&#10;b3ducmV2LnhtbFBLBQYAAAAABAAEAPUAAACJAwAAAAA=&#10;" filled="f" strokeweight="2pt"/>
                <v:line id="Line 4" o:spid="_x0000_s1205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/WCCc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v1ggnAAAAA3AAAAA8AAAAAAAAAAAAAAAAA&#10;oQIAAGRycy9kb3ducmV2LnhtbFBLBQYAAAAABAAEAPkAAACOAwAAAAA=&#10;" strokeweight="2pt"/>
                <v:line id="Line 5" o:spid="_x0000_s1206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knks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y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S5J5LAAAAA3AAAAA8AAAAAAAAAAAAAAAAA&#10;oQIAAGRycy9kb3ducmV2LnhtbFBLBQYAAAAABAAEAPkAAACOAwAAAAA=&#10;" strokeweight="2pt"/>
                <v:line id="Line 6" o:spid="_x0000_s1207" style="position:absolute;visibility:visible;mso-wrap-style:square" from="2012,18941" to="201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u55c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x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RrueXAAAAA3AAAAA8AAAAAAAAAAAAAAAAA&#10;oQIAAGRycy9kb3ducmV2LnhtbFBLBQYAAAAABAAEAPkAAACOAwAAAAA=&#10;" strokeweight="2pt"/>
                <v:line id="Line 7" o:spid="_x0000_s1208" style="position:absolute;visibility:visible;mso-wrap-style:square" from="4896,18977" to="4896,20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yccfsMAAADcAAAADwAAAGRycy9kb3ducmV2LnhtbESPS4vCQBCE74L/YWjBm04UX0RHESHL&#10;3hajF2+dTOeBmZ6QmdXsv98RBI9FVX1F7Q69acSDOldbVjCbRiCIc6trLhVcL8lkA8J5ZI2NZVLw&#10;Rw4O++Fgh7G2Tz7TI/WlCBB2MSqovG9jKV1ekUE3tS1x8ArbGfRBdqXUHT4D3DRyHkUrabDmsFBh&#10;S6eK8nv6axTcb9dl8vVz0pcmPeqsTPwtK7RS41F/3ILw1PtP+N3+1goWmzW8zoQjIP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snHH7DAAAA3AAAAA8AAAAAAAAAAAAA&#10;AAAAoQIAAGRycy9kb3ducmV2LnhtbFBLBQYAAAAABAAEAPkAAACRAwAAAAA=&#10;" strokeweight="2pt"/>
                <v:line id="Line 8" o:spid="_x0000_s1209" style="position:absolute;visibility:visible;mso-wrap-style:square" from="6014,18958" to="6043,20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iIDL0AAADcAAAADwAAAGRycy9kb3ducmV2LnhtbERPvQrCMBDeBd8hnOCmqaIi1SgiVNzE&#10;2sXtbM622FxKE7W+vRkEx4/vf73tTC1e1LrKsoLJOAJBnFtdcaEguySjJQjnkTXWlknBhxxsN/3e&#10;GmNt33ymV+oLEULYxaig9L6JpXR5SQbd2DbEgbvb1qAPsC2kbvEdwk0tp1G0kAYrDg0lNrQvKX+k&#10;T6Pgcc3myeG015c63elbkfjr7a6VGg663QqEp87/xT/3USuYLcPa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q4iAy9AAAA3AAAAA8AAAAAAAAAAAAAAAAAoQIA&#10;AGRycy9kb3ducmV2LnhtbFBLBQYAAAAABAAEAPkAAACLAwAAAAA=&#10;" strokeweight="2pt"/>
                <v:line id="Line 9" o:spid="_x0000_s1210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fQtl8MAAADcAAAADwAAAGRycy9kb3ducmV2LnhtbESPT4vCMBTE74LfITzBm6aKilajiNBl&#10;b4vVi7fX5vUPNi+lyWr3228EweMwM79hdofeNOJBnastK5hNIxDEudU1lwqul2SyBuE8ssbGMin4&#10;IweH/XCww1jbJ5/pkfpSBAi7GBVU3rexlC6vyKCb2pY4eIXtDPogu1LqDp8Bbho5j6KVNFhzWKiw&#10;pVNF+T39NQrut+sy+fo56UuTHnVWJv6WFVqp8ag/bkF46v0n/G5/awWL9QZeZ8IRkP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X0LZfDAAAA3AAAAA8AAAAAAAAAAAAA&#10;AAAAoQIAAGRycy9kb3ducmV2LnhtbFBLBQYAAAAABAAEAPkAAACRAwAAAAA=&#10;" strokeweight="2pt"/>
                <v:line id="Line 10" o:spid="_x0000_s1211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RcS170AAADcAAAADwAAAGRycy9kb3ducmV2LnhtbERPzQ7BQBC+S7zDZiRubAlCWSKSipso&#10;F7fRHW2jO9t0F/X29iBx/PL9rzatqcSLGldaVjAaRiCIM6tLzhVczslgDsJ5ZI2VZVLwIQebdbez&#10;wljbN5/olfpchBB2MSoovK9jKV1WkEE3tDVx4O62MegDbHKpG3yHcFPJcRTNpMGSQ0OBNe0Kyh7p&#10;0yh4XC/TZH/c6XOVbvUtT/z1dtdK9XvtdgnCU+v/4p/7oBVMFmF+OBOOgFx/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EXEte9AAAA3AAAAA8AAAAAAAAAAAAAAAAAoQIA&#10;AGRycy9kb3ducmV2LnhtbFBLBQYAAAAABAAEAPkAAACLAwAAAAA=&#10;" strokeweight="2pt"/>
                <v:line id="Line 11" o:spid="_x0000_s1212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ug1/8QAAADcAAAADwAAAGRycy9kb3ducmV2LnhtbESP0WoCMRRE3wv9h3ALvtXsipS6GkVa&#10;BcWHou0HXDfXzermZkmirv16Uyj4OMzMGWYy62wjLuRD7VhB3s9AEJdO11wp+Plevr6DCBFZY+OY&#10;FNwowGz6/DTBQrsrb+myi5VIEA4FKjAxtoWUoTRkMfRdS5y8g/MWY5K+ktrjNcFtIwdZ9iYt1pwW&#10;DLb0Yag87c5WwdrvN6f8tzJyz2u/aL4+R8Eeleq9dPMxiEhdfIT/2yutYDjK4e9MOgJye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6DX/xAAAANwAAAAPAAAAAAAAAAAA&#10;AAAAAKECAABkcnMvZG93bnJldi54bWxQSwUGAAAAAAQABAD5AAAAkgMAAAAA&#10;" strokeweight="1pt"/>
                <v:line id="Line 12" o:spid="_x0000_s1213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kpO8QAAADcAAAADwAAAGRycy9kb3ducmV2LnhtbESPQWvCQBSE70L/w/IKvemmoRVNXUUC&#10;kd6kSS65PbPPJJh9G7Krpv/eLRQ8DjPzDbPZTaYXNxpdZ1nB+yICQVxb3XGjoCyy+QqE88gae8uk&#10;4Jcc7LYvsw0m2t75h265b0SAsEtQQev9kEjp6pYMuoUdiIN3tqNBH+TYSD3iPcBNL+MoWkqDHYeF&#10;FgdKW6ov+dUouFTlZ3Y4prro870+NZmvTmet1NvrtP8C4Wnyz/B/+1sr+FjH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iSk7xAAAANwAAAAPAAAAAAAAAAAA&#10;AAAAAKECAABkcnMvZG93bnJldi54bWxQSwUGAAAAAAQABAD5AAAAkgMAAAAA&#10;" strokeweight="2pt"/>
                <v:line id="Line 13" o:spid="_x0000_s1214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YOE8QAAADcAAAADwAAAGRycy9kb3ducmV2LnhtbESP0WoCMRRE34X+Q7iFvmnWtkhdjVKq&#10;QqUPUvUDrpvrZuvmZkmirn59Iwg+DjNzhhlPW1uLE/lQOVbQ72UgiAunKy4VbDeL7geIEJE11o5J&#10;wYUCTCdPnTHm2p35l07rWIoE4ZCjAhNjk0sZCkMWQ881xMnbO28xJulLqT2eE9zW8jXLBtJixWnB&#10;YENfhorD+mgVLP3u59C/lkbueOnn9Wo2DPZPqZfn9nMEIlIbH+F7+1sreB++we1MOgJy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dg4TxAAAANwAAAAPAAAAAAAAAAAA&#10;AAAAAKECAABkcnMvZG93bnJldi54bWxQSwUGAAAAAAQABAD5AAAAkgMAAAAA&#10;" strokeweight="1pt"/>
                <v:rect id="Rectangle 14" o:spid="_x0000_s1215" style="position:absolute;left:54;top:19679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hsZ68MA&#10;AADcAAAADwAAAGRycy9kb3ducmV2LnhtbESPwWrDMBBE74X8g9hAbo2cYkziRAmmYOg1bgs5LtbG&#10;dmKtHEm13b+vCoUeh5l5wxxOs+nFSM53lhVs1gkI4trqjhsFH+/l8xaED8gae8uk4Js8nI6LpwPm&#10;2k58prEKjYgQ9jkqaEMYcil93ZJBv7YDcfSu1hkMUbpGaodThJteviRJJg12HBdaHOi1pfpefRkF&#10;RXGbPx/VDksvt4nLdKqb4qLUajkXexCB5vAf/mu/aQXpLoXfM/EIyOM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hsZ68MAAADcAAAADwAAAAAAAAAAAAAAAACYAgAAZHJzL2Rv&#10;d25yZXYueG1sUEsFBgAAAAAEAAQA9QAAAIgDAAAAAA==&#10;" filled="f" stroked="f" strokeweight=".25pt">
                  <v:textbox inset="1pt,1pt,1pt,1pt">
                    <w:txbxContent>
                      <w:p w:rsidR="00DF7AD5" w:rsidRPr="00375540" w:rsidRDefault="00DF7AD5" w:rsidP="003F5C0D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  <w:t>№</w:t>
                        </w: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_x0000_s1216" style="position:absolute;left:29;top:19338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e8cMEA&#10;AADcAAAADwAAAGRycy9kb3ducmV2LnhtbESPQYvCMBSE74L/ITzBm6YuKto1SlkQvFoVPD6at213&#10;m5eaRK3/3giCx2FmvmFWm8404kbO15YVTMYJCOLC6ppLBcfDdrQA4QOyxsYyKXiQh82631thqu2d&#10;93TLQykihH2KCqoQ2lRKX1Rk0I9tSxy9X+sMhihdKbXDe4SbRn4lyVwarDkuVNjST0XFf341CrLs&#10;rztd8iVuvVwkbq6nuszOSg0HXfYNIlAXPuF3e6cVTJczeJ2JR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FXvHDBAAAA3AAAAA8AAAAAAAAAAAAAAAAAmAIAAGRycy9kb3du&#10;cmV2LnhtbFBLBQYAAAAABAAEAPUAAACGAwAAAAA=&#10;" filled="f" stroked="f" strokeweight=".25pt">
                  <v:textbox inset="1pt,1pt,1pt,1pt">
                    <w:txbxContent>
                      <w:p w:rsidR="00DF7AD5" w:rsidRPr="00375540" w:rsidRDefault="00DF7AD5" w:rsidP="003F5C0D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2</w:t>
                        </w:r>
                      </w:p>
                    </w:txbxContent>
                  </v:textbox>
                </v:rect>
                <v:rect id="Rectangle 16" o:spid="_x0000_s1217" style="position:absolute;left:2267;top:19679;width:23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UiB8EA&#10;AADcAAAADwAAAGRycy9kb3ducmV2LnhtbESPQYvCMBSE7wv+h/AEb2vqIkWrUcqC4NWugsdH82yr&#10;zUtNotZ/bxYEj8PMfMMs171pxZ2cbywrmIwTEMSl1Q1XCvZ/m+8ZCB+QNbaWScGTPKxXg68lZto+&#10;eEf3IlQiQthnqKAOocuk9GVNBv3YdsTRO1lnMETpKqkdPiLctPInSVJpsOG4UGNHvzWVl+JmFOT5&#10;uT9cizluvJwlLtVTXeVHpUbDPl+ACNSHT/jd3moF03kK/2fiEZC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GFIgfBAAAA3AAAAA8AAAAAAAAAAAAAAAAAmAIAAGRycy9kb3du&#10;cmV2LnhtbFBLBQYAAAAABAAEAPUAAACGAwAAAAA=&#10;" filled="f" stroked="f" strokeweight=".25pt">
                  <v:textbox inset="1pt,1pt,1pt,1pt">
                    <w:txbxContent>
                      <w:p w:rsidR="00DF7AD5" w:rsidRPr="00375540" w:rsidRDefault="00DF7AD5" w:rsidP="003F5C0D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  <w:t>Ф.И.О.</w:t>
                        </w: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7" o:spid="_x0000_s1218" style="position:absolute;left:4896;top:19660;width:1263;height:3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mHnMEA&#10;AADcAAAADwAAAGRycy9kb3ducmV2LnhtbESPT4vCMBTE74LfITzBm6Yu4p+uUcqC4NWq4PHRvG27&#10;27zUJGr99kYQPA4z8xtmtelMI27kfG1ZwWScgCAurK65VHA8bEcLED4ga2wsk4IHedis+70Vptre&#10;eU+3PJQiQtinqKAKoU2l9EVFBv3YtsTR+7XOYIjSlVI7vEe4aeRXksykwZrjQoUt/VRU/OdXoyDL&#10;/rrTJV/i1stF4mZ6qsvsrNRw0GXfIAJ14RN+t3dawXQ5h9eZeATk+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7Jh5zBAAAA3AAAAA8AAAAAAAAAAAAAAAAAmAIAAGRycy9kb3du&#10;cmV2LnhtbFBLBQYAAAAABAAEAPUAAACGAwAAAAA=&#10;" filled="f" stroked="f" strokeweight=".25pt">
                  <v:textbox inset="1pt,1pt,1pt,1pt">
                    <w:txbxContent>
                      <w:p w:rsidR="00DF7AD5" w:rsidRPr="00375540" w:rsidRDefault="00DF7AD5" w:rsidP="003F5C0D">
                        <w:pPr>
                          <w:pStyle w:val="ab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Под</w:t>
                        </w:r>
                        <w:proofErr w:type="spellEnd"/>
                        <w:r w:rsidRPr="00375540"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  <w:t>п</w:t>
                        </w: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18" o:spid="_x0000_s1219" style="position:absolute;left:6043;top:19698;width:1561;height: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YT7r0A&#10;AADcAAAADwAAAGRycy9kb3ducmV2LnhtbERPy6rCMBDdC/5DGMGdpoqIVqMUQXBrVbjLoZnbVptJ&#10;TaLWvzcLweXhvNfbzjTiSc7XlhVMxgkI4sLqmksF59N+tADhA7LGxjIpeJOH7abfW2Oq7YuP9MxD&#10;KWII+xQVVCG0qZS+qMigH9uWOHL/1hkMEbpSaoevGG4aOU2SuTRYc2yosKVdRcUtfxgFWXbtLvd8&#10;iXsvF4mb65kusz+lhoMuW4EI1IWf+Os+aAWzZVwbz8QjIDc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1YT7r0AAADcAAAADwAAAAAAAAAAAAAAAACYAgAAZHJzL2Rvd25yZXYu&#10;eG1sUEsFBgAAAAAEAAQA9QAAAIIDAAAAAA==&#10;" filled="f" stroked="f" strokeweight=".25pt">
                  <v:textbox inset="1pt,1pt,1pt,1pt">
                    <w:txbxContent>
                      <w:p w:rsidR="00DF7AD5" w:rsidRPr="00375540" w:rsidRDefault="00DF7AD5" w:rsidP="003F5C0D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220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q2dcMA&#10;AADcAAAADwAAAGRycy9kb3ducmV2LnhtbESPwWrDMBBE74X+g9hCb7XcEkLsWjamYOi1TgI5LtbW&#10;dmKtXElN3L+vAoEch5l5wxTVYiZxJudHywpekxQEcWf1yL2C3bZ52YDwAVnjZJkU/JGHqnx8KDDX&#10;9sJfdG5DLyKEfY4KhhDmXErfDWTQJ3Ymjt63dQZDlK6X2uElws0k39J0LQ2OHBcGnOljoO7U/hoF&#10;dX1c9j9tho2Xm9St9Ur39UGp56elfgcRaAn38K39qRWssgyuZ+IRkO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Bq2dcMAAADcAAAADwAAAAAAAAAAAAAAAACYAgAAZHJzL2Rv&#10;d25yZXYueG1sUEsFBgAAAAAEAAQA9QAAAIgDAAAAAA==&#10;" filled="f" stroked="f" strokeweight=".25pt">
                  <v:textbox inset="1pt,1pt,1pt,1pt">
                    <w:txbxContent>
                      <w:p w:rsidR="00DF7AD5" w:rsidRPr="00375540" w:rsidRDefault="00DF7AD5" w:rsidP="003F5C0D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" o:spid="_x0000_s1221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uF8sAA&#10;AADcAAAADwAAAGRycy9kb3ducmV2LnhtbERPz2vCMBS+D/Y/hCd4WxOHk9oZpQyEXe0meHw0b221&#10;eemSrK3//XIY7Pjx/d4dZtuLkXzoHGtYZQoEce1Mx42Gz4/jUw4iRGSDvWPScKcAh/3jww4L4yY+&#10;0VjFRqQQDgVqaGMcCilD3ZLFkLmBOHFfzluMCfpGGo9TCre9fFZqIy12nBpaHOitpfpW/VgNZXmd&#10;z9/VFo9B5spvzNo05UXr5WIuX0FEmuO/+M/9bjS8qDQ/nUlHQO5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8uF8sAAAADcAAAADwAAAAAAAAAAAAAAAACYAgAAZHJzL2Rvd25y&#10;ZXYueG1sUEsFBgAAAAAEAAQA9QAAAIUDAAAAAA==&#10;" filled="f" stroked="f" strokeweight=".25pt">
                  <v:textbox inset="1pt,1pt,1pt,1pt">
                    <w:txbxContent>
                      <w:p w:rsidR="00DF7AD5" w:rsidRPr="007B298C" w:rsidRDefault="00DF7AD5" w:rsidP="003F5C0D">
                        <w:pPr>
                          <w:pStyle w:val="ab"/>
                          <w:jc w:val="center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7</w:t>
                        </w:r>
                      </w:p>
                    </w:txbxContent>
                  </v:textbox>
                </v:rect>
                <v:rect id="Rectangle 21" o:spid="_x0000_s1222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cgacIA&#10;AADcAAAADwAAAGRycy9kb3ducmV2LnhtbESPQWvCQBSE7wX/w/KE3uquYkVTNyEIglfTCh4f2dck&#10;bfZt3F01/fduodDjMDPfMNtitL24kQ+dYw3zmQJBXDvTcaPh433/sgYRIrLB3jFp+KEART552mJm&#10;3J2PdKtiIxKEQ4Ya2hiHTMpQt2QxzNxAnLxP5y3GJH0jjcd7gtteLpRaSYsdp4UWB9q1VH9XV6uh&#10;LL/G06Xa4D7ItfIrszRNedb6eTqWbyAijfE//Nc+GA2vag6/Z9IRk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hyBpwgAAANwAAAAPAAAAAAAAAAAAAAAAAJgCAABkcnMvZG93&#10;bnJldi54bWxQSwUGAAAAAAQABAD1AAAAhwMAAAAA&#10;" filled="f" stroked="f" strokeweight=".25pt">
                  <v:textbox inset="1pt,1pt,1pt,1pt">
                    <w:txbxContent>
                      <w:p w:rsidR="00DF7AD5" w:rsidRPr="00375540" w:rsidRDefault="00DF7AD5" w:rsidP="003F5C0D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  <w:t>ЛР по «Численным методам</w:t>
                        </w:r>
                        <w:proofErr w:type="gramStart"/>
                        <w:r w:rsidRPr="00375540"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  <w:t>»-</w:t>
                        </w:r>
                        <w:proofErr w:type="gramEnd"/>
                        <w:r w:rsidRPr="00375540"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  <w:t>НГТУ-(17-ПМ)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3F5C0D" w:rsidRPr="004C298E">
        <w:rPr>
          <w:rFonts w:asciiTheme="minorHAnsi" w:hAnsiTheme="minorHAnsi"/>
          <w:i w:val="0"/>
          <w:noProof/>
          <w:lang w:val="ru-RU"/>
        </w:rPr>
        <mc:AlternateContent>
          <mc:Choice Requires="wps">
            <w:drawing>
              <wp:anchor distT="0" distB="0" distL="114300" distR="114300" simplePos="0" relativeHeight="251755520" behindDoc="0" locked="1" layoutInCell="0" allowOverlap="1" wp14:anchorId="2601E338" wp14:editId="3176A261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0" t="0" r="0" b="0"/>
                <wp:wrapNone/>
                <wp:docPr id="50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760" cy="1018921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6" style="position:absolute;margin-left:56.7pt;margin-top:19.85pt;width:518.8pt;height:802.3pt;z-index:251755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" o:allowincell="f" filled="f" strokeweight="2pt">
                <w10:wrap anchorx="page" anchory="page"/>
                <w10:anchorlock/>
              </v:rect>
            </w:pict>
          </mc:Fallback>
        </mc:AlternateContent>
      </w:r>
      <w:r w:rsidR="003F5C0D" w:rsidRPr="004A4075">
        <w:rPr>
          <w:rFonts w:asciiTheme="minorHAnsi" w:eastAsia="Noto Sans CJK SC Regular" w:hAnsiTheme="minorHAnsi" w:cs="FreeSans"/>
          <w:i w:val="0"/>
          <w:color w:val="00000A"/>
          <w:kern w:val="3"/>
          <w:lang w:val="en-US" w:eastAsia="zh-CN" w:bidi="hi-IN"/>
        </w:rPr>
        <w:br w:type="page"/>
      </w:r>
    </w:p>
    <w:p w:rsidR="004A4075" w:rsidRPr="007B298C" w:rsidRDefault="004A4075" w:rsidP="004A4075">
      <w:pPr>
        <w:pStyle w:val="1"/>
        <w:ind w:left="4962"/>
        <w:rPr>
          <w:rFonts w:asciiTheme="minorHAnsi" w:hAnsiTheme="minorHAnsi"/>
          <w:i w:val="0"/>
          <w:sz w:val="32"/>
          <w:szCs w:val="32"/>
          <w:lang w:val="en-US"/>
        </w:rPr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9571"/>
      </w:tblGrid>
      <w:tr w:rsidR="004A4075" w:rsidTr="00DF7AD5">
        <w:tc>
          <w:tcPr>
            <w:tcW w:w="9571" w:type="dxa"/>
          </w:tcPr>
          <w:p w:rsidR="004A4075" w:rsidRPr="003F5C0D" w:rsidRDefault="004A4075" w:rsidP="00DF7AD5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 xml:space="preserve">Реализация на языке </w:t>
            </w:r>
            <w:r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C++</w:t>
            </w:r>
          </w:p>
        </w:tc>
      </w:tr>
      <w:tr w:rsidR="004A4075" w:rsidRPr="004A4075" w:rsidTr="007B298C">
        <w:trPr>
          <w:trHeight w:val="12692"/>
        </w:trPr>
        <w:tc>
          <w:tcPr>
            <w:tcW w:w="9571" w:type="dxa"/>
          </w:tcPr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for(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int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j=0; j&lt;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n+step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; j++){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    buff=matrix[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][j];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    matrix[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][j]=matrix[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imax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][j];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    matrix[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imax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][j]=buff;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}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}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for (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int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j=i+1; j&lt;n; ++j){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double 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mul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;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if(matrix[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][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]==0) 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mul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=0;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if(matrix[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][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]!=0) 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mul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= -matrix[j][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]/matrix[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][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];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for (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int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k=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; k&lt;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n+step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; ++k){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    matrix[j][k]+=matrix[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][k]*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mul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;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    if(abs(matrix[j][k])&lt;0.0001) matrix[j][k]=0;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}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}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}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}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int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rank_matr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(double **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matr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, 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int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n, 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int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step){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int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rank1 = n;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int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chk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= 0;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for(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int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=1;i&lt;n+1;i++){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chk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=0;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for(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int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j=0;j&lt;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n+step;j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++){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if(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matr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[n-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][j]!=0)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    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chk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++;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}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if(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chk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==0) rank1--;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}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return rank1;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}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int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gauss(double **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matr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, 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int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rank, 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int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n){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double *x;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x = new double[n];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for(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int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=0;i&lt;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n;i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++) x[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]=0;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int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ranks = 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rank_matr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(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matr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, n, 1);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if(ranks==rank &amp;&amp; ranks&lt;n){</w:t>
            </w:r>
          </w:p>
          <w:p w:rsidR="004A4075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>cout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>&lt;&lt;"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>Endless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 xml:space="preserve"> 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>solutions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>"&lt;&lt;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>endl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>;</w:t>
            </w:r>
          </w:p>
        </w:tc>
      </w:tr>
    </w:tbl>
    <w:p w:rsidR="004A4075" w:rsidRPr="004A4075" w:rsidRDefault="004A4075" w:rsidP="004A4075">
      <w:pPr>
        <w:jc w:val="left"/>
        <w:rPr>
          <w:rFonts w:asciiTheme="minorHAnsi" w:eastAsia="Noto Sans CJK SC Regular" w:hAnsiTheme="minorHAnsi" w:cs="FreeSans"/>
          <w:i w:val="0"/>
          <w:color w:val="00000A"/>
          <w:kern w:val="3"/>
          <w:lang w:val="en-US" w:eastAsia="zh-CN" w:bidi="hi-IN"/>
        </w:rPr>
      </w:pPr>
      <w:r w:rsidRPr="004C298E">
        <w:rPr>
          <w:rFonts w:asciiTheme="minorHAnsi" w:hAnsiTheme="minorHAnsi"/>
          <w:i w:val="0"/>
          <w:noProof/>
          <w:lang w:val="ru-RU"/>
        </w:rPr>
        <mc:AlternateContent>
          <mc:Choice Requires="wpg">
            <w:drawing>
              <wp:anchor distT="0" distB="0" distL="114300" distR="114300" simplePos="0" relativeHeight="251765760" behindDoc="0" locked="1" layoutInCell="0" allowOverlap="1" wp14:anchorId="01E2F5DA" wp14:editId="7AFE569A">
                <wp:simplePos x="0" y="0"/>
                <wp:positionH relativeFrom="page">
                  <wp:posOffset>723900</wp:posOffset>
                </wp:positionH>
                <wp:positionV relativeFrom="page">
                  <wp:posOffset>247650</wp:posOffset>
                </wp:positionV>
                <wp:extent cx="6588760" cy="10189210"/>
                <wp:effectExtent l="0" t="0" r="21590" b="21590"/>
                <wp:wrapNone/>
                <wp:docPr id="51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511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2" name="Line 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3" name="Line 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4" name="Line 6"/>
                        <wps:cNvCnPr/>
                        <wps:spPr bwMode="auto">
                          <a:xfrm>
                            <a:off x="2012" y="18941"/>
                            <a:ext cx="0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5" name="Line 7"/>
                        <wps:cNvCnPr/>
                        <wps:spPr bwMode="auto">
                          <a:xfrm>
                            <a:off x="4896" y="18977"/>
                            <a:ext cx="0" cy="102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6" name="Line 8"/>
                        <wps:cNvCnPr/>
                        <wps:spPr bwMode="auto">
                          <a:xfrm>
                            <a:off x="6014" y="18958"/>
                            <a:ext cx="29" cy="104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7" name="Line 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8" name="Line 1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9" name="Line 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20" name="Line 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21" name="Line 1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22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79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AD5" w:rsidRPr="00375540" w:rsidRDefault="00DF7AD5" w:rsidP="004A4075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  <w:t>№</w:t>
                              </w: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3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9" y="19338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AD5" w:rsidRPr="00375540" w:rsidRDefault="00DF7AD5" w:rsidP="004A4075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4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79"/>
                            <a:ext cx="23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AD5" w:rsidRPr="00375540" w:rsidRDefault="00DF7AD5" w:rsidP="004A4075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  <w:t>Ф.И.О.</w:t>
                              </w: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5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896" y="19660"/>
                            <a:ext cx="1263" cy="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AD5" w:rsidRPr="00375540" w:rsidRDefault="00DF7AD5" w:rsidP="004A4075">
                              <w:pPr>
                                <w:pStyle w:val="ab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Под</w:t>
                              </w:r>
                              <w:proofErr w:type="spellEnd"/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  <w:t>п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6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043" y="19698"/>
                            <a:ext cx="1561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AD5" w:rsidRPr="00375540" w:rsidRDefault="00DF7AD5" w:rsidP="004A4075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7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AD5" w:rsidRPr="00375540" w:rsidRDefault="00DF7AD5" w:rsidP="004A4075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8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AD5" w:rsidRPr="007B298C" w:rsidRDefault="00DF7AD5" w:rsidP="004A4075">
                              <w:pPr>
                                <w:pStyle w:val="ab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9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AD5" w:rsidRPr="00375540" w:rsidRDefault="00DF7AD5" w:rsidP="004A4075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  <w:t>ЛР по «Численным методам</w:t>
                              </w:r>
                              <w:proofErr w:type="gramStart"/>
                              <w:r w:rsidRPr="00375540"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  <w:t>»-</w:t>
                              </w:r>
                              <w:proofErr w:type="gramEnd"/>
                              <w:r w:rsidRPr="00375540"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  <w:t>НГТУ-(17-ПМ)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223" style="position:absolute;margin-left:57pt;margin-top:19.5pt;width:518.8pt;height:802.3pt;z-index:2517657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" o:allowincell="f">
                <v:rect id="Rectangle 3" o:spid="_x0000_s1224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NWSsQA&#10;AADcAAAADwAAAGRycy9kb3ducmV2LnhtbESP0WqDQBRE3wP9h+UW8hZXCynRugmmEMhTaa0fcHFv&#10;VeLete5GTb++WyjkcZiZM0x+WEwvJhpdZ1lBEsUgiGurO24UVJ+nzQ6E88gae8uk4EYODvuHVY6Z&#10;tjN/0FT6RgQIuwwVtN4PmZSubsmgi+xAHLwvOxr0QY6N1CPOAW56+RTHz9Jgx2GhxYFeW6ov5dUo&#10;uPhleiua8ueUVse0fj8W8/W7UGr9uBQvIDwt/h7+b5+1gm2SwN+ZcATk/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hTVkrEAAAA3AAAAA8AAAAAAAAAAAAAAAAAmAIAAGRycy9k&#10;b3ducmV2LnhtbFBLBQYAAAAABAAEAPUAAACJAwAAAAA=&#10;" filled="f" strokeweight="2pt"/>
                <v:line id="Line 4" o:spid="_x0000_s1225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sl/M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WzyRS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W7JfzAAAAA3AAAAA8AAAAAAAAAAAAAAAAA&#10;oQIAAGRycy9kb3ducmV2LnhtbFBLBQYAAAAABAAEAPkAAACOAwAAAAA=&#10;" strokeweight="2pt"/>
                <v:line id="Line 5" o:spid="_x0000_s1226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eAZ8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qmo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r3gGfAAAAA3AAAAA8AAAAAAAAAAAAAAAAA&#10;oQIAAGRycy9kb3ducmV2LnhtbFBLBQYAAAAABAAEAPkAAACOAwAAAAA=&#10;" strokeweight="2pt"/>
                <v:line id="Line 6" o:spid="_x0000_s1227" style="position:absolute;visibility:visible;mso-wrap-style:square" from="2012,18941" to="201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R4YE8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qmo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UeGBPAAAAA3AAAAA8AAAAAAAAAAAAAAAAA&#10;oQIAAGRycy9kb3ducmV2LnhtbFBLBQYAAAAABAAEAPkAAACOAwAAAAA=&#10;" strokeweight="2pt"/>
                <v:line id="Line 7" o:spid="_x0000_s1228" style="position:absolute;visibility:visible;mso-wrap-style:square" from="4896,18977" to="4896,20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lK9iL8AAADcAAAADwAAAGRycy9kb3ducmV2LnhtbESPwQrCMBBE74L/EFbwpqlCRapRRKh4&#10;E6sXb2uztsVmU5qo9e+NIHgcZuYNs1x3phZPal1lWcFkHIEgzq2uuFBwPqWjOQjnkTXWlknBmxys&#10;V/3eEhNtX3ykZ+YLESDsElRQet8kUrq8JINubBvi4N1sa9AH2RZSt/gKcFPLaRTNpMGKw0KJDW1L&#10;yu/Zwyi4X85xujts9anONvpapP5yvWmlhoNuswDhqfP/8K+91wriS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6lK9iL8AAADcAAAADwAAAAAAAAAAAAAAAACh&#10;AgAAZHJzL2Rvd25yZXYueG1sUEsFBgAAAAAEAAQA+QAAAI0DAAAAAA==&#10;" strokeweight="2pt"/>
                <v:line id="Line 8" o:spid="_x0000_s1229" style="position:absolute;visibility:visible;mso-wrap-style:square" from="6014,18958" to="6043,20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Aj/8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WzyRy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qAI//AAAAA3AAAAA8AAAAAAAAAAAAAAAAA&#10;oQIAAGRycy9kb3ducmV2LnhtbFBLBQYAAAAABAAEAPkAAACOAwAAAAA=&#10;" strokeweight="2pt"/>
                <v:line id="Line 9" o:spid="_x0000_s1230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yGZM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c3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XMhmTAAAAA3AAAAA8AAAAAAAAAAAAAAAAA&#10;oQIAAGRycy9kb3ducmV2LnhtbFBLBQYAAAAABAAEAPkAAACOAwAAAAA=&#10;" strokeweight="2pt"/>
                <v:line id="Line 10" o:spid="_x0000_s1231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MSFr0AAADcAAAADwAAAGRycy9kb3ducmV2LnhtbERPuwrCMBTdBf8hXMFNUwVFqqmIUHET&#10;q4vbtbl9YHNTmqj1780gOB7Oe7PtTSNe1LnasoLZNAJBnFtdc6ngekknKxDOI2tsLJOCDznYJsPB&#10;BmNt33ymV+ZLEULYxaig8r6NpXR5RQbd1LbEgStsZ9AH2JVSd/gO4aaR8yhaSoM1h4YKW9pXlD+y&#10;p1HwuF0X6eG015cm2+l7mfrbvdBKjUf9bg3CU+//4p/7qBUsZmFt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RTEha9AAAA3AAAAA8AAAAAAAAAAAAAAAAAoQIA&#10;AGRycy9kb3ducmV2LnhtbFBLBQYAAAAABAAEAPkAAACLAwAAAAA=&#10;" strokeweight="2pt"/>
                <v:line id="Line 11" o:spid="_x0000_s1232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6w1PsQAAADcAAAADwAAAGRycy9kb3ducmV2LnhtbESP0WoCMRRE3wv9h3ALvtXsCpa6GkVa&#10;BcWHou0HXDfXzermZkmirv16Uyj4OMzMGWYy62wjLuRD7VhB3s9AEJdO11wp+Plevr6DCBFZY+OY&#10;FNwowGz6/DTBQrsrb+myi5VIEA4FKjAxtoWUoTRkMfRdS5y8g/MWY5K+ktrjNcFtIwdZ9iYt1pwW&#10;DLb0Yag87c5WwdrvN6f8tzJyz2u/aL4+R8Eeleq9dPMxiEhdfIT/2yutYJiP4O9MOgJye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rDU+xAAAANwAAAAPAAAAAAAAAAAA&#10;AAAAAKECAABkcnMvZG93bnJldi54bWxQSwUGAAAAAAQABAD5AAAAkgMAAAAA&#10;" strokeweight="1pt"/>
                <v:line id="Line 12" o:spid="_x0000_s1233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nUrb0AAADcAAAADwAAAGRycy9kb3ducmV2LnhtbERPuwrCMBTdBf8hXMFNUwVFqqmIUHET&#10;q4vbtbl9YHNTmqj1780gOB7Oe7PtTSNe1LnasoLZNAJBnFtdc6ngekknKxDOI2tsLJOCDznYJsPB&#10;BmNt33ymV+ZLEULYxaig8r6NpXR5RQbd1LbEgStsZ9AH2JVSd/gO4aaR8yhaSoM1h4YKW9pXlD+y&#10;p1HwuF0X6eG015cm2+l7mfrbvdBKjUf9bg3CU+//4p/7qBUs5mF+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RJ1K29AAAA3AAAAA8AAAAAAAAAAAAAAAAAoQIA&#10;AGRycy9kb3ducmV2LnhtbFBLBQYAAAAABAAEAPkAAACLAwAAAAA=&#10;" strokeweight="2pt"/>
                <v:line id="Line 13" o:spid="_x0000_s1234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7bzhcUAAADcAAAADwAAAGRycy9kb3ducmV2LnhtbESP3WoCMRSE7wXfIRyhd5pdwdJujVL8&#10;gUovSlcf4Lg53WzdnCxJ1G2fvikIXg4z8w0zX/a2FRfyoXGsIJ9kIIgrpxuuFRz22/ETiBCRNbaO&#10;ScEPBVguhoM5Ftpd+ZMuZaxFgnAoUIGJsSukDJUhi2HiOuLkfTlvMSbpa6k9XhPctnKaZY/SYsNp&#10;wWBHK0PVqTxbBTt/fD/lv7WRR975Tfuxfg72W6mHUf/6AiJSH+/hW/tNK5hNc/g/k46AXP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7bzhcUAAADcAAAADwAAAAAAAAAA&#10;AAAAAAChAgAAZHJzL2Rvd25yZXYueG1sUEsFBgAAAAAEAAQA+QAAAJMDAAAAAA==&#10;" strokeweight="1pt"/>
                <v:rect id="Rectangle 14" o:spid="_x0000_s1235" style="position:absolute;left:54;top:19679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+DifsMA&#10;AADcAAAADwAAAGRycy9kb3ducmV2LnhtbESPwWrDMBBE74X8g9hAbrUc0wbXiRJMIdBr3QZ6XKyN&#10;7cRaOZJqO39fFQo9DjPzhtkdZtOLkZzvLCtYJykI4trqjhsFnx/HxxyED8gae8uk4E4eDvvFww4L&#10;bSd+p7EKjYgQ9gUqaEMYCil93ZJBn9iBOHpn6wyGKF0jtcMpwk0vszTdSIMdx4UWB3ptqb5W30ZB&#10;WV7m0616waOXeeo2+kk35ZdSq+VcbkEEmsN/+K/9phU8Zxn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+DifsMAAADcAAAADwAAAAAAAAAAAAAAAACYAgAAZHJzL2Rv&#10;d25yZXYueG1sUEsFBgAAAAAEAAQA9QAAAIgDAAAAAA==&#10;" filled="f" stroked="f" strokeweight=".25pt">
                  <v:textbox inset="1pt,1pt,1pt,1pt">
                    <w:txbxContent>
                      <w:p w:rsidR="00DF7AD5" w:rsidRPr="00375540" w:rsidRDefault="00DF7AD5" w:rsidP="004A4075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  <w:t>№</w:t>
                        </w: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_x0000_s1236" style="position:absolute;left:29;top:19338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xH5cIA&#10;AADcAAAADwAAAGRycy9kb3ducmV2LnhtbESPT4vCMBTE7wt+h/AEb2vqX7QapQjCXrfugsdH82yr&#10;zUtNona//UYQPA4z8xtmve1MI+7kfG1ZwWiYgCAurK65VPBz2H8uQPiArLGxTAr+yMN20/tYY6rt&#10;g7/pnodSRAj7FBVUIbSplL6oyKAf2pY4eifrDIYoXSm1w0eEm0aOk2QuDdYcFypsaVdRcclvRkGW&#10;nbvfa77EvZeLxM31VJfZUalBv8tWIAJ14R1+tb+0gtl4As8z8Qj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rEflwgAAANwAAAAPAAAAAAAAAAAAAAAAAJgCAABkcnMvZG93&#10;bnJldi54bWxQSwUGAAAAAAQABAD1AAAAhwMAAAAA&#10;" filled="f" stroked="f" strokeweight=".25pt">
                  <v:textbox inset="1pt,1pt,1pt,1pt">
                    <w:txbxContent>
                      <w:p w:rsidR="00DF7AD5" w:rsidRPr="00375540" w:rsidRDefault="00DF7AD5" w:rsidP="004A4075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2</w:t>
                        </w:r>
                      </w:p>
                    </w:txbxContent>
                  </v:textbox>
                </v:rect>
                <v:rect id="Rectangle 16" o:spid="_x0000_s1237" style="position:absolute;left:2267;top:19679;width:23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XfkcEA&#10;AADcAAAADwAAAGRycy9kb3ducmV2LnhtbESPQYvCMBSE74L/ITzBm6aKilajFEHwancX9vhonm21&#10;ealJ1PrvjbCwx2FmvmE2u8404kHO15YVTMYJCOLC6ppLBd9fh9EShA/IGhvLpOBFHnbbfm+DqbZP&#10;PtEjD6WIEPYpKqhCaFMpfVGRQT+2LXH0ztYZDFG6UmqHzwg3jZwmyUIarDkuVNjSvqLimt+Ngiy7&#10;dD+3fIUHL5eJW+iZLrNfpYaDLluDCNSF//Bf+6gVzKcz+JyJR0Bu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tF35HBAAAA3AAAAA8AAAAAAAAAAAAAAAAAmAIAAGRycy9kb3du&#10;cmV2LnhtbFBLBQYAAAAABAAEAPUAAACGAwAAAAA=&#10;" filled="f" stroked="f" strokeweight=".25pt">
                  <v:textbox inset="1pt,1pt,1pt,1pt">
                    <w:txbxContent>
                      <w:p w:rsidR="00DF7AD5" w:rsidRPr="00375540" w:rsidRDefault="00DF7AD5" w:rsidP="004A4075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  <w:t>Ф.И.О.</w:t>
                        </w: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7" o:spid="_x0000_s1238" style="position:absolute;left:4896;top:19660;width:1263;height:3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l6CsEA&#10;AADcAAAADwAAAGRycy9kb3ducmV2LnhtbESPQYvCMBSE74L/ITzBm6aKilajFEHwat2FPT6aZ1tt&#10;XmoStf77zYKwx2FmvmE2u8404knO15YVTMYJCOLC6ppLBV/nw2gJwgdkjY1lUvAmD7ttv7fBVNsX&#10;n+iZh1JECPsUFVQhtKmUvqjIoB/bljh6F+sMhihdKbXDV4SbRk6TZCEN1hwXKmxpX1Fxyx9GQZZd&#10;u+97vsKDl8vELfRMl9mPUsNBl61BBOrCf/jTPmoF8+kc/s7EIyC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JegrBAAAA3AAAAA8AAAAAAAAAAAAAAAAAmAIAAGRycy9kb3du&#10;cmV2LnhtbFBLBQYAAAAABAAEAPUAAACGAwAAAAA=&#10;" filled="f" stroked="f" strokeweight=".25pt">
                  <v:textbox inset="1pt,1pt,1pt,1pt">
                    <w:txbxContent>
                      <w:p w:rsidR="00DF7AD5" w:rsidRPr="00375540" w:rsidRDefault="00DF7AD5" w:rsidP="004A4075">
                        <w:pPr>
                          <w:pStyle w:val="ab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Под</w:t>
                        </w:r>
                        <w:proofErr w:type="spellEnd"/>
                        <w:r w:rsidRPr="00375540"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  <w:t>п</w:t>
                        </w: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18" o:spid="_x0000_s1239" style="position:absolute;left:6043;top:19698;width:1561;height: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vkfcMA&#10;AADcAAAADwAAAGRycy9kb3ducmV2LnhtbESPwWrDMBBE74X8g9hAbrWc0BrXiRJMwdBr3QZ6XKyN&#10;7cRaOZLqOH9fFQo9DjPzhtkdZjOIiZzvLStYJykI4sbqnlsFnx/VYw7CB2SNg2VScCcPh/3iYYeF&#10;tjd+p6kOrYgQ9gUq6EIYCyl905FBn9iROHon6wyGKF0rtcNbhJtBbtI0kwZ7jgsdjvTaUXOpv42C&#10;sjzPx2v9gpWXeeoy/aTb8kup1XIutyACzeE//Nd+0wqeNxn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NvkfcMAAADcAAAADwAAAAAAAAAAAAAAAACYAgAAZHJzL2Rv&#10;d25yZXYueG1sUEsFBgAAAAAEAAQA9QAAAIgDAAAAAA==&#10;" filled="f" stroked="f" strokeweight=".25pt">
                  <v:textbox inset="1pt,1pt,1pt,1pt">
                    <w:txbxContent>
                      <w:p w:rsidR="00DF7AD5" w:rsidRPr="00375540" w:rsidRDefault="00DF7AD5" w:rsidP="004A4075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240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5dB5sIA&#10;AADcAAAADwAAAGRycy9kb3ducmV2LnhtbESPT4vCMBTE74LfITzBm6aK/7ZrlCIIXu3ugsdH87bt&#10;2rzUJGr99kYQ9jjMzG+Y9bYzjbiR87VlBZNxAoK4sLrmUsH31360AuEDssbGMil4kIftpt9bY6rt&#10;nY90y0MpIoR9igqqENpUSl9UZNCPbUscvV/rDIYoXSm1w3uEm0ZOk2QhDdYcFypsaVdRcc6vRkGW&#10;/XU/l/wD916uErfQM11mJ6WGgy77BBGoC//hd/ugFcynS3idiUdAb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l0HmwgAAANwAAAAPAAAAAAAAAAAAAAAAAJgCAABkcnMvZG93&#10;bnJldi54bWxQSwUGAAAAAAQABAD1AAAAhwMAAAAA&#10;" filled="f" stroked="f" strokeweight=".25pt">
                  <v:textbox inset="1pt,1pt,1pt,1pt">
                    <w:txbxContent>
                      <w:p w:rsidR="00DF7AD5" w:rsidRPr="00375540" w:rsidRDefault="00DF7AD5" w:rsidP="004A4075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" o:spid="_x0000_s1241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jVlMAA&#10;AADcAAAADwAAAGRycy9kb3ducmV2LnhtbERPz2vCMBS+C/4P4Qm7aboyi6vGUgbCrlYHOz6at7au&#10;eemSzNb/3hwEjx/f710xmV5cyfnOsoLXVQKCuLa640bB+XRYbkD4gKyxt0wKbuSh2M9nO8y1HflI&#10;1yo0Ioawz1FBG8KQS+nrlgz6lR2II/djncEQoWukdjjGcNPLNEkyabDj2NDiQB8t1b/Vv1FQlpfp&#10;6696x4OXm8Rl+k035bdSL4up3IIINIWn+OH+1ArWaVwbz8QjIP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gjVlMAAAADcAAAADwAAAAAAAAAAAAAAAACYAgAAZHJzL2Rvd25y&#10;ZXYueG1sUEsFBgAAAAAEAAQA9QAAAIUDAAAAAA==&#10;" filled="f" stroked="f" strokeweight=".25pt">
                  <v:textbox inset="1pt,1pt,1pt,1pt">
                    <w:txbxContent>
                      <w:p w:rsidR="00DF7AD5" w:rsidRPr="007B298C" w:rsidRDefault="00DF7AD5" w:rsidP="004A4075">
                        <w:pPr>
                          <w:pStyle w:val="ab"/>
                          <w:jc w:val="center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8</w:t>
                        </w:r>
                      </w:p>
                    </w:txbxContent>
                  </v:textbox>
                </v:rect>
                <v:rect id="Rectangle 21" o:spid="_x0000_s1242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RwD8EA&#10;AADcAAAADwAAAGRycy9kb3ducmV2LnhtbESPQYvCMBSE74L/ITzBm6aKinaNUhYEr1YFj4/mbdvd&#10;5qUmWa3/3giCx2FmvmHW28404kbO15YVTMYJCOLC6ppLBafjbrQE4QOyxsYyKXiQh+2m31tjqu2d&#10;D3TLQykihH2KCqoQ2lRKX1Rk0I9tSxy9H+sMhihdKbXDe4SbRk6TZCEN1hwXKmzpu6LiL/83CrLs&#10;tztf8xXuvFwmbqFnuswuSg0HXfYFIlAXPuF3e68VzKcreJ2JR0B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VEcA/BAAAA3AAAAA8AAAAAAAAAAAAAAAAAmAIAAGRycy9kb3du&#10;cmV2LnhtbFBLBQYAAAAABAAEAPUAAACGAwAAAAA=&#10;" filled="f" stroked="f" strokeweight=".25pt">
                  <v:textbox inset="1pt,1pt,1pt,1pt">
                    <w:txbxContent>
                      <w:p w:rsidR="00DF7AD5" w:rsidRPr="00375540" w:rsidRDefault="00DF7AD5" w:rsidP="004A4075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  <w:t>ЛР по «Численным методам</w:t>
                        </w:r>
                        <w:proofErr w:type="gramStart"/>
                        <w:r w:rsidRPr="00375540"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  <w:t>»-</w:t>
                        </w:r>
                        <w:proofErr w:type="gramEnd"/>
                        <w:r w:rsidRPr="00375540"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  <w:t>НГТУ-(17-ПМ)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4C298E">
        <w:rPr>
          <w:rFonts w:asciiTheme="minorHAnsi" w:hAnsiTheme="minorHAnsi"/>
          <w:i w:val="0"/>
          <w:noProof/>
          <w:lang w:val="ru-RU"/>
        </w:rPr>
        <mc:AlternateContent>
          <mc:Choice Requires="wps">
            <w:drawing>
              <wp:anchor distT="0" distB="0" distL="114300" distR="114300" simplePos="0" relativeHeight="251766784" behindDoc="0" locked="1" layoutInCell="0" allowOverlap="1" wp14:anchorId="0A4D4AD0" wp14:editId="523BB127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0" t="0" r="0" b="0"/>
                <wp:wrapNone/>
                <wp:docPr id="530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760" cy="1018921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6" style="position:absolute;margin-left:56.7pt;margin-top:19.85pt;width:518.8pt;height:802.3pt;z-index:25176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" o:allowincell="f" filled="f" strokeweight="2pt">
                <w10:wrap anchorx="page" anchory="page"/>
                <w10:anchorlock/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70809B8" wp14:editId="6A69CEE7">
                <wp:simplePos x="0" y="0"/>
                <wp:positionH relativeFrom="column">
                  <wp:posOffset>-16955</wp:posOffset>
                </wp:positionH>
                <wp:positionV relativeFrom="paragraph">
                  <wp:posOffset>844550</wp:posOffset>
                </wp:positionV>
                <wp:extent cx="329565" cy="156845"/>
                <wp:effectExtent l="0" t="0" r="0" b="0"/>
                <wp:wrapNone/>
                <wp:docPr id="531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F7AD5" w:rsidRPr="00375540" w:rsidRDefault="00DF7AD5" w:rsidP="004A4075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proofErr w:type="gramStart"/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Пров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243" style="position:absolute;margin-left:-1.35pt;margin-top:66.5pt;width:25.95pt;height:12.3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" filled="f" stroked="f" strokeweight=".25pt">
                <v:textbox inset="1pt,1pt,1pt,1pt">
                  <w:txbxContent>
                    <w:p w:rsidR="00DF7AD5" w:rsidRPr="00375540" w:rsidRDefault="00DF7AD5" w:rsidP="004A4075">
                      <w:pPr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proofErr w:type="gramStart"/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Пров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83365CE" wp14:editId="66D593A2">
                <wp:simplePos x="0" y="0"/>
                <wp:positionH relativeFrom="column">
                  <wp:posOffset>-327660</wp:posOffset>
                </wp:positionH>
                <wp:positionV relativeFrom="paragraph">
                  <wp:posOffset>685800</wp:posOffset>
                </wp:positionV>
                <wp:extent cx="329565" cy="156845"/>
                <wp:effectExtent l="0" t="0" r="0" b="0"/>
                <wp:wrapNone/>
                <wp:docPr id="532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F7AD5" w:rsidRPr="00375540" w:rsidRDefault="00DF7AD5" w:rsidP="004A4075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244" style="position:absolute;margin-left:-25.8pt;margin-top:54pt;width:25.95pt;height:12.3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" filled="f" stroked="f" strokeweight=".25pt">
                <v:textbox inset="1pt,1pt,1pt,1pt">
                  <w:txbxContent>
                    <w:p w:rsidR="00DF7AD5" w:rsidRPr="00375540" w:rsidRDefault="00DF7AD5" w:rsidP="004A4075">
                      <w:pPr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A8D9B2C" wp14:editId="1586C15A">
                <wp:simplePos x="0" y="0"/>
                <wp:positionH relativeFrom="column">
                  <wp:posOffset>-19050</wp:posOffset>
                </wp:positionH>
                <wp:positionV relativeFrom="paragraph">
                  <wp:posOffset>685800</wp:posOffset>
                </wp:positionV>
                <wp:extent cx="329565" cy="156845"/>
                <wp:effectExtent l="0" t="0" r="0" b="0"/>
                <wp:wrapNone/>
                <wp:docPr id="533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F7AD5" w:rsidRPr="00375540" w:rsidRDefault="00DF7AD5" w:rsidP="004A4075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Вып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245" style="position:absolute;margin-left:-1.5pt;margin-top:54pt;width:25.95pt;height:12.3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" filled="f" stroked="f" strokeweight=".25pt">
                <v:textbox inset="1pt,1pt,1pt,1pt">
                  <w:txbxContent>
                    <w:p w:rsidR="00DF7AD5" w:rsidRPr="00375540" w:rsidRDefault="00DF7AD5" w:rsidP="004A4075">
                      <w:pPr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proofErr w:type="spellStart"/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Вып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DB44F6B" wp14:editId="39579EC7">
                <wp:simplePos x="0" y="0"/>
                <wp:positionH relativeFrom="column">
                  <wp:posOffset>395605</wp:posOffset>
                </wp:positionH>
                <wp:positionV relativeFrom="paragraph">
                  <wp:posOffset>681355</wp:posOffset>
                </wp:positionV>
                <wp:extent cx="751840" cy="156845"/>
                <wp:effectExtent l="0" t="0" r="0" b="0"/>
                <wp:wrapNone/>
                <wp:docPr id="534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1840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F7AD5" w:rsidRPr="00375540" w:rsidRDefault="00DF7AD5" w:rsidP="004A4075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Карпов М.О.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_x0000_s1246" style="position:absolute;margin-left:31.15pt;margin-top:53.65pt;width:59.2pt;height:12.35pt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" filled="f" stroked="f" strokeweight=".25pt">
                <v:textbox inset="1pt,1pt,1pt,1pt">
                  <w:txbxContent>
                    <w:p w:rsidR="00DF7AD5" w:rsidRPr="00375540" w:rsidRDefault="00DF7AD5" w:rsidP="004A4075">
                      <w:pPr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Карпов М.О.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1730923" wp14:editId="6532838A">
                <wp:simplePos x="0" y="0"/>
                <wp:positionH relativeFrom="column">
                  <wp:posOffset>1633220</wp:posOffset>
                </wp:positionH>
                <wp:positionV relativeFrom="paragraph">
                  <wp:posOffset>698500</wp:posOffset>
                </wp:positionV>
                <wp:extent cx="567690" cy="147320"/>
                <wp:effectExtent l="0" t="0" r="3810" b="5080"/>
                <wp:wrapNone/>
                <wp:docPr id="53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7690" cy="147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F7AD5" w:rsidRPr="00375540" w:rsidRDefault="00DF7AD5" w:rsidP="004A4075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31.10.19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247" style="position:absolute;margin-left:128.6pt;margin-top:55pt;width:44.7pt;height:11.6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" filled="f" stroked="f" strokeweight=".25pt">
                <v:textbox inset="1pt,1pt,1pt,1pt">
                  <w:txbxContent>
                    <w:p w:rsidR="00DF7AD5" w:rsidRPr="00375540" w:rsidRDefault="00DF7AD5" w:rsidP="004A4075">
                      <w:pPr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31.10.19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DED40D7" wp14:editId="71DD4DAC">
                <wp:simplePos x="0" y="0"/>
                <wp:positionH relativeFrom="column">
                  <wp:posOffset>318135</wp:posOffset>
                </wp:positionH>
                <wp:positionV relativeFrom="paragraph">
                  <wp:posOffset>828675</wp:posOffset>
                </wp:positionV>
                <wp:extent cx="988060" cy="186055"/>
                <wp:effectExtent l="0" t="0" r="2540" b="4445"/>
                <wp:wrapNone/>
                <wp:docPr id="536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806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F7AD5" w:rsidRPr="00EF2F6B" w:rsidRDefault="00DF7AD5" w:rsidP="004A407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F2F6B">
                              <w:rPr>
                                <w:rFonts w:asciiTheme="minorHAnsi" w:hAnsiTheme="minorHAnsi"/>
                                <w:i w:val="0"/>
                                <w:sz w:val="18"/>
                                <w:szCs w:val="18"/>
                                <w:lang w:val="ru-RU"/>
                              </w:rPr>
                              <w:t>Талалушкина</w:t>
                            </w:r>
                            <w:proofErr w:type="spellEnd"/>
                            <w:r w:rsidRPr="00EF2F6B">
                              <w:rPr>
                                <w:rFonts w:asciiTheme="minorHAnsi" w:hAnsiTheme="minorHAnsi"/>
                                <w:i w:val="0"/>
                                <w:sz w:val="18"/>
                                <w:szCs w:val="18"/>
                                <w:lang w:val="ru-RU"/>
                              </w:rPr>
                              <w:t xml:space="preserve"> Л.В.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248" style="position:absolute;margin-left:25.05pt;margin-top:65.25pt;width:77.8pt;height:14.6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" filled="f" stroked="f" strokeweight=".25pt">
                <v:textbox inset="1pt,1pt,1pt,1pt">
                  <w:txbxContent>
                    <w:p w:rsidR="00DF7AD5" w:rsidRPr="00EF2F6B" w:rsidRDefault="00DF7AD5" w:rsidP="004A407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EF2F6B">
                        <w:rPr>
                          <w:rFonts w:asciiTheme="minorHAnsi" w:hAnsiTheme="minorHAnsi"/>
                          <w:i w:val="0"/>
                          <w:sz w:val="18"/>
                          <w:szCs w:val="18"/>
                          <w:lang w:val="ru-RU"/>
                        </w:rPr>
                        <w:t>Талалушкина</w:t>
                      </w:r>
                      <w:proofErr w:type="spellEnd"/>
                      <w:r w:rsidRPr="00EF2F6B">
                        <w:rPr>
                          <w:rFonts w:asciiTheme="minorHAnsi" w:hAnsiTheme="minorHAnsi"/>
                          <w:i w:val="0"/>
                          <w:sz w:val="18"/>
                          <w:szCs w:val="18"/>
                          <w:lang w:val="ru-RU"/>
                        </w:rPr>
                        <w:t xml:space="preserve"> Л.В.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1F9A9F5" wp14:editId="71F9FA30">
                <wp:simplePos x="0" y="0"/>
                <wp:positionH relativeFrom="column">
                  <wp:posOffset>1637030</wp:posOffset>
                </wp:positionH>
                <wp:positionV relativeFrom="paragraph">
                  <wp:posOffset>859155</wp:posOffset>
                </wp:positionV>
                <wp:extent cx="577215" cy="149860"/>
                <wp:effectExtent l="0" t="0" r="0" b="2540"/>
                <wp:wrapNone/>
                <wp:docPr id="537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7215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F7AD5" w:rsidRPr="00375540" w:rsidRDefault="00DF7AD5" w:rsidP="004A4075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31.10.19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249" style="position:absolute;margin-left:128.9pt;margin-top:67.65pt;width:45.45pt;height:11.8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" filled="f" stroked="f" strokeweight=".25pt">
                <v:textbox inset="1pt,1pt,1pt,1pt">
                  <w:txbxContent>
                    <w:p w:rsidR="00DF7AD5" w:rsidRPr="00375540" w:rsidRDefault="00DF7AD5" w:rsidP="004A4075">
                      <w:pPr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31.10.19</w:t>
                      </w:r>
                    </w:p>
                  </w:txbxContent>
                </v:textbox>
              </v:rect>
            </w:pict>
          </mc:Fallback>
        </mc:AlternateContent>
      </w:r>
      <w:r w:rsidRPr="004A4075">
        <w:rPr>
          <w:rFonts w:asciiTheme="minorHAnsi" w:eastAsia="Noto Sans CJK SC Regular" w:hAnsiTheme="minorHAnsi" w:cs="FreeSans"/>
          <w:i w:val="0"/>
          <w:color w:val="00000A"/>
          <w:kern w:val="3"/>
          <w:lang w:val="en-US" w:eastAsia="zh-CN" w:bidi="hi-IN"/>
        </w:rPr>
        <w:br w:type="page"/>
      </w:r>
    </w:p>
    <w:p w:rsidR="004A4075" w:rsidRPr="008D03F0" w:rsidRDefault="004A4075" w:rsidP="004A4075">
      <w:pPr>
        <w:pStyle w:val="1"/>
        <w:ind w:left="786"/>
        <w:jc w:val="both"/>
        <w:rPr>
          <w:rFonts w:asciiTheme="minorHAnsi" w:hAnsiTheme="minorHAnsi"/>
          <w:i w:val="0"/>
          <w:sz w:val="32"/>
          <w:szCs w:val="32"/>
          <w:lang w:val="ru-RU"/>
        </w:rPr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9571"/>
      </w:tblGrid>
      <w:tr w:rsidR="004A4075" w:rsidTr="00DF7AD5">
        <w:tc>
          <w:tcPr>
            <w:tcW w:w="9571" w:type="dxa"/>
          </w:tcPr>
          <w:p w:rsidR="004A4075" w:rsidRPr="003F5C0D" w:rsidRDefault="004A4075" w:rsidP="00DF7AD5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 xml:space="preserve">Реализация на языке </w:t>
            </w:r>
            <w:r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C++</w:t>
            </w:r>
          </w:p>
        </w:tc>
      </w:tr>
      <w:tr w:rsidR="004A4075" w:rsidRPr="004A4075" w:rsidTr="007B298C">
        <w:trPr>
          <w:trHeight w:val="12833"/>
        </w:trPr>
        <w:tc>
          <w:tcPr>
            <w:tcW w:w="9571" w:type="dxa"/>
          </w:tcPr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return 0;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}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if(rank==ranks){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for(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int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=1; 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&lt;=n; 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++){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x[n-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]=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matr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[n-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][n];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for(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int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j=0;j&lt;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n;j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++){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    if((n-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)!=j)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        x[n-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]=x[n-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]-(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matr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[n-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][j]*x[j]);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}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x[n-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]=x[n-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]/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matr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[n-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][n-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];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if(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matr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[n-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][n-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]==0) 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cout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&lt;&lt;"x"&lt;&lt;n-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&lt;&lt;" = Endless solutions"&lt;&lt;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endl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;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else 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cout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&lt;&lt;"x"&lt;&lt;n-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&lt;&lt;" = "&lt;&lt;x[n-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]&lt;&lt;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endl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;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}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return 0;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}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cout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&lt;&lt;"No solutions"&lt;&lt;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endl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;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delete [] x;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return 0;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}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int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main()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{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double **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su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, **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tmp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;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int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n = 0;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string buff;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ifstream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file("matrix.txt", 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ios_base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::out);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while(!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file.eof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()){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getline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(file, buff);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if(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buff.size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()&gt;0)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n++;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}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file.close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();</w:t>
            </w:r>
          </w:p>
          <w:p w:rsidR="004A4075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ifstream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fmatrix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("matrix.txt", 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ios_base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::out);</w:t>
            </w:r>
          </w:p>
        </w:tc>
      </w:tr>
    </w:tbl>
    <w:p w:rsidR="004A4075" w:rsidRPr="004A4075" w:rsidRDefault="007B298C" w:rsidP="004A4075">
      <w:pPr>
        <w:jc w:val="left"/>
        <w:rPr>
          <w:rFonts w:asciiTheme="minorHAnsi" w:eastAsia="Noto Sans CJK SC Regular" w:hAnsiTheme="minorHAnsi" w:cs="FreeSans"/>
          <w:i w:val="0"/>
          <w:color w:val="00000A"/>
          <w:kern w:val="3"/>
          <w:lang w:val="en-US" w:eastAsia="zh-CN" w:bidi="hi-IN"/>
        </w:rPr>
      </w:pP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961BF82" wp14:editId="65FCBD9C">
                <wp:simplePos x="0" y="0"/>
                <wp:positionH relativeFrom="column">
                  <wp:posOffset>1637030</wp:posOffset>
                </wp:positionH>
                <wp:positionV relativeFrom="paragraph">
                  <wp:posOffset>810260</wp:posOffset>
                </wp:positionV>
                <wp:extent cx="577215" cy="149860"/>
                <wp:effectExtent l="0" t="0" r="0" b="2540"/>
                <wp:wrapNone/>
                <wp:docPr id="56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7215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F7AD5" w:rsidRPr="00375540" w:rsidRDefault="00DF7AD5" w:rsidP="004A4075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31.10.19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250" style="position:absolute;margin-left:128.9pt;margin-top:63.8pt;width:45.45pt;height:11.8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" filled="f" stroked="f" strokeweight=".25pt">
                <v:textbox inset="1pt,1pt,1pt,1pt">
                  <w:txbxContent>
                    <w:p w:rsidR="00DF7AD5" w:rsidRPr="00375540" w:rsidRDefault="00DF7AD5" w:rsidP="004A4075">
                      <w:pPr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31.10.19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475CCFA" wp14:editId="164584CA">
                <wp:simplePos x="0" y="0"/>
                <wp:positionH relativeFrom="column">
                  <wp:posOffset>-327660</wp:posOffset>
                </wp:positionH>
                <wp:positionV relativeFrom="paragraph">
                  <wp:posOffset>624840</wp:posOffset>
                </wp:positionV>
                <wp:extent cx="329565" cy="156845"/>
                <wp:effectExtent l="0" t="0" r="0" b="0"/>
                <wp:wrapNone/>
                <wp:docPr id="560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F7AD5" w:rsidRPr="00375540" w:rsidRDefault="00DF7AD5" w:rsidP="004A4075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251" style="position:absolute;margin-left:-25.8pt;margin-top:49.2pt;width:25.95pt;height:12.3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" filled="f" stroked="f" strokeweight=".25pt">
                <v:textbox inset="1pt,1pt,1pt,1pt">
                  <w:txbxContent>
                    <w:p w:rsidR="00DF7AD5" w:rsidRPr="00375540" w:rsidRDefault="00DF7AD5" w:rsidP="004A4075">
                      <w:pPr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403F76D" wp14:editId="2737D35C">
                <wp:simplePos x="0" y="0"/>
                <wp:positionH relativeFrom="column">
                  <wp:posOffset>-19050</wp:posOffset>
                </wp:positionH>
                <wp:positionV relativeFrom="paragraph">
                  <wp:posOffset>624840</wp:posOffset>
                </wp:positionV>
                <wp:extent cx="329565" cy="156845"/>
                <wp:effectExtent l="0" t="0" r="0" b="0"/>
                <wp:wrapNone/>
                <wp:docPr id="561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F7AD5" w:rsidRPr="00375540" w:rsidRDefault="00DF7AD5" w:rsidP="004A4075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Вып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252" style="position:absolute;margin-left:-1.5pt;margin-top:49.2pt;width:25.95pt;height:12.3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" filled="f" stroked="f" strokeweight=".25pt">
                <v:textbox inset="1pt,1pt,1pt,1pt">
                  <w:txbxContent>
                    <w:p w:rsidR="00DF7AD5" w:rsidRPr="00375540" w:rsidRDefault="00DF7AD5" w:rsidP="004A4075">
                      <w:pPr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proofErr w:type="spellStart"/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Вып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3B44432" wp14:editId="55A8E87C">
                <wp:simplePos x="0" y="0"/>
                <wp:positionH relativeFrom="column">
                  <wp:posOffset>-16510</wp:posOffset>
                </wp:positionH>
                <wp:positionV relativeFrom="paragraph">
                  <wp:posOffset>796480</wp:posOffset>
                </wp:positionV>
                <wp:extent cx="329565" cy="156845"/>
                <wp:effectExtent l="0" t="0" r="0" b="0"/>
                <wp:wrapNone/>
                <wp:docPr id="559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F7AD5" w:rsidRPr="00375540" w:rsidRDefault="00DF7AD5" w:rsidP="004A4075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proofErr w:type="gramStart"/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Пров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253" style="position:absolute;margin-left:-1.3pt;margin-top:62.7pt;width:25.95pt;height:12.3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" filled="f" stroked="f" strokeweight=".25pt">
                <v:textbox inset="1pt,1pt,1pt,1pt">
                  <w:txbxContent>
                    <w:p w:rsidR="00DF7AD5" w:rsidRPr="00375540" w:rsidRDefault="00DF7AD5" w:rsidP="004A4075">
                      <w:pPr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proofErr w:type="gramStart"/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Пров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BEBD156" wp14:editId="30CAA67C">
                <wp:simplePos x="0" y="0"/>
                <wp:positionH relativeFrom="column">
                  <wp:posOffset>318135</wp:posOffset>
                </wp:positionH>
                <wp:positionV relativeFrom="paragraph">
                  <wp:posOffset>768540</wp:posOffset>
                </wp:positionV>
                <wp:extent cx="988060" cy="186055"/>
                <wp:effectExtent l="0" t="0" r="2540" b="4445"/>
                <wp:wrapNone/>
                <wp:docPr id="564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806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F7AD5" w:rsidRPr="00EF2F6B" w:rsidRDefault="00DF7AD5" w:rsidP="004A407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F2F6B">
                              <w:rPr>
                                <w:rFonts w:asciiTheme="minorHAnsi" w:hAnsiTheme="minorHAnsi"/>
                                <w:i w:val="0"/>
                                <w:sz w:val="18"/>
                                <w:szCs w:val="18"/>
                                <w:lang w:val="ru-RU"/>
                              </w:rPr>
                              <w:t>Талалушкина</w:t>
                            </w:r>
                            <w:proofErr w:type="spellEnd"/>
                            <w:r w:rsidRPr="00EF2F6B">
                              <w:rPr>
                                <w:rFonts w:asciiTheme="minorHAnsi" w:hAnsiTheme="minorHAnsi"/>
                                <w:i w:val="0"/>
                                <w:sz w:val="18"/>
                                <w:szCs w:val="18"/>
                                <w:lang w:val="ru-RU"/>
                              </w:rPr>
                              <w:t xml:space="preserve"> Л.В.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254" style="position:absolute;margin-left:25.05pt;margin-top:60.5pt;width:77.8pt;height:14.6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" filled="f" stroked="f" strokeweight=".25pt">
                <v:textbox inset="1pt,1pt,1pt,1pt">
                  <w:txbxContent>
                    <w:p w:rsidR="00DF7AD5" w:rsidRPr="00EF2F6B" w:rsidRDefault="00DF7AD5" w:rsidP="004A407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EF2F6B">
                        <w:rPr>
                          <w:rFonts w:asciiTheme="minorHAnsi" w:hAnsiTheme="minorHAnsi"/>
                          <w:i w:val="0"/>
                          <w:sz w:val="18"/>
                          <w:szCs w:val="18"/>
                          <w:lang w:val="ru-RU"/>
                        </w:rPr>
                        <w:t>Талалушкина</w:t>
                      </w:r>
                      <w:proofErr w:type="spellEnd"/>
                      <w:r w:rsidRPr="00EF2F6B">
                        <w:rPr>
                          <w:rFonts w:asciiTheme="minorHAnsi" w:hAnsiTheme="minorHAnsi"/>
                          <w:i w:val="0"/>
                          <w:sz w:val="18"/>
                          <w:szCs w:val="18"/>
                          <w:lang w:val="ru-RU"/>
                        </w:rPr>
                        <w:t xml:space="preserve"> Л.В.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99334DA" wp14:editId="4F5F8A74">
                <wp:simplePos x="0" y="0"/>
                <wp:positionH relativeFrom="column">
                  <wp:posOffset>1633220</wp:posOffset>
                </wp:positionH>
                <wp:positionV relativeFrom="paragraph">
                  <wp:posOffset>637350</wp:posOffset>
                </wp:positionV>
                <wp:extent cx="567690" cy="147320"/>
                <wp:effectExtent l="0" t="0" r="3810" b="5080"/>
                <wp:wrapNone/>
                <wp:docPr id="563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7690" cy="147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F7AD5" w:rsidRPr="00375540" w:rsidRDefault="00DF7AD5" w:rsidP="004A4075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31.10.19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255" style="position:absolute;margin-left:128.6pt;margin-top:50.2pt;width:44.7pt;height:11.6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" filled="f" stroked="f" strokeweight=".25pt">
                <v:textbox inset="1pt,1pt,1pt,1pt">
                  <w:txbxContent>
                    <w:p w:rsidR="00DF7AD5" w:rsidRPr="00375540" w:rsidRDefault="00DF7AD5" w:rsidP="004A4075">
                      <w:pPr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31.10.19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FD22E1C" wp14:editId="6D3FD05B">
                <wp:simplePos x="0" y="0"/>
                <wp:positionH relativeFrom="column">
                  <wp:posOffset>395605</wp:posOffset>
                </wp:positionH>
                <wp:positionV relativeFrom="paragraph">
                  <wp:posOffset>632460</wp:posOffset>
                </wp:positionV>
                <wp:extent cx="751840" cy="156845"/>
                <wp:effectExtent l="0" t="0" r="0" b="0"/>
                <wp:wrapNone/>
                <wp:docPr id="562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1840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F7AD5" w:rsidRPr="00375540" w:rsidRDefault="00DF7AD5" w:rsidP="004A4075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Карпов М.О.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_x0000_s1256" style="position:absolute;margin-left:31.15pt;margin-top:49.8pt;width:59.2pt;height:12.35pt;z-index:251780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" filled="f" stroked="f" strokeweight=".25pt">
                <v:textbox inset="1pt,1pt,1pt,1pt">
                  <w:txbxContent>
                    <w:p w:rsidR="00DF7AD5" w:rsidRPr="00375540" w:rsidRDefault="00DF7AD5" w:rsidP="004A4075">
                      <w:pPr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Карпов М.О.</w:t>
                      </w:r>
                    </w:p>
                  </w:txbxContent>
                </v:textbox>
              </v:rect>
            </w:pict>
          </mc:Fallback>
        </mc:AlternateContent>
      </w:r>
      <w:r w:rsidR="004A4075" w:rsidRPr="004C298E">
        <w:rPr>
          <w:rFonts w:asciiTheme="minorHAnsi" w:hAnsiTheme="minorHAnsi"/>
          <w:i w:val="0"/>
          <w:noProof/>
          <w:lang w:val="ru-RU"/>
        </w:rPr>
        <mc:AlternateContent>
          <mc:Choice Requires="wpg">
            <w:drawing>
              <wp:anchor distT="0" distB="0" distL="114300" distR="114300" simplePos="0" relativeHeight="251776000" behindDoc="0" locked="1" layoutInCell="0" allowOverlap="1" wp14:anchorId="4429361C" wp14:editId="7C0D9E2B">
                <wp:simplePos x="0" y="0"/>
                <wp:positionH relativeFrom="page">
                  <wp:posOffset>723900</wp:posOffset>
                </wp:positionH>
                <wp:positionV relativeFrom="page">
                  <wp:posOffset>247650</wp:posOffset>
                </wp:positionV>
                <wp:extent cx="6588760" cy="10189210"/>
                <wp:effectExtent l="0" t="0" r="21590" b="21590"/>
                <wp:wrapNone/>
                <wp:docPr id="538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539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0" name="Line 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41" name="Line 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42" name="Line 6"/>
                        <wps:cNvCnPr/>
                        <wps:spPr bwMode="auto">
                          <a:xfrm>
                            <a:off x="2012" y="18941"/>
                            <a:ext cx="0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43" name="Line 7"/>
                        <wps:cNvCnPr/>
                        <wps:spPr bwMode="auto">
                          <a:xfrm>
                            <a:off x="4896" y="18977"/>
                            <a:ext cx="0" cy="102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44" name="Line 8"/>
                        <wps:cNvCnPr/>
                        <wps:spPr bwMode="auto">
                          <a:xfrm>
                            <a:off x="6014" y="18958"/>
                            <a:ext cx="29" cy="104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45" name="Line 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46" name="Line 1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47" name="Line 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48" name="Line 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49" name="Line 1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50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79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AD5" w:rsidRPr="00375540" w:rsidRDefault="00DF7AD5" w:rsidP="004A4075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  <w:t>№</w:t>
                              </w: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1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9" y="19338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AD5" w:rsidRPr="00375540" w:rsidRDefault="00DF7AD5" w:rsidP="004A4075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2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79"/>
                            <a:ext cx="23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AD5" w:rsidRPr="00375540" w:rsidRDefault="00DF7AD5" w:rsidP="004A4075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  <w:t>Ф.И.О.</w:t>
                              </w: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3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896" y="19660"/>
                            <a:ext cx="1263" cy="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AD5" w:rsidRPr="00375540" w:rsidRDefault="00DF7AD5" w:rsidP="004A4075">
                              <w:pPr>
                                <w:pStyle w:val="ab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Под</w:t>
                              </w:r>
                              <w:proofErr w:type="spellEnd"/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  <w:t>п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4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043" y="19698"/>
                            <a:ext cx="1561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AD5" w:rsidRPr="00375540" w:rsidRDefault="00DF7AD5" w:rsidP="004A4075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5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AD5" w:rsidRPr="00375540" w:rsidRDefault="00DF7AD5" w:rsidP="004A4075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6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AD5" w:rsidRPr="007B298C" w:rsidRDefault="00DF7AD5" w:rsidP="004A4075">
                              <w:pPr>
                                <w:pStyle w:val="ab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7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AD5" w:rsidRPr="00375540" w:rsidRDefault="00DF7AD5" w:rsidP="004A4075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  <w:t>ЛР по «Численным методам</w:t>
                              </w:r>
                              <w:proofErr w:type="gramStart"/>
                              <w:r w:rsidRPr="00375540"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  <w:t>»-</w:t>
                              </w:r>
                              <w:proofErr w:type="gramEnd"/>
                              <w:r w:rsidRPr="00375540"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  <w:t>НГТУ-(17-ПМ)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257" style="position:absolute;margin-left:57pt;margin-top:19.5pt;width:518.8pt;height:802.3pt;z-index:25177600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" o:allowincell="f">
                <v:rect id="Rectangle 3" o:spid="_x0000_s1258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AGLMQA&#10;AADcAAAADwAAAGRycy9kb3ducmV2LnhtbESP0WrCQBRE3wv+w3IF3+pGxdJEV4mC4JPY1A+4ZK9J&#10;MHs3Ztck9uu7QqGPw8ycYdbbwdSio9ZVlhXMphEI4tzqigsFl+/D+ycI55E11pZJwZMcbDejtzUm&#10;2vb8RV3mCxEg7BJUUHrfJFK6vCSDbmob4uBdbWvQB9kWUrfYB7ip5TyKPqTBisNCiQ3tS8pv2cMo&#10;uPmhO6VF9nOIL7s4P+/S/nFPlZqMh3QFwtPg/8N/7aNWsFzE8DoTjoD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2QBizEAAAA3AAAAA8AAAAAAAAAAAAAAAAAmAIAAGRycy9k&#10;b3ducmV2LnhtbFBLBQYAAAAABAAEAPUAAACJAwAAAAA=&#10;" filled="f" strokeweight="2pt"/>
                <v:line id="Line 4" o:spid="_x0000_s1259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ZYxDb0AAADcAAAADwAAAGRycy9kb3ducmV2LnhtbERPvQrCMBDeBd8hnOCmqaIi1SgiVNzE&#10;2sXtbM622FxKE7W+vRkEx4/vf73tTC1e1LrKsoLJOAJBnFtdcaEguySjJQjnkTXWlknBhxxsN/3e&#10;GmNt33ymV+oLEULYxaig9L6JpXR5SQbd2DbEgbvb1qAPsC2kbvEdwk0tp1G0kAYrDg0lNrQvKX+k&#10;T6Pgcc3myeG015c63elbkfjr7a6VGg663QqEp87/xT/3USuYz8L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mWMQ29AAAA3AAAAA8AAAAAAAAAAAAAAAAAoQIA&#10;AGRycy9kb3ducmV2LnhtbFBLBQYAAAAABAAEAPkAAACLAwAAAAA=&#10;" strokeweight="2pt"/>
                <v:line id="Line 5" o:spid="_x0000_s1260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qUls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qmkx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balJbAAAAA3AAAAA8AAAAAAAAAAAAAAAAA&#10;oQIAAGRycy9kb3ducmV2LnhtbFBLBQYAAAAABAAEAPkAAACOAwAAAAA=&#10;" strokeweight="2pt"/>
                <v:line id="Line 6" o:spid="_x0000_s1261" style="position:absolute;visibility:visible;mso-wrap-style:square" from="2012,18941" to="201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gK4c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qmkz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YICuHAAAAA3AAAAA8AAAAAAAAAAAAAAAAA&#10;oQIAAGRycy9kb3ducmV2LnhtbFBLBQYAAAAABAAEAPkAAACOAwAAAAA=&#10;" strokeweight="2pt"/>
                <v:line id="Line 7" o:spid="_x0000_s1262" style="position:absolute;visibility:visible;mso-wrap-style:square" from="4896,18977" to="4896,20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USvesIAAADcAAAADwAAAGRycy9kb3ducmV2LnhtbESPQYvCMBSE74L/ITzBm6a6uizVKCJ0&#10;8Sa2Xrw9m2dbbF5KE7X+eyMIHoeZ+YZZrjtTizu1rrKsYDKOQBDnVldcKDhmyegPhPPIGmvLpOBJ&#10;Dtarfm+JsbYPPtA99YUIEHYxKii9b2IpXV6SQTe2DXHwLrY16INsC6lbfAS4qeU0in6lwYrDQokN&#10;bUvKr+nNKLiejvPkf7/VWZ1u9LlI/Ol80UoNB91mAcJT57/hT3unFcxnP/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USvesIAAADcAAAADwAAAAAAAAAAAAAA&#10;AAChAgAAZHJzL2Rvd25yZXYueG1sUEsFBgAAAAAEAAQA+QAAAJADAAAAAA==&#10;" strokeweight="2pt"/>
                <v:line id="Line 8" o:spid="_x0000_s1263" style="position:absolute;visibility:visible;mso-wrap-style:square" from="6014,18958" to="6043,20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03Ds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qmk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atNw7AAAAA3AAAAA8AAAAAAAAAAAAAAAAA&#10;oQIAAGRycy9kb3ducmV2LnhtbFBLBQYAAAAABAAEAPkAAACOAwAAAAA=&#10;" strokeweight="2pt"/>
                <v:line id="Line 9" o:spid="_x0000_s1264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GSlcMAAADcAAAADwAAAGRycy9kb3ducmV2LnhtbESPQYvCMBSE74L/ITzBm6a7WJFuo4jQ&#10;ZW9i7cXbs3m2pc1LabLa/fcbQfA4zMw3TLobTSfuNLjGsoKPZQSCuLS64UpBcc4WGxDOI2vsLJOC&#10;P3Kw204nKSbaPvhE99xXIkDYJaig9r5PpHRlTQbd0vbEwbvZwaAPcqikHvAR4KaTn1G0lgYbDgs1&#10;9nSoqWzzX6OgvRRx9n086HOX7/W1yvzletNKzWfj/guEp9G/w6/2j1YQr2J4nglHQG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nhkpXDAAAA3AAAAA8AAAAAAAAAAAAA&#10;AAAAoQIAAGRycy9kb3ducmV2LnhtbFBLBQYAAAAABAAEAPkAAACRAwAAAAA=&#10;" strokeweight="2pt"/>
                <v:line id="Line 10" o:spid="_x0000_s1265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MM4s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qmkx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kzDOLAAAAA3AAAAA8AAAAAAAAAAAAAAAAA&#10;oQIAAGRycy9kb3ducmV2LnhtbFBLBQYAAAAABAAEAPkAAACOAwAAAAA=&#10;" strokeweight="2pt"/>
                <v:line id="Line 11" o:spid="_x0000_s1266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swrysUAAADcAAAADwAAAGRycy9kb3ducmV2LnhtbESP3WoCMRSE74W+QzgF72rWotVujVK0&#10;QsUL8ecBjpvTzdbNyZKkuvXpTaHg5TAz3zCTWWtrcSYfKscK+r0MBHHhdMWlgsN++TQGESKyxtox&#10;KfilALPpQ2eCuXYX3tJ5F0uRIBxyVGBibHIpQ2HIYui5hjh5X85bjEn6UmqPlwS3tXzOshdpseK0&#10;YLChuaHitPuxClb+uD71r6WRR175j3qzeA32W6nuY/v+BiJSG+/h//anVjAcjODvTDoCcno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swrysUAAADcAAAADwAAAAAAAAAA&#10;AAAAAAChAgAAZHJzL2Rvd25yZXYueG1sUEsFBgAAAAAEAAQA+QAAAJMDAAAAAA==&#10;" strokeweight="1pt"/>
                <v:line id="Line 12" o:spid="_x0000_s1267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+A9C70AAADcAAAADwAAAGRycy9kb3ducmV2LnhtbERPvQrCMBDeBd8hnOCmqaIi1SgiVNzE&#10;2sXtbM622FxKE7W+vRkEx4/vf73tTC1e1LrKsoLJOAJBnFtdcaEguySjJQjnkTXWlknBhxxsN/3e&#10;GmNt33ymV+oLEULYxaig9L6JpXR5SQbd2DbEgbvb1qAPsC2kbvEdwk0tp1G0kAYrDg0lNrQvKX+k&#10;T6Pgcc3myeG015c63elbkfjr7a6VGg663QqEp87/xT/3USuYz8La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fgPQu9AAAA3AAAAA8AAAAAAAAAAAAAAAAAoQIA&#10;AGRycy9kb3ducmV2LnhtbFBLBQYAAAAABAAEAPkAAACLAwAAAAA=&#10;" strokeweight="2pt"/>
                <v:line id="Line 13" o:spid="_x0000_s1268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B8aI8QAAADcAAAADwAAAGRycy9kb3ducmV2LnhtbESP0WoCMRRE34X+Q7iFvmnW0kpdjVKq&#10;QqUPUvUDrpvrZuvmZkmirn59Iwg+DjNzhhlPW1uLE/lQOVbQ72UgiAunKy4VbDeL7geIEJE11o5J&#10;wYUCTCdPnTHm2p35l07rWIoE4ZCjAhNjk0sZCkMWQ881xMnbO28xJulLqT2eE9zW8jXLBtJixWnB&#10;YENfhorD+mgVLP3u59C/lkbueOnn9Wo2DPZPqZfn9nMEIlIbH+F7+1sreH8bwu1MOgJy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HxojxAAAANwAAAAPAAAAAAAAAAAA&#10;AAAAAKECAABkcnMvZG93bnJldi54bWxQSwUGAAAAAAQABAD5AAAAkgMAAAAA&#10;" strokeweight="1pt"/>
                <v:rect id="Rectangle 14" o:spid="_x0000_s1269" style="position:absolute;left:54;top:19679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iq78AA&#10;AADcAAAADwAAAGRycy9kb3ducmV2LnhtbERPz2uDMBS+F/o/hFfYrcaNtThrLFIo7Dq3Qo8P86Z2&#10;5sUmmbr/fjkMdvz4fhfHxQxiIud7ywoekxQEcWN1z62Cj/fzNgPhA7LGwTIp+CEPx3K9KjDXduY3&#10;murQihjCPkcFXQhjLqVvOjLoEzsSR+7TOoMhQtdK7XCO4WaQT2m6lwZ7jg0djnTqqPmqv42Cqrot&#10;l3v9gmcvs9Tt9bNuq6tSD5ulOoAItIR/8Z/7VSvY7eL8eCYeAVn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Hiq78AAAADcAAAADwAAAAAAAAAAAAAAAACYAgAAZHJzL2Rvd25y&#10;ZXYueG1sUEsFBgAAAAAEAAQA9QAAAIUDAAAAAA==&#10;" filled="f" stroked="f" strokeweight=".25pt">
                  <v:textbox inset="1pt,1pt,1pt,1pt">
                    <w:txbxContent>
                      <w:p w:rsidR="00DF7AD5" w:rsidRPr="00375540" w:rsidRDefault="00DF7AD5" w:rsidP="004A4075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  <w:t>№</w:t>
                        </w: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_x0000_s1270" style="position:absolute;left:29;top:19338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QPdMMA&#10;AADcAAAADwAAAGRycy9kb3ducmV2LnhtbESPwWrDMBBE74X+g9hCbo3sEhvXjRJMwZBrnAZyXKyt&#10;7dZauZKSOH9fFQI9DjPzhllvZzOKCzk/WFaQLhMQxK3VA3cKPg71cwHCB2SNo2VScCMP283jwxpL&#10;ba+8p0sTOhEh7EtU0IcwlVL6tieDfmkn4uh9WmcwROk6qR1eI9yM8iVJcmlw4LjQ40TvPbXfzdko&#10;qKqv+fjTvGLtZZG4XK90V52UWjzN1RuIQHP4D9/bO60gy1L4OxOPgN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zQPdMMAAADcAAAADwAAAAAAAAAAAAAAAACYAgAAZHJzL2Rv&#10;d25yZXYueG1sUEsFBgAAAAAEAAQA9QAAAIgDAAAAAA==&#10;" filled="f" stroked="f" strokeweight=".25pt">
                  <v:textbox inset="1pt,1pt,1pt,1pt">
                    <w:txbxContent>
                      <w:p w:rsidR="00DF7AD5" w:rsidRPr="00375540" w:rsidRDefault="00DF7AD5" w:rsidP="004A4075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2</w:t>
                        </w:r>
                      </w:p>
                    </w:txbxContent>
                  </v:textbox>
                </v:rect>
                <v:rect id="Rectangle 16" o:spid="_x0000_s1271" style="position:absolute;left:2267;top:19679;width:23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aRA8EA&#10;AADcAAAADwAAAGRycy9kb3ducmV2LnhtbESPQYvCMBSE74L/ITzBm6aKilajFEHwat2FPT6aZ1tt&#10;XmoStf77zYKwx2FmvmE2u8404knO15YVTMYJCOLC6ppLBV/nw2gJwgdkjY1lUvAmD7ttv7fBVNsX&#10;n+iZh1JECPsUFVQhtKmUvqjIoB/bljh6F+sMhihdKbXDV4SbRk6TZCEN1hwXKmxpX1Fxyx9GQZZd&#10;u+97vsKDl8vELfRMl9mPUsNBl61BBOrCf/jTPmoF8/kU/s7EIyC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PmkQPBAAAA3AAAAA8AAAAAAAAAAAAAAAAAmAIAAGRycy9kb3du&#10;cmV2LnhtbFBLBQYAAAAABAAEAPUAAACGAwAAAAA=&#10;" filled="f" stroked="f" strokeweight=".25pt">
                  <v:textbox inset="1pt,1pt,1pt,1pt">
                    <w:txbxContent>
                      <w:p w:rsidR="00DF7AD5" w:rsidRPr="00375540" w:rsidRDefault="00DF7AD5" w:rsidP="004A4075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  <w:t>Ф.И.О.</w:t>
                        </w: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7" o:spid="_x0000_s1272" style="position:absolute;left:4896;top:19660;width:1263;height:3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Ko0mMIA&#10;AADcAAAADwAAAGRycy9kb3ducmV2LnhtbESPQYvCMBSE74L/ITxhb5rqqmg1ShGEvVoVPD6aZ9vd&#10;5qUmWe3++40geBxm5htmve1MI+7kfG1ZwXiUgCAurK65VHA67ocLED4ga2wsk4I/8rDd9HtrTLV9&#10;8IHueShFhLBPUUEVQptK6YuKDPqRbYmjd7XOYIjSlVI7fES4aeQkSebSYM1xocKWdhUVP/mvUZBl&#10;3935li9x7+UicXM91WV2Uepj0GUrEIG68A6/2l9awWz2Cc8z8Qj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qjSYwgAAANwAAAAPAAAAAAAAAAAAAAAAAJgCAABkcnMvZG93&#10;bnJldi54bWxQSwUGAAAAAAQABAD1AAAAhwMAAAAA&#10;" filled="f" stroked="f" strokeweight=".25pt">
                  <v:textbox inset="1pt,1pt,1pt,1pt">
                    <w:txbxContent>
                      <w:p w:rsidR="00DF7AD5" w:rsidRPr="00375540" w:rsidRDefault="00DF7AD5" w:rsidP="004A4075">
                        <w:pPr>
                          <w:pStyle w:val="ab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Под</w:t>
                        </w:r>
                        <w:proofErr w:type="spellEnd"/>
                        <w:r w:rsidRPr="00375540"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  <w:t>п</w:t>
                        </w: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18" o:spid="_x0000_s1273" style="position:absolute;left:6043;top:19698;width:1561;height: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Os7MMA&#10;AADcAAAADwAAAGRycy9kb3ducmV2LnhtbESPQWvCQBSE7wX/w/IEb81GUbFpVgmC4LWxhR4f2ddN&#10;avZt3F01/ffdgtDjMDPfMOVutL24kQ+dYwXzLAdB3DjdsVHwfjo8b0CEiKyxd0wKfijAbjt5KrHQ&#10;7s5vdKujEQnCoUAFbYxDIWVoWrIYMjcQJ+/LeYsxSW+k9nhPcNvLRZ6vpcWO00KLA+1bas711Sqo&#10;qu/x41K/4CHITe7XeqlN9anUbDpWryAijfE//GgftYLVagl/Z9IRkN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0Os7MMAAADcAAAADwAAAAAAAAAAAAAAAACYAgAAZHJzL2Rv&#10;d25yZXYueG1sUEsFBgAAAAAEAAQA9QAAAIgDAAAAAA==&#10;" filled="f" stroked="f" strokeweight=".25pt">
                  <v:textbox inset="1pt,1pt,1pt,1pt">
                    <w:txbxContent>
                      <w:p w:rsidR="00DF7AD5" w:rsidRPr="00375540" w:rsidRDefault="00DF7AD5" w:rsidP="004A4075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274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8Jd8MA&#10;AADcAAAADwAAAGRycy9kb3ducmV2LnhtbESPwWrDMBBE74X+g9hCb7XcUAfXjRJMIJBrnQZ6XKyt&#10;7cRauZJiu38fBQI9DjPzhlltZtOLkZzvLCt4TVIQxLXVHTcKvg67lxyED8gae8uk4I88bNaPDyss&#10;tJ34k8YqNCJC2BeooA1hKKT0dUsGfWIH4uj9WGcwROkaqR1OEW56uUjTpTTYcVxocaBtS/W5uhgF&#10;ZXmaj7/VO+68zFO31G+6Kb+Ven6ayw8QgebwH76391pBlmVwOxOPgFx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A8Jd8MAAADcAAAADwAAAAAAAAAAAAAAAACYAgAAZHJzL2Rv&#10;d25yZXYueG1sUEsFBgAAAAAEAAQA9QAAAIgDAAAAAA==&#10;" filled="f" stroked="f" strokeweight=".25pt">
                  <v:textbox inset="1pt,1pt,1pt,1pt">
                    <w:txbxContent>
                      <w:p w:rsidR="00DF7AD5" w:rsidRPr="00375540" w:rsidRDefault="00DF7AD5" w:rsidP="004A4075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" o:spid="_x0000_s1275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2XAMMA&#10;AADcAAAADwAAAGRycy9kb3ducmV2LnhtbESPwWrDMBBE74X8g9hAb7Wc0hjXiRJMIdBr3AZ6XKyN&#10;7cRaOZJqO39fFQo9DjPzhtnuZ9OLkZzvLCtYJSkI4trqjhsFnx+HpxyED8gae8uk4E4e9rvFwxYL&#10;bSc+0liFRkQI+wIVtCEMhZS+bsmgT+xAHL2zdQZDlK6R2uEU4aaXz2maSYMdx4UWB3prqb5W30ZB&#10;WV7m0616xYOXeeoy/aKb8kupx+VcbkAEmsN/+K/9rhWs1xn8nolHQO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N2XAMMAAADcAAAADwAAAAAAAAAAAAAAAACYAgAAZHJzL2Rv&#10;d25yZXYueG1sUEsFBgAAAAAEAAQA9QAAAIgDAAAAAA==&#10;" filled="f" stroked="f" strokeweight=".25pt">
                  <v:textbox inset="1pt,1pt,1pt,1pt">
                    <w:txbxContent>
                      <w:p w:rsidR="00DF7AD5" w:rsidRPr="007B298C" w:rsidRDefault="00DF7AD5" w:rsidP="004A4075">
                        <w:pPr>
                          <w:pStyle w:val="ab"/>
                          <w:jc w:val="center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9</w:t>
                        </w:r>
                      </w:p>
                    </w:txbxContent>
                  </v:textbox>
                </v:rect>
                <v:rect id="Rectangle 21" o:spid="_x0000_s1276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Eym8IA&#10;AADcAAAADwAAAGRycy9kb3ducmV2LnhtbESPQYvCMBSE78L+h/AW9qapsrpajVIEYa9WhT0+mmdb&#10;bV5qErX7740geBxm5htmsepMI27kfG1ZwXCQgCAurK65VLDfbfpTED4ga2wsk4J/8rBafvQWmGp7&#10;5y3d8lCKCGGfooIqhDaV0hcVGfQD2xJH72idwRClK6V2eI9w08hRkkykwZrjQoUtrSsqzvnVKMiy&#10;U3e45DPceDlN3ER/6zL7U+rrs8vmIAJ14R1+tX+1gvH4B55n4hG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kTKbwgAAANwAAAAPAAAAAAAAAAAAAAAAAJgCAABkcnMvZG93&#10;bnJldi54bWxQSwUGAAAAAAQABAD1AAAAhwMAAAAA&#10;" filled="f" stroked="f" strokeweight=".25pt">
                  <v:textbox inset="1pt,1pt,1pt,1pt">
                    <w:txbxContent>
                      <w:p w:rsidR="00DF7AD5" w:rsidRPr="00375540" w:rsidRDefault="00DF7AD5" w:rsidP="004A4075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  <w:t>ЛР по «Численным методам</w:t>
                        </w:r>
                        <w:proofErr w:type="gramStart"/>
                        <w:r w:rsidRPr="00375540"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  <w:t>»-</w:t>
                        </w:r>
                        <w:proofErr w:type="gramEnd"/>
                        <w:r w:rsidRPr="00375540"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  <w:t>НГТУ-(17-ПМ)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4A4075" w:rsidRPr="004C298E">
        <w:rPr>
          <w:rFonts w:asciiTheme="minorHAnsi" w:hAnsiTheme="minorHAnsi"/>
          <w:i w:val="0"/>
          <w:noProof/>
          <w:lang w:val="ru-RU"/>
        </w:rPr>
        <mc:AlternateContent>
          <mc:Choice Requires="wps">
            <w:drawing>
              <wp:anchor distT="0" distB="0" distL="114300" distR="114300" simplePos="0" relativeHeight="251777024" behindDoc="0" locked="1" layoutInCell="0" allowOverlap="1" wp14:anchorId="3179DB32" wp14:editId="2ADAE582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0" t="0" r="0" b="0"/>
                <wp:wrapNone/>
                <wp:docPr id="55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760" cy="1018921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6" style="position:absolute;margin-left:56.7pt;margin-top:19.85pt;width:518.8pt;height:802.3pt;z-index:251777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" o:allowincell="f" filled="f" strokeweight="2pt">
                <w10:wrap anchorx="page" anchory="page"/>
                <w10:anchorlock/>
              </v:rect>
            </w:pict>
          </mc:Fallback>
        </mc:AlternateContent>
      </w:r>
      <w:r w:rsidR="004A4075" w:rsidRPr="004A4075">
        <w:rPr>
          <w:rFonts w:asciiTheme="minorHAnsi" w:eastAsia="Noto Sans CJK SC Regular" w:hAnsiTheme="minorHAnsi" w:cs="FreeSans"/>
          <w:i w:val="0"/>
          <w:color w:val="00000A"/>
          <w:kern w:val="3"/>
          <w:lang w:val="en-US" w:eastAsia="zh-CN" w:bidi="hi-IN"/>
        </w:rPr>
        <w:br w:type="page"/>
      </w:r>
    </w:p>
    <w:p w:rsidR="004A4075" w:rsidRPr="007B298C" w:rsidRDefault="004A4075" w:rsidP="004A4075">
      <w:pPr>
        <w:pStyle w:val="1"/>
        <w:ind w:left="786"/>
        <w:jc w:val="both"/>
        <w:rPr>
          <w:rFonts w:asciiTheme="minorHAnsi" w:hAnsiTheme="minorHAnsi"/>
          <w:i w:val="0"/>
          <w:sz w:val="32"/>
          <w:szCs w:val="32"/>
          <w:lang w:val="en-US"/>
        </w:rPr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9571"/>
      </w:tblGrid>
      <w:tr w:rsidR="004A4075" w:rsidTr="00DF7AD5">
        <w:tc>
          <w:tcPr>
            <w:tcW w:w="9571" w:type="dxa"/>
          </w:tcPr>
          <w:p w:rsidR="004A4075" w:rsidRPr="003F5C0D" w:rsidRDefault="004A4075" w:rsidP="00DF7AD5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 xml:space="preserve">Реализация на языке </w:t>
            </w:r>
            <w:r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C++</w:t>
            </w:r>
          </w:p>
        </w:tc>
      </w:tr>
      <w:tr w:rsidR="004A4075" w:rsidRPr="004A4075" w:rsidTr="007B298C">
        <w:trPr>
          <w:trHeight w:val="12833"/>
        </w:trPr>
        <w:tc>
          <w:tcPr>
            <w:tcW w:w="9571" w:type="dxa"/>
          </w:tcPr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su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= new double*[n];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for(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int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=0; 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&lt;n; 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++){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su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[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] = new double[n+1];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for(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int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j=0; j&lt;n+1; j++){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fmatrix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&gt;&gt;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su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[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][j];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}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}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tmp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= new double*[n];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for(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int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=0; 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&lt;n; 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++){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tmp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[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] = new double[n];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for(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int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j=0; j&lt;n; j++){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tmp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[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][j]=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su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[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][j];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}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}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print_mtrx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(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su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, n, 1);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triangle(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su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, n, 1);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triangle(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tmp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, n, 0);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gauss(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su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, 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rank_matr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(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tmp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, n, 0), n);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for(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int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=0; 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&lt;n; 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++)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delete [] 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su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[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];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fmatrix.close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();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>return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 xml:space="preserve"> 0;</w:t>
            </w:r>
          </w:p>
          <w:p w:rsidR="004A4075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>}</w:t>
            </w:r>
          </w:p>
        </w:tc>
      </w:tr>
    </w:tbl>
    <w:p w:rsidR="004A4075" w:rsidRPr="004A4075" w:rsidRDefault="007B298C" w:rsidP="004A4075">
      <w:pPr>
        <w:jc w:val="left"/>
        <w:rPr>
          <w:rFonts w:asciiTheme="minorHAnsi" w:eastAsia="Noto Sans CJK SC Regular" w:hAnsiTheme="minorHAnsi" w:cs="FreeSans"/>
          <w:i w:val="0"/>
          <w:color w:val="00000A"/>
          <w:kern w:val="3"/>
          <w:lang w:val="en-US" w:eastAsia="zh-CN" w:bidi="hi-IN"/>
        </w:rPr>
      </w:pP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8596C5F" wp14:editId="299F580C">
                <wp:simplePos x="0" y="0"/>
                <wp:positionH relativeFrom="column">
                  <wp:posOffset>-16510</wp:posOffset>
                </wp:positionH>
                <wp:positionV relativeFrom="paragraph">
                  <wp:posOffset>808165</wp:posOffset>
                </wp:positionV>
                <wp:extent cx="329565" cy="156845"/>
                <wp:effectExtent l="0" t="0" r="0" b="0"/>
                <wp:wrapNone/>
                <wp:docPr id="587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F7AD5" w:rsidRPr="00375540" w:rsidRDefault="00DF7AD5" w:rsidP="004A4075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proofErr w:type="gramStart"/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Пров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277" style="position:absolute;margin-left:-1.3pt;margin-top:63.65pt;width:25.95pt;height:12.3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" filled="f" stroked="f" strokeweight=".25pt">
                <v:textbox inset="1pt,1pt,1pt,1pt">
                  <w:txbxContent>
                    <w:p w:rsidR="00DF7AD5" w:rsidRPr="00375540" w:rsidRDefault="00DF7AD5" w:rsidP="004A4075">
                      <w:pPr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proofErr w:type="gramStart"/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Пров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60E0EC6" wp14:editId="245992C8">
                <wp:simplePos x="0" y="0"/>
                <wp:positionH relativeFrom="column">
                  <wp:posOffset>318135</wp:posOffset>
                </wp:positionH>
                <wp:positionV relativeFrom="paragraph">
                  <wp:posOffset>768540</wp:posOffset>
                </wp:positionV>
                <wp:extent cx="988060" cy="186055"/>
                <wp:effectExtent l="0" t="0" r="2540" b="4445"/>
                <wp:wrapNone/>
                <wp:docPr id="592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806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F7AD5" w:rsidRPr="00EF2F6B" w:rsidRDefault="00DF7AD5" w:rsidP="004A407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F2F6B">
                              <w:rPr>
                                <w:rFonts w:asciiTheme="minorHAnsi" w:hAnsiTheme="minorHAnsi"/>
                                <w:i w:val="0"/>
                                <w:sz w:val="18"/>
                                <w:szCs w:val="18"/>
                                <w:lang w:val="ru-RU"/>
                              </w:rPr>
                              <w:t>Талалушкина</w:t>
                            </w:r>
                            <w:proofErr w:type="spellEnd"/>
                            <w:r w:rsidRPr="00EF2F6B">
                              <w:rPr>
                                <w:rFonts w:asciiTheme="minorHAnsi" w:hAnsiTheme="minorHAnsi"/>
                                <w:i w:val="0"/>
                                <w:sz w:val="18"/>
                                <w:szCs w:val="18"/>
                                <w:lang w:val="ru-RU"/>
                              </w:rPr>
                              <w:t xml:space="preserve"> Л.В.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278" style="position:absolute;margin-left:25.05pt;margin-top:60.5pt;width:77.8pt;height:14.6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" filled="f" stroked="f" strokeweight=".25pt">
                <v:textbox inset="1pt,1pt,1pt,1pt">
                  <w:txbxContent>
                    <w:p w:rsidR="00DF7AD5" w:rsidRPr="00EF2F6B" w:rsidRDefault="00DF7AD5" w:rsidP="004A407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EF2F6B">
                        <w:rPr>
                          <w:rFonts w:asciiTheme="minorHAnsi" w:hAnsiTheme="minorHAnsi"/>
                          <w:i w:val="0"/>
                          <w:sz w:val="18"/>
                          <w:szCs w:val="18"/>
                          <w:lang w:val="ru-RU"/>
                        </w:rPr>
                        <w:t>Талалушкина</w:t>
                      </w:r>
                      <w:proofErr w:type="spellEnd"/>
                      <w:r w:rsidRPr="00EF2F6B">
                        <w:rPr>
                          <w:rFonts w:asciiTheme="minorHAnsi" w:hAnsiTheme="minorHAnsi"/>
                          <w:i w:val="0"/>
                          <w:sz w:val="18"/>
                          <w:szCs w:val="18"/>
                          <w:lang w:val="ru-RU"/>
                        </w:rPr>
                        <w:t xml:space="preserve"> Л.В.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B60B5C3" wp14:editId="6829A8AB">
                <wp:simplePos x="0" y="0"/>
                <wp:positionH relativeFrom="column">
                  <wp:posOffset>1633220</wp:posOffset>
                </wp:positionH>
                <wp:positionV relativeFrom="paragraph">
                  <wp:posOffset>637540</wp:posOffset>
                </wp:positionV>
                <wp:extent cx="567690" cy="147320"/>
                <wp:effectExtent l="0" t="0" r="3810" b="5080"/>
                <wp:wrapNone/>
                <wp:docPr id="591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7690" cy="147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F7AD5" w:rsidRPr="00375540" w:rsidRDefault="00DF7AD5" w:rsidP="004A4075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31.10.19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279" style="position:absolute;margin-left:128.6pt;margin-top:50.2pt;width:44.7pt;height:11.6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" filled="f" stroked="f" strokeweight=".25pt">
                <v:textbox inset="1pt,1pt,1pt,1pt">
                  <w:txbxContent>
                    <w:p w:rsidR="00DF7AD5" w:rsidRPr="00375540" w:rsidRDefault="00DF7AD5" w:rsidP="004A4075">
                      <w:pPr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31.10.19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138961E" wp14:editId="12E3C941">
                <wp:simplePos x="0" y="0"/>
                <wp:positionH relativeFrom="column">
                  <wp:posOffset>-327660</wp:posOffset>
                </wp:positionH>
                <wp:positionV relativeFrom="paragraph">
                  <wp:posOffset>625030</wp:posOffset>
                </wp:positionV>
                <wp:extent cx="329565" cy="156845"/>
                <wp:effectExtent l="0" t="0" r="0" b="0"/>
                <wp:wrapNone/>
                <wp:docPr id="588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F7AD5" w:rsidRPr="00375540" w:rsidRDefault="00DF7AD5" w:rsidP="004A4075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280" style="position:absolute;margin-left:-25.8pt;margin-top:49.2pt;width:25.95pt;height:12.3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" filled="f" stroked="f" strokeweight=".25pt">
                <v:textbox inset="1pt,1pt,1pt,1pt">
                  <w:txbxContent>
                    <w:p w:rsidR="00DF7AD5" w:rsidRPr="00375540" w:rsidRDefault="00DF7AD5" w:rsidP="004A4075">
                      <w:pPr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7AC799C" wp14:editId="3EC23BF3">
                <wp:simplePos x="0" y="0"/>
                <wp:positionH relativeFrom="column">
                  <wp:posOffset>395605</wp:posOffset>
                </wp:positionH>
                <wp:positionV relativeFrom="paragraph">
                  <wp:posOffset>632460</wp:posOffset>
                </wp:positionV>
                <wp:extent cx="751840" cy="156845"/>
                <wp:effectExtent l="0" t="0" r="0" b="0"/>
                <wp:wrapNone/>
                <wp:docPr id="590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1840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F7AD5" w:rsidRPr="00375540" w:rsidRDefault="00DF7AD5" w:rsidP="004A4075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Карпов М.О.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_x0000_s1281" style="position:absolute;margin-left:31.15pt;margin-top:49.8pt;width:59.2pt;height:12.35pt;z-index:251790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" filled="f" stroked="f" strokeweight=".25pt">
                <v:textbox inset="1pt,1pt,1pt,1pt">
                  <w:txbxContent>
                    <w:p w:rsidR="00DF7AD5" w:rsidRPr="00375540" w:rsidRDefault="00DF7AD5" w:rsidP="004A4075">
                      <w:pPr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Карпов М.О.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C82B0CB" wp14:editId="7CC53B93">
                <wp:simplePos x="0" y="0"/>
                <wp:positionH relativeFrom="column">
                  <wp:posOffset>1637030</wp:posOffset>
                </wp:positionH>
                <wp:positionV relativeFrom="paragraph">
                  <wp:posOffset>810705</wp:posOffset>
                </wp:positionV>
                <wp:extent cx="577215" cy="149860"/>
                <wp:effectExtent l="0" t="0" r="0" b="2540"/>
                <wp:wrapNone/>
                <wp:docPr id="593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7215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F7AD5" w:rsidRPr="00375540" w:rsidRDefault="00DF7AD5" w:rsidP="004A4075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31.10.19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282" style="position:absolute;margin-left:128.9pt;margin-top:63.85pt;width:45.45pt;height:11.8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" filled="f" stroked="f" strokeweight=".25pt">
                <v:textbox inset="1pt,1pt,1pt,1pt">
                  <w:txbxContent>
                    <w:p w:rsidR="00DF7AD5" w:rsidRPr="00375540" w:rsidRDefault="00DF7AD5" w:rsidP="004A4075">
                      <w:pPr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31.10.19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58B82D2" wp14:editId="4426750D">
                <wp:simplePos x="0" y="0"/>
                <wp:positionH relativeFrom="column">
                  <wp:posOffset>-19050</wp:posOffset>
                </wp:positionH>
                <wp:positionV relativeFrom="paragraph">
                  <wp:posOffset>625665</wp:posOffset>
                </wp:positionV>
                <wp:extent cx="329565" cy="156845"/>
                <wp:effectExtent l="0" t="0" r="0" b="0"/>
                <wp:wrapNone/>
                <wp:docPr id="589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F7AD5" w:rsidRPr="00375540" w:rsidRDefault="00DF7AD5" w:rsidP="004A4075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Вып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283" style="position:absolute;margin-left:-1.5pt;margin-top:49.25pt;width:25.95pt;height:12.3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" filled="f" stroked="f" strokeweight=".25pt">
                <v:textbox inset="1pt,1pt,1pt,1pt">
                  <w:txbxContent>
                    <w:p w:rsidR="00DF7AD5" w:rsidRPr="00375540" w:rsidRDefault="00DF7AD5" w:rsidP="004A4075">
                      <w:pPr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proofErr w:type="spellStart"/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Вып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4A4075" w:rsidRPr="004C298E">
        <w:rPr>
          <w:rFonts w:asciiTheme="minorHAnsi" w:hAnsiTheme="minorHAnsi"/>
          <w:i w:val="0"/>
          <w:noProof/>
          <w:lang w:val="ru-RU"/>
        </w:rPr>
        <mc:AlternateContent>
          <mc:Choice Requires="wpg">
            <w:drawing>
              <wp:anchor distT="0" distB="0" distL="114300" distR="114300" simplePos="0" relativeHeight="251786240" behindDoc="0" locked="1" layoutInCell="0" allowOverlap="1" wp14:anchorId="1265477F" wp14:editId="52748975">
                <wp:simplePos x="0" y="0"/>
                <wp:positionH relativeFrom="page">
                  <wp:posOffset>723900</wp:posOffset>
                </wp:positionH>
                <wp:positionV relativeFrom="page">
                  <wp:posOffset>247650</wp:posOffset>
                </wp:positionV>
                <wp:extent cx="6588760" cy="10189210"/>
                <wp:effectExtent l="0" t="0" r="21590" b="21590"/>
                <wp:wrapNone/>
                <wp:docPr id="56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567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8" name="Line 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69" name="Line 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70" name="Line 6"/>
                        <wps:cNvCnPr/>
                        <wps:spPr bwMode="auto">
                          <a:xfrm>
                            <a:off x="2012" y="18941"/>
                            <a:ext cx="0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71" name="Line 7"/>
                        <wps:cNvCnPr/>
                        <wps:spPr bwMode="auto">
                          <a:xfrm>
                            <a:off x="4896" y="18977"/>
                            <a:ext cx="0" cy="102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72" name="Line 8"/>
                        <wps:cNvCnPr/>
                        <wps:spPr bwMode="auto">
                          <a:xfrm>
                            <a:off x="6014" y="18958"/>
                            <a:ext cx="29" cy="104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73" name="Line 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74" name="Line 1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75" name="Line 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76" name="Line 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77" name="Line 1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78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79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AD5" w:rsidRPr="00375540" w:rsidRDefault="00DF7AD5" w:rsidP="004A4075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  <w:t>№</w:t>
                              </w: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9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9" y="19338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AD5" w:rsidRPr="00375540" w:rsidRDefault="00DF7AD5" w:rsidP="004A4075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0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79"/>
                            <a:ext cx="23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AD5" w:rsidRPr="00375540" w:rsidRDefault="00DF7AD5" w:rsidP="004A4075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  <w:t>Ф.И.О.</w:t>
                              </w: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1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896" y="19660"/>
                            <a:ext cx="1263" cy="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AD5" w:rsidRPr="00375540" w:rsidRDefault="00DF7AD5" w:rsidP="004A4075">
                              <w:pPr>
                                <w:pStyle w:val="ab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Под</w:t>
                              </w:r>
                              <w:proofErr w:type="spellEnd"/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  <w:t>п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2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043" y="19698"/>
                            <a:ext cx="1561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AD5" w:rsidRPr="00375540" w:rsidRDefault="00DF7AD5" w:rsidP="004A4075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3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AD5" w:rsidRPr="00375540" w:rsidRDefault="00DF7AD5" w:rsidP="004A4075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4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AD5" w:rsidRPr="007B298C" w:rsidRDefault="00DF7AD5" w:rsidP="004A4075">
                              <w:pPr>
                                <w:pStyle w:val="ab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5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AD5" w:rsidRPr="00375540" w:rsidRDefault="00DF7AD5" w:rsidP="004A4075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  <w:t>ЛР по «Численным методам</w:t>
                              </w:r>
                              <w:proofErr w:type="gramStart"/>
                              <w:r w:rsidRPr="00375540"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  <w:t>»-</w:t>
                              </w:r>
                              <w:proofErr w:type="gramEnd"/>
                              <w:r w:rsidRPr="00375540"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  <w:t>НГТУ-(17-ПМ)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284" style="position:absolute;margin-left:57pt;margin-top:19.5pt;width:518.8pt;height:802.3pt;z-index:251786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" o:allowincell="f">
                <v:rect id="Rectangle 3" o:spid="_x0000_s1285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AY2MUA&#10;AADcAAAADwAAAGRycy9kb3ducmV2LnhtbESPzWrDMBCE74W8g9hAbo3cQNPEjRKcgqGn0jp5gMXa&#10;WCbWyrHkn/Tpq0Khx2FmvmF2h8k2YqDO144VPC0TEMSl0zVXCs6n/HEDwgdkjY1jUnAnD4f97GGH&#10;qXYjf9FQhEpECPsUFZgQ2lRKXxqy6JeuJY7exXUWQ5RdJXWHY4TbRq6SZC0t1hwXDLb0Zqi8Fr1V&#10;cA3T8JFVxXe+PR+35ecxG/tbptRiPmWvIAJN4T/8137XCp7XL/B7Jh4Bu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8BjYxQAAANwAAAAPAAAAAAAAAAAAAAAAAJgCAABkcnMv&#10;ZG93bnJldi54bWxQSwUGAAAAAAQABAD1AAAAigMAAAAA&#10;" filled="f" strokeweight="2pt"/>
                <v:line id="Line 4" o:spid="_x0000_s1286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Vha70AAADcAAAADwAAAGRycy9kb3ducmV2LnhtbERPuwrCMBTdBf8hXMFNUwVFqqmIUHET&#10;q4vbtbl9YHNTmqj1780gOB7Oe7PtTSNe1LnasoLZNAJBnFtdc6ngekknKxDOI2tsLJOCDznYJsPB&#10;BmNt33ymV+ZLEULYxaig8r6NpXR5RQbd1LbEgStsZ9AH2JVSd/gO4aaR8yhaSoM1h4YKW9pXlD+y&#10;p1HwuF0X6eG015cm2+l7mfrbvdBKjUf9bg3CU+//4p/7qBUslmFt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xVYWu9AAAA3AAAAA8AAAAAAAAAAAAAAAAAoQIA&#10;AGRycy9kb3ducmV2LnhtbFBLBQYAAAAABAAEAPkAAACLAwAAAAA=&#10;" strokeweight="2pt"/>
                <v:line id="Line 5" o:spid="_x0000_s1287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nE8M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om0z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MZxPDAAAAA3AAAAA8AAAAAAAAAAAAAAAAA&#10;oQIAAGRycy9kb3ducmV2LnhtbFBLBQYAAAAABAAEAPkAAACOAwAAAAA=&#10;" strokeweight="2pt"/>
                <v:line id="Line 6" o:spid="_x0000_s1288" style="position:absolute;visibility:visible;mso-wrap-style:square" from="2012,18941" to="201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/r7sL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tgjzw5lwBOTm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f6+7C9AAAA3AAAAA8AAAAAAAAAAAAAAAAAoQIA&#10;AGRycy9kb3ducmV2LnhtbFBLBQYAAAAABAAEAPkAAACLAwAAAAA=&#10;" strokeweight="2pt"/>
                <v:line id="Line 7" o:spid="_x0000_s1289" style="position:absolute;visibility:visible;mso-wrap-style:square" from="4896,18977" to="4896,20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ZeK8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Y3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i2XivAAAAA3AAAAA8AAAAAAAAAAAAAAAAA&#10;oQIAAGRycy9kb3ducmV2LnhtbFBLBQYAAAAABAAEAPkAAACOAwAAAAA=&#10;" strokeweight="2pt"/>
                <v:line id="Line 8" o:spid="_x0000_s1290" style="position:absolute;visibility:visible;mso-wrap-style:square" from="6014,18958" to="6043,20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TAXM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Y3h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hkwFzAAAAA3AAAAA8AAAAAAAAAAAAAAAAA&#10;oQIAAGRycy9kb3ducmV2LnhtbFBLBQYAAAAABAAEAPkAAACOAwAAAAA=&#10;" strokeweight="2pt"/>
                <v:line id="Line 9" o:spid="_x0000_s1291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yhlx8QAAADcAAAADwAAAGRycy9kb3ducmV2LnhtbESPQWvCQBSE70L/w/IK3nRTi7akriEI&#10;Kd5Kk1xye2afSTD7NmRXjf/eLRQ8DjPzDbNNJtOLK42us6zgbRmBIK6t7rhRUBbZ4hOE88gae8uk&#10;4E4Okt3LbIuxtjf+pWvuGxEg7GJU0Ho/xFK6uiWDbmkH4uCd7GjQBzk2Uo94C3DTy1UUbaTBjsNC&#10;iwPtW6rP+cUoOFflOvv+2euiz1N9bDJfHU9aqfnrlH6B8DT5Z/i/fdAK1h/v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KGXHxAAAANwAAAAPAAAAAAAAAAAA&#10;AAAAAKECAABkcnMvZG93bnJldi54bWxQSwUGAAAAAAQABAD5AAAAkgMAAAAA&#10;" strokeweight="2pt"/>
                <v:line id="Line 10" o:spid="_x0000_s1292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H9s8QAAADcAAAADwAAAGRycy9kb3ducmV2LnhtbESPQWvCQBSE70L/w/IK3nRTqbakriEI&#10;Kd5Kk1xye2afSTD7NmRXjf/eLRQ8DjPzDbNNJtOLK42us6zgbRmBIK6t7rhRUBbZ4hOE88gae8uk&#10;4E4Okt3LbIuxtjf+pWvuGxEg7GJU0Ho/xFK6uiWDbmkH4uCd7GjQBzk2Uo94C3DTy1UUbaTBjsNC&#10;iwPtW6rP+cUoOFflOvv+2euiz1N9bDJfHU9aqfnrlH6B8DT5Z/i/fdAK1h/v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wf2zxAAAANwAAAAPAAAAAAAAAAAA&#10;AAAAAKECAABkcnMvZG93bnJldi54bWxQSwUGAAAAAAQABAD5AAAAkgMAAAAA&#10;" strokeweight="2pt"/>
                <v:line id="Line 11" o:spid="_x0000_s1293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7am8UAAADcAAAADwAAAGRycy9kb3ducmV2LnhtbESP3WoCMRSE7wXfIRyhdzVrwaqrUcS2&#10;UOmF+PMAx81xs7o5WZJUt336Rih4OczMN8xs0dpaXMmHyrGCQT8DQVw4XXGp4LD/eB6DCBFZY+2Y&#10;FPxQgMW825lhrt2Nt3TdxVIkCIccFZgYm1zKUBiyGPquIU7eyXmLMUlfSu3xluC2li9Z9iotVpwW&#10;DDa0MlRcdt9Wwdofvy6D39LII6/9e715mwR7Vuqp1y6nICK18RH+b39qBcPREO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z7am8UAAADcAAAADwAAAAAAAAAA&#10;AAAAAAChAgAAZHJzL2Rvd25yZXYueG1sUEsFBgAAAAAEAAQA+QAAAJMDAAAAAA==&#10;" strokeweight="1pt"/>
                <v:line id="Line 12" o:spid="_x0000_s1294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1/GX8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U3h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dfxl/AAAAA3AAAAA8AAAAAAAAAAAAAAAAA&#10;oQIAAGRycy9kb3ducmV2LnhtbFBLBQYAAAAABAAEAPkAAACOAwAAAAA=&#10;" strokeweight="2pt"/>
                <v:line id="Line 13" o:spid="_x0000_s1295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Dhd8UAAADcAAAADwAAAGRycy9kb3ducmV2LnhtbESP0WoCMRRE3wv+Q7hC32rWQmtdjSK2&#10;hYoP0tUPuG6um9XNzZKkuvXrjVDo4zAzZ5jpvLONOJMPtWMFw0EGgrh0uuZKwW77+fQGIkRkjY1j&#10;UvBLAeaz3sMUc+0u/E3nIlYiQTjkqMDE2OZShtKQxTBwLXHyDs5bjEn6SmqPlwS3jXzOsldpsea0&#10;YLClpaHyVPxYBSu/X5+G18rIPa/8R7N5Hwd7VOqx3y0mICJ18T/81/7SCl5GI7ifSUd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KDhd8UAAADcAAAADwAAAAAAAAAA&#10;AAAAAAChAgAAZHJzL2Rvd25yZXYueG1sUEsFBgAAAAAEAAQA+QAAAJMDAAAAAA==&#10;" strokeweight="1pt"/>
                <v:rect id="Rectangle 14" o:spid="_x0000_s1296" style="position:absolute;left:54;top:19679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v6icAA&#10;AADcAAAADwAAAGRycy9kb3ducmV2LnhtbERPz2vCMBS+C/4P4Qm7aTrZOleNUoSCV7sNdnw0b21d&#10;81KT2Nb/3hwGO358v3eHyXRiIOdbywqeVwkI4srqlmsFnx/FcgPCB2SNnWVScCcPh/18tsNM25HP&#10;NJShFjGEfYYKmhD6TEpfNWTQr2xPHLkf6wyGCF0ttcMxhptOrpMklQZbjg0N9nRsqPotb0ZBnl+m&#10;r2v5joWXm8Sl+kXX+bdST4sp34IINIV/8Z/7pBW8vsW18Uw8AnL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bv6icAAAADcAAAADwAAAAAAAAAAAAAAAACYAgAAZHJzL2Rvd25y&#10;ZXYueG1sUEsFBgAAAAAEAAQA9QAAAIUDAAAAAA==&#10;" filled="f" stroked="f" strokeweight=".25pt">
                  <v:textbox inset="1pt,1pt,1pt,1pt">
                    <w:txbxContent>
                      <w:p w:rsidR="00DF7AD5" w:rsidRPr="00375540" w:rsidRDefault="00DF7AD5" w:rsidP="004A4075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  <w:t>№</w:t>
                        </w: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_x0000_s1297" style="position:absolute;left:29;top:19338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dfEsIA&#10;AADcAAAADwAAAGRycy9kb3ducmV2LnhtbESPQYvCMBSE74L/ITxhb5oqq6vVKEUQ9mpV2OOjebbV&#10;5qUmWe3++40geBxm5htmtelMI+7kfG1ZwXiUgCAurK65VHA87IZzED4ga2wsk4I/8rBZ93srTLV9&#10;8J7ueShFhLBPUUEVQptK6YuKDPqRbYmjd7bOYIjSlVI7fES4aeQkSWbSYM1xocKWthUV1/zXKMiy&#10;S3e65QvceTlP3Ex/6jL7Uepj0GVLEIG68A6/2t9awfRrAc8z8QjI9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918SwgAAANwAAAAPAAAAAAAAAAAAAAAAAJgCAABkcnMvZG93&#10;bnJldi54bWxQSwUGAAAAAAQABAD1AAAAhwMAAAAA&#10;" filled="f" stroked="f" strokeweight=".25pt">
                  <v:textbox inset="1pt,1pt,1pt,1pt">
                    <w:txbxContent>
                      <w:p w:rsidR="00DF7AD5" w:rsidRPr="00375540" w:rsidRDefault="00DF7AD5" w:rsidP="004A4075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2</w:t>
                        </w:r>
                      </w:p>
                    </w:txbxContent>
                  </v:textbox>
                </v:rect>
                <v:rect id="Rectangle 16" o:spid="_x0000_s1298" style="position:absolute;left:2267;top:19679;width:23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iGqMAA&#10;AADcAAAADwAAAGRycy9kb3ducmV2LnhtbERPz2vCMBS+C/4P4Qm72VSZ0nVNJQjCrusm7Pho3tpu&#10;zUtNMu3+e3MY7Pjx/a4Osx3FlXwYHCvYZDkI4taZgTsF72+ndQEiRGSDo2NS8EsBDvVyUWFp3I1f&#10;6drETqQQDiUq6GOcSilD25PFkLmJOHGfzluMCfpOGo+3FG5Huc3zvbQ4cGrocaJjT+1382MVaP01&#10;ny/NE56CLHK/N4+m0x9KPaxm/Qwi0hz/xX/uF6NgV6T56Uw6ArK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hiGqMAAAADcAAAADwAAAAAAAAAAAAAAAACYAgAAZHJzL2Rvd25y&#10;ZXYueG1sUEsFBgAAAAAEAAQA9QAAAIUDAAAAAA==&#10;" filled="f" stroked="f" strokeweight=".25pt">
                  <v:textbox inset="1pt,1pt,1pt,1pt">
                    <w:txbxContent>
                      <w:p w:rsidR="00DF7AD5" w:rsidRPr="00375540" w:rsidRDefault="00DF7AD5" w:rsidP="004A4075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  <w:t>Ф.И.О.</w:t>
                        </w: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7" o:spid="_x0000_s1299" style="position:absolute;left:4896;top:19660;width:1263;height:3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QjM8EA&#10;AADcAAAADwAAAGRycy9kb3ducmV2LnhtbESPQYvCMBSE74L/ITxhb5q6qNRqlCIIXu2u4PHRPNtq&#10;81KTrHb/vREW9jjMzDfMetubVjzI+caygukkAUFcWt1wpeD7az9OQfiArLG1TAp+ycN2MxysMdP2&#10;yUd6FKESEcI+QwV1CF0mpS9rMugntiOO3sU6gyFKV0nt8BnhppWfSbKQBhuOCzV2tKupvBU/RkGe&#10;X/vTvVji3ss0cQs901V+Vupj1OcrEIH68B/+ax+0gnk6hfeZeATk5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1UIzPBAAAA3AAAAA8AAAAAAAAAAAAAAAAAmAIAAGRycy9kb3du&#10;cmV2LnhtbFBLBQYAAAAABAAEAPUAAACGAwAAAAA=&#10;" filled="f" stroked="f" strokeweight=".25pt">
                  <v:textbox inset="1pt,1pt,1pt,1pt">
                    <w:txbxContent>
                      <w:p w:rsidR="00DF7AD5" w:rsidRPr="00375540" w:rsidRDefault="00DF7AD5" w:rsidP="004A4075">
                        <w:pPr>
                          <w:pStyle w:val="ab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Под</w:t>
                        </w:r>
                        <w:proofErr w:type="spellEnd"/>
                        <w:r w:rsidRPr="00375540"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  <w:t>п</w:t>
                        </w: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18" o:spid="_x0000_s1300" style="position:absolute;left:6043;top:19698;width:1561;height: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a9RMMA&#10;AADcAAAADwAAAGRycy9kb3ducmV2LnhtbESPwWrDMBBE74X+g9hCb7Xc0AbXtRJMINBrnAR6XKyt&#10;7cRauZJiu38fFQI5DjPzhinWs+nFSM53lhW8JikI4trqjhsFh/32JQPhA7LG3jIp+CMP69XjQ4G5&#10;thPvaKxCIyKEfY4K2hCGXEpft2TQJ3Ygjt6PdQZDlK6R2uEU4aaXizRdSoMdx4UWB9q0VJ+ri1FQ&#10;lqf5+Ft94NbLLHVL/aab8lup56e5/AQRaA738K39pRW8Zwv4PxOPgFx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Ya9RMMAAADcAAAADwAAAAAAAAAAAAAAAACYAgAAZHJzL2Rv&#10;d25yZXYueG1sUEsFBgAAAAAEAAQA9QAAAIgDAAAAAA==&#10;" filled="f" stroked="f" strokeweight=".25pt">
                  <v:textbox inset="1pt,1pt,1pt,1pt">
                    <w:txbxContent>
                      <w:p w:rsidR="00DF7AD5" w:rsidRPr="00375540" w:rsidRDefault="00DF7AD5" w:rsidP="004A4075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301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oY38MA&#10;AADcAAAADwAAAGRycy9kb3ducmV2LnhtbESPQWvCQBSE7wX/w/KE3uqmtpUY3YQgCF6bKnh8ZJ9J&#10;bPZt3F01/vtuodDjMDPfMOtiNL24kfOdZQWvswQEcW11x42C/df2JQXhA7LG3jIpeJCHIp88rTHT&#10;9s6fdKtCIyKEfYYK2hCGTEpft2TQz+xAHL2TdQZDlK6R2uE9wk0v50mykAY7jgstDrRpqf6urkZB&#10;WZ7Hw6Va4tbLNHEL/a6b8qjU83QsVyACjeE//NfeaQUf6Rv8nolHQO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soY38MAAADcAAAADwAAAAAAAAAAAAAAAACYAgAAZHJzL2Rv&#10;d25yZXYueG1sUEsFBgAAAAAEAAQA9QAAAIgDAAAAAA==&#10;" filled="f" stroked="f" strokeweight=".25pt">
                  <v:textbox inset="1pt,1pt,1pt,1pt">
                    <w:txbxContent>
                      <w:p w:rsidR="00DF7AD5" w:rsidRPr="00375540" w:rsidRDefault="00DF7AD5" w:rsidP="004A4075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" o:spid="_x0000_s1302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OAq8EA&#10;AADcAAAADwAAAGRycy9kb3ducmV2LnhtbESPQYvCMBSE74L/ITzBm6YuKrUapSwIe7W7gsdH82yr&#10;zUtNslr/vREW9jjMzDfMZtebVtzJ+caygtk0AUFcWt1wpeDnez9JQfiArLG1TAqe5GG3HQ42mGn7&#10;4APdi1CJCGGfoYI6hC6T0pc1GfRT2xFH72ydwRClq6R2+Ihw08qPJFlKgw3HhRo7+qypvBa/RkGe&#10;X/rjrVjh3ss0cUs911V+Umo86vM1iEB9+A//tb+0gkU6h/eZeATk9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0jgKvBAAAA3AAAAA8AAAAAAAAAAAAAAAAAmAIAAGRycy9kb3du&#10;cmV2LnhtbFBLBQYAAAAABAAEAPUAAACGAwAAAAA=&#10;" filled="f" stroked="f" strokeweight=".25pt">
                  <v:textbox inset="1pt,1pt,1pt,1pt">
                    <w:txbxContent>
                      <w:p w:rsidR="00DF7AD5" w:rsidRPr="007B298C" w:rsidRDefault="00DF7AD5" w:rsidP="004A4075">
                        <w:pPr>
                          <w:pStyle w:val="ab"/>
                          <w:jc w:val="center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10</w:t>
                        </w:r>
                      </w:p>
                    </w:txbxContent>
                  </v:textbox>
                </v:rect>
                <v:rect id="Rectangle 21" o:spid="_x0000_s1303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8lMMEA&#10;AADcAAAADwAAAGRycy9kb3ducmV2LnhtbESPQYvCMBSE78L+h/AWvGm6olK7RimC4HWrgsdH87at&#10;Ni/dJGr33xtB8DjMzDfMct2bVtzI+caygq9xAoK4tLrhSsFhvx2lIHxA1thaJgX/5GG9+hgsMdP2&#10;zj90K0IlIoR9hgrqELpMSl/WZNCPbUccvV/rDIYoXSW1w3uEm1ZOkmQuDTYcF2rsaFNTeSmuRkGe&#10;n/vjX7HArZdp4uZ6qqv8pNTws8+/QQTqwzv8au+0glk6g+eZeAT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JvJTDBAAAA3AAAAA8AAAAAAAAAAAAAAAAAmAIAAGRycy9kb3du&#10;cmV2LnhtbFBLBQYAAAAABAAEAPUAAACGAwAAAAA=&#10;" filled="f" stroked="f" strokeweight=".25pt">
                  <v:textbox inset="1pt,1pt,1pt,1pt">
                    <w:txbxContent>
                      <w:p w:rsidR="00DF7AD5" w:rsidRPr="00375540" w:rsidRDefault="00DF7AD5" w:rsidP="004A4075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  <w:t>ЛР по «Численным методам</w:t>
                        </w:r>
                        <w:proofErr w:type="gramStart"/>
                        <w:r w:rsidRPr="00375540"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  <w:t>»-</w:t>
                        </w:r>
                        <w:proofErr w:type="gramEnd"/>
                        <w:r w:rsidRPr="00375540"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  <w:t>НГТУ-(17-ПМ)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4A4075" w:rsidRPr="004C298E">
        <w:rPr>
          <w:rFonts w:asciiTheme="minorHAnsi" w:hAnsiTheme="minorHAnsi"/>
          <w:i w:val="0"/>
          <w:noProof/>
          <w:lang w:val="ru-RU"/>
        </w:rPr>
        <mc:AlternateContent>
          <mc:Choice Requires="wps">
            <w:drawing>
              <wp:anchor distT="0" distB="0" distL="114300" distR="114300" simplePos="0" relativeHeight="251787264" behindDoc="0" locked="1" layoutInCell="0" allowOverlap="1" wp14:anchorId="5BCA41CB" wp14:editId="794ADEFC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0" t="0" r="0" b="0"/>
                <wp:wrapNone/>
                <wp:docPr id="586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760" cy="1018921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6" style="position:absolute;margin-left:56.7pt;margin-top:19.85pt;width:518.8pt;height:802.3pt;z-index:251787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" o:allowincell="f" filled="f" strokeweight="2pt">
                <w10:wrap anchorx="page" anchory="page"/>
                <w10:anchorlock/>
              </v:rect>
            </w:pict>
          </mc:Fallback>
        </mc:AlternateContent>
      </w:r>
      <w:r w:rsidR="004A4075" w:rsidRPr="004A4075">
        <w:rPr>
          <w:rFonts w:asciiTheme="minorHAnsi" w:eastAsia="Noto Sans CJK SC Regular" w:hAnsiTheme="minorHAnsi" w:cs="FreeSans"/>
          <w:i w:val="0"/>
          <w:color w:val="00000A"/>
          <w:kern w:val="3"/>
          <w:lang w:val="en-US" w:eastAsia="zh-CN" w:bidi="hi-IN"/>
        </w:rPr>
        <w:br w:type="page"/>
      </w:r>
    </w:p>
    <w:p w:rsidR="007B298C" w:rsidRPr="007B298C" w:rsidRDefault="007B298C" w:rsidP="007B298C">
      <w:pPr>
        <w:pStyle w:val="1"/>
        <w:ind w:left="786"/>
        <w:jc w:val="both"/>
        <w:rPr>
          <w:rFonts w:asciiTheme="minorHAnsi" w:hAnsiTheme="minorHAnsi"/>
          <w:i w:val="0"/>
          <w:sz w:val="32"/>
          <w:szCs w:val="32"/>
          <w:lang w:val="en-US"/>
        </w:rPr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9571"/>
      </w:tblGrid>
      <w:tr w:rsidR="007B298C" w:rsidTr="00DF7AD5">
        <w:tc>
          <w:tcPr>
            <w:tcW w:w="9571" w:type="dxa"/>
          </w:tcPr>
          <w:p w:rsidR="007B298C" w:rsidRPr="007B298C" w:rsidRDefault="007B298C" w:rsidP="00DF7AD5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</w:pPr>
            <w:r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 xml:space="preserve">Результат работы на языке </w:t>
            </w:r>
            <w:r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C</w:t>
            </w: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>++</w:t>
            </w:r>
          </w:p>
        </w:tc>
      </w:tr>
      <w:tr w:rsidR="007B298C" w:rsidRPr="004A4075" w:rsidTr="00DF7AD5">
        <w:trPr>
          <w:trHeight w:val="12833"/>
        </w:trPr>
        <w:tc>
          <w:tcPr>
            <w:tcW w:w="9571" w:type="dxa"/>
          </w:tcPr>
          <w:p w:rsidR="007B298C" w:rsidRPr="00FD13CC" w:rsidRDefault="00FD13CC" w:rsidP="00DF7AD5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eastAsia="zh-CN" w:bidi="hi-IN"/>
              </w:rPr>
            </w:pPr>
            <w:r>
              <w:rPr>
                <w:rFonts w:asciiTheme="minorHAnsi" w:eastAsia="Noto Sans CJK SC Regular" w:hAnsiTheme="minorHAnsi" w:cs="FreeSans"/>
                <w:i w:val="0"/>
                <w:noProof/>
                <w:color w:val="00000A"/>
                <w:kern w:val="3"/>
                <w:lang w:val="ru-RU"/>
              </w:rPr>
              <w:drawing>
                <wp:inline distT="0" distB="0" distL="0" distR="0">
                  <wp:extent cx="5937885" cy="3966210"/>
                  <wp:effectExtent l="0" t="0" r="5715" b="0"/>
                  <wp:docPr id="59" name="Рисунок 59" descr="C:\Users\Михаил\Desktop\Snimok_ekrana_ot_2019-10-30_04-02-4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Михаил\Desktop\Snimok_ekrana_ot_2019-10-30_04-02-4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7885" cy="3966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F5C0D" w:rsidRPr="00FD13CC" w:rsidRDefault="007B298C" w:rsidP="008D03F0">
      <w:pPr>
        <w:jc w:val="left"/>
        <w:rPr>
          <w:rFonts w:asciiTheme="minorHAnsi" w:eastAsia="Noto Sans CJK SC Regular" w:hAnsiTheme="minorHAnsi" w:cs="FreeSans"/>
          <w:i w:val="0"/>
          <w:color w:val="00000A"/>
          <w:kern w:val="3"/>
          <w:lang w:val="ru-RU" w:eastAsia="zh-CN" w:bidi="hi-IN"/>
        </w:rPr>
      </w:pP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6E93F23" wp14:editId="6D280E6F">
                <wp:simplePos x="0" y="0"/>
                <wp:positionH relativeFrom="column">
                  <wp:posOffset>-16510</wp:posOffset>
                </wp:positionH>
                <wp:positionV relativeFrom="paragraph">
                  <wp:posOffset>808165</wp:posOffset>
                </wp:positionV>
                <wp:extent cx="329565" cy="156845"/>
                <wp:effectExtent l="0" t="0" r="0" b="0"/>
                <wp:wrapNone/>
                <wp:docPr id="594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F7AD5" w:rsidRPr="00375540" w:rsidRDefault="00DF7AD5" w:rsidP="007B298C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proofErr w:type="gramStart"/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Пров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304" style="position:absolute;margin-left:-1.3pt;margin-top:63.65pt;width:25.95pt;height:12.3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" filled="f" stroked="f" strokeweight=".25pt">
                <v:textbox inset="1pt,1pt,1pt,1pt">
                  <w:txbxContent>
                    <w:p w:rsidR="00DF7AD5" w:rsidRPr="00375540" w:rsidRDefault="00DF7AD5" w:rsidP="007B298C">
                      <w:pPr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proofErr w:type="gramStart"/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Пров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4BEA7BE" wp14:editId="113601C3">
                <wp:simplePos x="0" y="0"/>
                <wp:positionH relativeFrom="column">
                  <wp:posOffset>318135</wp:posOffset>
                </wp:positionH>
                <wp:positionV relativeFrom="paragraph">
                  <wp:posOffset>768540</wp:posOffset>
                </wp:positionV>
                <wp:extent cx="988060" cy="186055"/>
                <wp:effectExtent l="0" t="0" r="2540" b="4445"/>
                <wp:wrapNone/>
                <wp:docPr id="59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806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F7AD5" w:rsidRPr="00EF2F6B" w:rsidRDefault="00DF7AD5" w:rsidP="007B298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F2F6B">
                              <w:rPr>
                                <w:rFonts w:asciiTheme="minorHAnsi" w:hAnsiTheme="minorHAnsi"/>
                                <w:i w:val="0"/>
                                <w:sz w:val="18"/>
                                <w:szCs w:val="18"/>
                                <w:lang w:val="ru-RU"/>
                              </w:rPr>
                              <w:t>Талалушкина</w:t>
                            </w:r>
                            <w:proofErr w:type="spellEnd"/>
                            <w:r w:rsidRPr="00EF2F6B">
                              <w:rPr>
                                <w:rFonts w:asciiTheme="minorHAnsi" w:hAnsiTheme="minorHAnsi"/>
                                <w:i w:val="0"/>
                                <w:sz w:val="18"/>
                                <w:szCs w:val="18"/>
                                <w:lang w:val="ru-RU"/>
                              </w:rPr>
                              <w:t xml:space="preserve"> Л.В.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305" style="position:absolute;margin-left:25.05pt;margin-top:60.5pt;width:77.8pt;height:14.6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" filled="f" stroked="f" strokeweight=".25pt">
                <v:textbox inset="1pt,1pt,1pt,1pt">
                  <w:txbxContent>
                    <w:p w:rsidR="00DF7AD5" w:rsidRPr="00EF2F6B" w:rsidRDefault="00DF7AD5" w:rsidP="007B298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EF2F6B">
                        <w:rPr>
                          <w:rFonts w:asciiTheme="minorHAnsi" w:hAnsiTheme="minorHAnsi"/>
                          <w:i w:val="0"/>
                          <w:sz w:val="18"/>
                          <w:szCs w:val="18"/>
                          <w:lang w:val="ru-RU"/>
                        </w:rPr>
                        <w:t>Талалушкина</w:t>
                      </w:r>
                      <w:proofErr w:type="spellEnd"/>
                      <w:r w:rsidRPr="00EF2F6B">
                        <w:rPr>
                          <w:rFonts w:asciiTheme="minorHAnsi" w:hAnsiTheme="minorHAnsi"/>
                          <w:i w:val="0"/>
                          <w:sz w:val="18"/>
                          <w:szCs w:val="18"/>
                          <w:lang w:val="ru-RU"/>
                        </w:rPr>
                        <w:t xml:space="preserve"> Л.В.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FEE523B" wp14:editId="54D58AB5">
                <wp:simplePos x="0" y="0"/>
                <wp:positionH relativeFrom="column">
                  <wp:posOffset>1633220</wp:posOffset>
                </wp:positionH>
                <wp:positionV relativeFrom="paragraph">
                  <wp:posOffset>637540</wp:posOffset>
                </wp:positionV>
                <wp:extent cx="567690" cy="147320"/>
                <wp:effectExtent l="0" t="0" r="3810" b="5080"/>
                <wp:wrapNone/>
                <wp:docPr id="596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7690" cy="147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F7AD5" w:rsidRPr="00375540" w:rsidRDefault="00DF7AD5" w:rsidP="007B298C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31.10.19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306" style="position:absolute;margin-left:128.6pt;margin-top:50.2pt;width:44.7pt;height:11.6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" filled="f" stroked="f" strokeweight=".25pt">
                <v:textbox inset="1pt,1pt,1pt,1pt">
                  <w:txbxContent>
                    <w:p w:rsidR="00DF7AD5" w:rsidRPr="00375540" w:rsidRDefault="00DF7AD5" w:rsidP="007B298C">
                      <w:pPr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31.10.19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F372376" wp14:editId="21583A50">
                <wp:simplePos x="0" y="0"/>
                <wp:positionH relativeFrom="column">
                  <wp:posOffset>-327660</wp:posOffset>
                </wp:positionH>
                <wp:positionV relativeFrom="paragraph">
                  <wp:posOffset>625030</wp:posOffset>
                </wp:positionV>
                <wp:extent cx="329565" cy="156845"/>
                <wp:effectExtent l="0" t="0" r="0" b="0"/>
                <wp:wrapNone/>
                <wp:docPr id="597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F7AD5" w:rsidRPr="00375540" w:rsidRDefault="00DF7AD5" w:rsidP="007B298C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307" style="position:absolute;margin-left:-25.8pt;margin-top:49.2pt;width:25.95pt;height:12.3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" filled="f" stroked="f" strokeweight=".25pt">
                <v:textbox inset="1pt,1pt,1pt,1pt">
                  <w:txbxContent>
                    <w:p w:rsidR="00DF7AD5" w:rsidRPr="00375540" w:rsidRDefault="00DF7AD5" w:rsidP="007B298C">
                      <w:pPr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0C1DDBD" wp14:editId="38646ADC">
                <wp:simplePos x="0" y="0"/>
                <wp:positionH relativeFrom="column">
                  <wp:posOffset>395605</wp:posOffset>
                </wp:positionH>
                <wp:positionV relativeFrom="paragraph">
                  <wp:posOffset>632460</wp:posOffset>
                </wp:positionV>
                <wp:extent cx="751840" cy="156845"/>
                <wp:effectExtent l="0" t="0" r="0" b="0"/>
                <wp:wrapNone/>
                <wp:docPr id="598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1840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F7AD5" w:rsidRPr="00375540" w:rsidRDefault="00DF7AD5" w:rsidP="007B298C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Карпов М.О.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_x0000_s1308" style="position:absolute;margin-left:31.15pt;margin-top:49.8pt;width:59.2pt;height:12.35pt;z-index:251800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" filled="f" stroked="f" strokeweight=".25pt">
                <v:textbox inset="1pt,1pt,1pt,1pt">
                  <w:txbxContent>
                    <w:p w:rsidR="00DF7AD5" w:rsidRPr="00375540" w:rsidRDefault="00DF7AD5" w:rsidP="007B298C">
                      <w:pPr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Карпов М.О.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F645388" wp14:editId="46E591E6">
                <wp:simplePos x="0" y="0"/>
                <wp:positionH relativeFrom="column">
                  <wp:posOffset>1637030</wp:posOffset>
                </wp:positionH>
                <wp:positionV relativeFrom="paragraph">
                  <wp:posOffset>810705</wp:posOffset>
                </wp:positionV>
                <wp:extent cx="577215" cy="149860"/>
                <wp:effectExtent l="0" t="0" r="0" b="2540"/>
                <wp:wrapNone/>
                <wp:docPr id="599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7215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F7AD5" w:rsidRPr="00375540" w:rsidRDefault="00DF7AD5" w:rsidP="007B298C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31.10.19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309" style="position:absolute;margin-left:128.9pt;margin-top:63.85pt;width:45.45pt;height:11.8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" filled="f" stroked="f" strokeweight=".25pt">
                <v:textbox inset="1pt,1pt,1pt,1pt">
                  <w:txbxContent>
                    <w:p w:rsidR="00DF7AD5" w:rsidRPr="00375540" w:rsidRDefault="00DF7AD5" w:rsidP="007B298C">
                      <w:pPr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31.10.19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01B0A61" wp14:editId="586A25AC">
                <wp:simplePos x="0" y="0"/>
                <wp:positionH relativeFrom="column">
                  <wp:posOffset>-19050</wp:posOffset>
                </wp:positionH>
                <wp:positionV relativeFrom="paragraph">
                  <wp:posOffset>625665</wp:posOffset>
                </wp:positionV>
                <wp:extent cx="329565" cy="156845"/>
                <wp:effectExtent l="0" t="0" r="0" b="0"/>
                <wp:wrapNone/>
                <wp:docPr id="600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F7AD5" w:rsidRPr="00375540" w:rsidRDefault="00DF7AD5" w:rsidP="007B298C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Вып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310" style="position:absolute;margin-left:-1.5pt;margin-top:49.25pt;width:25.95pt;height:12.3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" filled="f" stroked="f" strokeweight=".25pt">
                <v:textbox inset="1pt,1pt,1pt,1pt">
                  <w:txbxContent>
                    <w:p w:rsidR="00DF7AD5" w:rsidRPr="00375540" w:rsidRDefault="00DF7AD5" w:rsidP="007B298C">
                      <w:pPr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proofErr w:type="spellStart"/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Вып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4C298E">
        <w:rPr>
          <w:rFonts w:asciiTheme="minorHAnsi" w:hAnsiTheme="minorHAnsi"/>
          <w:i w:val="0"/>
          <w:noProof/>
          <w:lang w:val="ru-RU"/>
        </w:rPr>
        <mc:AlternateContent>
          <mc:Choice Requires="wpg">
            <w:drawing>
              <wp:anchor distT="0" distB="0" distL="114300" distR="114300" simplePos="0" relativeHeight="251796480" behindDoc="0" locked="1" layoutInCell="0" allowOverlap="1" wp14:anchorId="7B3409D4" wp14:editId="1669FBC2">
                <wp:simplePos x="0" y="0"/>
                <wp:positionH relativeFrom="page">
                  <wp:posOffset>723900</wp:posOffset>
                </wp:positionH>
                <wp:positionV relativeFrom="page">
                  <wp:posOffset>247650</wp:posOffset>
                </wp:positionV>
                <wp:extent cx="6588760" cy="10189210"/>
                <wp:effectExtent l="0" t="0" r="21590" b="21590"/>
                <wp:wrapNone/>
                <wp:docPr id="60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60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3" name="Line 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4" name="Line 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5" name="Line 6"/>
                        <wps:cNvCnPr/>
                        <wps:spPr bwMode="auto">
                          <a:xfrm>
                            <a:off x="2012" y="18941"/>
                            <a:ext cx="0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6" name="Line 7"/>
                        <wps:cNvCnPr/>
                        <wps:spPr bwMode="auto">
                          <a:xfrm>
                            <a:off x="4896" y="18977"/>
                            <a:ext cx="0" cy="102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7" name="Line 8"/>
                        <wps:cNvCnPr/>
                        <wps:spPr bwMode="auto">
                          <a:xfrm>
                            <a:off x="6014" y="18958"/>
                            <a:ext cx="29" cy="104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8" name="Line 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9" name="Line 1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10" name="Line 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11" name="Line 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12" name="Line 1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1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79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AD5" w:rsidRPr="00375540" w:rsidRDefault="00DF7AD5" w:rsidP="007B298C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  <w:t>№</w:t>
                              </w: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9" y="19338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AD5" w:rsidRPr="00375540" w:rsidRDefault="00DF7AD5" w:rsidP="007B298C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79"/>
                            <a:ext cx="23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AD5" w:rsidRPr="00375540" w:rsidRDefault="00DF7AD5" w:rsidP="007B298C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  <w:t>Ф.И.О.</w:t>
                              </w: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896" y="19660"/>
                            <a:ext cx="1263" cy="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AD5" w:rsidRPr="00375540" w:rsidRDefault="00DF7AD5" w:rsidP="007B298C">
                              <w:pPr>
                                <w:pStyle w:val="ab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Под</w:t>
                              </w:r>
                              <w:proofErr w:type="spellEnd"/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  <w:t>п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043" y="19698"/>
                            <a:ext cx="1561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AD5" w:rsidRPr="00375540" w:rsidRDefault="00DF7AD5" w:rsidP="007B298C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8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AD5" w:rsidRPr="00375540" w:rsidRDefault="00DF7AD5" w:rsidP="007B298C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AD5" w:rsidRPr="007B298C" w:rsidRDefault="00DF7AD5" w:rsidP="007B298C">
                              <w:pPr>
                                <w:pStyle w:val="ab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20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AD5" w:rsidRPr="00375540" w:rsidRDefault="00DF7AD5" w:rsidP="007B298C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  <w:t>ЛР по «Численным методам</w:t>
                              </w:r>
                              <w:proofErr w:type="gramStart"/>
                              <w:r w:rsidRPr="00375540"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  <w:t>»-</w:t>
                              </w:r>
                              <w:proofErr w:type="gramEnd"/>
                              <w:r w:rsidRPr="00375540"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  <w:t>НГТУ-(17-ПМ)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311" style="position:absolute;margin-left:57pt;margin-top:19.5pt;width:518.8pt;height:802.3pt;z-index:25179648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" o:allowincell="f">
                <v:rect id="Rectangle 3" o:spid="_x0000_s1312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0/nMQA&#10;AADcAAAADwAAAGRycy9kb3ducmV2LnhtbESPQWuDQBSE74X8h+UFeqtrcpBqsgkmEMippNYf8HBf&#10;VOK+Ne5GbX99tlDocZiZb5jtfjadGGlwrWUFqygGQVxZ3XKtoPw6vb2DcB5ZY2eZFHyTg/1u8bLF&#10;TNuJP2ksfC0ChF2GChrv+0xKVzVk0EW2Jw7e1Q4GfZBDLfWAU4CbTq7jOJEGWw4LDfZ0bKi6FQ+j&#10;4Obn8SOvi59TWh7S6nLIp8c9V+p1OecbEJ5m/x/+a5+1giRew++ZcATk7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9P5zEAAAA3AAAAA8AAAAAAAAAAAAAAAAAmAIAAGRycy9k&#10;b3ducmV2LnhtbFBLBQYAAAAABAAEAPUAAACJAwAAAAA=&#10;" filled="f" strokeweight="2pt"/>
                <v:line id="Line 4" o:spid="_x0000_s1313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t3xs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pm0QS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QLd8bAAAAA3AAAAA8AAAAAAAAAAAAAAAAA&#10;oQIAAGRycy9kb3ducmV2LnhtbFBLBQYAAAAABAAEAPkAAACOAwAAAAA=&#10;" strokeweight="2pt"/>
                <v:line id="Line 5" o:spid="_x0000_s1314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+Lvss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pm0QS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vi77LAAAAA3AAAAA8AAAAAAAAAAAAAAAAA&#10;oQIAAGRycy9kb3ducmV2LnhtbFBLBQYAAAAABAAEAPkAAACOAwAAAAA=&#10;" strokeweight="2pt"/>
                <v:line id="Line 6" o:spid="_x0000_s1315" style="position:absolute;visibility:visible;mso-wrap-style:square" from="2012,18941" to="201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5KKb8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zaAbfM+EIyP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tK5KKb8AAADcAAAADwAAAAAAAAAAAAAAAACh&#10;AgAAZHJzL2Rvd25yZXYueG1sUEsFBgAAAAAEAAQA+QAAAI0DAAAAAA==&#10;" strokeweight="2pt"/>
                <v:line id="Line 7" o:spid="_x0000_s1316" style="position:absolute;visibility:visible;mso-wrap-style:square" from="4896,18977" to="4896,20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zUXr8AAADcAAAADwAAAGRycy9kb3ducmV2LnhtbESPwQrCMBBE74L/EFbwpqmCRapRRKh4&#10;E6sXb2uztsVmU5qo9e+NIHgcZuYNs1x3phZPal1lWcFkHIEgzq2uuFBwPqWjOQjnkTXWlknBmxys&#10;V/3eEhNtX3ykZ+YLESDsElRQet8kUrq8JINubBvi4N1sa9AH2RZSt/gKcFPLaRTF0mDFYaHEhrYl&#10;5ffsYRTcL+dZujts9anONvpapP5yvWmlhoNuswDhqfP/8K+91wriKIbvmXAE5Oo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RHzUXr8AAADcAAAADwAAAAAAAAAAAAAAAACh&#10;AgAAZHJzL2Rvd25yZXYueG1sUEsFBgAAAAAEAAQA+QAAAI0DAAAAAA==&#10;" strokeweight="2pt"/>
                <v:line id="Line 8" o:spid="_x0000_s1317" style="position:absolute;visibility:visible;mso-wrap-style:square" from="6014,18958" to="6043,20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Bxxc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jWbwPROOgFx9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swccXAAAAA3AAAAA8AAAAAAAAAAAAAAAAA&#10;oQIAAGRycy9kb3ducmV2LnhtbFBLBQYAAAAABAAEAPkAAACOAwAAAAA=&#10;" strokeweight="2pt"/>
                <v:line id="Line 9" o:spid="_x0000_s1318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/lt70AAADcAAAADwAAAGRycy9kb3ducmV2LnhtbERPuwrCMBTdBf8hXMFNUwVFqqmIUHET&#10;q4vbtbl9YHNTmqj1780gOB7Oe7PtTSNe1LnasoLZNAJBnFtdc6ngekknKxDOI2tsLJOCDznYJsPB&#10;BmNt33ymV+ZLEULYxaig8r6NpXR5RQbd1LbEgStsZ9AH2JVSd/gO4aaR8yhaSoM1h4YKW9pXlD+y&#10;p1HwuF0X6eG015cm2+l7mfrbvdBKjUf9bg3CU+//4p/7qBUso7A2nAlHQCZ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qv5be9AAAA3AAAAA8AAAAAAAAAAAAAAAAAoQIA&#10;AGRycy9kb3ducmV2LnhtbFBLBQYAAAAABAAEAPkAAACLAwAAAAA=&#10;" strokeweight="2pt"/>
                <v:line id="Line 10" o:spid="_x0000_s1319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NALM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qm0Ry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XjQCzAAAAA3AAAAA8AAAAAAAAAAAAAAAAA&#10;oQIAAGRycy9kb3ducmV2LnhtbFBLBQYAAAAABAAEAPkAAACOAwAAAAA=&#10;" strokeweight="2pt"/>
                <v:line id="Line 11" o:spid="_x0000_s1320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P938IAAADcAAAADwAAAGRycy9kb3ducmV2LnhtbERPS27CMBDdV+IO1iB1V5x0gdoQByFo&#10;paIuqgYOMMRDHIjHke1C2tPXCySWT+9fLkfbiwv50DlWkM8yEMSN0x23Cva796cXECEia+wdk4Jf&#10;CrCsJg8lFtpd+ZsudWxFCuFQoAIT41BIGRpDFsPMDcSJOzpvMSboW6k9XlO47eVzls2lxY5Tg8GB&#10;1oaac/1jFWz94fOc/7VGHnjr3/qvzWuwJ6Uep+NqASLSGO/im/tDK5jnaX46k46ArP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bP938IAAADcAAAADwAAAAAAAAAAAAAA&#10;AAChAgAAZHJzL2Rvd25yZXYueG1sUEsFBgAAAAAEAAQA+QAAAJADAAAAAA==&#10;" strokeweight="1pt"/>
                <v:line id="Line 12" o:spid="_x0000_s1321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za978AAADcAAAADwAAAGRycy9kb3ducmV2LnhtbESPwQrCMBBE74L/EFbwpmkFRapRRKh4&#10;E6sXb2uztsVmU5qo9e+NIHgcZuYNs1x3phZPal1lWUE8jkAQ51ZXXCg4n9LRHITzyBpry6TgTQ7W&#10;q35viYm2Lz7SM/OFCBB2CSoovW8SKV1ekkE3tg1x8G62NeiDbAupW3wFuKnlJIpm0mDFYaHEhrYl&#10;5ffsYRTcL+dpujts9anONvpapP5yvWmlhoNuswDhqfP/8K+91wpmc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Tkza978AAADcAAAADwAAAAAAAAAAAAAAAACh&#10;AgAAZHJzL2Rvd25yZXYueG1sUEsFBgAAAAAEAAQA+QAAAI0DAAAAAA==&#10;" strokeweight="2pt"/>
                <v:line id="Line 13" o:spid="_x0000_s1322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3GM8UAAADcAAAADwAAAGRycy9kb3ducmV2LnhtbESPwW7CMBBE75X4B2uRuBUnHFCbYiIE&#10;VAL1UJX2A5Z4G6eJ15HtQuDraySkHkcz80azKAfbiRP50DhWkE8zEMSV0w3XCr4+Xx+fQISIrLFz&#10;TAouFKBcjh4WWGh35g86HWItEoRDgQpMjH0hZagMWQxT1xMn79t5izFJX0vt8ZzgtpOzLJtLiw2n&#10;BYM9rQ1V7eHXKtj741ubX2sjj7z32+598xzsj1KT8bB6ARFpiP/he3unFczzGdzOpCMgl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i3GM8UAAADcAAAADwAAAAAAAAAA&#10;AAAAAAChAgAAZHJzL2Rvd25yZXYueG1sUEsFBgAAAAAEAAQA+QAAAJMDAAAAAA==&#10;" strokeweight="1pt"/>
                <v:rect id="Rectangle 14" o:spid="_x0000_s1323" style="position:absolute;left:54;top:19679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XsJMIA&#10;AADcAAAADwAAAGRycy9kb3ducmV2LnhtbESPT4vCMBTE78J+h/AWvGnqH4rbNUpZELxaFfb4aN62&#10;1ealm0St394IgsdhZn7DLNe9acWVnG8sK5iMExDEpdUNVwoO+81oAcIHZI2tZVJwJw/r1cdgiZm2&#10;N97RtQiViBD2GSqoQ+gyKX1Zk0E/th1x9P6sMxiidJXUDm8Rblo5TZJUGmw4LtTY0U9N5bm4GAV5&#10;fuqP/8UXbrxcJC7Vc13lv0oNP/v8G0SgPrzDr/ZWK0gnM3ieiU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5ewkwgAAANwAAAAPAAAAAAAAAAAAAAAAAJgCAABkcnMvZG93&#10;bnJldi54bWxQSwUGAAAAAAQABAD1AAAAhwMAAAAA&#10;" filled="f" stroked="f" strokeweight=".25pt">
                  <v:textbox inset="1pt,1pt,1pt,1pt">
                    <w:txbxContent>
                      <w:p w:rsidR="00DF7AD5" w:rsidRPr="00375540" w:rsidRDefault="00DF7AD5" w:rsidP="007B298C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  <w:t>№</w:t>
                        </w: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_x0000_s1324" style="position:absolute;left:29;top:19338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x0UMMA&#10;AADcAAAADwAAAGRycy9kb3ducmV2LnhtbESPwWrDMBBE74X8g9hCbo2cYkziRAmmYMg1bgs5LtbG&#10;dmqtHEmx3b+vCoUeh5l5w+yPs+nFSM53lhWsVwkI4trqjhsFH+/lywaED8gae8uk4Js8HA+Lpz3m&#10;2k58prEKjYgQ9jkqaEMYcil93ZJBv7IDcfSu1hkMUbpGaodThJteviZJJg12HBdaHOitpfqrehgF&#10;RXGbP+/VFksvN4nLdKqb4qLU8nkudiACzeE//Nc+aQXZOoXfM/EIyMM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gx0UMMAAADcAAAADwAAAAAAAAAAAAAAAACYAgAAZHJzL2Rv&#10;d25yZXYueG1sUEsFBgAAAAAEAAQA9QAAAIgDAAAAAA==&#10;" filled="f" stroked="f" strokeweight=".25pt">
                  <v:textbox inset="1pt,1pt,1pt,1pt">
                    <w:txbxContent>
                      <w:p w:rsidR="00DF7AD5" w:rsidRPr="00375540" w:rsidRDefault="00DF7AD5" w:rsidP="007B298C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2</w:t>
                        </w:r>
                      </w:p>
                    </w:txbxContent>
                  </v:textbox>
                </v:rect>
                <v:rect id="Rectangle 16" o:spid="_x0000_s1325" style="position:absolute;left:2267;top:19679;width:23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DRy8EA&#10;AADcAAAADwAAAGRycy9kb3ducmV2LnhtbESPQYvCMBSE78L+h/AWvGmqaHG7RikLglerwh4fzdu2&#10;2rx0k6j13xtB8DjMzDfMct2bVlzJ+caygsk4AUFcWt1wpeCw34wWIHxA1thaJgV38rBefQyWmGl7&#10;4x1di1CJCGGfoYI6hC6T0pc1GfRj2xFH7886gyFKV0nt8BbhppXTJEmlwYbjQo0d/dRUnouLUZDn&#10;p/74X3zhxstF4lI901X+q9Tws8+/QQTqwzv8am+1gnQyh+eZeAT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FA0cvBAAAA3AAAAA8AAAAAAAAAAAAAAAAAmAIAAGRycy9kb3du&#10;cmV2LnhtbFBLBQYAAAAABAAEAPUAAACGAwAAAAA=&#10;" filled="f" stroked="f" strokeweight=".25pt">
                  <v:textbox inset="1pt,1pt,1pt,1pt">
                    <w:txbxContent>
                      <w:p w:rsidR="00DF7AD5" w:rsidRPr="00375540" w:rsidRDefault="00DF7AD5" w:rsidP="007B298C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  <w:t>Ф.И.О.</w:t>
                        </w: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7" o:spid="_x0000_s1326" style="position:absolute;left:4896;top:19660;width:1263;height:3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JPvMIA&#10;AADcAAAADwAAAGRycy9kb3ducmV2LnhtbESPwWrDMBBE74H+g9hCbomcEIzrRgkmYOi1bgI9LtbW&#10;dmutHEmxnb+PCoUeh5l5w+yPs+nFSM53lhVs1gkI4trqjhsF549ylYHwAVljb5kU3MnD8fC02GOu&#10;7cTvNFahERHCPkcFbQhDLqWvWzLo13Ygjt6XdQZDlK6R2uEU4aaX2yRJpcGO40KLA51aqn+qm1FQ&#10;FN/z5Vq9YOlllrhU73RTfCq1fJ6LVxCB5vAf/mu/aQXpJoXfM/EIyM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kk+8wgAAANwAAAAPAAAAAAAAAAAAAAAAAJgCAABkcnMvZG93&#10;bnJldi54bWxQSwUGAAAAAAQABAD1AAAAhwMAAAAA&#10;" filled="f" stroked="f" strokeweight=".25pt">
                  <v:textbox inset="1pt,1pt,1pt,1pt">
                    <w:txbxContent>
                      <w:p w:rsidR="00DF7AD5" w:rsidRPr="00375540" w:rsidRDefault="00DF7AD5" w:rsidP="007B298C">
                        <w:pPr>
                          <w:pStyle w:val="ab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Под</w:t>
                        </w:r>
                        <w:proofErr w:type="spellEnd"/>
                        <w:r w:rsidRPr="00375540"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  <w:t>п</w:t>
                        </w: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18" o:spid="_x0000_s1327" style="position:absolute;left:6043;top:19698;width:1561;height: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7qJ8EA&#10;AADcAAAADwAAAGRycy9kb3ducmV2LnhtbESPQYvCMBSE78L+h/AWvGmqSHW7RikLglerwh4fzdu2&#10;2rx0k6j13xtB8DjMzDfMct2bVlzJ+caygsk4AUFcWt1wpeCw34wWIHxA1thaJgV38rBefQyWmGl7&#10;4x1di1CJCGGfoYI6hC6T0pc1GfRj2xFH7886gyFKV0nt8BbhppXTJEmlwYbjQo0d/dRUnouLUZDn&#10;p/74X3zhxstF4lI901X+q9Tws8+/QQTqwzv8am+1gnQyh+eZeAT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7e6ifBAAAA3AAAAA8AAAAAAAAAAAAAAAAAmAIAAGRycy9kb3du&#10;cmV2LnhtbFBLBQYAAAAABAAEAPUAAACGAwAAAAA=&#10;" filled="f" stroked="f" strokeweight=".25pt">
                  <v:textbox inset="1pt,1pt,1pt,1pt">
                    <w:txbxContent>
                      <w:p w:rsidR="00DF7AD5" w:rsidRPr="00375540" w:rsidRDefault="00DF7AD5" w:rsidP="007B298C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328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F+Vb8A&#10;AADcAAAADwAAAGRycy9kb3ducmV2LnhtbERPTYvCMBC9C/6HMAt701SRol3TUgTBq1XB49CMbXeb&#10;SU2idv/95rDg8fG+t8VoevEk5zvLChbzBARxbXXHjYLzaT9bg/ABWWNvmRT8kocin062mGn74iM9&#10;q9CIGMI+QwVtCEMmpa9bMujndiCO3M06gyFC10jt8BXDTS+XSZJKgx3HhhYH2rVU/1QPo6Asv8fL&#10;vdrg3st14lK90k15VerzYyy/QAQaw1v87z5oBekiro1n4hGQ+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QX5VvwAAANwAAAAPAAAAAAAAAAAAAAAAAJgCAABkcnMvZG93bnJl&#10;di54bWxQSwUGAAAAAAQABAD1AAAAhAMAAAAA&#10;" filled="f" stroked="f" strokeweight=".25pt">
                  <v:textbox inset="1pt,1pt,1pt,1pt">
                    <w:txbxContent>
                      <w:p w:rsidR="00DF7AD5" w:rsidRPr="00375540" w:rsidRDefault="00DF7AD5" w:rsidP="007B298C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" o:spid="_x0000_s1329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3bzsEA&#10;AADcAAAADwAAAGRycy9kb3ducmV2LnhtbESPQYvCMBSE78L+h/AW9qapshTbNUoRBK9WBY+P5m1b&#10;bV5qErX+eyMs7HGYmW+YxWownbiT861lBdNJAoK4srrlWsFhvxnPQfiArLGzTAqe5GG1/BgtMNf2&#10;wTu6l6EWEcI+RwVNCH0upa8aMugntieO3q91BkOUrpba4SPCTSdnSZJKgy3HhQZ7WjdUXcqbUVAU&#10;5+F4LTPceDlPXKq/dV2clPr6HIofEIGG8B/+a2+1gnSawftMPAJy+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AN287BAAAA3AAAAA8AAAAAAAAAAAAAAAAAmAIAAGRycy9kb3du&#10;cmV2LnhtbFBLBQYAAAAABAAEAPUAAACGAwAAAAA=&#10;" filled="f" stroked="f" strokeweight=".25pt">
                  <v:textbox inset="1pt,1pt,1pt,1pt">
                    <w:txbxContent>
                      <w:p w:rsidR="00DF7AD5" w:rsidRPr="007B298C" w:rsidRDefault="00DF7AD5" w:rsidP="007B298C">
                        <w:pPr>
                          <w:pStyle w:val="ab"/>
                          <w:jc w:val="center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11</w:t>
                        </w:r>
                      </w:p>
                    </w:txbxContent>
                  </v:textbox>
                </v:rect>
                <v:rect id="Rectangle 21" o:spid="_x0000_s1330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u47r0A&#10;AADcAAAADwAAAGRycy9kb3ducmV2LnhtbERPTYvCMBC9L/gfwgh7W1NFilajFEHwalXwODRjW20m&#10;NYna/ffmIHh8vO/lujeteJLzjWUF41ECgri0uuFKwfGw/ZuB8AFZY2uZFPyTh/Vq8LPETNsX7+lZ&#10;hErEEPYZKqhD6DIpfVmTQT+yHXHkLtYZDBG6SmqHrxhuWjlJklQabDg21NjRpqbyVjyMgjy/9qd7&#10;Mcetl7PEpXqqq/ys1O+wzxcgAvXhK/64d1pBOonz45l4BOTq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r1u47r0AAADcAAAADwAAAAAAAAAAAAAAAACYAgAAZHJzL2Rvd25yZXYu&#10;eG1sUEsFBgAAAAAEAAQA9QAAAIIDAAAAAA==&#10;" filled="f" stroked="f" strokeweight=".25pt">
                  <v:textbox inset="1pt,1pt,1pt,1pt">
                    <w:txbxContent>
                      <w:p w:rsidR="00DF7AD5" w:rsidRPr="00375540" w:rsidRDefault="00DF7AD5" w:rsidP="007B298C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  <w:t>ЛР по «Численным методам</w:t>
                        </w:r>
                        <w:proofErr w:type="gramStart"/>
                        <w:r w:rsidRPr="00375540"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  <w:t>»-</w:t>
                        </w:r>
                        <w:proofErr w:type="gramEnd"/>
                        <w:r w:rsidRPr="00375540"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  <w:t>НГТУ-(17-ПМ)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4C298E">
        <w:rPr>
          <w:rFonts w:asciiTheme="minorHAnsi" w:hAnsiTheme="minorHAnsi"/>
          <w:i w:val="0"/>
          <w:noProof/>
          <w:lang w:val="ru-RU"/>
        </w:rPr>
        <mc:AlternateContent>
          <mc:Choice Requires="wps">
            <w:drawing>
              <wp:anchor distT="0" distB="0" distL="114300" distR="114300" simplePos="0" relativeHeight="251797504" behindDoc="0" locked="1" layoutInCell="0" allowOverlap="1" wp14:anchorId="7AEC111F" wp14:editId="4D59D5AF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0" t="0" r="0" b="0"/>
                <wp:wrapNone/>
                <wp:docPr id="62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760" cy="1018921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6" style="position:absolute;margin-left:56.7pt;margin-top:19.85pt;width:518.8pt;height:802.3pt;z-index:251797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" o:allowincell="f" filled="f" strokeweight="2pt">
                <w10:wrap anchorx="page" anchory="page"/>
                <w10:anchorlock/>
              </v:rect>
            </w:pict>
          </mc:Fallback>
        </mc:AlternateContent>
      </w:r>
      <w:r w:rsidRPr="00FD13CC">
        <w:rPr>
          <w:rFonts w:asciiTheme="minorHAnsi" w:eastAsia="Noto Sans CJK SC Regular" w:hAnsiTheme="minorHAnsi" w:cs="FreeSans"/>
          <w:i w:val="0"/>
          <w:color w:val="00000A"/>
          <w:kern w:val="3"/>
          <w:lang w:val="ru-RU" w:eastAsia="zh-CN" w:bidi="hi-IN"/>
        </w:rPr>
        <w:br w:type="page"/>
      </w:r>
    </w:p>
    <w:p w:rsidR="007B298C" w:rsidRPr="00940912" w:rsidRDefault="00940912" w:rsidP="00940912">
      <w:pPr>
        <w:pStyle w:val="1"/>
        <w:numPr>
          <w:ilvl w:val="0"/>
          <w:numId w:val="1"/>
        </w:numPr>
        <w:rPr>
          <w:rFonts w:asciiTheme="minorHAnsi" w:hAnsiTheme="minorHAnsi"/>
          <w:i w:val="0"/>
          <w:sz w:val="32"/>
          <w:szCs w:val="32"/>
          <w:lang w:val="ru-RU"/>
        </w:rPr>
      </w:pPr>
      <w:bookmarkStart w:id="9" w:name="_Toc25674696"/>
      <w:r>
        <w:rPr>
          <w:rFonts w:asciiTheme="minorHAnsi" w:hAnsiTheme="minorHAnsi"/>
          <w:i w:val="0"/>
          <w:sz w:val="32"/>
          <w:szCs w:val="32"/>
          <w:lang w:val="ru-RU"/>
        </w:rPr>
        <w:lastRenderedPageBreak/>
        <w:t xml:space="preserve">Реализация на языке </w:t>
      </w:r>
      <w:r>
        <w:rPr>
          <w:rFonts w:asciiTheme="minorHAnsi" w:hAnsiTheme="minorHAnsi"/>
          <w:i w:val="0"/>
          <w:sz w:val="32"/>
          <w:szCs w:val="32"/>
          <w:lang w:val="en-US"/>
        </w:rPr>
        <w:t>fortran</w:t>
      </w:r>
      <w:bookmarkEnd w:id="9"/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9571"/>
      </w:tblGrid>
      <w:tr w:rsidR="007B298C" w:rsidTr="00DF7AD5">
        <w:tc>
          <w:tcPr>
            <w:tcW w:w="9571" w:type="dxa"/>
          </w:tcPr>
          <w:p w:rsidR="007B298C" w:rsidRPr="003F5C0D" w:rsidRDefault="007B298C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 xml:space="preserve">Реализация на языке </w:t>
            </w:r>
            <w:r w:rsid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FORTRAN</w:t>
            </w:r>
          </w:p>
        </w:tc>
      </w:tr>
      <w:tr w:rsidR="007B298C" w:rsidRPr="004A4075" w:rsidTr="00DF7AD5">
        <w:trPr>
          <w:trHeight w:val="12833"/>
        </w:trPr>
        <w:tc>
          <w:tcPr>
            <w:tcW w:w="9571" w:type="dxa"/>
          </w:tcPr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program main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integer n, 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tmp_rank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, 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rank_matr</w:t>
            </w:r>
            <w:proofErr w:type="spellEnd"/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</w:t>
            </w:r>
            <w:proofErr w:type="gram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real</w:t>
            </w:r>
            <w:proofErr w:type="gram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, 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allocatable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:: 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su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(:,:)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</w:t>
            </w:r>
            <w:proofErr w:type="gram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real</w:t>
            </w:r>
            <w:proofErr w:type="gram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, 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allocatable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:: 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tmp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(:,:)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n=0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open(1, file='matrix.txt')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do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read(1,*, 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iostat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=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io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)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if(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io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/=0) exit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n=n+1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enddo</w:t>
            </w:r>
            <w:proofErr w:type="spellEnd"/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close(1)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allocate(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su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(n, n+1))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allocate(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tmp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(n, n))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open(2, file='matrix.txt')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do 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=1,n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read(2, *)(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su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(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i,j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),j=1,n+1)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enddo</w:t>
            </w:r>
            <w:proofErr w:type="spellEnd"/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close(2)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do 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=1,n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do j=1,n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tmp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(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i,j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)=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su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(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i,j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)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enddo</w:t>
            </w:r>
            <w:proofErr w:type="spellEnd"/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enddo</w:t>
            </w:r>
            <w:proofErr w:type="spellEnd"/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tmp_rank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=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rank_matr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(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tmp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, n, 0)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call triangle(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su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, n, 1)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call triangle(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tmp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, n, 0)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call gauss(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su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, 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tmp_rank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, n)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deallocate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(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su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)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deallocate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(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tmp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)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end program main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subroutine 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print_matr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(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matr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, n, step)</w:t>
            </w:r>
          </w:p>
          <w:p w:rsidR="007B298C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integer n, step</w:t>
            </w:r>
          </w:p>
        </w:tc>
      </w:tr>
    </w:tbl>
    <w:p w:rsidR="007B298C" w:rsidRPr="004A4075" w:rsidRDefault="007B298C" w:rsidP="007B298C">
      <w:pPr>
        <w:jc w:val="left"/>
        <w:rPr>
          <w:rFonts w:asciiTheme="minorHAnsi" w:eastAsia="Noto Sans CJK SC Regular" w:hAnsiTheme="minorHAnsi" w:cs="FreeSans"/>
          <w:i w:val="0"/>
          <w:color w:val="00000A"/>
          <w:kern w:val="3"/>
          <w:lang w:val="en-US" w:eastAsia="zh-CN" w:bidi="hi-IN"/>
        </w:rPr>
      </w:pP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6E93F23" wp14:editId="6D280E6F">
                <wp:simplePos x="0" y="0"/>
                <wp:positionH relativeFrom="column">
                  <wp:posOffset>-16510</wp:posOffset>
                </wp:positionH>
                <wp:positionV relativeFrom="paragraph">
                  <wp:posOffset>808165</wp:posOffset>
                </wp:positionV>
                <wp:extent cx="329565" cy="156845"/>
                <wp:effectExtent l="0" t="0" r="0" b="0"/>
                <wp:wrapNone/>
                <wp:docPr id="622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F7AD5" w:rsidRPr="00375540" w:rsidRDefault="00DF7AD5" w:rsidP="007B298C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proofErr w:type="gramStart"/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Пров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331" style="position:absolute;margin-left:-1.3pt;margin-top:63.65pt;width:25.95pt;height:12.3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" filled="f" stroked="f" strokeweight=".25pt">
                <v:textbox inset="1pt,1pt,1pt,1pt">
                  <w:txbxContent>
                    <w:p w:rsidR="00DF7AD5" w:rsidRPr="00375540" w:rsidRDefault="00DF7AD5" w:rsidP="007B298C">
                      <w:pPr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proofErr w:type="gramStart"/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Пров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4BEA7BE" wp14:editId="113601C3">
                <wp:simplePos x="0" y="0"/>
                <wp:positionH relativeFrom="column">
                  <wp:posOffset>318135</wp:posOffset>
                </wp:positionH>
                <wp:positionV relativeFrom="paragraph">
                  <wp:posOffset>768540</wp:posOffset>
                </wp:positionV>
                <wp:extent cx="988060" cy="186055"/>
                <wp:effectExtent l="0" t="0" r="2540" b="4445"/>
                <wp:wrapNone/>
                <wp:docPr id="623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806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F7AD5" w:rsidRPr="00EF2F6B" w:rsidRDefault="00DF7AD5" w:rsidP="007B298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F2F6B">
                              <w:rPr>
                                <w:rFonts w:asciiTheme="minorHAnsi" w:hAnsiTheme="minorHAnsi"/>
                                <w:i w:val="0"/>
                                <w:sz w:val="18"/>
                                <w:szCs w:val="18"/>
                                <w:lang w:val="ru-RU"/>
                              </w:rPr>
                              <w:t>Талалушкина</w:t>
                            </w:r>
                            <w:proofErr w:type="spellEnd"/>
                            <w:r w:rsidRPr="00EF2F6B">
                              <w:rPr>
                                <w:rFonts w:asciiTheme="minorHAnsi" w:hAnsiTheme="minorHAnsi"/>
                                <w:i w:val="0"/>
                                <w:sz w:val="18"/>
                                <w:szCs w:val="18"/>
                                <w:lang w:val="ru-RU"/>
                              </w:rPr>
                              <w:t xml:space="preserve"> Л.В.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332" style="position:absolute;margin-left:25.05pt;margin-top:60.5pt;width:77.8pt;height:14.6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" filled="f" stroked="f" strokeweight=".25pt">
                <v:textbox inset="1pt,1pt,1pt,1pt">
                  <w:txbxContent>
                    <w:p w:rsidR="00DF7AD5" w:rsidRPr="00EF2F6B" w:rsidRDefault="00DF7AD5" w:rsidP="007B298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EF2F6B">
                        <w:rPr>
                          <w:rFonts w:asciiTheme="minorHAnsi" w:hAnsiTheme="minorHAnsi"/>
                          <w:i w:val="0"/>
                          <w:sz w:val="18"/>
                          <w:szCs w:val="18"/>
                          <w:lang w:val="ru-RU"/>
                        </w:rPr>
                        <w:t>Талалушкина</w:t>
                      </w:r>
                      <w:proofErr w:type="spellEnd"/>
                      <w:r w:rsidRPr="00EF2F6B">
                        <w:rPr>
                          <w:rFonts w:asciiTheme="minorHAnsi" w:hAnsiTheme="minorHAnsi"/>
                          <w:i w:val="0"/>
                          <w:sz w:val="18"/>
                          <w:szCs w:val="18"/>
                          <w:lang w:val="ru-RU"/>
                        </w:rPr>
                        <w:t xml:space="preserve"> Л.В.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FEE523B" wp14:editId="54D58AB5">
                <wp:simplePos x="0" y="0"/>
                <wp:positionH relativeFrom="column">
                  <wp:posOffset>1633220</wp:posOffset>
                </wp:positionH>
                <wp:positionV relativeFrom="paragraph">
                  <wp:posOffset>637540</wp:posOffset>
                </wp:positionV>
                <wp:extent cx="567690" cy="147320"/>
                <wp:effectExtent l="0" t="0" r="3810" b="5080"/>
                <wp:wrapNone/>
                <wp:docPr id="624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7690" cy="147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F7AD5" w:rsidRPr="00375540" w:rsidRDefault="00DF7AD5" w:rsidP="007B298C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31.10.19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333" style="position:absolute;margin-left:128.6pt;margin-top:50.2pt;width:44.7pt;height:11.6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" filled="f" stroked="f" strokeweight=".25pt">
                <v:textbox inset="1pt,1pt,1pt,1pt">
                  <w:txbxContent>
                    <w:p w:rsidR="00DF7AD5" w:rsidRPr="00375540" w:rsidRDefault="00DF7AD5" w:rsidP="007B298C">
                      <w:pPr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31.10.19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F372376" wp14:editId="21583A50">
                <wp:simplePos x="0" y="0"/>
                <wp:positionH relativeFrom="column">
                  <wp:posOffset>-327660</wp:posOffset>
                </wp:positionH>
                <wp:positionV relativeFrom="paragraph">
                  <wp:posOffset>625030</wp:posOffset>
                </wp:positionV>
                <wp:extent cx="329565" cy="156845"/>
                <wp:effectExtent l="0" t="0" r="0" b="0"/>
                <wp:wrapNone/>
                <wp:docPr id="62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F7AD5" w:rsidRPr="00375540" w:rsidRDefault="00DF7AD5" w:rsidP="007B298C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334" style="position:absolute;margin-left:-25.8pt;margin-top:49.2pt;width:25.95pt;height:12.3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" filled="f" stroked="f" strokeweight=".25pt">
                <v:textbox inset="1pt,1pt,1pt,1pt">
                  <w:txbxContent>
                    <w:p w:rsidR="00DF7AD5" w:rsidRPr="00375540" w:rsidRDefault="00DF7AD5" w:rsidP="007B298C">
                      <w:pPr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0C1DDBD" wp14:editId="38646ADC">
                <wp:simplePos x="0" y="0"/>
                <wp:positionH relativeFrom="column">
                  <wp:posOffset>395605</wp:posOffset>
                </wp:positionH>
                <wp:positionV relativeFrom="paragraph">
                  <wp:posOffset>632460</wp:posOffset>
                </wp:positionV>
                <wp:extent cx="751840" cy="156845"/>
                <wp:effectExtent l="0" t="0" r="0" b="0"/>
                <wp:wrapNone/>
                <wp:docPr id="626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1840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F7AD5" w:rsidRPr="00375540" w:rsidRDefault="00DF7AD5" w:rsidP="007B298C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Карпов М.О.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_x0000_s1335" style="position:absolute;margin-left:31.15pt;margin-top:49.8pt;width:59.2pt;height:12.35pt;z-index:251810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" filled="f" stroked="f" strokeweight=".25pt">
                <v:textbox inset="1pt,1pt,1pt,1pt">
                  <w:txbxContent>
                    <w:p w:rsidR="00DF7AD5" w:rsidRPr="00375540" w:rsidRDefault="00DF7AD5" w:rsidP="007B298C">
                      <w:pPr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Карпов М.О.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F645388" wp14:editId="46E591E6">
                <wp:simplePos x="0" y="0"/>
                <wp:positionH relativeFrom="column">
                  <wp:posOffset>1637030</wp:posOffset>
                </wp:positionH>
                <wp:positionV relativeFrom="paragraph">
                  <wp:posOffset>810705</wp:posOffset>
                </wp:positionV>
                <wp:extent cx="577215" cy="149860"/>
                <wp:effectExtent l="0" t="0" r="0" b="2540"/>
                <wp:wrapNone/>
                <wp:docPr id="627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7215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F7AD5" w:rsidRPr="00375540" w:rsidRDefault="00DF7AD5" w:rsidP="007B298C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31.10.19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336" style="position:absolute;margin-left:128.9pt;margin-top:63.85pt;width:45.45pt;height:11.8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" filled="f" stroked="f" strokeweight=".25pt">
                <v:textbox inset="1pt,1pt,1pt,1pt">
                  <w:txbxContent>
                    <w:p w:rsidR="00DF7AD5" w:rsidRPr="00375540" w:rsidRDefault="00DF7AD5" w:rsidP="007B298C">
                      <w:pPr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31.10.19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01B0A61" wp14:editId="586A25AC">
                <wp:simplePos x="0" y="0"/>
                <wp:positionH relativeFrom="column">
                  <wp:posOffset>-19050</wp:posOffset>
                </wp:positionH>
                <wp:positionV relativeFrom="paragraph">
                  <wp:posOffset>625665</wp:posOffset>
                </wp:positionV>
                <wp:extent cx="329565" cy="156845"/>
                <wp:effectExtent l="0" t="0" r="0" b="0"/>
                <wp:wrapNone/>
                <wp:docPr id="628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F7AD5" w:rsidRPr="00375540" w:rsidRDefault="00DF7AD5" w:rsidP="007B298C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Вып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337" style="position:absolute;margin-left:-1.5pt;margin-top:49.25pt;width:25.95pt;height:12.3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" filled="f" stroked="f" strokeweight=".25pt">
                <v:textbox inset="1pt,1pt,1pt,1pt">
                  <w:txbxContent>
                    <w:p w:rsidR="00DF7AD5" w:rsidRPr="00375540" w:rsidRDefault="00DF7AD5" w:rsidP="007B298C">
                      <w:pPr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proofErr w:type="spellStart"/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Вып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4C298E">
        <w:rPr>
          <w:rFonts w:asciiTheme="minorHAnsi" w:hAnsiTheme="minorHAnsi"/>
          <w:i w:val="0"/>
          <w:noProof/>
          <w:lang w:val="ru-RU"/>
        </w:rPr>
        <mc:AlternateContent>
          <mc:Choice Requires="wpg">
            <w:drawing>
              <wp:anchor distT="0" distB="0" distL="114300" distR="114300" simplePos="0" relativeHeight="251806720" behindDoc="0" locked="1" layoutInCell="0" allowOverlap="1" wp14:anchorId="7B3409D4" wp14:editId="1669FBC2">
                <wp:simplePos x="0" y="0"/>
                <wp:positionH relativeFrom="page">
                  <wp:posOffset>723900</wp:posOffset>
                </wp:positionH>
                <wp:positionV relativeFrom="page">
                  <wp:posOffset>247650</wp:posOffset>
                </wp:positionV>
                <wp:extent cx="6588760" cy="10189210"/>
                <wp:effectExtent l="0" t="0" r="21590" b="21590"/>
                <wp:wrapNone/>
                <wp:docPr id="629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630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1" name="Line 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32" name="Line 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33" name="Line 6"/>
                        <wps:cNvCnPr/>
                        <wps:spPr bwMode="auto">
                          <a:xfrm>
                            <a:off x="2012" y="18941"/>
                            <a:ext cx="0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34" name="Line 7"/>
                        <wps:cNvCnPr/>
                        <wps:spPr bwMode="auto">
                          <a:xfrm>
                            <a:off x="4896" y="18977"/>
                            <a:ext cx="0" cy="102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35" name="Line 8"/>
                        <wps:cNvCnPr/>
                        <wps:spPr bwMode="auto">
                          <a:xfrm>
                            <a:off x="6014" y="18958"/>
                            <a:ext cx="29" cy="104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36" name="Line 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37" name="Line 1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38" name="Line 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39" name="Line 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40" name="Line 1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41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79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AD5" w:rsidRPr="00375540" w:rsidRDefault="00DF7AD5" w:rsidP="007B298C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  <w:t>№</w:t>
                              </w: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42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9" y="19338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AD5" w:rsidRPr="00375540" w:rsidRDefault="00DF7AD5" w:rsidP="007B298C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43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79"/>
                            <a:ext cx="23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AD5" w:rsidRPr="00375540" w:rsidRDefault="00DF7AD5" w:rsidP="007B298C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  <w:t>Ф.И.О.</w:t>
                              </w: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44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896" y="19660"/>
                            <a:ext cx="1263" cy="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AD5" w:rsidRPr="00375540" w:rsidRDefault="00DF7AD5" w:rsidP="007B298C">
                              <w:pPr>
                                <w:pStyle w:val="ab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Под</w:t>
                              </w:r>
                              <w:proofErr w:type="spellEnd"/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  <w:t>п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45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043" y="19698"/>
                            <a:ext cx="1561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AD5" w:rsidRPr="00375540" w:rsidRDefault="00DF7AD5" w:rsidP="007B298C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46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AD5" w:rsidRPr="00375540" w:rsidRDefault="00DF7AD5" w:rsidP="007B298C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47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AD5" w:rsidRPr="007B298C" w:rsidRDefault="00DF7AD5" w:rsidP="007B298C">
                              <w:pPr>
                                <w:pStyle w:val="ab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48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AD5" w:rsidRPr="00375540" w:rsidRDefault="00DF7AD5" w:rsidP="007B298C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  <w:t>ЛР по «Численным методам</w:t>
                              </w:r>
                              <w:proofErr w:type="gramStart"/>
                              <w:r w:rsidRPr="00375540"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  <w:t>»-</w:t>
                              </w:r>
                              <w:proofErr w:type="gramEnd"/>
                              <w:r w:rsidRPr="00375540"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  <w:t>НГТУ-(17-ПМ)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338" style="position:absolute;margin-left:57pt;margin-top:19.5pt;width:518.8pt;height:802.3pt;z-index:25180672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" o:allowincell="f">
                <v:rect id="Rectangle 3" o:spid="_x0000_s1339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/OzcIA&#10;AADcAAAADwAAAGRycy9kb3ducmV2LnhtbERPy2rCQBTdF/yH4Qru6sQK0kRHiYWAq9LGfMAlc02C&#10;mTsxM3nYr+8sCl0ezvtwmk0rRupdY1nBZh2BIC6tbrhSUFyz13cQziNrbC2Tgic5OB0XLwdMtJ34&#10;m8bcVyKEsEtQQe19l0jpypoMurXtiAN3s71BH2BfSd3jFMJNK9+iaCcNNhwaauzoo6byng9Gwd3P&#10;42da5T9ZXJzj8uucTsMjVWq1nNM9CE+z/xf/uS9awW4b5ocz4QjI4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j87NwgAAANwAAAAPAAAAAAAAAAAAAAAAAJgCAABkcnMvZG93&#10;bnJldi54bWxQSwUGAAAAAAQABAD1AAAAhwMAAAAA&#10;" filled="f" strokeweight="2pt"/>
                <v:line id="Line 4" o:spid="_x0000_s1340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mGl8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pmkx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X5hpfAAAAA3AAAAA8AAAAAAAAAAAAAAAAA&#10;oQIAAGRycy9kb3ducmV2LnhtbFBLBQYAAAAABAAEAPkAAACOAwAAAAA=&#10;" strokeweight="2pt"/>
                <v:line id="Line 5" o:spid="_x0000_s1341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SsY4M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pmkz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UrGODAAAAA3AAAAA8AAAAAAAAAAAAAAAAA&#10;oQIAAGRycy9kb3ducmV2LnhtbFBLBQYAAAAABAAEAPkAAACOAwAAAAA=&#10;" strokeweight="2pt"/>
                <v:line id="Line 6" o:spid="_x0000_s1342" style="position:absolute;visibility:visible;mso-wrap-style:square" from="2012,18941" to="201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e9e8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pmk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pnvXvAAAAA3AAAAA8AAAAAAAAAAAAAAAAA&#10;oQIAAGRycy9kb3ducmV2LnhtbFBLBQYAAAAABAAEAPkAAACOAwAAAAA=&#10;" strokeweight="2pt"/>
                <v:line id="Line 7" o:spid="_x0000_s1343" style="position:absolute;visibility:visible;mso-wrap-style:square" from="4896,18977" to="4896,20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4lD8MAAADcAAAADwAAAGRycy9kb3ducmV2LnhtbESPS4vCQBCE74L/YWjBm058ItFRRMiy&#10;t8XoxVsn03lgpidkZjX773cEwWNRVV9Ru0NvGvGgztWWFcymEQji3OqaSwXXSzLZgHAeWWNjmRT8&#10;kYPDfjjYYaztk8/0SH0pAoRdjAoq79tYSpdXZNBNbUscvMJ2Bn2QXSl1h88AN42cR9FaGqw5LFTY&#10;0qmi/J7+GgX323WVfP2c9KVJjzorE3/LCq3UeNQftyA89f4Tfre/tYL1YgmvM+EIyP0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WOJQ/DAAAA3AAAAA8AAAAAAAAAAAAA&#10;AAAAoQIAAGRycy9kb3ducmV2LnhtbFBLBQYAAAAABAAEAPkAAACRAwAAAAA=&#10;" strokeweight="2pt"/>
                <v:line id="Line 8" o:spid="_x0000_s1344" style="position:absolute;visibility:visible;mso-wrap-style:square" from="6014,18958" to="6043,20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KAlM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pmky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rCgJTAAAAA3AAAAA8AAAAAAAAAAAAAAAAA&#10;oQIAAGRycy9kb3ducmV2LnhtbFBLBQYAAAAABAAEAPkAAACOAwAAAAA=&#10;" strokeweight="2pt"/>
                <v:line id="Line 9" o:spid="_x0000_s1345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Ae48MAAADcAAAADwAAAGRycy9kb3ducmV2LnhtbESPQWvCQBSE7wX/w/KE3pqNlgaJrhIC&#10;EW+l0Utuz+wzCWbfhuyq8d+7hUKPw8x8w2x2k+nFnUbXWVawiGIQxLXVHTcKTsfiYwXCeWSNvWVS&#10;8CQHu+3sbYOptg/+oXvpGxEg7FJU0Ho/pFK6uiWDLrIDcfAudjTogxwbqUd8BLjp5TKOE2mw47DQ&#10;4kB5S/W1vBkF1+r0Vey/c33sy0yfm8JX54tW6n0+ZWsQnib/H/5rH7SC5DOB3zPhCMjt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oQHuPDAAAA3AAAAA8AAAAAAAAAAAAA&#10;AAAAoQIAAGRycy9kb3ducmV2LnhtbFBLBQYAAAAABAAEAPkAAACRAwAAAAA=&#10;" strokeweight="2pt"/>
                <v:line id="Line 10" o:spid="_x0000_s1346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Vy7eMIAAADcAAAADwAAAGRycy9kb3ducmV2LnhtbESPQYvCMBSE74L/ITzBm6a66C7VKCJ0&#10;8Sa2Xrw9m2dbbF5KE7X+eyMIHoeZ+YZZrjtTizu1rrKsYDKOQBDnVldcKDhmyegPhPPIGmvLpOBJ&#10;Dtarfm+JsbYPPtA99YUIEHYxKii9b2IpXV6SQTe2DXHwLrY16INsC6lbfAS4qeU0iubSYMVhocSG&#10;tiXl1/RmFFxPx1nyv9/qrE43+lwk/nS+aKWGg26zAOGp89/wp73TCuY/v/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Vy7eMIAAADcAAAADwAAAAAAAAAAAAAA&#10;AAChAgAAZHJzL2Rvd25yZXYueG1sUEsFBgAAAAAEAAQA+QAAAJADAAAAAA==&#10;" strokeweight="2pt"/>
                <v:line id="Line 11" o:spid="_x0000_s1347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CtucEAAADcAAAADwAAAGRycy9kb3ducmV2LnhtbERPzWoCMRC+F3yHMIK3mrUFqatRxLag&#10;9CCuPsC4GTerm8mSpLr69M1B6PHj+58tOtuIK/lQO1YwGmYgiEuna64UHPbfrx8gQkTW2DgmBXcK&#10;sJj3XmaYa3fjHV2LWIkUwiFHBSbGNpcylIYshqFriRN3ct5iTNBXUnu8pXDbyLcsG0uLNacGgy2t&#10;DJWX4tcq2Pjjz2X0qIw88sZ/NdvPSbBnpQb9bjkFEamL/+Kne60VjN/T2nQmHQE5/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QcK25wQAAANwAAAAPAAAAAAAAAAAAAAAA&#10;AKECAABkcnMvZG93bnJldi54bWxQSwUGAAAAAAQABAD5AAAAjwMAAAAA&#10;" strokeweight="1pt"/>
                <v:line id="Line 12" o:spid="_x0000_s1348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4+KkcIAAADcAAAADwAAAGRycy9kb3ducmV2LnhtbESPQYvCMBSE74L/ITzBm6a6KLvVKCJ0&#10;8Sa2Xrw9m2dbbF5KE7X+eyMIHoeZ+YZZrjtTizu1rrKsYDKOQBDnVldcKDhmyegXhPPIGmvLpOBJ&#10;Dtarfm+JsbYPPtA99YUIEHYxKii9b2IpXV6SQTe2DXHwLrY16INsC6lbfAS4qeU0iubSYMVhocSG&#10;tiXl1/RmFFxPx1nyv9/qrE43+lwk/nS+aKWGg26zAOGp89/wp73TCuY/f/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4+KkcIAAADcAAAADwAAAAAAAAAAAAAA&#10;AAChAgAAZHJzL2Rvd25yZXYueG1sUEsFBgAAAAAEAAQA+QAAAJADAAAAAA==&#10;" strokeweight="2pt"/>
                <v:line id="Line 13" o:spid="_x0000_s1349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DSwsEAAADcAAAADwAAAGRycy9kb3ducmV2LnhtbERPzWoCMRC+F3yHMIK3mrUUqatRxLag&#10;9CCuPsC4GTerm8mSpLr69M1B6PHj+58tOtuIK/lQO1YwGmYgiEuna64UHPbfrx8gQkTW2DgmBXcK&#10;sJj3XmaYa3fjHV2LWIkUwiFHBSbGNpcylIYshqFriRN3ct5iTNBXUnu8pXDbyLcsG0uLNacGgy2t&#10;DJWX4tcq2Pjjz2X0qIw88sZ/NdvPSbBnpQb9bjkFEamL/+Kne60VjN/T/HQmHQE5/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2ANLCwQAAANwAAAAPAAAAAAAAAAAAAAAA&#10;AKECAABkcnMvZG93bnJldi54bWxQSwUGAAAAAAQABAD5AAAAjwMAAAAA&#10;" strokeweight="1pt"/>
                <v:rect id="Rectangle 14" o:spid="_x0000_s1350" style="position:absolute;left:54;top:19679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j41cMA&#10;AADcAAAADwAAAGRycy9kb3ducmV2LnhtbESPwWrDMBBE74X8g9hCbo2cYkziRAmmYMg1bgs5LtbG&#10;dmqtHEmx3b+vCoUeh5l5w+yPs+nFSM53lhWsVwkI4trqjhsFH+/lywaED8gae8uk4Js8HA+Lpz3m&#10;2k58prEKjYgQ9jkqaEMYcil93ZJBv7IDcfSu1hkMUbpGaodThJteviZJJg12HBdaHOitpfqrehgF&#10;RXGbP+/VFksvN4nLdKqb4qLU8nkudiACzeE//Nc+aQVZuobfM/EIyMM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cj41cMAAADcAAAADwAAAAAAAAAAAAAAAACYAgAAZHJzL2Rv&#10;d25yZXYueG1sUEsFBgAAAAAEAAQA9QAAAIgDAAAAAA==&#10;" filled="f" stroked="f" strokeweight=".25pt">
                  <v:textbox inset="1pt,1pt,1pt,1pt">
                    <w:txbxContent>
                      <w:p w:rsidR="00DF7AD5" w:rsidRPr="00375540" w:rsidRDefault="00DF7AD5" w:rsidP="007B298C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  <w:t>№</w:t>
                        </w: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_x0000_s1351" style="position:absolute;left:29;top:19338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pmosMA&#10;AADcAAAADwAAAGRycy9kb3ducmV2LnhtbESPwWrDMBBE74X8g9hAbo3cEEziWA4mYOg1bgs5LtbG&#10;dmqtHEl13L+vCoUeh5l5w+TH2QxiIud7ywpe1gkI4sbqnlsF72/V8w6ED8gaB8uk4Js8HIvFU46Z&#10;tg8+01SHVkQI+wwVdCGMmZS+6cigX9uROHpX6wyGKF0rtcNHhJtBbpIklQZ7jgsdjnTqqPmsv4yC&#10;srzNH/d6j5WXu8Sleqvb8qLUajmXBxCB5vAf/mu/agXpdgO/Z+IRkM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RpmosMAAADcAAAADwAAAAAAAAAAAAAAAACYAgAAZHJzL2Rv&#10;d25yZXYueG1sUEsFBgAAAAAEAAQA9QAAAIgDAAAAAA==&#10;" filled="f" stroked="f" strokeweight=".25pt">
                  <v:textbox inset="1pt,1pt,1pt,1pt">
                    <w:txbxContent>
                      <w:p w:rsidR="00DF7AD5" w:rsidRPr="00375540" w:rsidRDefault="00DF7AD5" w:rsidP="007B298C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2</w:t>
                        </w:r>
                      </w:p>
                    </w:txbxContent>
                  </v:textbox>
                </v:rect>
                <v:rect id="Rectangle 16" o:spid="_x0000_s1352" style="position:absolute;left:2267;top:19679;width:23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bDOcMA&#10;AADcAAAADwAAAGRycy9kb3ducmV2LnhtbESPwWrDMBBE74X8g9hAb7WcNhjXiRJMIdBr3AZ6XKyN&#10;7cRaOZJqO39fFQo9DjPzhtnuZ9OLkZzvLCtYJSkI4trqjhsFnx+HpxyED8gae8uk4E4e9rvFwxYL&#10;bSc+0liFRkQI+wIVtCEMhZS+bsmgT+xAHL2zdQZDlK6R2uEU4aaXz2maSYMdx4UWB3prqb5W30ZB&#10;WV7m0616xYOXeeoyvdZN+aXU43IuNyACzeE//Nd+1wqy9Qv8nolHQO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lbDOcMAAADcAAAADwAAAAAAAAAAAAAAAACYAgAAZHJzL2Rv&#10;d25yZXYueG1sUEsFBgAAAAAEAAQA9QAAAIgDAAAAAA==&#10;" filled="f" stroked="f" strokeweight=".25pt">
                  <v:textbox inset="1pt,1pt,1pt,1pt">
                    <w:txbxContent>
                      <w:p w:rsidR="00DF7AD5" w:rsidRPr="00375540" w:rsidRDefault="00DF7AD5" w:rsidP="007B298C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  <w:t>Ф.И.О.</w:t>
                        </w: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7" o:spid="_x0000_s1353" style="position:absolute;left:4896;top:19660;width:1263;height:3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9bTcIA&#10;AADcAAAADwAAAGRycy9kb3ducmV2LnhtbESPwWrDMBBE74H+g9hCb4ncYIzrRgkmYOi1TgI9LtbW&#10;dmKtXEm13b+vAoUeh5l5w+wOixnERM73lhU8bxIQxI3VPbcKzqdqnYPwAVnjYJkU/JCHw/5htcNC&#10;25nfaapDKyKEfYEKuhDGQkrfdGTQb+xIHL1P6wyGKF0rtcM5ws0gt0mSSYM9x4UORzp21Nzqb6Og&#10;LK/L5at+wcrLPHGZTnVbfij19LiUryACLeE//Nd+0wqyNIX7mXgE5P4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v1tNwgAAANwAAAAPAAAAAAAAAAAAAAAAAJgCAABkcnMvZG93&#10;bnJldi54bWxQSwUGAAAAAAQABAD1AAAAhwMAAAAA&#10;" filled="f" stroked="f" strokeweight=".25pt">
                  <v:textbox inset="1pt,1pt,1pt,1pt">
                    <w:txbxContent>
                      <w:p w:rsidR="00DF7AD5" w:rsidRPr="00375540" w:rsidRDefault="00DF7AD5" w:rsidP="007B298C">
                        <w:pPr>
                          <w:pStyle w:val="ab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Под</w:t>
                        </w:r>
                        <w:proofErr w:type="spellEnd"/>
                        <w:r w:rsidRPr="00375540"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  <w:t>п</w:t>
                        </w: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18" o:spid="_x0000_s1354" style="position:absolute;left:6043;top:19698;width:1561;height: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P+1sEA&#10;AADcAAAADwAAAGRycy9kb3ducmV2LnhtbESPQYvCMBSE78L+h/AWvGm6okW7RimC4HWrgsdH87at&#10;Ni/dJGr99xtB8DjMzDfMct2bVtzI+caygq9xAoK4tLrhSsFhvx3NQfiArLG1TAoe5GG9+hgsMdP2&#10;zj90K0IlIoR9hgrqELpMSl/WZNCPbUccvV/rDIYoXSW1w3uEm1ZOkiSVBhuOCzV2tKmpvBRXoyDP&#10;z/3xr1jg1st54lI91VV+Umr42effIAL14R1+tXdaQTqdwfNMPAJ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Lz/tbBAAAA3AAAAA8AAAAAAAAAAAAAAAAAmAIAAGRycy9kb3du&#10;cmV2LnhtbFBLBQYAAAAABAAEAPUAAACGAwAAAAA=&#10;" filled="f" stroked="f" strokeweight=".25pt">
                  <v:textbox inset="1pt,1pt,1pt,1pt">
                    <w:txbxContent>
                      <w:p w:rsidR="00DF7AD5" w:rsidRPr="00375540" w:rsidRDefault="00DF7AD5" w:rsidP="007B298C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355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FgocAA&#10;AADcAAAADwAAAGRycy9kb3ducmV2LnhtbESPQYvCMBSE74L/ITzBm6YuUrRrlLIgeLUqeHw0b9vu&#10;Ni81iVr/vREEj8PMfMOsNr1pxY2cbywrmE0TEMSl1Q1XCo6H7WQBwgdkja1lUvAgD5v1cLDCTNs7&#10;7+lWhEpECPsMFdQhdJmUvqzJoJ/ajjh6v9YZDFG6SmqH9wg3rfxKklQabDgu1NjRT03lf3E1CvL8&#10;rz9diiVuvVwkLtVzXeVnpcajPv8GEagPn/C7vdMK0nkKrzPxCM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iFgocAAAADcAAAADwAAAAAAAAAAAAAAAACYAgAAZHJzL2Rvd25y&#10;ZXYueG1sUEsFBgAAAAAEAAQA9QAAAIUDAAAAAA==&#10;" filled="f" stroked="f" strokeweight=".25pt">
                  <v:textbox inset="1pt,1pt,1pt,1pt">
                    <w:txbxContent>
                      <w:p w:rsidR="00DF7AD5" w:rsidRPr="00375540" w:rsidRDefault="00DF7AD5" w:rsidP="007B298C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" o:spid="_x0000_s1356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3FOsMA&#10;AADcAAAADwAAAGRycy9kb3ducmV2LnhtbESPwWrDMBBE74X8g9hAb7WcElzXiRJMIdBr3AZ6XKyN&#10;7cRaOZJqu38fFQo9DjPzhtnuZ9OLkZzvLCtYJSkI4trqjhsFnx+HpxyED8gae8uk4Ic87HeLhy0W&#10;2k58pLEKjYgQ9gUqaEMYCil93ZJBn9iBOHpn6wyGKF0jtcMpwk0vn9M0kwY7jgstDvTWUn2tvo2C&#10;srzMp1v1igcv89Rleq2b8kupx+VcbkAEmsN/+K/9rhVk6xf4PROPgN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W3FOsMAAADcAAAADwAAAAAAAAAAAAAAAACYAgAAZHJzL2Rv&#10;d25yZXYueG1sUEsFBgAAAAAEAAQA9QAAAIgDAAAAAA==&#10;" filled="f" stroked="f" strokeweight=".25pt">
                  <v:textbox inset="1pt,1pt,1pt,1pt">
                    <w:txbxContent>
                      <w:p w:rsidR="00DF7AD5" w:rsidRPr="007B298C" w:rsidRDefault="00DF7AD5" w:rsidP="007B298C">
                        <w:pPr>
                          <w:pStyle w:val="ab"/>
                          <w:jc w:val="center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12</w:t>
                        </w:r>
                      </w:p>
                    </w:txbxContent>
                  </v:textbox>
                </v:rect>
                <v:rect id="Rectangle 21" o:spid="_x0000_s1357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JRSL0A&#10;AADcAAAADwAAAGRycy9kb3ducmV2LnhtbERPTYvCMBC9C/6HMII3TVekaNcoRRC8WhU8Ds3YdreZ&#10;1CRq/ffmIHh8vO/VpjeteJDzjWUFP9MEBHFpdcOVgtNxN1mA8AFZY2uZFLzIw2Y9HKww0/bJB3oU&#10;oRIxhH2GCuoQukxKX9Zk0E9tRxy5q3UGQ4SuktrhM4abVs6SJJUGG44NNXa0ran8L+5GQZ7/9edb&#10;scSdl4vEpXquq/yi1HjU578gAvXhK/6491pBOo9r45l4BOT6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PJRSL0AAADcAAAADwAAAAAAAAAAAAAAAACYAgAAZHJzL2Rvd25yZXYu&#10;eG1sUEsFBgAAAAAEAAQA9QAAAIIDAAAAAA==&#10;" filled="f" stroked="f" strokeweight=".25pt">
                  <v:textbox inset="1pt,1pt,1pt,1pt">
                    <w:txbxContent>
                      <w:p w:rsidR="00DF7AD5" w:rsidRPr="00375540" w:rsidRDefault="00DF7AD5" w:rsidP="007B298C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  <w:t>ЛР по «Численным методам</w:t>
                        </w:r>
                        <w:proofErr w:type="gramStart"/>
                        <w:r w:rsidRPr="00375540"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  <w:t>»-</w:t>
                        </w:r>
                        <w:proofErr w:type="gramEnd"/>
                        <w:r w:rsidRPr="00375540"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  <w:t>НГТУ-(17-ПМ)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4C298E">
        <w:rPr>
          <w:rFonts w:asciiTheme="minorHAnsi" w:hAnsiTheme="minorHAnsi"/>
          <w:i w:val="0"/>
          <w:noProof/>
          <w:lang w:val="ru-RU"/>
        </w:rPr>
        <mc:AlternateContent>
          <mc:Choice Requires="wps">
            <w:drawing>
              <wp:anchor distT="0" distB="0" distL="114300" distR="114300" simplePos="0" relativeHeight="251807744" behindDoc="0" locked="1" layoutInCell="0" allowOverlap="1" wp14:anchorId="7AEC111F" wp14:editId="4D59D5AF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0" t="0" r="0" b="0"/>
                <wp:wrapNone/>
                <wp:docPr id="64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760" cy="1018921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6" style="position:absolute;margin-left:56.7pt;margin-top:19.85pt;width:518.8pt;height:802.3pt;z-index:251807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" o:allowincell="f" filled="f" strokeweight="2pt">
                <w10:wrap anchorx="page" anchory="page"/>
                <w10:anchorlock/>
              </v:rect>
            </w:pict>
          </mc:Fallback>
        </mc:AlternateContent>
      </w:r>
      <w:r w:rsidRPr="004A4075">
        <w:rPr>
          <w:rFonts w:asciiTheme="minorHAnsi" w:eastAsia="Noto Sans CJK SC Regular" w:hAnsiTheme="minorHAnsi" w:cs="FreeSans"/>
          <w:i w:val="0"/>
          <w:color w:val="00000A"/>
          <w:kern w:val="3"/>
          <w:lang w:val="en-US" w:eastAsia="zh-CN" w:bidi="hi-IN"/>
        </w:rPr>
        <w:br w:type="page"/>
      </w:r>
    </w:p>
    <w:p w:rsidR="00940912" w:rsidRPr="007B298C" w:rsidRDefault="00940912" w:rsidP="00940912">
      <w:pPr>
        <w:pStyle w:val="1"/>
        <w:jc w:val="both"/>
        <w:rPr>
          <w:rFonts w:asciiTheme="minorHAnsi" w:hAnsiTheme="minorHAnsi"/>
          <w:i w:val="0"/>
          <w:sz w:val="32"/>
          <w:szCs w:val="32"/>
          <w:lang w:val="en-US"/>
        </w:rPr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9571"/>
      </w:tblGrid>
      <w:tr w:rsidR="00940912" w:rsidTr="00DF7AD5">
        <w:tc>
          <w:tcPr>
            <w:tcW w:w="9571" w:type="dxa"/>
          </w:tcPr>
          <w:p w:rsidR="00940912" w:rsidRPr="003F5C0D" w:rsidRDefault="00940912" w:rsidP="00DF7AD5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 xml:space="preserve">Реализация на языке </w:t>
            </w:r>
            <w:r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FORTRAN</w:t>
            </w:r>
          </w:p>
        </w:tc>
      </w:tr>
      <w:tr w:rsidR="00940912" w:rsidRPr="004A4075" w:rsidTr="00DF7AD5">
        <w:trPr>
          <w:trHeight w:val="12833"/>
        </w:trPr>
        <w:tc>
          <w:tcPr>
            <w:tcW w:w="9571" w:type="dxa"/>
          </w:tcPr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real , dimension(n, 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step+n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) :: 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matr</w:t>
            </w:r>
            <w:proofErr w:type="spellEnd"/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do 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=1,n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do j=1,n+step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write(*, "(f10.4, 1x)") 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matr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(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, j)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enddo</w:t>
            </w:r>
            <w:proofErr w:type="spellEnd"/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write(*,*)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enddo</w:t>
            </w:r>
            <w:proofErr w:type="spellEnd"/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return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end subroutine 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print_matr</w:t>
            </w:r>
            <w:proofErr w:type="spellEnd"/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integer function 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col_max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(matrix, col, n)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integer n, col, 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maxpos</w:t>
            </w:r>
            <w:proofErr w:type="spellEnd"/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real max, element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real , dimension(n, n) :: matrix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max = abs(matrix(col, col))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maxPos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= col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do 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=col+1,n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element = abs(matrix(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, col))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if (element&gt;max) then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max = element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maxPos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= 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endif</w:t>
            </w:r>
            <w:proofErr w:type="spellEnd"/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enddo</w:t>
            </w:r>
            <w:proofErr w:type="spellEnd"/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col_max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=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maxpos</w:t>
            </w:r>
            <w:proofErr w:type="spellEnd"/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return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end function 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col_max</w:t>
            </w:r>
            <w:proofErr w:type="spellEnd"/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subroutine triangle(matrix, n, step)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real buff, 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mul</w:t>
            </w:r>
            <w:proofErr w:type="spellEnd"/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integer n, step, 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imax</w:t>
            </w:r>
            <w:proofErr w:type="spellEnd"/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real , dimension(n, 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n+step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) :: matrix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integer 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col_max</w:t>
            </w:r>
            <w:proofErr w:type="spellEnd"/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if (n == 0) then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stop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endif</w:t>
            </w:r>
            <w:proofErr w:type="spellEnd"/>
          </w:p>
          <w:p w:rsidR="00940912" w:rsidRPr="00F51F56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do 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=1,n-1 </w:t>
            </w:r>
          </w:p>
        </w:tc>
      </w:tr>
    </w:tbl>
    <w:p w:rsidR="00940912" w:rsidRPr="004A4075" w:rsidRDefault="00940912" w:rsidP="00940912">
      <w:pPr>
        <w:jc w:val="left"/>
        <w:rPr>
          <w:rFonts w:asciiTheme="minorHAnsi" w:eastAsia="Noto Sans CJK SC Regular" w:hAnsiTheme="minorHAnsi" w:cs="FreeSans"/>
          <w:i w:val="0"/>
          <w:color w:val="00000A"/>
          <w:kern w:val="3"/>
          <w:lang w:val="en-US" w:eastAsia="zh-CN" w:bidi="hi-IN"/>
        </w:rPr>
      </w:pP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0A9FD236" wp14:editId="305006DC">
                <wp:simplePos x="0" y="0"/>
                <wp:positionH relativeFrom="column">
                  <wp:posOffset>-16510</wp:posOffset>
                </wp:positionH>
                <wp:positionV relativeFrom="paragraph">
                  <wp:posOffset>808165</wp:posOffset>
                </wp:positionV>
                <wp:extent cx="329565" cy="156845"/>
                <wp:effectExtent l="0" t="0" r="0" b="0"/>
                <wp:wrapNone/>
                <wp:docPr id="679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F7AD5" w:rsidRPr="00375540" w:rsidRDefault="00DF7AD5" w:rsidP="00940912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proofErr w:type="gramStart"/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Пров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358" style="position:absolute;margin-left:-1.3pt;margin-top:63.65pt;width:25.95pt;height:12.35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" filled="f" stroked="f" strokeweight=".25pt">
                <v:textbox inset="1pt,1pt,1pt,1pt">
                  <w:txbxContent>
                    <w:p w:rsidR="00DF7AD5" w:rsidRPr="00375540" w:rsidRDefault="00DF7AD5" w:rsidP="00940912">
                      <w:pPr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proofErr w:type="gramStart"/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Пров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0923E3F7" wp14:editId="40ED3D7E">
                <wp:simplePos x="0" y="0"/>
                <wp:positionH relativeFrom="column">
                  <wp:posOffset>318135</wp:posOffset>
                </wp:positionH>
                <wp:positionV relativeFrom="paragraph">
                  <wp:posOffset>768540</wp:posOffset>
                </wp:positionV>
                <wp:extent cx="988060" cy="186055"/>
                <wp:effectExtent l="0" t="0" r="2540" b="4445"/>
                <wp:wrapNone/>
                <wp:docPr id="680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806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F7AD5" w:rsidRPr="00EF2F6B" w:rsidRDefault="00DF7AD5" w:rsidP="0094091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F2F6B">
                              <w:rPr>
                                <w:rFonts w:asciiTheme="minorHAnsi" w:hAnsiTheme="minorHAnsi"/>
                                <w:i w:val="0"/>
                                <w:sz w:val="18"/>
                                <w:szCs w:val="18"/>
                                <w:lang w:val="ru-RU"/>
                              </w:rPr>
                              <w:t>Талалушкина</w:t>
                            </w:r>
                            <w:proofErr w:type="spellEnd"/>
                            <w:r w:rsidRPr="00EF2F6B">
                              <w:rPr>
                                <w:rFonts w:asciiTheme="minorHAnsi" w:hAnsiTheme="minorHAnsi"/>
                                <w:i w:val="0"/>
                                <w:sz w:val="18"/>
                                <w:szCs w:val="18"/>
                                <w:lang w:val="ru-RU"/>
                              </w:rPr>
                              <w:t xml:space="preserve"> Л.В.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359" style="position:absolute;margin-left:25.05pt;margin-top:60.5pt;width:77.8pt;height:14.6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" filled="f" stroked="f" strokeweight=".25pt">
                <v:textbox inset="1pt,1pt,1pt,1pt">
                  <w:txbxContent>
                    <w:p w:rsidR="00DF7AD5" w:rsidRPr="00EF2F6B" w:rsidRDefault="00DF7AD5" w:rsidP="0094091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EF2F6B">
                        <w:rPr>
                          <w:rFonts w:asciiTheme="minorHAnsi" w:hAnsiTheme="minorHAnsi"/>
                          <w:i w:val="0"/>
                          <w:sz w:val="18"/>
                          <w:szCs w:val="18"/>
                          <w:lang w:val="ru-RU"/>
                        </w:rPr>
                        <w:t>Талалушкина</w:t>
                      </w:r>
                      <w:proofErr w:type="spellEnd"/>
                      <w:r w:rsidRPr="00EF2F6B">
                        <w:rPr>
                          <w:rFonts w:asciiTheme="minorHAnsi" w:hAnsiTheme="minorHAnsi"/>
                          <w:i w:val="0"/>
                          <w:sz w:val="18"/>
                          <w:szCs w:val="18"/>
                          <w:lang w:val="ru-RU"/>
                        </w:rPr>
                        <w:t xml:space="preserve"> Л.В.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85CDE8B" wp14:editId="4DD2572F">
                <wp:simplePos x="0" y="0"/>
                <wp:positionH relativeFrom="column">
                  <wp:posOffset>1633220</wp:posOffset>
                </wp:positionH>
                <wp:positionV relativeFrom="paragraph">
                  <wp:posOffset>637540</wp:posOffset>
                </wp:positionV>
                <wp:extent cx="567690" cy="147320"/>
                <wp:effectExtent l="0" t="0" r="3810" b="5080"/>
                <wp:wrapNone/>
                <wp:docPr id="681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7690" cy="147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F7AD5" w:rsidRPr="00375540" w:rsidRDefault="00DF7AD5" w:rsidP="00940912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31.10.19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360" style="position:absolute;margin-left:128.6pt;margin-top:50.2pt;width:44.7pt;height:11.6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" filled="f" stroked="f" strokeweight=".25pt">
                <v:textbox inset="1pt,1pt,1pt,1pt">
                  <w:txbxContent>
                    <w:p w:rsidR="00DF7AD5" w:rsidRPr="00375540" w:rsidRDefault="00DF7AD5" w:rsidP="00940912">
                      <w:pPr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31.10.19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19677401" wp14:editId="30D9FA3E">
                <wp:simplePos x="0" y="0"/>
                <wp:positionH relativeFrom="column">
                  <wp:posOffset>-327660</wp:posOffset>
                </wp:positionH>
                <wp:positionV relativeFrom="paragraph">
                  <wp:posOffset>625030</wp:posOffset>
                </wp:positionV>
                <wp:extent cx="329565" cy="156845"/>
                <wp:effectExtent l="0" t="0" r="0" b="0"/>
                <wp:wrapNone/>
                <wp:docPr id="682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F7AD5" w:rsidRPr="00375540" w:rsidRDefault="00DF7AD5" w:rsidP="00940912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361" style="position:absolute;margin-left:-25.8pt;margin-top:49.2pt;width:25.95pt;height:12.3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" filled="f" stroked="f" strokeweight=".25pt">
                <v:textbox inset="1pt,1pt,1pt,1pt">
                  <w:txbxContent>
                    <w:p w:rsidR="00DF7AD5" w:rsidRPr="00375540" w:rsidRDefault="00DF7AD5" w:rsidP="00940912">
                      <w:pPr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3561F8FC" wp14:editId="0A99BAEF">
                <wp:simplePos x="0" y="0"/>
                <wp:positionH relativeFrom="column">
                  <wp:posOffset>395605</wp:posOffset>
                </wp:positionH>
                <wp:positionV relativeFrom="paragraph">
                  <wp:posOffset>632460</wp:posOffset>
                </wp:positionV>
                <wp:extent cx="751840" cy="156845"/>
                <wp:effectExtent l="0" t="0" r="0" b="0"/>
                <wp:wrapNone/>
                <wp:docPr id="683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1840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F7AD5" w:rsidRPr="00375540" w:rsidRDefault="00DF7AD5" w:rsidP="00940912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Карпов М.О.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_x0000_s1362" style="position:absolute;margin-left:31.15pt;margin-top:49.8pt;width:59.2pt;height:12.35pt;z-index:251831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" filled="f" stroked="f" strokeweight=".25pt">
                <v:textbox inset="1pt,1pt,1pt,1pt">
                  <w:txbxContent>
                    <w:p w:rsidR="00DF7AD5" w:rsidRPr="00375540" w:rsidRDefault="00DF7AD5" w:rsidP="00940912">
                      <w:pPr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Карпов М.О.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46A51F11" wp14:editId="47A5AA83">
                <wp:simplePos x="0" y="0"/>
                <wp:positionH relativeFrom="column">
                  <wp:posOffset>1637030</wp:posOffset>
                </wp:positionH>
                <wp:positionV relativeFrom="paragraph">
                  <wp:posOffset>810705</wp:posOffset>
                </wp:positionV>
                <wp:extent cx="577215" cy="149860"/>
                <wp:effectExtent l="0" t="0" r="0" b="2540"/>
                <wp:wrapNone/>
                <wp:docPr id="684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7215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F7AD5" w:rsidRPr="00375540" w:rsidRDefault="00DF7AD5" w:rsidP="00940912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31.10.19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363" style="position:absolute;margin-left:128.9pt;margin-top:63.85pt;width:45.45pt;height:11.8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" filled="f" stroked="f" strokeweight=".25pt">
                <v:textbox inset="1pt,1pt,1pt,1pt">
                  <w:txbxContent>
                    <w:p w:rsidR="00DF7AD5" w:rsidRPr="00375540" w:rsidRDefault="00DF7AD5" w:rsidP="00940912">
                      <w:pPr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31.10.19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98B4D8A" wp14:editId="302A7AD4">
                <wp:simplePos x="0" y="0"/>
                <wp:positionH relativeFrom="column">
                  <wp:posOffset>-19050</wp:posOffset>
                </wp:positionH>
                <wp:positionV relativeFrom="paragraph">
                  <wp:posOffset>625665</wp:posOffset>
                </wp:positionV>
                <wp:extent cx="329565" cy="156845"/>
                <wp:effectExtent l="0" t="0" r="0" b="0"/>
                <wp:wrapNone/>
                <wp:docPr id="68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F7AD5" w:rsidRPr="00375540" w:rsidRDefault="00DF7AD5" w:rsidP="00940912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Вып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364" style="position:absolute;margin-left:-1.5pt;margin-top:49.25pt;width:25.95pt;height:12.3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" filled="f" stroked="f" strokeweight=".25pt">
                <v:textbox inset="1pt,1pt,1pt,1pt">
                  <w:txbxContent>
                    <w:p w:rsidR="00DF7AD5" w:rsidRPr="00375540" w:rsidRDefault="00DF7AD5" w:rsidP="00940912">
                      <w:pPr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proofErr w:type="spellStart"/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Вып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4C298E">
        <w:rPr>
          <w:rFonts w:asciiTheme="minorHAnsi" w:hAnsiTheme="minorHAnsi"/>
          <w:i w:val="0"/>
          <w:noProof/>
          <w:lang w:val="ru-RU"/>
        </w:rPr>
        <mc:AlternateContent>
          <mc:Choice Requires="wpg">
            <w:drawing>
              <wp:anchor distT="0" distB="0" distL="114300" distR="114300" simplePos="0" relativeHeight="251827200" behindDoc="0" locked="1" layoutInCell="0" allowOverlap="1" wp14:anchorId="68B6ECBB" wp14:editId="4CA4BA58">
                <wp:simplePos x="0" y="0"/>
                <wp:positionH relativeFrom="page">
                  <wp:posOffset>723900</wp:posOffset>
                </wp:positionH>
                <wp:positionV relativeFrom="page">
                  <wp:posOffset>247650</wp:posOffset>
                </wp:positionV>
                <wp:extent cx="6588760" cy="10189210"/>
                <wp:effectExtent l="0" t="0" r="21590" b="21590"/>
                <wp:wrapNone/>
                <wp:docPr id="68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687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8" name="Line 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89" name="Line 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90" name="Line 6"/>
                        <wps:cNvCnPr/>
                        <wps:spPr bwMode="auto">
                          <a:xfrm>
                            <a:off x="2012" y="18941"/>
                            <a:ext cx="0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91" name="Line 7"/>
                        <wps:cNvCnPr/>
                        <wps:spPr bwMode="auto">
                          <a:xfrm>
                            <a:off x="4896" y="18977"/>
                            <a:ext cx="0" cy="102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92" name="Line 8"/>
                        <wps:cNvCnPr/>
                        <wps:spPr bwMode="auto">
                          <a:xfrm>
                            <a:off x="6014" y="18958"/>
                            <a:ext cx="29" cy="104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93" name="Line 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94" name="Line 1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95" name="Line 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96" name="Line 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97" name="Line 1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98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79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AD5" w:rsidRPr="00375540" w:rsidRDefault="00DF7AD5" w:rsidP="00940912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  <w:t>№</w:t>
                              </w: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9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9" y="19338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AD5" w:rsidRPr="00375540" w:rsidRDefault="00DF7AD5" w:rsidP="00940912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0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79"/>
                            <a:ext cx="23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AD5" w:rsidRPr="00375540" w:rsidRDefault="00DF7AD5" w:rsidP="00940912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  <w:t>Ф.И.О.</w:t>
                              </w: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1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896" y="19660"/>
                            <a:ext cx="1263" cy="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AD5" w:rsidRPr="00375540" w:rsidRDefault="00DF7AD5" w:rsidP="00940912">
                              <w:pPr>
                                <w:pStyle w:val="ab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Под</w:t>
                              </w:r>
                              <w:proofErr w:type="spellEnd"/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  <w:t>п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2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043" y="19698"/>
                            <a:ext cx="1561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AD5" w:rsidRPr="00375540" w:rsidRDefault="00DF7AD5" w:rsidP="00940912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3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AD5" w:rsidRPr="00375540" w:rsidRDefault="00DF7AD5" w:rsidP="00940912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4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AD5" w:rsidRPr="007B298C" w:rsidRDefault="00DF7AD5" w:rsidP="00940912">
                              <w:pPr>
                                <w:pStyle w:val="ab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5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AD5" w:rsidRPr="00375540" w:rsidRDefault="00DF7AD5" w:rsidP="00940912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  <w:t>ЛР по «Численным методам</w:t>
                              </w:r>
                              <w:proofErr w:type="gramStart"/>
                              <w:r w:rsidRPr="00375540"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  <w:t>»-</w:t>
                              </w:r>
                              <w:proofErr w:type="gramEnd"/>
                              <w:r w:rsidRPr="00375540"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  <w:t>НГТУ-(17-ПМ)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365" style="position:absolute;margin-left:57pt;margin-top:19.5pt;width:518.8pt;height:802.3pt;z-index:25182720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" o:allowincell="f">
                <v:rect id="Rectangle 3" o:spid="_x0000_s1366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mfXsQA&#10;AADcAAAADwAAAGRycy9kb3ducmV2LnhtbESPQYvCMBSE78L+h/CEvWmqB9dWo1RB2JPsVn/Ao3m2&#10;xeal28S2+uuNIOxxmJlvmPV2MLXoqHWVZQWzaQSCOLe64kLB+XSYLEE4j6yxtkwK7uRgu/kYrTHR&#10;tudf6jJfiABhl6CC0vsmkdLlJRl0U9sQB+9iW4M+yLaQusU+wE0t51G0kAYrDgslNrQvKb9mN6Pg&#10;6ofumBbZ4xCfd3H+s0v721+q1Od4SFcgPA3+P/xuf2sFi+UXvM6EIyA3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vZn17EAAAA3AAAAA8AAAAAAAAAAAAAAAAAmAIAAGRycy9k&#10;b3ducmV2LnhtbFBLBQYAAAAABAAEAPUAAACJAwAAAAA=&#10;" filled="f" strokeweight="2pt"/>
                <v:line id="Line 4" o:spid="_x0000_s1367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3zm7b0AAADcAAAADwAAAGRycy9kb3ducmV2LnhtbERPuwrCMBTdBf8hXMFNUwVFqqmIUHET&#10;q4vbtbl9YHNTmqj1780gOB7Oe7PtTSNe1LnasoLZNAJBnFtdc6ngekknKxDOI2tsLJOCDznYJsPB&#10;BmNt33ymV+ZLEULYxaig8r6NpXR5RQbd1LbEgStsZ9AH2JVSd/gO4aaR8yhaSoM1h4YKW9pXlD+y&#10;p1HwuF0X6eG015cm2+l7mfrbvdBKjUf9bg3CU+//4p/7qBUsV2Ft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d85u29AAAA3AAAAA8AAAAAAAAAAAAAAAAAoQIA&#10;AGRycy9kb3ducmV2LnhtbFBLBQYAAAAABAAEAPkAAACLAwAAAAA=&#10;" strokeweight="2pt"/>
                <v:line id="Line 5" o:spid="_x0000_s1368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BDds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qmsz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gwQ3bAAAAA3AAAAA8AAAAAAAAAAAAAAAAA&#10;oQIAAGRycy9kb3ducmV2LnhtbFBLBQYAAAAABAAEAPkAAACOAwAAAAA=&#10;" strokeweight="2pt"/>
                <v:line id="Line 6" o:spid="_x0000_s1369" style="position:absolute;visibility:visible;mso-wrap-style:square" from="2012,18941" to="201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N8Nr0AAADcAAAADwAAAGRycy9kb3ducmV2LnhtbERPvQrCMBDeBd8hnOCmqYKi1SgiVNzE&#10;2sXtbM622FxKE7W+vRkEx4/vf73tTC1e1LrKsoLJOAJBnFtdcaEguySjBQjnkTXWlknBhxxsN/3e&#10;GmNt33ymV+oLEULYxaig9L6JpXR5SQbd2DbEgbvb1qAPsC2kbvEdwk0tp1E0lwYrDg0lNrQvKX+k&#10;T6Pgcc1myeG015c63elbkfjr7a6VGg663QqEp87/xT/3USuYL8P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zTfDa9AAAA3AAAAA8AAAAAAAAAAAAAAAAAoQIA&#10;AGRycy9kb3ducmV2LnhtbFBLBQYAAAAABAAEAPkAAACLAwAAAAA=&#10;" strokeweight="2pt"/>
                <v:line id="Line 7" o:spid="_x0000_s1370" style="position:absolute;visibility:visible;mso-wrap-style:square" from="4896,18977" to="4896,20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5/Zrc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qm8x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Of2a3AAAAA3AAAAA8AAAAAAAAAAAAAAAAA&#10;oQIAAGRycy9kb3ducmV2LnhtbFBLBQYAAAAABAAEAPkAAACOAwAAAAA=&#10;" strokeweight="2pt"/>
                <v:line id="Line 8" o:spid="_x0000_s1371" style="position:absolute;visibility:visible;mso-wrap-style:square" from="6014,18958" to="6043,20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01H2s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qm8z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NNR9rAAAAA3AAAAA8AAAAAAAAAAAAAAAAA&#10;oQIAAGRycy9kb3ducmV2LnhtbFBLBQYAAAAABAAEAPkAAACOAwAAAAA=&#10;" strokeweight="2pt"/>
                <v:line id="Line 9" o:spid="_x0000_s1372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HiQcIAAADcAAAADwAAAGRycy9kb3ducmV2LnhtbESPQYvCMBSE74L/ITzBm6a6KLvVKCJ0&#10;8Sa2Xrw9m2dbbF5KE7X+eyMIHoeZ+YZZrjtTizu1rrKsYDKOQBDnVldcKDhmyegXhPPIGmvLpOBJ&#10;Dtarfm+JsbYPPtA99YUIEHYxKii9b2IpXV6SQTe2DXHwLrY16INsC6lbfAS4qeU0iubSYMVhocSG&#10;tiXl1/RmFFxPx1nyv9/qrE43+lwk/nS+aKWGg26zAOGp89/wp73TCuZ/P/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AHiQcIAAADcAAAADwAAAAAAAAAAAAAA&#10;AAChAgAAZHJzL2Rvd25yZXYueG1sUEsFBgAAAAAEAAQA+QAAAJADAAAAAA==&#10;" strokeweight="2pt"/>
                <v:line id="Line 10" o:spid="_x0000_s1373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+h6NcIAAADcAAAADwAAAGRycy9kb3ducmV2LnhtbESPQYvCMBSE74L/ITzBm6bKKrvVKCJ0&#10;8Sa2Xrw9m2dbbF5KE7X+eyMIHoeZ+YZZrjtTizu1rrKsYDKOQBDnVldcKDhmyegXhPPIGmvLpOBJ&#10;Dtarfm+JsbYPPtA99YUIEHYxKii9b2IpXV6SQTe2DXHwLrY16INsC6lbfAS4qeU0iubSYMVhocSG&#10;tiXl1/RmFFxPx1nyv9/qrE43+lwk/nS+aKWGg26zAOGp89/wp73TCuZ/P/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+h6NcIAAADcAAAADwAAAAAAAAAAAAAA&#10;AAChAgAAZHJzL2Rvd25yZXYueG1sUEsFBgAAAAAEAAQA+QAAAJADAAAAAA==&#10;" strokeweight="2pt"/>
                <v:line id="Line 11" o:spid="_x0000_s1374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BddHcQAAADcAAAADwAAAGRycy9kb3ducmV2LnhtbESP0WoCMRRE34X+Q7iFvmlWoaKrUUpt&#10;oeKD1PoB1811s7q5WZJUV7/eCIKPw8ycYabz1tbiRD5UjhX0exkI4sLpiksF27/v7ghEiMgaa8ek&#10;4EIB5rOXzhRz7c78S6dNLEWCcMhRgYmxyaUMhSGLoeca4uTtnbcYk/Sl1B7PCW5rOciyobRYcVow&#10;2NCnoeK4+bcKln63OvavpZE7Xvqver0YB3tQ6u21/ZiAiNTGZ/jR/tEKhuN3uJ9JR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F10dxAAAANwAAAAPAAAAAAAAAAAA&#10;AAAAAKECAABkcnMvZG93bnJldi54bWxQSwUGAAAAAAQABAD5AAAAkgMAAAAA&#10;" strokeweight="1pt"/>
                <v:line id="Line 12" o:spid="_x0000_s1375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ZB2cMAAADcAAAADwAAAGRycy9kb3ducmV2LnhtbESPQYvCMBSE74L/ITzBm6a7YNFuo4jQ&#10;ZW9i7cXbs3m2pc1LabLa/fcbQfA4zMw3TLobTSfuNLjGsoKPZQSCuLS64UpBcc4WaxDOI2vsLJOC&#10;P3Kw204nKSbaPvhE99xXIkDYJaig9r5PpHRlTQbd0vbEwbvZwaAPcqikHvAR4KaTn1EUS4MNh4Ua&#10;ezrUVLb5r1HQXopV9n086HOX7/W1yvzletNKzWfj/guEp9G/w6/2j1YQb2J4nglHQG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x2QdnDAAAA3AAAAA8AAAAAAAAAAAAA&#10;AAAAoQIAAGRycy9kb3ducmV2LnhtbFBLBQYAAAAABAAEAPkAAACRAwAAAAA=&#10;" strokeweight="2pt"/>
                <v:line id="Line 13" o:spid="_x0000_s1376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4lm8cUAAADcAAAADwAAAGRycy9kb3ducmV2LnhtbESPwW7CMBBE70j9B2srcQOHHmgJOFHV&#10;glTEoSrlA5Z4iQPxOrINpP16XKkSx9HMvNEsyt624kI+NI4VTMYZCOLK6YZrBbvv1egFRIjIGlvH&#10;pOCHApTFw2CBuXZX/qLLNtYiQTjkqMDE2OVShsqQxTB2HXHyDs5bjEn6WmqP1wS3rXzKsqm02HBa&#10;MNjRm6HqtD1bBWu/35wmv7WRe177Zfv5Pgv2qNTwsX+dg4jUx3v4v/2hFUxnz/B3Jh0BWd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4lm8cUAAADcAAAADwAAAAAAAAAA&#10;AAAAAAChAgAAZHJzL2Rvd25yZXYueG1sUEsFBgAAAAAEAAQA+QAAAJMDAAAAAA==&#10;" strokeweight="1pt"/>
                <v:rect id="Rectangle 14" o:spid="_x0000_s1377" style="position:absolute;left:54;top:19679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J9D78A&#10;AADcAAAADwAAAGRycy9kb3ducmV2LnhtbERPTYvCMBC9C/sfwgh701SRotVYilDwalXwODRj291m&#10;0k2idv/95rDg8fG+d/loevEk5zvLChbzBARxbXXHjYLLuZytQfiArLG3TAp+yUO+/5jsMNP2xSd6&#10;VqERMYR9hgraEIZMSl+3ZNDP7UAcubt1BkOErpHa4SuGm14ukySVBjuODS0OdGip/q4eRkFRfI3X&#10;n2qDpZfrxKV6pZviptTndCy2IAKN4S3+dx+1gnQT18Yz8QjI/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ykn0PvwAAANwAAAAPAAAAAAAAAAAAAAAAAJgCAABkcnMvZG93bnJl&#10;di54bWxQSwUGAAAAAAQABAD1AAAAhAMAAAAA&#10;" filled="f" stroked="f" strokeweight=".25pt">
                  <v:textbox inset="1pt,1pt,1pt,1pt">
                    <w:txbxContent>
                      <w:p w:rsidR="00DF7AD5" w:rsidRPr="00375540" w:rsidRDefault="00DF7AD5" w:rsidP="00940912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  <w:t>№</w:t>
                        </w: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_x0000_s1378" style="position:absolute;left:29;top:19338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7YlMEA&#10;AADcAAAADwAAAGRycy9kb3ducmV2LnhtbESPQYvCMBSE74L/ITzBm6YuUmzXKEUQ9rpVweOjebZd&#10;m5eaZLX77zeC4HGYmW+Y9XYwnbiT861lBYt5AoK4srrlWsHxsJ+tQPiArLGzTAr+yMN2Mx6tMdf2&#10;wd90L0MtIoR9jgqaEPpcSl81ZNDPbU8cvYt1BkOUrpba4SPCTSc/kiSVBluOCw32tGuoupa/RkFR&#10;/AynW5nh3stV4lK91HVxVmo6GYpPEIGG8A6/2l9aQZpl8DwTj4Dc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3e2JTBAAAA3AAAAA8AAAAAAAAAAAAAAAAAmAIAAGRycy9kb3du&#10;cmV2LnhtbFBLBQYAAAAABAAEAPUAAACGAwAAAAA=&#10;" filled="f" stroked="f" strokeweight=".25pt">
                  <v:textbox inset="1pt,1pt,1pt,1pt">
                    <w:txbxContent>
                      <w:p w:rsidR="00DF7AD5" w:rsidRPr="00375540" w:rsidRDefault="00DF7AD5" w:rsidP="00940912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2</w:t>
                        </w:r>
                      </w:p>
                    </w:txbxContent>
                  </v:textbox>
                </v:rect>
                <v:rect id="Rectangle 16" o:spid="_x0000_s1379" style="position:absolute;left:2267;top:19679;width:23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/rE8AA&#10;AADcAAAADwAAAGRycy9kb3ducmV2LnhtbERPz2vCMBS+D/Y/hCd4WxOHuNoZpQyEXe0meHw0b221&#10;eemSrK3//XIY7Pjx/d4dZtuLkXzoHGtYZQoEce1Mx42Gz4/jUw4iRGSDvWPScKcAh/3jww4L4yY+&#10;0VjFRqQQDgVqaGMcCilD3ZLFkLmBOHFfzluMCfpGGo9TCre9fFZqIy12nBpaHOitpfpW/VgNZXmd&#10;z9/VFo9B5spvzNo05UXr5WIuX0FEmuO/+M/9bjS8qDQ/nUlHQO5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g/rE8AAAADcAAAADwAAAAAAAAAAAAAAAACYAgAAZHJzL2Rvd25y&#10;ZXYueG1sUEsFBgAAAAAEAAQA9QAAAIUDAAAAAA==&#10;" filled="f" stroked="f" strokeweight=".25pt">
                  <v:textbox inset="1pt,1pt,1pt,1pt">
                    <w:txbxContent>
                      <w:p w:rsidR="00DF7AD5" w:rsidRPr="00375540" w:rsidRDefault="00DF7AD5" w:rsidP="00940912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  <w:t>Ф.И.О.</w:t>
                        </w: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7" o:spid="_x0000_s1380" style="position:absolute;left:4896;top:19660;width:1263;height:3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NOiMIA&#10;AADcAAAADwAAAGRycy9kb3ducmV2LnhtbESPQWvCQBSE7wX/w/KE3uquIlZTNyEIglfTCh4f2dck&#10;bfZt3F01/fduodDjMDPfMNtitL24kQ+dYw3zmQJBXDvTcaPh433/sgYRIrLB3jFp+KEART552mJm&#10;3J2PdKtiIxKEQ4Ya2hiHTMpQt2QxzNxAnLxP5y3GJH0jjcd7gtteLpRaSYsdp4UWB9q1VH9XV6uh&#10;LL/G06Xa4D7ItfIrszRNedb6eTqWbyAijfE//Nc+GA2vag6/Z9IRk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Q06IwgAAANwAAAAPAAAAAAAAAAAAAAAAAJgCAABkcnMvZG93&#10;bnJldi54bWxQSwUGAAAAAAQABAD1AAAAhwMAAAAA&#10;" filled="f" stroked="f" strokeweight=".25pt">
                  <v:textbox inset="1pt,1pt,1pt,1pt">
                    <w:txbxContent>
                      <w:p w:rsidR="00DF7AD5" w:rsidRPr="00375540" w:rsidRDefault="00DF7AD5" w:rsidP="00940912">
                        <w:pPr>
                          <w:pStyle w:val="ab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Под</w:t>
                        </w:r>
                        <w:proofErr w:type="spellEnd"/>
                        <w:r w:rsidRPr="00375540"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  <w:t>п</w:t>
                        </w: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18" o:spid="_x0000_s1381" style="position:absolute;left:6043;top:19698;width:1561;height: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HQ/8IA&#10;AADcAAAADwAAAGRycy9kb3ducmV2LnhtbESPQWsCMRSE7wX/Q3iCt5ooYnVrlKUgeHWt4PGxed3d&#10;dvOyJqmu/94IgsdhZr5hVpvetuJCPjSONUzGCgRx6UzDlYbvw/Z9ASJEZIOtY9JwowCb9eBthZlx&#10;V97TpYiVSBAOGWqoY+wyKUNZk8Uwdh1x8n6ctxiT9JU0Hq8Jbls5VWouLTacFmrs6Kum8q/4txry&#10;/Lc/noslboNcKD83M1PlJ61Hwz7/BBGpj6/ws70zGj7UFB5n0hGQ6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kdD/wgAAANwAAAAPAAAAAAAAAAAAAAAAAJgCAABkcnMvZG93&#10;bnJldi54bWxQSwUGAAAAAAQABAD1AAAAhwMAAAAA&#10;" filled="f" stroked="f" strokeweight=".25pt">
                  <v:textbox inset="1pt,1pt,1pt,1pt">
                    <w:txbxContent>
                      <w:p w:rsidR="00DF7AD5" w:rsidRPr="00375540" w:rsidRDefault="00DF7AD5" w:rsidP="00940912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382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11ZMMA&#10;AADcAAAADwAAAGRycy9kb3ducmV2LnhtbESPQWvCQBSE74X+h+UJ3uqurahNs5FQELyaKvT4yL4m&#10;0ezbdHer8d+7hUKPw8x8w+Sb0fbiQj50jjXMZwoEce1Mx42Gw8f2aQ0iRGSDvWPScKMAm+LxIcfM&#10;uCvv6VLFRiQIhww1tDEOmZShbslimLmBOHlfzluMSfpGGo/XBLe9fFZqKS12nBZaHOi9pfpc/VgN&#10;ZXkaj9/VK26DXCu/NAvTlJ9aTydj+QYi0hj/w3/tndGwUi/weyYdAVn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11ZMMAAADcAAAADwAAAAAAAAAAAAAAAACYAgAAZHJzL2Rv&#10;d25yZXYueG1sUEsFBgAAAAAEAAQA9QAAAIgDAAAAAA==&#10;" filled="f" stroked="f" strokeweight=".25pt">
                  <v:textbox inset="1pt,1pt,1pt,1pt">
                    <w:txbxContent>
                      <w:p w:rsidR="00DF7AD5" w:rsidRPr="00375540" w:rsidRDefault="00DF7AD5" w:rsidP="00940912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" o:spid="_x0000_s1383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TtEMIA&#10;AADcAAAADwAAAGRycy9kb3ducmV2LnhtbESPQWsCMRSE7wX/Q3iCt5pYxOrWKEtB8OpaweNj87q7&#10;7eZlTaKu/94IgsdhZr5hluvetuJCPjSONUzGCgRx6UzDlYaf/eZ9DiJEZIOtY9JwowDr1eBtiZlx&#10;V97RpYiVSBAOGWqoY+wyKUNZk8Uwdh1x8n6dtxiT9JU0Hq8Jblv5odRMWmw4LdTY0XdN5X9xthry&#10;/K8/nIoFboKcKz8zU1PlR61Hwz7/AhGpj6/ws701Gj7VFB5n0hGQq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NO0QwgAAANwAAAAPAAAAAAAAAAAAAAAAAJgCAABkcnMvZG93&#10;bnJldi54bWxQSwUGAAAAAAQABAD1AAAAhwMAAAAA&#10;" filled="f" stroked="f" strokeweight=".25pt">
                  <v:textbox inset="1pt,1pt,1pt,1pt">
                    <w:txbxContent>
                      <w:p w:rsidR="00DF7AD5" w:rsidRPr="007B298C" w:rsidRDefault="00DF7AD5" w:rsidP="00940912">
                        <w:pPr>
                          <w:pStyle w:val="ab"/>
                          <w:jc w:val="center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13</w:t>
                        </w:r>
                      </w:p>
                    </w:txbxContent>
                  </v:textbox>
                </v:rect>
                <v:rect id="Rectangle 21" o:spid="_x0000_s1384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hIi8MA&#10;AADcAAAADwAAAGRycy9kb3ducmV2LnhtbESPzWrDMBCE74W+g9hAbo2U0vzUtRxMIZBr3AR6XKyt&#10;7cRauZKaOG8fFQo9DjPzDZNvRtuLC/nQOdYwnykQxLUzHTcaDh/bpzWIEJEN9o5Jw40CbIrHhxwz&#10;4668p0sVG5EgHDLU0MY4ZFKGuiWLYeYG4uR9OW8xJukbaTxeE9z28lmppbTYcVpocaD3lupz9WM1&#10;lOVpPH5Xr7gNcq380ryYpvzUejoZyzcQkcb4H/5r74yGlVrA75l0BGR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hIi8MAAADcAAAADwAAAAAAAAAAAAAAAACYAgAAZHJzL2Rv&#10;d25yZXYueG1sUEsFBgAAAAAEAAQA9QAAAIgDAAAAAA==&#10;" filled="f" stroked="f" strokeweight=".25pt">
                  <v:textbox inset="1pt,1pt,1pt,1pt">
                    <w:txbxContent>
                      <w:p w:rsidR="00DF7AD5" w:rsidRPr="00375540" w:rsidRDefault="00DF7AD5" w:rsidP="00940912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  <w:t>ЛР по «Численным методам</w:t>
                        </w:r>
                        <w:proofErr w:type="gramStart"/>
                        <w:r w:rsidRPr="00375540"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  <w:t>»-</w:t>
                        </w:r>
                        <w:proofErr w:type="gramEnd"/>
                        <w:r w:rsidRPr="00375540"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  <w:t>НГТУ-(17-ПМ)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4C298E">
        <w:rPr>
          <w:rFonts w:asciiTheme="minorHAnsi" w:hAnsiTheme="minorHAnsi"/>
          <w:i w:val="0"/>
          <w:noProof/>
          <w:lang w:val="ru-RU"/>
        </w:rPr>
        <mc:AlternateContent>
          <mc:Choice Requires="wps">
            <w:drawing>
              <wp:anchor distT="0" distB="0" distL="114300" distR="114300" simplePos="0" relativeHeight="251828224" behindDoc="0" locked="1" layoutInCell="0" allowOverlap="1" wp14:anchorId="668D97D6" wp14:editId="6106CCB9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0" t="0" r="0" b="0"/>
                <wp:wrapNone/>
                <wp:docPr id="706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760" cy="1018921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6" style="position:absolute;margin-left:56.7pt;margin-top:19.85pt;width:518.8pt;height:802.3pt;z-index:251828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" o:allowincell="f" filled="f" strokeweight="2pt">
                <w10:wrap anchorx="page" anchory="page"/>
                <w10:anchorlock/>
              </v:rect>
            </w:pict>
          </mc:Fallback>
        </mc:AlternateContent>
      </w:r>
      <w:r w:rsidRPr="004A4075">
        <w:rPr>
          <w:rFonts w:asciiTheme="minorHAnsi" w:eastAsia="Noto Sans CJK SC Regular" w:hAnsiTheme="minorHAnsi" w:cs="FreeSans"/>
          <w:i w:val="0"/>
          <w:color w:val="00000A"/>
          <w:kern w:val="3"/>
          <w:lang w:val="en-US" w:eastAsia="zh-CN" w:bidi="hi-IN"/>
        </w:rPr>
        <w:br w:type="page"/>
      </w:r>
    </w:p>
    <w:p w:rsidR="00940912" w:rsidRPr="007B298C" w:rsidRDefault="00940912" w:rsidP="00940912">
      <w:pPr>
        <w:pStyle w:val="1"/>
        <w:ind w:left="786"/>
        <w:jc w:val="both"/>
        <w:rPr>
          <w:rFonts w:asciiTheme="minorHAnsi" w:hAnsiTheme="minorHAnsi"/>
          <w:i w:val="0"/>
          <w:sz w:val="32"/>
          <w:szCs w:val="32"/>
          <w:lang w:val="en-US"/>
        </w:rPr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9571"/>
      </w:tblGrid>
      <w:tr w:rsidR="00940912" w:rsidTr="00DF7AD5">
        <w:tc>
          <w:tcPr>
            <w:tcW w:w="9571" w:type="dxa"/>
          </w:tcPr>
          <w:p w:rsidR="00940912" w:rsidRPr="003F5C0D" w:rsidRDefault="00940912" w:rsidP="00DF7AD5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 xml:space="preserve">Реализация на языке </w:t>
            </w:r>
            <w:r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FORTRAN</w:t>
            </w:r>
          </w:p>
        </w:tc>
      </w:tr>
      <w:tr w:rsidR="00940912" w:rsidRPr="004A4075" w:rsidTr="00DF7AD5">
        <w:trPr>
          <w:trHeight w:val="12833"/>
        </w:trPr>
        <w:tc>
          <w:tcPr>
            <w:tcW w:w="9571" w:type="dxa"/>
          </w:tcPr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imax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= 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col_max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(matrix, 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, n)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if (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.ne. 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imax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) then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do j=1,n+step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 buff=matrix(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, j)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 matrix(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, j)=matrix(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imax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, j)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 matrix(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imax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, j)=buff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enddo</w:t>
            </w:r>
            <w:proofErr w:type="spellEnd"/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endif</w:t>
            </w:r>
            <w:proofErr w:type="spellEnd"/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do j=i+1,n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if(matrix(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, 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)==0) then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mul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=0;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endif</w:t>
            </w:r>
            <w:proofErr w:type="spellEnd"/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if(matrix(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, 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).ne.0) then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mul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= -matrix(j, 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)/matrix(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, 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)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endif</w:t>
            </w:r>
            <w:proofErr w:type="spellEnd"/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do k=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i,n+step</w:t>
            </w:r>
            <w:proofErr w:type="spellEnd"/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matrix(j, k)=matrix(j, k)+matrix(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, k)*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mul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;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if(abs(matrix(j, k))&lt;0.0001) then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  matrix(j, k)=0;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endif</w:t>
            </w:r>
            <w:proofErr w:type="spellEnd"/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enddo</w:t>
            </w:r>
            <w:proofErr w:type="spellEnd"/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enddo</w:t>
            </w:r>
            <w:proofErr w:type="spellEnd"/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enddo</w:t>
            </w:r>
            <w:proofErr w:type="spellEnd"/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return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end subroutine triangle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integer function 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rank_matr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(matrix, n, step)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integer n, step, rank1, 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chk</w:t>
            </w:r>
            <w:proofErr w:type="spellEnd"/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real , dimension(n, 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n+step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) :: matrix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rank1=n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do 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=0,n-1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chk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=0;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do j=1,n+step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if(matrix(n-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, j).ne.0) then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chk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=chk+1</w:t>
            </w:r>
          </w:p>
          <w:p w:rsid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endif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</w:t>
            </w:r>
          </w:p>
          <w:p w:rsid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 xml:space="preserve">     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>enddo</w:t>
            </w:r>
            <w:proofErr w:type="spellEnd"/>
          </w:p>
        </w:tc>
      </w:tr>
    </w:tbl>
    <w:p w:rsidR="00940912" w:rsidRPr="004A4075" w:rsidRDefault="00940912" w:rsidP="00940912">
      <w:pPr>
        <w:jc w:val="left"/>
        <w:rPr>
          <w:rFonts w:asciiTheme="minorHAnsi" w:eastAsia="Noto Sans CJK SC Regular" w:hAnsiTheme="minorHAnsi" w:cs="FreeSans"/>
          <w:i w:val="0"/>
          <w:color w:val="00000A"/>
          <w:kern w:val="3"/>
          <w:lang w:val="en-US" w:eastAsia="zh-CN" w:bidi="hi-IN"/>
        </w:rPr>
      </w:pP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0A9FD236" wp14:editId="305006DC">
                <wp:simplePos x="0" y="0"/>
                <wp:positionH relativeFrom="column">
                  <wp:posOffset>-16510</wp:posOffset>
                </wp:positionH>
                <wp:positionV relativeFrom="paragraph">
                  <wp:posOffset>808165</wp:posOffset>
                </wp:positionV>
                <wp:extent cx="329565" cy="156845"/>
                <wp:effectExtent l="0" t="0" r="0" b="0"/>
                <wp:wrapNone/>
                <wp:docPr id="651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F7AD5" w:rsidRPr="00375540" w:rsidRDefault="00DF7AD5" w:rsidP="00940912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proofErr w:type="gramStart"/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Пров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385" style="position:absolute;margin-left:-1.3pt;margin-top:63.65pt;width:25.95pt;height:12.3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" filled="f" stroked="f" strokeweight=".25pt">
                <v:textbox inset="1pt,1pt,1pt,1pt">
                  <w:txbxContent>
                    <w:p w:rsidR="00DF7AD5" w:rsidRPr="00375540" w:rsidRDefault="00DF7AD5" w:rsidP="00940912">
                      <w:pPr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proofErr w:type="gramStart"/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Пров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0923E3F7" wp14:editId="40ED3D7E">
                <wp:simplePos x="0" y="0"/>
                <wp:positionH relativeFrom="column">
                  <wp:posOffset>318135</wp:posOffset>
                </wp:positionH>
                <wp:positionV relativeFrom="paragraph">
                  <wp:posOffset>768540</wp:posOffset>
                </wp:positionV>
                <wp:extent cx="988060" cy="186055"/>
                <wp:effectExtent l="0" t="0" r="2540" b="4445"/>
                <wp:wrapNone/>
                <wp:docPr id="652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806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F7AD5" w:rsidRPr="00EF2F6B" w:rsidRDefault="00DF7AD5" w:rsidP="0094091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F2F6B">
                              <w:rPr>
                                <w:rFonts w:asciiTheme="minorHAnsi" w:hAnsiTheme="minorHAnsi"/>
                                <w:i w:val="0"/>
                                <w:sz w:val="18"/>
                                <w:szCs w:val="18"/>
                                <w:lang w:val="ru-RU"/>
                              </w:rPr>
                              <w:t>Талалушкина</w:t>
                            </w:r>
                            <w:proofErr w:type="spellEnd"/>
                            <w:r w:rsidRPr="00EF2F6B">
                              <w:rPr>
                                <w:rFonts w:asciiTheme="minorHAnsi" w:hAnsiTheme="minorHAnsi"/>
                                <w:i w:val="0"/>
                                <w:sz w:val="18"/>
                                <w:szCs w:val="18"/>
                                <w:lang w:val="ru-RU"/>
                              </w:rPr>
                              <w:t xml:space="preserve"> Л.В.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386" style="position:absolute;margin-left:25.05pt;margin-top:60.5pt;width:77.8pt;height:14.6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" filled="f" stroked="f" strokeweight=".25pt">
                <v:textbox inset="1pt,1pt,1pt,1pt">
                  <w:txbxContent>
                    <w:p w:rsidR="00DF7AD5" w:rsidRPr="00EF2F6B" w:rsidRDefault="00DF7AD5" w:rsidP="0094091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EF2F6B">
                        <w:rPr>
                          <w:rFonts w:asciiTheme="minorHAnsi" w:hAnsiTheme="minorHAnsi"/>
                          <w:i w:val="0"/>
                          <w:sz w:val="18"/>
                          <w:szCs w:val="18"/>
                          <w:lang w:val="ru-RU"/>
                        </w:rPr>
                        <w:t>Талалушкина</w:t>
                      </w:r>
                      <w:proofErr w:type="spellEnd"/>
                      <w:r w:rsidRPr="00EF2F6B">
                        <w:rPr>
                          <w:rFonts w:asciiTheme="minorHAnsi" w:hAnsiTheme="minorHAnsi"/>
                          <w:i w:val="0"/>
                          <w:sz w:val="18"/>
                          <w:szCs w:val="18"/>
                          <w:lang w:val="ru-RU"/>
                        </w:rPr>
                        <w:t xml:space="preserve"> Л.В.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85CDE8B" wp14:editId="4DD2572F">
                <wp:simplePos x="0" y="0"/>
                <wp:positionH relativeFrom="column">
                  <wp:posOffset>1633220</wp:posOffset>
                </wp:positionH>
                <wp:positionV relativeFrom="paragraph">
                  <wp:posOffset>637540</wp:posOffset>
                </wp:positionV>
                <wp:extent cx="567690" cy="147320"/>
                <wp:effectExtent l="0" t="0" r="3810" b="5080"/>
                <wp:wrapNone/>
                <wp:docPr id="653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7690" cy="147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F7AD5" w:rsidRPr="00375540" w:rsidRDefault="00DF7AD5" w:rsidP="00940912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31.10.19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387" style="position:absolute;margin-left:128.6pt;margin-top:50.2pt;width:44.7pt;height:11.6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" filled="f" stroked="f" strokeweight=".25pt">
                <v:textbox inset="1pt,1pt,1pt,1pt">
                  <w:txbxContent>
                    <w:p w:rsidR="00DF7AD5" w:rsidRPr="00375540" w:rsidRDefault="00DF7AD5" w:rsidP="00940912">
                      <w:pPr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31.10.19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9677401" wp14:editId="30D9FA3E">
                <wp:simplePos x="0" y="0"/>
                <wp:positionH relativeFrom="column">
                  <wp:posOffset>-327660</wp:posOffset>
                </wp:positionH>
                <wp:positionV relativeFrom="paragraph">
                  <wp:posOffset>625030</wp:posOffset>
                </wp:positionV>
                <wp:extent cx="329565" cy="156845"/>
                <wp:effectExtent l="0" t="0" r="0" b="0"/>
                <wp:wrapNone/>
                <wp:docPr id="654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F7AD5" w:rsidRPr="00375540" w:rsidRDefault="00DF7AD5" w:rsidP="00940912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388" style="position:absolute;margin-left:-25.8pt;margin-top:49.2pt;width:25.95pt;height:12.3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" filled="f" stroked="f" strokeweight=".25pt">
                <v:textbox inset="1pt,1pt,1pt,1pt">
                  <w:txbxContent>
                    <w:p w:rsidR="00DF7AD5" w:rsidRPr="00375540" w:rsidRDefault="00DF7AD5" w:rsidP="00940912">
                      <w:pPr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561F8FC" wp14:editId="0A99BAEF">
                <wp:simplePos x="0" y="0"/>
                <wp:positionH relativeFrom="column">
                  <wp:posOffset>395605</wp:posOffset>
                </wp:positionH>
                <wp:positionV relativeFrom="paragraph">
                  <wp:posOffset>632460</wp:posOffset>
                </wp:positionV>
                <wp:extent cx="751840" cy="156845"/>
                <wp:effectExtent l="0" t="0" r="0" b="0"/>
                <wp:wrapNone/>
                <wp:docPr id="65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1840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F7AD5" w:rsidRPr="00375540" w:rsidRDefault="00DF7AD5" w:rsidP="00940912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Карпов М.О.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_x0000_s1389" style="position:absolute;margin-left:31.15pt;margin-top:49.8pt;width:59.2pt;height:12.35pt;z-index:251821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" filled="f" stroked="f" strokeweight=".25pt">
                <v:textbox inset="1pt,1pt,1pt,1pt">
                  <w:txbxContent>
                    <w:p w:rsidR="00DF7AD5" w:rsidRPr="00375540" w:rsidRDefault="00DF7AD5" w:rsidP="00940912">
                      <w:pPr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Карпов М.О.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46A51F11" wp14:editId="47A5AA83">
                <wp:simplePos x="0" y="0"/>
                <wp:positionH relativeFrom="column">
                  <wp:posOffset>1637030</wp:posOffset>
                </wp:positionH>
                <wp:positionV relativeFrom="paragraph">
                  <wp:posOffset>810705</wp:posOffset>
                </wp:positionV>
                <wp:extent cx="577215" cy="149860"/>
                <wp:effectExtent l="0" t="0" r="0" b="2540"/>
                <wp:wrapNone/>
                <wp:docPr id="656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7215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F7AD5" w:rsidRPr="00375540" w:rsidRDefault="00DF7AD5" w:rsidP="00940912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31.10.19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390" style="position:absolute;margin-left:128.9pt;margin-top:63.85pt;width:45.45pt;height:11.8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" filled="f" stroked="f" strokeweight=".25pt">
                <v:textbox inset="1pt,1pt,1pt,1pt">
                  <w:txbxContent>
                    <w:p w:rsidR="00DF7AD5" w:rsidRPr="00375540" w:rsidRDefault="00DF7AD5" w:rsidP="00940912">
                      <w:pPr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31.10.19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98B4D8A" wp14:editId="302A7AD4">
                <wp:simplePos x="0" y="0"/>
                <wp:positionH relativeFrom="column">
                  <wp:posOffset>-19050</wp:posOffset>
                </wp:positionH>
                <wp:positionV relativeFrom="paragraph">
                  <wp:posOffset>625665</wp:posOffset>
                </wp:positionV>
                <wp:extent cx="329565" cy="156845"/>
                <wp:effectExtent l="0" t="0" r="0" b="0"/>
                <wp:wrapNone/>
                <wp:docPr id="657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F7AD5" w:rsidRPr="00375540" w:rsidRDefault="00DF7AD5" w:rsidP="00940912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Вып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391" style="position:absolute;margin-left:-1.5pt;margin-top:49.25pt;width:25.95pt;height:12.3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" filled="f" stroked="f" strokeweight=".25pt">
                <v:textbox inset="1pt,1pt,1pt,1pt">
                  <w:txbxContent>
                    <w:p w:rsidR="00DF7AD5" w:rsidRPr="00375540" w:rsidRDefault="00DF7AD5" w:rsidP="00940912">
                      <w:pPr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proofErr w:type="spellStart"/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Вып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4C298E">
        <w:rPr>
          <w:rFonts w:asciiTheme="minorHAnsi" w:hAnsiTheme="minorHAnsi"/>
          <w:i w:val="0"/>
          <w:noProof/>
          <w:lang w:val="ru-RU"/>
        </w:rPr>
        <mc:AlternateContent>
          <mc:Choice Requires="wpg">
            <w:drawing>
              <wp:anchor distT="0" distB="0" distL="114300" distR="114300" simplePos="0" relativeHeight="251816960" behindDoc="0" locked="1" layoutInCell="0" allowOverlap="1" wp14:anchorId="68B6ECBB" wp14:editId="4CA4BA58">
                <wp:simplePos x="0" y="0"/>
                <wp:positionH relativeFrom="page">
                  <wp:posOffset>723900</wp:posOffset>
                </wp:positionH>
                <wp:positionV relativeFrom="page">
                  <wp:posOffset>247650</wp:posOffset>
                </wp:positionV>
                <wp:extent cx="6588760" cy="10189210"/>
                <wp:effectExtent l="0" t="0" r="21590" b="21590"/>
                <wp:wrapNone/>
                <wp:docPr id="658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659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0" name="Line 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61" name="Line 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62" name="Line 6"/>
                        <wps:cNvCnPr/>
                        <wps:spPr bwMode="auto">
                          <a:xfrm>
                            <a:off x="2012" y="18941"/>
                            <a:ext cx="0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63" name="Line 7"/>
                        <wps:cNvCnPr/>
                        <wps:spPr bwMode="auto">
                          <a:xfrm>
                            <a:off x="4896" y="18977"/>
                            <a:ext cx="0" cy="102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64" name="Line 8"/>
                        <wps:cNvCnPr/>
                        <wps:spPr bwMode="auto">
                          <a:xfrm>
                            <a:off x="6014" y="18958"/>
                            <a:ext cx="29" cy="104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65" name="Line 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66" name="Line 1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67" name="Line 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68" name="Line 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69" name="Line 1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70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79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AD5" w:rsidRPr="00375540" w:rsidRDefault="00DF7AD5" w:rsidP="00940912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  <w:t>№</w:t>
                              </w: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1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9" y="19338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AD5" w:rsidRPr="00375540" w:rsidRDefault="00DF7AD5" w:rsidP="00940912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2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79"/>
                            <a:ext cx="23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AD5" w:rsidRPr="00375540" w:rsidRDefault="00DF7AD5" w:rsidP="00940912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  <w:t>Ф.И.О.</w:t>
                              </w: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3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896" y="19660"/>
                            <a:ext cx="1263" cy="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AD5" w:rsidRPr="00375540" w:rsidRDefault="00DF7AD5" w:rsidP="00940912">
                              <w:pPr>
                                <w:pStyle w:val="ab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Под</w:t>
                              </w:r>
                              <w:proofErr w:type="spellEnd"/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  <w:t>п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4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043" y="19698"/>
                            <a:ext cx="1561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AD5" w:rsidRPr="00375540" w:rsidRDefault="00DF7AD5" w:rsidP="00940912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5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AD5" w:rsidRPr="00375540" w:rsidRDefault="00DF7AD5" w:rsidP="00940912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6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AD5" w:rsidRPr="007B298C" w:rsidRDefault="00DF7AD5" w:rsidP="00940912">
                              <w:pPr>
                                <w:pStyle w:val="ab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7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AD5" w:rsidRPr="00375540" w:rsidRDefault="00DF7AD5" w:rsidP="00940912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  <w:t>ЛР по «Численным методам</w:t>
                              </w:r>
                              <w:proofErr w:type="gramStart"/>
                              <w:r w:rsidRPr="00375540"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  <w:t>»-</w:t>
                              </w:r>
                              <w:proofErr w:type="gramEnd"/>
                              <w:r w:rsidRPr="00375540"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  <w:t>НГТУ-(17-ПМ)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392" style="position:absolute;margin-left:57pt;margin-top:19.5pt;width:518.8pt;height:802.3pt;z-index:2518169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" o:allowincell="f">
                <v:rect id="Rectangle 3" o:spid="_x0000_s1393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qC8MMA&#10;AADcAAAADwAAAGRycy9kb3ducmV2LnhtbESP0YrCMBRE3wX/IVxh3zR1YcVWo1RB2KdlrX7Apbm2&#10;xeamNrGtfv1mQfBxmJkzzHo7mFp01LrKsoL5LAJBnFtdcaHgfDpMlyCcR9ZYWyYFD3Kw3YxHa0y0&#10;7flIXeYLESDsElRQet8kUrq8JINuZhvi4F1sa9AH2RZSt9gHuKnlZxQtpMGKw0KJDe1Lyq/Z3Si4&#10;+qH7SYvseYjPuzj/3aX9/ZYq9TEZ0hUIT4N/h1/tb61g8RXD/5lwBOTm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2qC8MMAAADcAAAADwAAAAAAAAAAAAAAAACYAgAAZHJzL2Rv&#10;d25yZXYueG1sUEsFBgAAAAAEAAQA9QAAAIgDAAAAAA==&#10;" filled="f" strokeweight="2pt"/>
                <v:line id="Line 4" o:spid="_x0000_s1394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YMEb0AAADcAAAADwAAAGRycy9kb3ducmV2LnhtbERPvQrCMBDeBd8hnOCmqYJFqlFEqLiJ&#10;1aXb2ZxtsbmUJmp9ezMIjh/f/3rbm0a8qHO1ZQWzaQSCuLC65lLB9ZJOliCcR9bYWCYFH3Kw3QwH&#10;a0y0ffOZXpkvRQhhl6CCyvs2kdIVFRl0U9sSB+5uO4M+wK6UusN3CDeNnEdRLA3WHBoqbGlfUfHI&#10;nkbBI78u0sNpry9NttO3MvX57a6VGo/63QqEp97/xT/3USuI4zA/nAlHQG6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kGDBG9AAAA3AAAAA8AAAAAAAAAAAAAAAAAoQIA&#10;AGRycy9kb3ducmV2LnhtbFBLBQYAAAAABAAEAPkAAACLAwAAAAA=&#10;" strokeweight="2pt"/>
                <v:line id="Line 5" o:spid="_x0000_s1395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qpir8AAADcAAAADwAAAGRycy9kb3ducmV2LnhtbESPwQrCMBBE74L/EFbwpqmCRapRRKh4&#10;E6sXb2uztsVmU5qo9e+NIHgcZuYNs1x3phZPal1lWcFkHIEgzq2uuFBwPqWjOQjnkTXWlknBmxys&#10;V/3eEhNtX3ykZ+YLESDsElRQet8kUrq8JINubBvi4N1sa9AH2RZSt/gKcFPLaRTF0mDFYaHEhrYl&#10;5ffsYRTcL+dZujts9anONvpapP5yvWmlhoNuswDhqfP/8K+91wrieAL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kqpir8AAADcAAAADwAAAAAAAAAAAAAAAACh&#10;AgAAZHJzL2Rvd25yZXYueG1sUEsFBgAAAAAEAAQA+QAAAI0DAAAAAA==&#10;" strokeweight="2pt"/>
                <v:line id="Line 6" o:spid="_x0000_s1396" style="position:absolute;visibility:visible;mso-wrap-style:square" from="2012,18941" to="201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pg3/b8AAADcAAAADwAAAGRycy9kb3ducmV2LnhtbESPwQrCMBBE74L/EFbwpqmCRapRRKh4&#10;E6sXb2uztsVmU5qo9e+NIHgcZuYNs1x3phZPal1lWcFkHIEgzq2uuFBwPqWjOQjnkTXWlknBmxys&#10;V/3eEhNtX3ykZ+YLESDsElRQet8kUrq8JINubBvi4N1sa9AH2RZSt/gKcFPLaRTF0mDFYaHEhrYl&#10;5ffsYRTcL+dZujts9anONvpapP5yvWmlhoNuswDhqfP/8K+91wrieAr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5pg3/b8AAADcAAAADwAAAAAAAAAAAAAAAACh&#10;AgAAZHJzL2Rvd25yZXYueG1sUEsFBgAAAAAEAAQA+QAAAI0DAAAAAA==&#10;" strokeweight="2pt"/>
                <v:line id="Line 7" o:spid="_x0000_s1397" style="position:absolute;visibility:visible;mso-wrap-style:square" from="4896,18977" to="4896,20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SSZsMAAADcAAAADwAAAGRycy9kb3ducmV2LnhtbESPQWvCQBSE7wX/w/KE3pqNlgaJrhIC&#10;EW+l0Utuz+wzCWbfhuyq8d+7hUKPw8x8w2x2k+nFnUbXWVawiGIQxLXVHTcKTsfiYwXCeWSNvWVS&#10;8CQHu+3sbYOptg/+oXvpGxEg7FJU0Ho/pFK6uiWDLrIDcfAudjTogxwbqUd8BLjp5TKOE2mw47DQ&#10;4kB5S/W1vBkF1+r0Vey/c33sy0yfm8JX54tW6n0+ZWsQnib/H/5rH7SCJPmE3zPhCMjt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nUkmbDAAAA3AAAAA8AAAAAAAAAAAAA&#10;AAAAoQIAAGRycy9kb3ducmV2LnhtbFBLBQYAAAAABAAEAPkAAACRAwAAAAA=&#10;" strokeweight="2pt"/>
                <v:line id="Line 8" o:spid="_x0000_s1398" style="position:absolute;visibility:visible;mso-wrap-style:square" from="6014,18958" to="6043,20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0KEsMAAADcAAAADwAAAGRycy9kb3ducmV2LnhtbESPQWvCQBSE7wX/w/KE3pqN0gaJrhIC&#10;EW+l0Utuz+wzCWbfhuyq8d+7hUKPw8x8w2x2k+nFnUbXWVawiGIQxLXVHTcKTsfiYwXCeWSNvWVS&#10;8CQHu+3sbYOptg/+oXvpGxEg7FJU0Ho/pFK6uiWDLrIDcfAudjTogxwbqUd8BLjp5TKOE2mw47DQ&#10;4kB5S/W1vBkF1+r0Vey/c33sy0yfm8JX54tW6n0+ZWsQnib/H/5rH7SCJPmE3zPhCMjt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Y9ChLDAAAA3AAAAA8AAAAAAAAAAAAA&#10;AAAAoQIAAGRycy9kb3ducmV2LnhtbFBLBQYAAAAABAAEAPkAAACRAwAAAAA=&#10;" strokeweight="2pt"/>
                <v:line id="Line 9" o:spid="_x0000_s1399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Gvib8AAADcAAAADwAAAGRycy9kb3ducmV2LnhtbESPwQrCMBBE74L/EFbwpqmCRapRRKh4&#10;E6sXb2uztsVmU5qo9e+NIHgcZuYNs1x3phZPal1lWcFkHIEgzq2uuFBwPqWjOQjnkTXWlknBmxys&#10;V/3eEhNtX3ykZ+YLESDsElRQet8kUrq8JINubBvi4N1sa9AH2RZSt/gKcFPLaRTF0mDFYaHEhrYl&#10;5ffsYRTcL+dZujts9anONvpapP5yvWmlhoNuswDhqfP/8K+91wrieAb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XGvib8AAADcAAAADwAAAAAAAAAAAAAAAACh&#10;AgAAZHJzL2Rvd25yZXYueG1sUEsFBgAAAAAEAAQA+QAAAI0DAAAAAA==&#10;" strokeweight="2pt"/>
                <v:line id="Line 10" o:spid="_x0000_s1400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Mx/r8AAADcAAAADwAAAGRycy9kb3ducmV2LnhtbESPwQrCMBBE74L/EFbwpqmCRapRRKh4&#10;E6sXb2uztsVmU5qo9e+NIHgcZuYNs1x3phZPal1lWcFkHIEgzq2uuFBwPqWjOQjnkTXWlknBmxys&#10;V/3eEhNtX3ykZ+YLESDsElRQet8kUrq8JINubBvi4N1sa9AH2RZSt/gKcFPLaRTF0mDFYaHEhrYl&#10;5ffsYRTcL+dZujts9anONvpapP5yvWmlhoNuswDhqfP/8K+91wriOIbvmXAE5Oo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aMx/r8AAADcAAAADwAAAAAAAAAAAAAAAACh&#10;AgAAZHJzL2Rvd25yZXYueG1sUEsFBgAAAAAEAAQA+QAAAI0DAAAAAA==&#10;" strokeweight="2pt"/>
                <v:line id="Line 11" o:spid="_x0000_s1401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lwW1sUAAADcAAAADwAAAGRycy9kb3ducmV2LnhtbESPzW7CMBCE70h9B2srcQOHHkIbMAj1&#10;RwJxqJr2AZZ4iQPxOrJdCH36GgmJ42hmvtHMl71txYl8aBwrmIwzEMSV0w3XCn6+P0bPIEJE1tg6&#10;JgUXCrBcPAzmWGh35i86lbEWCcKhQAUmxq6QMlSGLIax64iTt3feYkzS11J7PCe4beVTluXSYsNp&#10;wWBHr4aqY/lrFWz8bnuc/NVG7njj39vPt5dgD0oNH/vVDESkPt7Dt/ZaK8jzKVzPpCMgF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lwW1sUAAADcAAAADwAAAAAAAAAA&#10;AAAAAAChAgAAZHJzL2Rvd25yZXYueG1sUEsFBgAAAAAEAAQA+QAAAJMDAAAAAA==&#10;" strokeweight="1pt"/>
                <v:line id="Line 12" o:spid="_x0000_s1402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3AAF70AAADcAAAADwAAAGRycy9kb3ducmV2LnhtbERPvQrCMBDeBd8hnOCmqYJFqlFEqLiJ&#10;1aXb2ZxtsbmUJmp9ezMIjh/f/3rbm0a8qHO1ZQWzaQSCuLC65lLB9ZJOliCcR9bYWCYFH3Kw3QwH&#10;a0y0ffOZXpkvRQhhl6CCyvs2kdIVFRl0U9sSB+5uO4M+wK6UusN3CDeNnEdRLA3WHBoqbGlfUfHI&#10;nkbBI78u0sNpry9NttO3MvX57a6VGo/63QqEp97/xT/3USuI47A2nAlHQG6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dwABe9AAAA3AAAAA8AAAAAAAAAAAAAAAAAoQIA&#10;AGRycy9kb3ducmV2LnhtbFBLBQYAAAAABAAEAPkAAACLAwAAAAA=&#10;" strokeweight="2pt"/>
                <v:line id="Line 13" o:spid="_x0000_s1403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8nP8UAAADcAAAADwAAAGRycy9kb3ducmV2LnhtbESPwW7CMBBE70j9B2sr9QYOPUSQYqKq&#10;UKmIA4L2A5Z4G6eJ15HtQsrXYySkHkcz80azKAfbiRP50DhWMJ1kIIgrpxuuFXx9vo9nIEJE1tg5&#10;JgV/FKBcPowWWGh35j2dDrEWCcKhQAUmxr6QMlSGLIaJ64mT9+28xZikr6X2eE5w28nnLMulxYbT&#10;gsGe3gxV7eHXKtj447adXmojj7zx6263mgf7o9TT4/D6AiLSEP/D9/aHVpDnc7idSUdAL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I8nP8UAAADcAAAADwAAAAAAAAAA&#10;AAAAAAChAgAAZHJzL2Rvd25yZXYueG1sUEsFBgAAAAAEAAQA+QAAAJMDAAAAAA==&#10;" strokeweight="1pt"/>
                <v:rect id="Rectangle 14" o:spid="_x0000_s1404" style="position:absolute;left:54;top:19679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iX874A&#10;AADcAAAADwAAAGRycy9kb3ducmV2LnhtbERPTYvCMBC9C/6HMII3TRWp2jVKEQSvVgWPQzPbdreZ&#10;1CRq/febw4LHx/ve7HrTiic531hWMJsmIIhLqxuuFFzOh8kKhA/IGlvLpOBNHnbb4WCDmbYvPtGz&#10;CJWIIewzVFCH0GVS+rImg35qO+LIfVtnMEToKqkdvmK4aeU8SVJpsOHYUGNH+5rK3+JhFOT5T3+9&#10;F2s8eLlKXKoXuspvSo1Hff4FIlAfPuJ/91ErSJdxfjwTj4Dc/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zol/O+AAAA3AAAAA8AAAAAAAAAAAAAAAAAmAIAAGRycy9kb3ducmV2&#10;LnhtbFBLBQYAAAAABAAEAPUAAACDAwAAAAA=&#10;" filled="f" stroked="f" strokeweight=".25pt">
                  <v:textbox inset="1pt,1pt,1pt,1pt">
                    <w:txbxContent>
                      <w:p w:rsidR="00DF7AD5" w:rsidRPr="00375540" w:rsidRDefault="00DF7AD5" w:rsidP="00940912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  <w:t>№</w:t>
                        </w: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_x0000_s1405" style="position:absolute;left:29;top:19338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6QyaMEA&#10;AADcAAAADwAAAGRycy9kb3ducmV2LnhtbESPQYvCMBSE78L+h/AWvGmqSHW7RikLglerwh4fzdu2&#10;2rx0k6j13xtB8DjMzDfMct2bVlzJ+caygsk4AUFcWt1wpeCw34wWIHxA1thaJgV38rBefQyWmGl7&#10;4x1di1CJCGGfoYI6hC6T0pc1GfRj2xFH7886gyFKV0nt8BbhppXTJEmlwYbjQo0d/dRUnouLUZDn&#10;p/74X3zhxstF4lI901X+q9Tws8+/QQTqwzv8am+1gnQ+geeZeAT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kMmjBAAAA3AAAAA8AAAAAAAAAAAAAAAAAmAIAAGRycy9kb3du&#10;cmV2LnhtbFBLBQYAAAAABAAEAPUAAACGAwAAAAA=&#10;" filled="f" stroked="f" strokeweight=".25pt">
                  <v:textbox inset="1pt,1pt,1pt,1pt">
                    <w:txbxContent>
                      <w:p w:rsidR="00DF7AD5" w:rsidRPr="00375540" w:rsidRDefault="00DF7AD5" w:rsidP="00940912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2</w:t>
                        </w:r>
                      </w:p>
                    </w:txbxContent>
                  </v:textbox>
                </v:rect>
                <v:rect id="Rectangle 16" o:spid="_x0000_s1406" style="position:absolute;left:2267;top:19679;width:23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asH8MA&#10;AADcAAAADwAAAGRycy9kb3ducmV2LnhtbESPwWrDMBBE74X8g9hAbrWcUFzXiRJMwdBr3QZ6XKyN&#10;7cRaOZLqOH9fFQo9DjPzhtkdZjOIiZzvLStYJykI4sbqnlsFnx/VYw7CB2SNg2VScCcPh/3iYYeF&#10;tjd+p6kOrYgQ9gUq6EIYCyl905FBn9iROHon6wyGKF0rtcNbhJtBbtI0kwZ7jgsdjvTaUXOpv42C&#10;sjzPx2v9gpWXeeoy/aTb8kup1XIutyACzeE//Nd+0wqy5w3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3asH8MAAADcAAAADwAAAAAAAAAAAAAAAACYAgAAZHJzL2Rv&#10;d25yZXYueG1sUEsFBgAAAAAEAAQA9QAAAIgDAAAAAA==&#10;" filled="f" stroked="f" strokeweight=".25pt">
                  <v:textbox inset="1pt,1pt,1pt,1pt">
                    <w:txbxContent>
                      <w:p w:rsidR="00DF7AD5" w:rsidRPr="00375540" w:rsidRDefault="00DF7AD5" w:rsidP="00940912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  <w:t>Ф.И.О.</w:t>
                        </w: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7" o:spid="_x0000_s1407" style="position:absolute;left:4896;top:19660;width:1263;height:3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oJhMIA&#10;AADcAAAADwAAAGRycy9kb3ducmV2LnhtbESPQWvCQBSE7wX/w/IKvdVNq0SNrhIKQq+mCh4f2WcS&#10;zb6Nu6vGf+8KQo/DzHzDLFa9acWVnG8sK/gaJiCIS6sbrhRs/9afUxA+IGtsLZOCO3lYLQdvC8y0&#10;vfGGrkWoRISwz1BBHUKXSenLmgz6oe2Io3ewzmCI0lVSO7xFuGnld5Kk0mDDcaHGjn5qKk/FxSjI&#10;82O/OxczXHs5TVyqx7rK90p9vPf5HESgPvyHX+1frSCdjOB5Jh4B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OgmEwgAAANwAAAAPAAAAAAAAAAAAAAAAAJgCAABkcnMvZG93&#10;bnJldi54bWxQSwUGAAAAAAQABAD1AAAAhwMAAAAA&#10;" filled="f" stroked="f" strokeweight=".25pt">
                  <v:textbox inset="1pt,1pt,1pt,1pt">
                    <w:txbxContent>
                      <w:p w:rsidR="00DF7AD5" w:rsidRPr="00375540" w:rsidRDefault="00DF7AD5" w:rsidP="00940912">
                        <w:pPr>
                          <w:pStyle w:val="ab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Под</w:t>
                        </w:r>
                        <w:proofErr w:type="spellEnd"/>
                        <w:r w:rsidRPr="00375540"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  <w:t>п</w:t>
                        </w: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18" o:spid="_x0000_s1408" style="position:absolute;left:6043;top:19698;width:1561;height: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OR8MMA&#10;AADcAAAADwAAAGRycy9kb3ducmV2LnhtbESPwWrDMBBE74X8g9hAb7WcElzXiRJMIdBr3AZ6XKyN&#10;7cRaOZJqu38fFQo9DjPzhtnuZ9OLkZzvLCtYJSkI4trqjhsFnx+HpxyED8gae8uk4Ic87HeLhy0W&#10;2k58pLEKjYgQ9gUqaEMYCil93ZJBn9iBOHpn6wyGKF0jtcMpwk0vn9M0kwY7jgstDvTWUn2tvo2C&#10;srzMp1v1igcv89Rleq2b8kupx+VcbkAEmsN/+K/9rhVkL2v4PROPgN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9OR8MMAAADcAAAADwAAAAAAAAAAAAAAAACYAgAAZHJzL2Rv&#10;d25yZXYueG1sUEsFBgAAAAAEAAQA9QAAAIgDAAAAAA==&#10;" filled="f" stroked="f" strokeweight=".25pt">
                  <v:textbox inset="1pt,1pt,1pt,1pt">
                    <w:txbxContent>
                      <w:p w:rsidR="00DF7AD5" w:rsidRPr="00375540" w:rsidRDefault="00DF7AD5" w:rsidP="00940912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409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80a8IA&#10;AADcAAAADwAAAGRycy9kb3ducmV2LnhtbESPQWvCQBSE7wX/w/IKvdVNi0aNrhIKQq+mCh4f2WcS&#10;zb6Nu6vGf+8KQo/DzHzDLFa9acWVnG8sK/gaJiCIS6sbrhRs/9afUxA+IGtsLZOCO3lYLQdvC8y0&#10;vfGGrkWoRISwz1BBHUKXSenLmgz6oe2Io3ewzmCI0lVSO7xFuGnld5Kk0mDDcaHGjn5qKk/FxSjI&#10;82O/OxczXHs5TVyqR7rK90p9vPf5HESgPvyHX+1frSCdjOF5Jh4B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nzRrwgAAANwAAAAPAAAAAAAAAAAAAAAAAJgCAABkcnMvZG93&#10;bnJldi54bWxQSwUGAAAAAAQABAD1AAAAhwMAAAAA&#10;" filled="f" stroked="f" strokeweight=".25pt">
                  <v:textbox inset="1pt,1pt,1pt,1pt">
                    <w:txbxContent>
                      <w:p w:rsidR="00DF7AD5" w:rsidRPr="00375540" w:rsidRDefault="00DF7AD5" w:rsidP="00940912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" o:spid="_x0000_s1410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2qHMEA&#10;AADcAAAADwAAAGRycy9kb3ducmV2LnhtbESPQYvCMBSE74L/ITzBm6aKVLdrlCIIXu0qeHw0b9uu&#10;zUtNotZ/bxYW9jjMzDfMetubVjzI+caygtk0AUFcWt1wpeD0tZ+sQPiArLG1TApe5GG7GQ7WmGn7&#10;5CM9ilCJCGGfoYI6hC6T0pc1GfRT2xFH79s6gyFKV0nt8BnhppXzJEmlwYbjQo0d7Woqr8XdKMjz&#10;n/58Kz5w7+Uqcale6Cq/KDUe9fkniEB9+A//tQ9aQbpM4fdMPAJy8w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xNqhzBAAAA3AAAAA8AAAAAAAAAAAAAAAAAmAIAAGRycy9kb3du&#10;cmV2LnhtbFBLBQYAAAAABAAEAPUAAACGAwAAAAA=&#10;" filled="f" stroked="f" strokeweight=".25pt">
                  <v:textbox inset="1pt,1pt,1pt,1pt">
                    <w:txbxContent>
                      <w:p w:rsidR="00DF7AD5" w:rsidRPr="007B298C" w:rsidRDefault="00DF7AD5" w:rsidP="00940912">
                        <w:pPr>
                          <w:pStyle w:val="ab"/>
                          <w:jc w:val="center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14</w:t>
                        </w:r>
                      </w:p>
                    </w:txbxContent>
                  </v:textbox>
                </v:rect>
                <v:rect id="Rectangle 21" o:spid="_x0000_s1411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EPh8MA&#10;AADcAAAADwAAAGRycy9kb3ducmV2LnhtbESPwWrDMBBE74X+g9hCb7XcUBzXjRJMIJBrnQZ6XKyt&#10;7cRauZJiu38fBQI9DjPzhlltZtOLkZzvLCt4TVIQxLXVHTcKvg67lxyED8gae8uk4I88bNaPDyss&#10;tJ34k8YqNCJC2BeooA1hKKT0dUsGfWIH4uj9WGcwROkaqR1OEW56uUjTTBrsOC60ONC2pfpcXYyC&#10;sjzNx9/qHXde5qnL9Jtuym+lnp/m8gNEoDn8h+/tvVaQLZdwOxOPgFx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wEPh8MAAADcAAAADwAAAAAAAAAAAAAAAACYAgAAZHJzL2Rv&#10;d25yZXYueG1sUEsFBgAAAAAEAAQA9QAAAIgDAAAAAA==&#10;" filled="f" stroked="f" strokeweight=".25pt">
                  <v:textbox inset="1pt,1pt,1pt,1pt">
                    <w:txbxContent>
                      <w:p w:rsidR="00DF7AD5" w:rsidRPr="00375540" w:rsidRDefault="00DF7AD5" w:rsidP="00940912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  <w:t>ЛР по «Численным методам</w:t>
                        </w:r>
                        <w:proofErr w:type="gramStart"/>
                        <w:r w:rsidRPr="00375540"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  <w:t>»-</w:t>
                        </w:r>
                        <w:proofErr w:type="gramEnd"/>
                        <w:r w:rsidRPr="00375540"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  <w:t>НГТУ-(17-ПМ)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4C298E">
        <w:rPr>
          <w:rFonts w:asciiTheme="minorHAnsi" w:hAnsiTheme="minorHAnsi"/>
          <w:i w:val="0"/>
          <w:noProof/>
          <w:lang w:val="ru-RU"/>
        </w:rPr>
        <mc:AlternateContent>
          <mc:Choice Requires="wps">
            <w:drawing>
              <wp:anchor distT="0" distB="0" distL="114300" distR="114300" simplePos="0" relativeHeight="251817984" behindDoc="0" locked="1" layoutInCell="0" allowOverlap="1" wp14:anchorId="668D97D6" wp14:editId="6106CCB9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0" t="0" r="0" b="0"/>
                <wp:wrapNone/>
                <wp:docPr id="67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760" cy="1018921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6" style="position:absolute;margin-left:56.7pt;margin-top:19.85pt;width:518.8pt;height:802.3pt;z-index:251817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" o:allowincell="f" filled="f" strokeweight="2pt">
                <w10:wrap anchorx="page" anchory="page"/>
                <w10:anchorlock/>
              </v:rect>
            </w:pict>
          </mc:Fallback>
        </mc:AlternateContent>
      </w:r>
      <w:r w:rsidRPr="004A4075">
        <w:rPr>
          <w:rFonts w:asciiTheme="minorHAnsi" w:eastAsia="Noto Sans CJK SC Regular" w:hAnsiTheme="minorHAnsi" w:cs="FreeSans"/>
          <w:i w:val="0"/>
          <w:color w:val="00000A"/>
          <w:kern w:val="3"/>
          <w:lang w:val="en-US" w:eastAsia="zh-CN" w:bidi="hi-IN"/>
        </w:rPr>
        <w:br w:type="page"/>
      </w:r>
    </w:p>
    <w:p w:rsidR="00940912" w:rsidRPr="007B298C" w:rsidRDefault="00940912" w:rsidP="00940912">
      <w:pPr>
        <w:pStyle w:val="1"/>
        <w:ind w:left="786"/>
        <w:jc w:val="both"/>
        <w:rPr>
          <w:rFonts w:asciiTheme="minorHAnsi" w:hAnsiTheme="minorHAnsi"/>
          <w:i w:val="0"/>
          <w:sz w:val="32"/>
          <w:szCs w:val="32"/>
          <w:lang w:val="en-US"/>
        </w:rPr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9571"/>
      </w:tblGrid>
      <w:tr w:rsidR="00940912" w:rsidTr="00DF7AD5">
        <w:tc>
          <w:tcPr>
            <w:tcW w:w="9571" w:type="dxa"/>
          </w:tcPr>
          <w:p w:rsidR="00940912" w:rsidRPr="003F5C0D" w:rsidRDefault="00940912" w:rsidP="00DF7AD5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 xml:space="preserve">Реализация на языке </w:t>
            </w:r>
            <w:r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FORTRAN</w:t>
            </w:r>
          </w:p>
        </w:tc>
      </w:tr>
      <w:tr w:rsidR="00940912" w:rsidRPr="004A4075" w:rsidTr="00DF7AD5">
        <w:trPr>
          <w:trHeight w:val="12833"/>
        </w:trPr>
        <w:tc>
          <w:tcPr>
            <w:tcW w:w="9571" w:type="dxa"/>
          </w:tcPr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if(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chk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==0) then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rank1=rank1-1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endif</w:t>
            </w:r>
            <w:proofErr w:type="spellEnd"/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enddo</w:t>
            </w:r>
            <w:proofErr w:type="spellEnd"/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rank_matr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=rank1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return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end function 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rank_matr</w:t>
            </w:r>
            <w:proofErr w:type="spellEnd"/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subroutine gauss(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matr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, rank, n)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integer ranks, 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rank_matr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, n, rank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real , dimension(n, n+1) :: 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matr</w:t>
            </w:r>
            <w:proofErr w:type="spellEnd"/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</w:t>
            </w:r>
            <w:proofErr w:type="gram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real</w:t>
            </w:r>
            <w:proofErr w:type="gram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, 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allocatable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:: x(:)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allocate(x(n))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ranks=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rank_matr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(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matr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, n, 1)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if((ranks==rank).and.(ranks&lt;n)) then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print *, "Endless solutions"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deallocate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(x)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return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endif</w:t>
            </w:r>
            <w:proofErr w:type="spellEnd"/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if(rank==ranks)then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do 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=0,n-1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x(n-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)=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matr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(n-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, n+1)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do j=1,n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if((n-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).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ne.j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) then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  x(n-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)=x(n-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)-(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matr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(n-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, j)*x(j))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endif</w:t>
            </w:r>
            <w:proofErr w:type="spellEnd"/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enddo</w:t>
            </w:r>
            <w:proofErr w:type="spellEnd"/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x(n-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)=x(n-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)/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matr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(n-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, n-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)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if(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matr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(n-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, n-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).eq.0) then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print *, "Endless solution"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endif</w:t>
            </w:r>
            <w:proofErr w:type="spellEnd"/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if(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matr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(n-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, n-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).ne.0) then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print 15, n-i-1, x(n-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)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15 FORMAT(1x, "X", i1, " = ", 1x, f10.4)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endif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enddo</w:t>
            </w:r>
            <w:proofErr w:type="spellEnd"/>
          </w:p>
          <w:p w:rsid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deallocate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(x)</w:t>
            </w:r>
          </w:p>
        </w:tc>
      </w:tr>
    </w:tbl>
    <w:p w:rsidR="00940912" w:rsidRPr="004A4075" w:rsidRDefault="00940912" w:rsidP="00940912">
      <w:pPr>
        <w:jc w:val="left"/>
        <w:rPr>
          <w:rFonts w:asciiTheme="minorHAnsi" w:eastAsia="Noto Sans CJK SC Regular" w:hAnsiTheme="minorHAnsi" w:cs="FreeSans"/>
          <w:i w:val="0"/>
          <w:color w:val="00000A"/>
          <w:kern w:val="3"/>
          <w:lang w:val="en-US" w:eastAsia="zh-CN" w:bidi="hi-IN"/>
        </w:rPr>
      </w:pP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0A9FD236" wp14:editId="305006DC">
                <wp:simplePos x="0" y="0"/>
                <wp:positionH relativeFrom="column">
                  <wp:posOffset>-16510</wp:posOffset>
                </wp:positionH>
                <wp:positionV relativeFrom="paragraph">
                  <wp:posOffset>808165</wp:posOffset>
                </wp:positionV>
                <wp:extent cx="329565" cy="156845"/>
                <wp:effectExtent l="0" t="0" r="0" b="0"/>
                <wp:wrapNone/>
                <wp:docPr id="707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F7AD5" w:rsidRPr="00375540" w:rsidRDefault="00DF7AD5" w:rsidP="00940912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proofErr w:type="gramStart"/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Пров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412" style="position:absolute;margin-left:-1.3pt;margin-top:63.65pt;width:25.95pt;height:12.35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" filled="f" stroked="f" strokeweight=".25pt">
                <v:textbox inset="1pt,1pt,1pt,1pt">
                  <w:txbxContent>
                    <w:p w:rsidR="00DF7AD5" w:rsidRPr="00375540" w:rsidRDefault="00DF7AD5" w:rsidP="00940912">
                      <w:pPr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proofErr w:type="gramStart"/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Пров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0923E3F7" wp14:editId="40ED3D7E">
                <wp:simplePos x="0" y="0"/>
                <wp:positionH relativeFrom="column">
                  <wp:posOffset>318135</wp:posOffset>
                </wp:positionH>
                <wp:positionV relativeFrom="paragraph">
                  <wp:posOffset>768540</wp:posOffset>
                </wp:positionV>
                <wp:extent cx="988060" cy="186055"/>
                <wp:effectExtent l="0" t="0" r="2540" b="4445"/>
                <wp:wrapNone/>
                <wp:docPr id="708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806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F7AD5" w:rsidRPr="00EF2F6B" w:rsidRDefault="00DF7AD5" w:rsidP="0094091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F2F6B">
                              <w:rPr>
                                <w:rFonts w:asciiTheme="minorHAnsi" w:hAnsiTheme="minorHAnsi"/>
                                <w:i w:val="0"/>
                                <w:sz w:val="18"/>
                                <w:szCs w:val="18"/>
                                <w:lang w:val="ru-RU"/>
                              </w:rPr>
                              <w:t>Талалушкина</w:t>
                            </w:r>
                            <w:proofErr w:type="spellEnd"/>
                            <w:r w:rsidRPr="00EF2F6B">
                              <w:rPr>
                                <w:rFonts w:asciiTheme="minorHAnsi" w:hAnsiTheme="minorHAnsi"/>
                                <w:i w:val="0"/>
                                <w:sz w:val="18"/>
                                <w:szCs w:val="18"/>
                                <w:lang w:val="ru-RU"/>
                              </w:rPr>
                              <w:t xml:space="preserve"> Л.В.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413" style="position:absolute;margin-left:25.05pt;margin-top:60.5pt;width:77.8pt;height:14.6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" filled="f" stroked="f" strokeweight=".25pt">
                <v:textbox inset="1pt,1pt,1pt,1pt">
                  <w:txbxContent>
                    <w:p w:rsidR="00DF7AD5" w:rsidRPr="00EF2F6B" w:rsidRDefault="00DF7AD5" w:rsidP="0094091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EF2F6B">
                        <w:rPr>
                          <w:rFonts w:asciiTheme="minorHAnsi" w:hAnsiTheme="minorHAnsi"/>
                          <w:i w:val="0"/>
                          <w:sz w:val="18"/>
                          <w:szCs w:val="18"/>
                          <w:lang w:val="ru-RU"/>
                        </w:rPr>
                        <w:t>Талалушкина</w:t>
                      </w:r>
                      <w:proofErr w:type="spellEnd"/>
                      <w:r w:rsidRPr="00EF2F6B">
                        <w:rPr>
                          <w:rFonts w:asciiTheme="minorHAnsi" w:hAnsiTheme="minorHAnsi"/>
                          <w:i w:val="0"/>
                          <w:sz w:val="18"/>
                          <w:szCs w:val="18"/>
                          <w:lang w:val="ru-RU"/>
                        </w:rPr>
                        <w:t xml:space="preserve"> Л.В.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685CDE8B" wp14:editId="4DD2572F">
                <wp:simplePos x="0" y="0"/>
                <wp:positionH relativeFrom="column">
                  <wp:posOffset>1633220</wp:posOffset>
                </wp:positionH>
                <wp:positionV relativeFrom="paragraph">
                  <wp:posOffset>637540</wp:posOffset>
                </wp:positionV>
                <wp:extent cx="567690" cy="147320"/>
                <wp:effectExtent l="0" t="0" r="3810" b="5080"/>
                <wp:wrapNone/>
                <wp:docPr id="709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7690" cy="147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F7AD5" w:rsidRPr="00375540" w:rsidRDefault="00DF7AD5" w:rsidP="00940912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31.10.19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414" style="position:absolute;margin-left:128.6pt;margin-top:50.2pt;width:44.7pt;height:11.6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" filled="f" stroked="f" strokeweight=".25pt">
                <v:textbox inset="1pt,1pt,1pt,1pt">
                  <w:txbxContent>
                    <w:p w:rsidR="00DF7AD5" w:rsidRPr="00375540" w:rsidRDefault="00DF7AD5" w:rsidP="00940912">
                      <w:pPr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31.10.19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19677401" wp14:editId="30D9FA3E">
                <wp:simplePos x="0" y="0"/>
                <wp:positionH relativeFrom="column">
                  <wp:posOffset>-327660</wp:posOffset>
                </wp:positionH>
                <wp:positionV relativeFrom="paragraph">
                  <wp:posOffset>625030</wp:posOffset>
                </wp:positionV>
                <wp:extent cx="329565" cy="156845"/>
                <wp:effectExtent l="0" t="0" r="0" b="0"/>
                <wp:wrapNone/>
                <wp:docPr id="710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F7AD5" w:rsidRPr="00375540" w:rsidRDefault="00DF7AD5" w:rsidP="00940912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415" style="position:absolute;margin-left:-25.8pt;margin-top:49.2pt;width:25.95pt;height:12.3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" filled="f" stroked="f" strokeweight=".25pt">
                <v:textbox inset="1pt,1pt,1pt,1pt">
                  <w:txbxContent>
                    <w:p w:rsidR="00DF7AD5" w:rsidRPr="00375540" w:rsidRDefault="00DF7AD5" w:rsidP="00940912">
                      <w:pPr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3561F8FC" wp14:editId="0A99BAEF">
                <wp:simplePos x="0" y="0"/>
                <wp:positionH relativeFrom="column">
                  <wp:posOffset>395605</wp:posOffset>
                </wp:positionH>
                <wp:positionV relativeFrom="paragraph">
                  <wp:posOffset>632460</wp:posOffset>
                </wp:positionV>
                <wp:extent cx="751840" cy="156845"/>
                <wp:effectExtent l="0" t="0" r="0" b="0"/>
                <wp:wrapNone/>
                <wp:docPr id="711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1840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F7AD5" w:rsidRPr="00375540" w:rsidRDefault="00DF7AD5" w:rsidP="00940912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Карпов М.О.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_x0000_s1416" style="position:absolute;margin-left:31.15pt;margin-top:49.8pt;width:59.2pt;height:12.35pt;z-index:251841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" filled="f" stroked="f" strokeweight=".25pt">
                <v:textbox inset="1pt,1pt,1pt,1pt">
                  <w:txbxContent>
                    <w:p w:rsidR="00DF7AD5" w:rsidRPr="00375540" w:rsidRDefault="00DF7AD5" w:rsidP="00940912">
                      <w:pPr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Карпов М.О.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46A51F11" wp14:editId="47A5AA83">
                <wp:simplePos x="0" y="0"/>
                <wp:positionH relativeFrom="column">
                  <wp:posOffset>1637030</wp:posOffset>
                </wp:positionH>
                <wp:positionV relativeFrom="paragraph">
                  <wp:posOffset>810705</wp:posOffset>
                </wp:positionV>
                <wp:extent cx="577215" cy="149860"/>
                <wp:effectExtent l="0" t="0" r="0" b="2540"/>
                <wp:wrapNone/>
                <wp:docPr id="712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7215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F7AD5" w:rsidRPr="00375540" w:rsidRDefault="00DF7AD5" w:rsidP="00940912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31.10.19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417" style="position:absolute;margin-left:128.9pt;margin-top:63.85pt;width:45.45pt;height:11.8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" filled="f" stroked="f" strokeweight=".25pt">
                <v:textbox inset="1pt,1pt,1pt,1pt">
                  <w:txbxContent>
                    <w:p w:rsidR="00DF7AD5" w:rsidRPr="00375540" w:rsidRDefault="00DF7AD5" w:rsidP="00940912">
                      <w:pPr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31.10.19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398B4D8A" wp14:editId="302A7AD4">
                <wp:simplePos x="0" y="0"/>
                <wp:positionH relativeFrom="column">
                  <wp:posOffset>-19050</wp:posOffset>
                </wp:positionH>
                <wp:positionV relativeFrom="paragraph">
                  <wp:posOffset>625665</wp:posOffset>
                </wp:positionV>
                <wp:extent cx="329565" cy="156845"/>
                <wp:effectExtent l="0" t="0" r="0" b="0"/>
                <wp:wrapNone/>
                <wp:docPr id="713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F7AD5" w:rsidRPr="00375540" w:rsidRDefault="00DF7AD5" w:rsidP="00940912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Вып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418" style="position:absolute;margin-left:-1.5pt;margin-top:49.25pt;width:25.95pt;height:12.35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" filled="f" stroked="f" strokeweight=".25pt">
                <v:textbox inset="1pt,1pt,1pt,1pt">
                  <w:txbxContent>
                    <w:p w:rsidR="00DF7AD5" w:rsidRPr="00375540" w:rsidRDefault="00DF7AD5" w:rsidP="00940912">
                      <w:pPr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proofErr w:type="spellStart"/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Вып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4C298E">
        <w:rPr>
          <w:rFonts w:asciiTheme="minorHAnsi" w:hAnsiTheme="minorHAnsi"/>
          <w:i w:val="0"/>
          <w:noProof/>
          <w:lang w:val="ru-RU"/>
        </w:rPr>
        <mc:AlternateContent>
          <mc:Choice Requires="wpg">
            <w:drawing>
              <wp:anchor distT="0" distB="0" distL="114300" distR="114300" simplePos="0" relativeHeight="251837440" behindDoc="0" locked="1" layoutInCell="0" allowOverlap="1" wp14:anchorId="68B6ECBB" wp14:editId="4CA4BA58">
                <wp:simplePos x="0" y="0"/>
                <wp:positionH relativeFrom="page">
                  <wp:posOffset>723900</wp:posOffset>
                </wp:positionH>
                <wp:positionV relativeFrom="page">
                  <wp:posOffset>247650</wp:posOffset>
                </wp:positionV>
                <wp:extent cx="6588760" cy="10189210"/>
                <wp:effectExtent l="0" t="0" r="21590" b="21590"/>
                <wp:wrapNone/>
                <wp:docPr id="71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715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6" name="Line 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17" name="Line 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18" name="Line 6"/>
                        <wps:cNvCnPr/>
                        <wps:spPr bwMode="auto">
                          <a:xfrm>
                            <a:off x="2012" y="18941"/>
                            <a:ext cx="0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19" name="Line 7"/>
                        <wps:cNvCnPr/>
                        <wps:spPr bwMode="auto">
                          <a:xfrm>
                            <a:off x="4896" y="18977"/>
                            <a:ext cx="0" cy="102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20" name="Line 8"/>
                        <wps:cNvCnPr/>
                        <wps:spPr bwMode="auto">
                          <a:xfrm>
                            <a:off x="6014" y="18958"/>
                            <a:ext cx="29" cy="104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21" name="Line 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22" name="Line 1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23" name="Line 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24" name="Line 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25" name="Line 1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26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79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AD5" w:rsidRPr="00375540" w:rsidRDefault="00DF7AD5" w:rsidP="00940912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  <w:t>№</w:t>
                              </w: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27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9" y="19338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AD5" w:rsidRPr="00375540" w:rsidRDefault="00DF7AD5" w:rsidP="00940912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28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79"/>
                            <a:ext cx="23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AD5" w:rsidRPr="00375540" w:rsidRDefault="00DF7AD5" w:rsidP="00940912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  <w:t>Ф.И.О.</w:t>
                              </w: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29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896" y="19660"/>
                            <a:ext cx="1263" cy="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AD5" w:rsidRPr="00375540" w:rsidRDefault="00DF7AD5" w:rsidP="00940912">
                              <w:pPr>
                                <w:pStyle w:val="ab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Под</w:t>
                              </w:r>
                              <w:proofErr w:type="spellEnd"/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  <w:t>п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30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043" y="19698"/>
                            <a:ext cx="1561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AD5" w:rsidRPr="00375540" w:rsidRDefault="00DF7AD5" w:rsidP="00940912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31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AD5" w:rsidRPr="00375540" w:rsidRDefault="00DF7AD5" w:rsidP="00940912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32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AD5" w:rsidRPr="007B298C" w:rsidRDefault="00DF7AD5" w:rsidP="00940912">
                              <w:pPr>
                                <w:pStyle w:val="ab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33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AD5" w:rsidRPr="00375540" w:rsidRDefault="00DF7AD5" w:rsidP="00940912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  <w:t>ЛР по «Численным методам</w:t>
                              </w:r>
                              <w:proofErr w:type="gramStart"/>
                              <w:r w:rsidRPr="00375540"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  <w:t>»-</w:t>
                              </w:r>
                              <w:proofErr w:type="gramEnd"/>
                              <w:r w:rsidRPr="00375540"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  <w:t>НГТУ-(17-ПМ)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419" style="position:absolute;margin-left:57pt;margin-top:19.5pt;width:518.8pt;height:802.3pt;z-index:2518374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" o:allowincell="f">
                <v:rect id="Rectangle 3" o:spid="_x0000_s1420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w+qMQA&#10;AADcAAAADwAAAGRycy9kb3ducmV2LnhtbESP0YrCMBRE34X9h3AXfNNUQVe7RqmC4JPsVj/g0lzb&#10;YnPTbWJb/XqzIPg4zMwZZrXpTSVaalxpWcFkHIEgzqwuOVdwPu1HCxDOI2usLJOCOznYrD8GK4y1&#10;7fiX2tTnIkDYxaig8L6OpXRZQQbd2NbEwbvYxqAPssmlbrALcFPJaRTNpcGSw0KBNe0Kyq7pzSi4&#10;+r49Jnn62C/P22X2s02621+i1PCzT75BeOr9O/xqH7SCr8kM/s+EIyD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qsPqjEAAAA3AAAAA8AAAAAAAAAAAAAAAAAmAIAAGRycy9k&#10;b3ducmV2LnhtbFBLBQYAAAAABAAEAPUAAACJAwAAAAA=&#10;" filled="f" strokeweight="2pt"/>
                <v:line id="Line 4" o:spid="_x0000_s1421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0RNHs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03h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dETR7AAAAA3AAAAA8AAAAAAAAAAAAAAAAA&#10;oQIAAGRycy9kb3ducmV2LnhtbFBLBQYAAAAABAAEAPkAAACOAwAAAAA=&#10;" strokeweight="2pt"/>
                <v:line id="Line 5" o:spid="_x0000_s1422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Ajohc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83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gI6IXAAAAA3AAAAA8AAAAAAAAAAAAAAAAA&#10;oQIAAGRycy9kb3ducmV2LnhtbFBLBQYAAAAABAAEAPkAAACOAwAAAAA=&#10;" strokeweight="2pt"/>
                <v:line id="Line 6" o:spid="_x0000_s1423" style="position:absolute;visibility:visible;mso-wrap-style:square" from="2012,18941" to="201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d897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MQlrw5lwBOTm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mXfPe9AAAA3AAAAA8AAAAAAAAAAAAAAAAAoQIA&#10;AGRycy9kb3ducmV2LnhtbFBLBQYAAAAABAAEAPkAAACLAwAAAAA=&#10;" strokeweight="2pt"/>
                <v:line id="Line 7" o:spid="_x0000_s1424" style="position:absolute;visibility:visible;mso-wrap-style:square" from="4896,18977" to="4896,20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vZbMMAAADcAAAADwAAAGRycy9kb3ducmV2LnhtbESPT4vCMBTE74LfITzBm00V/FeNIkKX&#10;vS1WL95em2dbbF5Kk9Xut98IgsdhZn7DbPe9acSDOldbVjCNYhDEhdU1lwou53SyAuE8ssbGMin4&#10;Iwf73XCwxUTbJ5/okflSBAi7BBVU3reJlK6oyKCLbEscvJvtDPogu1LqDp8Bbho5i+OFNFhzWKiw&#10;pWNFxT37NQru18s8/fo56nOTHXRepv6a37RS41F/2IDw1PtP+N3+1gqW0zW8zoQjIH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bb2WzDAAAA3AAAAA8AAAAAAAAAAAAA&#10;AAAAoQIAAGRycy9kb3ducmV2LnhtbFBLBQYAAAAABAAEAPkAAACRAwAAAAA=&#10;" strokeweight="2pt"/>
                <v:line id="Line 8" o:spid="_x0000_s1425" style="position:absolute;visibility:visible;mso-wrap-style:square" from="6014,18958" to="6043,20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26TL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MQ3zw5lwBOTm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mNuky9AAAA3AAAAA8AAAAAAAAAAAAAAAAAoQIA&#10;AGRycy9kb3ducmV2LnhtbFBLBQYAAAAABAAEAPkAAACLAwAAAAA=&#10;" strokeweight="2pt"/>
                <v:line id="Line 9" o:spid="_x0000_s1426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sEf18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4/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bBH9fAAAAA3AAAAA8AAAAAAAAAAAAAAAAA&#10;oQIAAGRycy9kb3ducmV2LnhtbFBLBQYAAAAABAAEAPkAAACOAwAAAAA=&#10;" strokeweight="2pt"/>
                <v:line id="Line 10" o:spid="_x0000_s1427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OBoMMAAADcAAAADwAAAGRycy9kb3ducmV2LnhtbESPQWvCQBSE7wX/w/IEb83GgK1EVwmB&#10;iLfS6CW3Z/aZBLNvQ3bV+O+7hUKPw8x8w2z3k+nFg0bXWVawjGIQxLXVHTcKzqfifQ3CeWSNvWVS&#10;8CIH+93sbYuptk/+pkfpGxEg7FJU0Ho/pFK6uiWDLrIDcfCudjTogxwbqUd8BrjpZRLHH9Jgx2Gh&#10;xYHylupbeTcKbtV5VRy+cn3qy0xfmsJXl6tWajGfsg0IT5P/D/+1j1rBZ5LA75lwBOTu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YTgaDDAAAA3AAAAA8AAAAAAAAAAAAA&#10;AAAAoQIAAGRycy9kb3ducmV2LnhtbFBLBQYAAAAABAAEAPkAAACRAwAAAAA=&#10;" strokeweight="2pt"/>
                <v:line id="Line 11" o:spid="_x0000_s1428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eymiMUAAADcAAAADwAAAGRycy9kb3ducmV2LnhtbESP3WoCMRSE7wXfIRyhdzWrhaqrUcS2&#10;UOmF+PMAx81xs7o5WZJUt336Rih4OczMN8xs0dpaXMmHyrGCQT8DQVw4XXGp4LD/eB6DCBFZY+2Y&#10;FPxQgMW825lhrt2Nt3TdxVIkCIccFZgYm1zKUBiyGPquIU7eyXmLMUlfSu3xluC2lsMse5UWK04L&#10;BhtaGSouu2+rYO2PX5fBb2nkkdf+vd68TYI9K/XUa5dTEJHa+Aj/tz+1gtHwBe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eymiMUAAADcAAAADwAAAAAAAAAA&#10;AAAAAAChAgAAZHJzL2Rvd25yZXYueG1sUEsFBgAAAAAEAAQA+QAAAJMDAAAAAA==&#10;" strokeweight="1pt"/>
                <v:line id="Line 12" o:spid="_x0000_s1429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ra8T8QAAADcAAAADwAAAGRycy9kb3ducmV2LnhtbESPQWvCQBSE70L/w/IKvemmoVVJXUUC&#10;kd6kSS65PbPPJJh9G7Krpv/eLRQ8DjPzDbPZTaYXNxpdZ1nB+yICQVxb3XGjoCyy+RqE88gae8uk&#10;4Jcc7LYvsw0m2t75h265b0SAsEtQQev9kEjp6pYMuoUdiIN3tqNBH+TYSD3iPcBNL+MoWkqDHYeF&#10;FgdKW6ov+dUouFTlZ3Y4prro870+NZmvTmet1NvrtP8C4Wnyz/B/+1srWMUf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trxPxAAAANwAAAAPAAAAAAAAAAAA&#10;AAAAAKECAABkcnMvZG93bnJldi54bWxQSwUGAAAAAAQABAD5AAAAkgMAAAAA&#10;" strokeweight="2pt"/>
                <v:line id="Line 13" o:spid="_x0000_s1430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mbZ8UAAADcAAAADwAAAGRycy9kb3ducmV2LnhtbESP3WoCMRSE7wXfIRyhdzWr0KqrUcS2&#10;UOmF+PMAx81xs7o5WZJUt336Rih4OczMN8xs0dpaXMmHyrGCQT8DQVw4XXGp4LD/eB6DCBFZY+2Y&#10;FPxQgMW825lhrt2Nt3TdxVIkCIccFZgYm1zKUBiyGPquIU7eyXmLMUlfSu3xluC2lsMse5UWK04L&#10;BhtaGSouu2+rYO2PX5fBb2nkkdf+vd68TYI9K/XUa5dTEJHa+Aj/tz+1gtHwBe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UmbZ8UAAADcAAAADwAAAAAAAAAA&#10;AAAAAAChAgAAZHJzL2Rvd25yZXYueG1sUEsFBgAAAAAEAAQA+QAAAJMDAAAAAA==&#10;" strokeweight="1pt"/>
                <v:rect id="Rectangle 14" o:spid="_x0000_s1431" style="position:absolute;left:54;top:19679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+KnMMA&#10;AADcAAAADwAAAGRycy9kb3ducmV2LnhtbESPwWrDMBBE74X8g9hAbrWcUFzXiRJMwdBr3QZ6XKyN&#10;7cRaOZLqOH9fFQo9DjPzhtkdZjOIiZzvLStYJykI4sbqnlsFnx/VYw7CB2SNg2VScCcPh/3iYYeF&#10;tjd+p6kOrYgQ9gUq6EIYCyl905FBn9iROHon6wyGKF0rtcNbhJtBbtI0kwZ7jgsdjvTaUXOpv42C&#10;sjzPx2v9gpWXeeoy/aTb8kup1XIutyACzeE//Nd+0wqeNxn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R+KnMMAAADcAAAADwAAAAAAAAAAAAAAAACYAgAAZHJzL2Rv&#10;d25yZXYueG1sUEsFBgAAAAAEAAQA9QAAAIgDAAAAAA==&#10;" filled="f" stroked="f" strokeweight=".25pt">
                  <v:textbox inset="1pt,1pt,1pt,1pt">
                    <w:txbxContent>
                      <w:p w:rsidR="00DF7AD5" w:rsidRPr="00375540" w:rsidRDefault="00DF7AD5" w:rsidP="00940912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  <w:t>№</w:t>
                        </w: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_x0000_s1432" style="position:absolute;left:29;top:19338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MvB8EA&#10;AADcAAAADwAAAGRycy9kb3ducmV2LnhtbESPT4vCMBTE74LfITzBm6aK+KcapQiCV+su7PHRPNtq&#10;81KTqPXbbxaEPQ4z8xtms+tMI57kfG1ZwWScgCAurK65VPB1PoyWIHxA1thYJgVv8rDb9nsbTLV9&#10;8YmeeShFhLBPUUEVQptK6YuKDPqxbYmjd7HOYIjSlVI7fEW4aeQ0SebSYM1xocKW9hUVt/xhFGTZ&#10;tfu+5ys8eLlM3FzPdJn9KDUcdNkaRKAu/Ic/7aNWsJgu4O9MPAJ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ZTLwfBAAAA3AAAAA8AAAAAAAAAAAAAAAAAmAIAAGRycy9kb3du&#10;cmV2LnhtbFBLBQYAAAAABAAEAPUAAACGAwAAAAA=&#10;" filled="f" stroked="f" strokeweight=".25pt">
                  <v:textbox inset="1pt,1pt,1pt,1pt">
                    <w:txbxContent>
                      <w:p w:rsidR="00DF7AD5" w:rsidRPr="00375540" w:rsidRDefault="00DF7AD5" w:rsidP="00940912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2</w:t>
                        </w:r>
                      </w:p>
                    </w:txbxContent>
                  </v:textbox>
                </v:rect>
                <v:rect id="Rectangle 16" o:spid="_x0000_s1433" style="position:absolute;left:2267;top:19679;width:23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y7dcAA&#10;AADcAAAADwAAAGRycy9kb3ducmV2LnhtbERPz2vCMBS+C/4P4Qm7aboyqqvGUgbCrlYHOz6at7au&#10;eemSzNb/3hwEjx/f710xmV5cyfnOsoLXVQKCuLa640bB+XRYbkD4gKyxt0wKbuSh2M9nO8y1HflI&#10;1yo0Ioawz1FBG8KQS+nrlgz6lR2II/djncEQoWukdjjGcNPLNEkyabDj2NDiQB8t1b/Vv1FQlpfp&#10;6696x4OXm8Rl+k035bdSL4up3IIINIWn+OH+1ArWaVwbz8QjIP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8y7dcAAAADcAAAADwAAAAAAAAAAAAAAAACYAgAAZHJzL2Rvd25y&#10;ZXYueG1sUEsFBgAAAAAEAAQA9QAAAIUDAAAAAA==&#10;" filled="f" stroked="f" strokeweight=".25pt">
                  <v:textbox inset="1pt,1pt,1pt,1pt">
                    <w:txbxContent>
                      <w:p w:rsidR="00DF7AD5" w:rsidRPr="00375540" w:rsidRDefault="00DF7AD5" w:rsidP="00940912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  <w:t>Ф.И.О.</w:t>
                        </w: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7" o:spid="_x0000_s1434" style="position:absolute;left:4896;top:19660;width:1263;height:3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Ae7sEA&#10;AADcAAAADwAAAGRycy9kb3ducmV2LnhtbESPT4vCMBTE74LfITzBm6aK+KdrlLIgeLUqeHw0b9vu&#10;Ni81yWr99kYQPA4z8xtmve1MI27kfG1ZwWScgCAurK65VHA67kZLED4ga2wsk4IHedhu+r01ptre&#10;+UC3PJQiQtinqKAKoU2l9EVFBv3YtsTR+7HOYIjSlVI7vEe4aeQ0SebSYM1xocKWvisq/vJ/oyDL&#10;frvzNV/hzstl4uZ6psvsotRw0GVfIAJ14RN+t/dawWK6gteZeAT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iAHu7BAAAA3AAAAA8AAAAAAAAAAAAAAAAAmAIAAGRycy9kb3du&#10;cmV2LnhtbFBLBQYAAAAABAAEAPUAAACGAwAAAAA=&#10;" filled="f" stroked="f" strokeweight=".25pt">
                  <v:textbox inset="1pt,1pt,1pt,1pt">
                    <w:txbxContent>
                      <w:p w:rsidR="00DF7AD5" w:rsidRPr="00375540" w:rsidRDefault="00DF7AD5" w:rsidP="00940912">
                        <w:pPr>
                          <w:pStyle w:val="ab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Под</w:t>
                        </w:r>
                        <w:proofErr w:type="spellEnd"/>
                        <w:r w:rsidRPr="00375540"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  <w:t>п</w:t>
                        </w: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18" o:spid="_x0000_s1435" style="position:absolute;left:6043;top:19698;width:1561;height: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MhrsAA&#10;AADcAAAADwAAAGRycy9kb3ducmV2LnhtbERPz2vCMBS+C/4P4Qm7aTo3OleNUoSCV7sNdnw0b21d&#10;81KT2Nb/3hwGO358v3eHyXRiIOdbywqeVwkI4srqlmsFnx/FcgPCB2SNnWVScCcPh/18tsNM25HP&#10;NJShFjGEfYYKmhD6TEpfNWTQr2xPHLkf6wyGCF0ttcMxhptOrpMklQZbjg0N9nRsqPotb0ZBnl+m&#10;r2v5joWXm8Sl+lXX+bdST4sp34IINIV/8Z/7pBW8vcT58Uw8AnL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GMhrsAAAADcAAAADwAAAAAAAAAAAAAAAACYAgAAZHJzL2Rvd25y&#10;ZXYueG1sUEsFBgAAAAAEAAQA9QAAAIUDAAAAAA==&#10;" filled="f" stroked="f" strokeweight=".25pt">
                  <v:textbox inset="1pt,1pt,1pt,1pt">
                    <w:txbxContent>
                      <w:p w:rsidR="00DF7AD5" w:rsidRPr="00375540" w:rsidRDefault="00DF7AD5" w:rsidP="00940912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436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+ENcMA&#10;AADcAAAADwAAAGRycy9kb3ducmV2LnhtbESPQWvCQBSE7wX/w/IEb83GWjRNXSUUBK9NW/D4yL5m&#10;U7Nv4+6q8d+7hUKPw8x8w6y3o+3FhXzoHCuYZzkI4sbpjlsFnx+7xwJEiMgae8ek4EYBtpvJwxpL&#10;7a78Tpc6tiJBOJSowMQ4lFKGxpDFkLmBOHnfzluMSfpWao/XBLe9fMrzpbTYcVowONCboeZYn62C&#10;qvoZv071C+6CLHK/1M+6rQ5KzaZj9Qoi0hj/w3/tvVawWszh90w6AnJ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y+ENcMAAADcAAAADwAAAAAAAAAAAAAAAACYAgAAZHJzL2Rv&#10;d25yZXYueG1sUEsFBgAAAAAEAAQA9QAAAIgDAAAAAA==&#10;" filled="f" stroked="f" strokeweight=".25pt">
                  <v:textbox inset="1pt,1pt,1pt,1pt">
                    <w:txbxContent>
                      <w:p w:rsidR="00DF7AD5" w:rsidRPr="00375540" w:rsidRDefault="00DF7AD5" w:rsidP="00940912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" o:spid="_x0000_s1437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0aQsIA&#10;AADcAAAADwAAAGRycy9kb3ducmV2LnhtbESPT4vCMBTE74LfITzBm6b+Qd2uUYogeLW7Cx4fzdu2&#10;a/NSk6j12xtB2OMwM79h1tvONOJGzteWFUzGCQjiwuqaSwXfX/vRCoQPyBoby6TgQR62m35vjam2&#10;dz7SLQ+liBD2KSqoQmhTKX1RkUE/ti1x9H6tMxiidKXUDu8Rbho5TZKFNFhzXKiwpV1FxTm/GgVZ&#10;9tf9XPIP3Hu5StxCz3WZnZQaDrrsE0SgLvyH3+2DVrCcTeF1Jh4BuX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/RpCwgAAANwAAAAPAAAAAAAAAAAAAAAAAJgCAABkcnMvZG93&#10;bnJldi54bWxQSwUGAAAAAAQABAD1AAAAhwMAAAAA&#10;" filled="f" stroked="f" strokeweight=".25pt">
                  <v:textbox inset="1pt,1pt,1pt,1pt">
                    <w:txbxContent>
                      <w:p w:rsidR="00DF7AD5" w:rsidRPr="007B298C" w:rsidRDefault="00DF7AD5" w:rsidP="00940912">
                        <w:pPr>
                          <w:pStyle w:val="ab"/>
                          <w:jc w:val="center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15</w:t>
                        </w:r>
                      </w:p>
                    </w:txbxContent>
                  </v:textbox>
                </v:rect>
                <v:rect id="Rectangle 21" o:spid="_x0000_s1438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G/2cIA&#10;AADcAAAADwAAAGRycy9kb3ducmV2LnhtbESPQYvCMBSE78L+h/AW9qbpqrhajVIEYa9WhT0+mmdb&#10;t3mpSdT6740geBxm5htmsepMI67kfG1ZwfcgAUFcWF1zqWC/2/SnIHxA1thYJgV38rBafvQWmGp7&#10;4y1d81CKCGGfooIqhDaV0hcVGfQD2xJH72idwRClK6V2eItw08hhkkykwZrjQoUtrSsq/vOLUZBl&#10;p+5wzme48XKauIke6zL7U+rrs8vmIAJ14R1+tX+1gp/RCJ5n4hG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sb/ZwgAAANwAAAAPAAAAAAAAAAAAAAAAAJgCAABkcnMvZG93&#10;bnJldi54bWxQSwUGAAAAAAQABAD1AAAAhwMAAAAA&#10;" filled="f" stroked="f" strokeweight=".25pt">
                  <v:textbox inset="1pt,1pt,1pt,1pt">
                    <w:txbxContent>
                      <w:p w:rsidR="00DF7AD5" w:rsidRPr="00375540" w:rsidRDefault="00DF7AD5" w:rsidP="00940912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  <w:t>ЛР по «Численным методам</w:t>
                        </w:r>
                        <w:proofErr w:type="gramStart"/>
                        <w:r w:rsidRPr="00375540"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  <w:t>»-</w:t>
                        </w:r>
                        <w:proofErr w:type="gramEnd"/>
                        <w:r w:rsidRPr="00375540"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  <w:t>НГТУ-(17-ПМ)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4C298E">
        <w:rPr>
          <w:rFonts w:asciiTheme="minorHAnsi" w:hAnsiTheme="minorHAnsi"/>
          <w:i w:val="0"/>
          <w:noProof/>
          <w:lang w:val="ru-RU"/>
        </w:rPr>
        <mc:AlternateContent>
          <mc:Choice Requires="wps">
            <w:drawing>
              <wp:anchor distT="0" distB="0" distL="114300" distR="114300" simplePos="0" relativeHeight="251838464" behindDoc="0" locked="1" layoutInCell="0" allowOverlap="1" wp14:anchorId="668D97D6" wp14:editId="6106CCB9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0" t="0" r="0" b="0"/>
                <wp:wrapNone/>
                <wp:docPr id="73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760" cy="1018921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6" style="position:absolute;margin-left:56.7pt;margin-top:19.85pt;width:518.8pt;height:802.3pt;z-index:251838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" o:allowincell="f" filled="f" strokeweight="2pt">
                <w10:wrap anchorx="page" anchory="page"/>
                <w10:anchorlock/>
              </v:rect>
            </w:pict>
          </mc:Fallback>
        </mc:AlternateContent>
      </w:r>
      <w:r w:rsidRPr="004A4075">
        <w:rPr>
          <w:rFonts w:asciiTheme="minorHAnsi" w:eastAsia="Noto Sans CJK SC Regular" w:hAnsiTheme="minorHAnsi" w:cs="FreeSans"/>
          <w:i w:val="0"/>
          <w:color w:val="00000A"/>
          <w:kern w:val="3"/>
          <w:lang w:val="en-US" w:eastAsia="zh-CN" w:bidi="hi-IN"/>
        </w:rPr>
        <w:br w:type="page"/>
      </w:r>
    </w:p>
    <w:p w:rsidR="00940912" w:rsidRPr="007B298C" w:rsidRDefault="00940912" w:rsidP="00940912">
      <w:pPr>
        <w:pStyle w:val="1"/>
        <w:ind w:left="786"/>
        <w:jc w:val="both"/>
        <w:rPr>
          <w:rFonts w:asciiTheme="minorHAnsi" w:hAnsiTheme="minorHAnsi"/>
          <w:i w:val="0"/>
          <w:sz w:val="32"/>
          <w:szCs w:val="32"/>
          <w:lang w:val="en-US"/>
        </w:rPr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9571"/>
      </w:tblGrid>
      <w:tr w:rsidR="00940912" w:rsidTr="00DF7AD5">
        <w:tc>
          <w:tcPr>
            <w:tcW w:w="9571" w:type="dxa"/>
          </w:tcPr>
          <w:p w:rsidR="00940912" w:rsidRPr="003F5C0D" w:rsidRDefault="00940912" w:rsidP="00DF7AD5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 xml:space="preserve">Реализация на языке </w:t>
            </w:r>
            <w:r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FORTRAN</w:t>
            </w:r>
          </w:p>
        </w:tc>
      </w:tr>
      <w:tr w:rsidR="00940912" w:rsidRPr="004A4075" w:rsidTr="00DF7AD5">
        <w:trPr>
          <w:trHeight w:val="12833"/>
        </w:trPr>
        <w:tc>
          <w:tcPr>
            <w:tcW w:w="9571" w:type="dxa"/>
          </w:tcPr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return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endif</w:t>
            </w:r>
            <w:proofErr w:type="spellEnd"/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print *, "No solutions"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deallocate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(x)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return</w:t>
            </w:r>
          </w:p>
          <w:p w:rsidR="00940912" w:rsidRPr="00F51F56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end subroutine gauss</w:t>
            </w:r>
          </w:p>
        </w:tc>
      </w:tr>
    </w:tbl>
    <w:p w:rsidR="00940912" w:rsidRPr="004A4075" w:rsidRDefault="00940912" w:rsidP="00940912">
      <w:pPr>
        <w:jc w:val="left"/>
        <w:rPr>
          <w:rFonts w:asciiTheme="minorHAnsi" w:eastAsia="Noto Sans CJK SC Regular" w:hAnsiTheme="minorHAnsi" w:cs="FreeSans"/>
          <w:i w:val="0"/>
          <w:color w:val="00000A"/>
          <w:kern w:val="3"/>
          <w:lang w:val="en-US" w:eastAsia="zh-CN" w:bidi="hi-IN"/>
        </w:rPr>
      </w:pP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0A9FD236" wp14:editId="305006DC">
                <wp:simplePos x="0" y="0"/>
                <wp:positionH relativeFrom="column">
                  <wp:posOffset>-16510</wp:posOffset>
                </wp:positionH>
                <wp:positionV relativeFrom="paragraph">
                  <wp:posOffset>808165</wp:posOffset>
                </wp:positionV>
                <wp:extent cx="329565" cy="156845"/>
                <wp:effectExtent l="0" t="0" r="0" b="0"/>
                <wp:wrapNone/>
                <wp:docPr id="73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F7AD5" w:rsidRPr="00375540" w:rsidRDefault="00DF7AD5" w:rsidP="00940912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proofErr w:type="gramStart"/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Пров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439" style="position:absolute;margin-left:-1.3pt;margin-top:63.65pt;width:25.95pt;height:12.35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" filled="f" stroked="f" strokeweight=".25pt">
                <v:textbox inset="1pt,1pt,1pt,1pt">
                  <w:txbxContent>
                    <w:p w:rsidR="00DF7AD5" w:rsidRPr="00375540" w:rsidRDefault="00DF7AD5" w:rsidP="00940912">
                      <w:pPr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proofErr w:type="gramStart"/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Пров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0923E3F7" wp14:editId="40ED3D7E">
                <wp:simplePos x="0" y="0"/>
                <wp:positionH relativeFrom="column">
                  <wp:posOffset>318135</wp:posOffset>
                </wp:positionH>
                <wp:positionV relativeFrom="paragraph">
                  <wp:posOffset>768540</wp:posOffset>
                </wp:positionV>
                <wp:extent cx="988060" cy="186055"/>
                <wp:effectExtent l="0" t="0" r="2540" b="4445"/>
                <wp:wrapNone/>
                <wp:docPr id="736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806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F7AD5" w:rsidRPr="00EF2F6B" w:rsidRDefault="00DF7AD5" w:rsidP="0094091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F2F6B">
                              <w:rPr>
                                <w:rFonts w:asciiTheme="minorHAnsi" w:hAnsiTheme="minorHAnsi"/>
                                <w:i w:val="0"/>
                                <w:sz w:val="18"/>
                                <w:szCs w:val="18"/>
                                <w:lang w:val="ru-RU"/>
                              </w:rPr>
                              <w:t>Талалушкина</w:t>
                            </w:r>
                            <w:proofErr w:type="spellEnd"/>
                            <w:r w:rsidRPr="00EF2F6B">
                              <w:rPr>
                                <w:rFonts w:asciiTheme="minorHAnsi" w:hAnsiTheme="minorHAnsi"/>
                                <w:i w:val="0"/>
                                <w:sz w:val="18"/>
                                <w:szCs w:val="18"/>
                                <w:lang w:val="ru-RU"/>
                              </w:rPr>
                              <w:t xml:space="preserve"> Л.В.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440" style="position:absolute;margin-left:25.05pt;margin-top:60.5pt;width:77.8pt;height:14.6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" filled="f" stroked="f" strokeweight=".25pt">
                <v:textbox inset="1pt,1pt,1pt,1pt">
                  <w:txbxContent>
                    <w:p w:rsidR="00DF7AD5" w:rsidRPr="00EF2F6B" w:rsidRDefault="00DF7AD5" w:rsidP="0094091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EF2F6B">
                        <w:rPr>
                          <w:rFonts w:asciiTheme="minorHAnsi" w:hAnsiTheme="minorHAnsi"/>
                          <w:i w:val="0"/>
                          <w:sz w:val="18"/>
                          <w:szCs w:val="18"/>
                          <w:lang w:val="ru-RU"/>
                        </w:rPr>
                        <w:t>Талалушкина</w:t>
                      </w:r>
                      <w:proofErr w:type="spellEnd"/>
                      <w:r w:rsidRPr="00EF2F6B">
                        <w:rPr>
                          <w:rFonts w:asciiTheme="minorHAnsi" w:hAnsiTheme="minorHAnsi"/>
                          <w:i w:val="0"/>
                          <w:sz w:val="18"/>
                          <w:szCs w:val="18"/>
                          <w:lang w:val="ru-RU"/>
                        </w:rPr>
                        <w:t xml:space="preserve"> Л.В.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685CDE8B" wp14:editId="4DD2572F">
                <wp:simplePos x="0" y="0"/>
                <wp:positionH relativeFrom="column">
                  <wp:posOffset>1633220</wp:posOffset>
                </wp:positionH>
                <wp:positionV relativeFrom="paragraph">
                  <wp:posOffset>637540</wp:posOffset>
                </wp:positionV>
                <wp:extent cx="567690" cy="147320"/>
                <wp:effectExtent l="0" t="0" r="3810" b="5080"/>
                <wp:wrapNone/>
                <wp:docPr id="737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7690" cy="147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F7AD5" w:rsidRPr="00375540" w:rsidRDefault="00DF7AD5" w:rsidP="00940912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31.10.19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441" style="position:absolute;margin-left:128.6pt;margin-top:50.2pt;width:44.7pt;height:11.6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" filled="f" stroked="f" strokeweight=".25pt">
                <v:textbox inset="1pt,1pt,1pt,1pt">
                  <w:txbxContent>
                    <w:p w:rsidR="00DF7AD5" w:rsidRPr="00375540" w:rsidRDefault="00DF7AD5" w:rsidP="00940912">
                      <w:pPr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31.10.19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9677401" wp14:editId="30D9FA3E">
                <wp:simplePos x="0" y="0"/>
                <wp:positionH relativeFrom="column">
                  <wp:posOffset>-327660</wp:posOffset>
                </wp:positionH>
                <wp:positionV relativeFrom="paragraph">
                  <wp:posOffset>625030</wp:posOffset>
                </wp:positionV>
                <wp:extent cx="329565" cy="156845"/>
                <wp:effectExtent l="0" t="0" r="0" b="0"/>
                <wp:wrapNone/>
                <wp:docPr id="738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F7AD5" w:rsidRPr="00375540" w:rsidRDefault="00DF7AD5" w:rsidP="00940912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442" style="position:absolute;margin-left:-25.8pt;margin-top:49.2pt;width:25.95pt;height:12.35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" filled="f" stroked="f" strokeweight=".25pt">
                <v:textbox inset="1pt,1pt,1pt,1pt">
                  <w:txbxContent>
                    <w:p w:rsidR="00DF7AD5" w:rsidRPr="00375540" w:rsidRDefault="00DF7AD5" w:rsidP="00940912">
                      <w:pPr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3561F8FC" wp14:editId="0A99BAEF">
                <wp:simplePos x="0" y="0"/>
                <wp:positionH relativeFrom="column">
                  <wp:posOffset>395605</wp:posOffset>
                </wp:positionH>
                <wp:positionV relativeFrom="paragraph">
                  <wp:posOffset>632460</wp:posOffset>
                </wp:positionV>
                <wp:extent cx="751840" cy="156845"/>
                <wp:effectExtent l="0" t="0" r="0" b="0"/>
                <wp:wrapNone/>
                <wp:docPr id="739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1840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F7AD5" w:rsidRPr="00375540" w:rsidRDefault="00DF7AD5" w:rsidP="00940912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Карпов М.О.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_x0000_s1443" style="position:absolute;margin-left:31.15pt;margin-top:49.8pt;width:59.2pt;height:12.35pt;z-index:251851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" filled="f" stroked="f" strokeweight=".25pt">
                <v:textbox inset="1pt,1pt,1pt,1pt">
                  <w:txbxContent>
                    <w:p w:rsidR="00DF7AD5" w:rsidRPr="00375540" w:rsidRDefault="00DF7AD5" w:rsidP="00940912">
                      <w:pPr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Карпов М.О.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46A51F11" wp14:editId="47A5AA83">
                <wp:simplePos x="0" y="0"/>
                <wp:positionH relativeFrom="column">
                  <wp:posOffset>1637030</wp:posOffset>
                </wp:positionH>
                <wp:positionV relativeFrom="paragraph">
                  <wp:posOffset>810705</wp:posOffset>
                </wp:positionV>
                <wp:extent cx="577215" cy="149860"/>
                <wp:effectExtent l="0" t="0" r="0" b="2540"/>
                <wp:wrapNone/>
                <wp:docPr id="740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7215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F7AD5" w:rsidRPr="00375540" w:rsidRDefault="00DF7AD5" w:rsidP="00940912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31.10.19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444" style="position:absolute;margin-left:128.9pt;margin-top:63.85pt;width:45.45pt;height:11.8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" filled="f" stroked="f" strokeweight=".25pt">
                <v:textbox inset="1pt,1pt,1pt,1pt">
                  <w:txbxContent>
                    <w:p w:rsidR="00DF7AD5" w:rsidRPr="00375540" w:rsidRDefault="00DF7AD5" w:rsidP="00940912">
                      <w:pPr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31.10.19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398B4D8A" wp14:editId="302A7AD4">
                <wp:simplePos x="0" y="0"/>
                <wp:positionH relativeFrom="column">
                  <wp:posOffset>-19050</wp:posOffset>
                </wp:positionH>
                <wp:positionV relativeFrom="paragraph">
                  <wp:posOffset>625665</wp:posOffset>
                </wp:positionV>
                <wp:extent cx="329565" cy="156845"/>
                <wp:effectExtent l="0" t="0" r="0" b="0"/>
                <wp:wrapNone/>
                <wp:docPr id="741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F7AD5" w:rsidRPr="00375540" w:rsidRDefault="00DF7AD5" w:rsidP="00940912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Вып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445" style="position:absolute;margin-left:-1.5pt;margin-top:49.25pt;width:25.95pt;height:12.35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" filled="f" stroked="f" strokeweight=".25pt">
                <v:textbox inset="1pt,1pt,1pt,1pt">
                  <w:txbxContent>
                    <w:p w:rsidR="00DF7AD5" w:rsidRPr="00375540" w:rsidRDefault="00DF7AD5" w:rsidP="00940912">
                      <w:pPr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proofErr w:type="spellStart"/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Вып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4C298E">
        <w:rPr>
          <w:rFonts w:asciiTheme="minorHAnsi" w:hAnsiTheme="minorHAnsi"/>
          <w:i w:val="0"/>
          <w:noProof/>
          <w:lang w:val="ru-RU"/>
        </w:rPr>
        <mc:AlternateContent>
          <mc:Choice Requires="wpg">
            <w:drawing>
              <wp:anchor distT="0" distB="0" distL="114300" distR="114300" simplePos="0" relativeHeight="251847680" behindDoc="0" locked="1" layoutInCell="0" allowOverlap="1" wp14:anchorId="68B6ECBB" wp14:editId="4CA4BA58">
                <wp:simplePos x="0" y="0"/>
                <wp:positionH relativeFrom="page">
                  <wp:posOffset>723900</wp:posOffset>
                </wp:positionH>
                <wp:positionV relativeFrom="page">
                  <wp:posOffset>247650</wp:posOffset>
                </wp:positionV>
                <wp:extent cx="6588760" cy="10189210"/>
                <wp:effectExtent l="0" t="0" r="21590" b="21590"/>
                <wp:wrapNone/>
                <wp:docPr id="74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74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4" name="Line 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45" name="Line 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46" name="Line 6"/>
                        <wps:cNvCnPr/>
                        <wps:spPr bwMode="auto">
                          <a:xfrm>
                            <a:off x="2012" y="18941"/>
                            <a:ext cx="0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47" name="Line 7"/>
                        <wps:cNvCnPr/>
                        <wps:spPr bwMode="auto">
                          <a:xfrm>
                            <a:off x="4896" y="18977"/>
                            <a:ext cx="0" cy="102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48" name="Line 8"/>
                        <wps:cNvCnPr/>
                        <wps:spPr bwMode="auto">
                          <a:xfrm>
                            <a:off x="6014" y="18958"/>
                            <a:ext cx="29" cy="104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49" name="Line 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50" name="Line 1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51" name="Line 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52" name="Line 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53" name="Line 1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54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79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AD5" w:rsidRPr="00375540" w:rsidRDefault="00DF7AD5" w:rsidP="00940912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  <w:t>№</w:t>
                              </w: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5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9" y="19338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AD5" w:rsidRPr="00375540" w:rsidRDefault="00DF7AD5" w:rsidP="00940912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5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79"/>
                            <a:ext cx="23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AD5" w:rsidRPr="00375540" w:rsidRDefault="00DF7AD5" w:rsidP="00940912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  <w:t>Ф.И.О.</w:t>
                              </w: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57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896" y="19660"/>
                            <a:ext cx="1263" cy="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AD5" w:rsidRPr="00375540" w:rsidRDefault="00DF7AD5" w:rsidP="00940912">
                              <w:pPr>
                                <w:pStyle w:val="ab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Под</w:t>
                              </w:r>
                              <w:proofErr w:type="spellEnd"/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  <w:t>п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5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043" y="19698"/>
                            <a:ext cx="1561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AD5" w:rsidRPr="00375540" w:rsidRDefault="00DF7AD5" w:rsidP="00940912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5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AD5" w:rsidRPr="00375540" w:rsidRDefault="00DF7AD5" w:rsidP="00940912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0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AD5" w:rsidRPr="007B298C" w:rsidRDefault="00DF7AD5" w:rsidP="00940912">
                              <w:pPr>
                                <w:pStyle w:val="ab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16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1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AD5" w:rsidRPr="00375540" w:rsidRDefault="00DF7AD5" w:rsidP="00940912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  <w:t>ЛР по «Численным методам</w:t>
                              </w:r>
                              <w:proofErr w:type="gramStart"/>
                              <w:r w:rsidRPr="00375540"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  <w:t>»-</w:t>
                              </w:r>
                              <w:proofErr w:type="gramEnd"/>
                              <w:r w:rsidRPr="00375540"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  <w:t>НГТУ-(17-ПМ)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446" style="position:absolute;margin-left:57pt;margin-top:19.5pt;width:518.8pt;height:802.3pt;z-index:25184768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" o:allowincell="f">
                <v:rect id="Rectangle 3" o:spid="_x0000_s144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osWsUA&#10;AADcAAAADwAAAGRycy9kb3ducmV2LnhtbESP0WrCQBRE34X+w3ILfTMbW7EaXSUWhD6Jpn7AJXtN&#10;gtm7aXZN0n69Kwg+DjNzhlltBlOLjlpXWVYwiWIQxLnVFRcKTj+78RyE88gaa8uk4I8cbNYvoxUm&#10;2vZ8pC7zhQgQdgkqKL1vEildXpJBF9mGOHhn2xr0QbaF1C32AW5q+R7HM2mw4rBQYkNfJeWX7GoU&#10;XPzQ7dMi+98tTttFftim/fU3VertdUiXIDwN/hl+tL+1gs/pB9zPhCMg1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uixaxQAAANwAAAAPAAAAAAAAAAAAAAAAAJgCAABkcnMv&#10;ZG93bnJldi54bWxQSwUGAAAAAAQABAD1AAAAigMAAAAA&#10;" filled="f" strokeweight="2pt"/>
                <v:line id="Line 4" o:spid="_x0000_s144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2lZ78QAAADcAAAADwAAAGRycy9kb3ducmV2LnhtbESPQWvCQBSE70L/w/IK3nRTsbakriEI&#10;kd6kSS65PbPPJJh9G7Krpv/eLRQ8DjPzDbNNJtOLG42us6zgbRmBIK6t7rhRUBbZ4hOE88gae8uk&#10;4JccJLuX2RZjbe/8Q7fcNyJA2MWooPV+iKV0dUsG3dIOxME729GgD3JspB7xHuCml6so2kiDHYeF&#10;Fgfat1Rf8qtRcKnK9+xw3Ouiz1N9ajJfnc5aqfnrlH6B8DT5Z/i//a0VfKzX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7aVnvxAAAANwAAAAPAAAAAAAAAAAA&#10;AAAAAKECAABkcnMvZG93bnJldi54bWxQSwUGAAAAAAQABAD5AAAAkgMAAAAA&#10;" strokeweight="2pt"/>
                <v:line id="Line 5" o:spid="_x0000_s144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X8dMQAAADcAAAADwAAAGRycy9kb3ducmV2LnhtbESPQWvCQBSE70L/w/IK3nRTqbakriEI&#10;Kd5Kk1xye2afSTD7NmRXjf/eLRQ8DjPzDbNNJtOLK42us6zgbRmBIK6t7rhRUBbZ4hOE88gae8uk&#10;4E4Okt3LbIuxtjf+pWvuGxEg7GJU0Ho/xFK6uiWDbmkH4uCd7GjQBzk2Uo94C3DTy1UUbaTBjsNC&#10;iwPtW6rP+cUoOFflOvv+2euiz1N9bDJfHU9aqfnrlH6B8DT5Z/i/fdAKPt7X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Jfx0xAAAANwAAAAPAAAAAAAAAAAA&#10;AAAAAKECAABkcnMvZG93bnJldi54bWxQSwUGAAAAAAQABAD5AAAAkgMAAAAA&#10;" strokeweight="2pt"/>
                <v:line id="Line 6" o:spid="_x0000_s1450" style="position:absolute;visibility:visible;mso-wrap-style:square" from="2012,18941" to="201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diA8IAAADcAAAADwAAAGRycy9kb3ducmV2LnhtbESPQYvCMBSE74L/ITzBm6bK6i7VKCJ0&#10;8Sa2Xrw9m2dbbF5KE7X+eyMIHoeZ+YZZrjtTizu1rrKsYDKOQBDnVldcKDhmyegPhPPIGmvLpOBJ&#10;Dtarfm+JsbYPPtA99YUIEHYxKii9b2IpXV6SQTe2DXHwLrY16INsC6lbfAS4qeU0iubSYMVhocSG&#10;tiXl1/RmFFxPx1nyv9/qrE43+lwk/nS+aKWGg26zAOGp89/wp73TCn5/5v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PdiA8IAAADcAAAADwAAAAAAAAAAAAAA&#10;AAChAgAAZHJzL2Rvd25yZXYueG1sUEsFBgAAAAAEAAQA+QAAAJADAAAAAA==&#10;" strokeweight="2pt"/>
                <v:line id="Line 7" o:spid="_x0000_s1451" style="position:absolute;visibility:visible;mso-wrap-style:square" from="4896,18977" to="4896,20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7vHmMMAAADcAAAADwAAAGRycy9kb3ducmV2LnhtbESPS4vCQBCE74L/YWjBm04UX0RHESHL&#10;3hajF2+dTOeBmZ6QmdXsv98RBI9FVX1F7Q69acSDOldbVjCbRiCIc6trLhVcL8lkA8J5ZI2NZVLw&#10;Rw4O++Fgh7G2Tz7TI/WlCBB2MSqovG9jKV1ekUE3tS1x8ArbGfRBdqXUHT4D3DRyHkUrabDmsFBh&#10;S6eK8nv6axTcb9dl8vVz0pcmPeqsTPwtK7RS41F/3ILw1PtP+N3+1grWizW8zoQjIP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u7x5jDAAAA3AAAAA8AAAAAAAAAAAAA&#10;AAAAoQIAAGRycy9kb3ducmV2LnhtbFBLBQYAAAAABAAEAPkAAACRAwAAAAA=&#10;" strokeweight="2pt"/>
                <v:line id="Line 8" o:spid="_x0000_s1452" style="position:absolute;visibility:visible;mso-wrap-style:square" from="6014,18958" to="6043,20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RT6r0AAADcAAAADwAAAGRycy9kb3ducmV2LnhtbERPuwrCMBTdBf8hXMFNU8UX1SgiVNzE&#10;6uJ2ba5tsbkpTdT692YQHA/nvdq0phIvalxpWcFoGIEgzqwuOVdwOSeDBQjnkTVWlknBhxxs1t3O&#10;CmNt33yiV+pzEULYxaig8L6OpXRZQQbd0NbEgbvbxqAPsMmlbvAdwk0lx1E0kwZLDg0F1rQrKHuk&#10;T6Pgcb1Mk/1xp89VutW3PPHX210r1e+12yUIT63/i3/ug1Ywn4S14Uw4AnL9B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okU+q9AAAA3AAAAA8AAAAAAAAAAAAAAAAAoQIA&#10;AGRycy9kb3ducmV2LnhtbFBLBQYAAAAABAAEAPkAAACLAwAAAAA=&#10;" strokeweight="2pt"/>
                <v:line id="Line 9" o:spid="_x0000_s145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Wj2ccMAAADcAAAADwAAAGRycy9kb3ducmV2LnhtbESPT4vCMBTE74LfITzBm6aKrlqNIkLF&#10;27LVi7fX5vUPNi+lidr99puFhT0OM/MbZnfoTSNe1LnasoLZNAJBnFtdc6ngdk0maxDOI2tsLJOC&#10;b3Jw2A8HO4y1ffMXvVJfigBhF6OCyvs2ltLlFRl0U9sSB6+wnUEfZFdK3eE7wE0j51H0IQ3WHBYq&#10;bOlUUf5In0bB435bJufPk7426VFnZeLvWaGVGo/64xaEp97/h//aF61gtdjA75lwBOT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Vo9nHDAAAA3AAAAA8AAAAAAAAAAAAA&#10;AAAAoQIAAGRycy9kb3ducmV2LnhtbFBLBQYAAAAABAAEAPkAAACRAwAAAAA=&#10;" strokeweight="2pt"/>
                <v:line id="Line 10" o:spid="_x0000_s145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YvJMb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MQvzw5lwBOTm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GLyTG9AAAA3AAAAA8AAAAAAAAAAAAAAAAAoQIA&#10;AGRycy9kb3ducmV2LnhtbFBLBQYAAAAABAAEAPkAAACLAwAAAAA=&#10;" strokeweight="2pt"/>
                <v:line id="Line 11" o:spid="_x0000_s145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TuGcUAAADcAAAADwAAAGRycy9kb3ducmV2LnhtbESP3WoCMRSE7wXfIRzBu5rdgj/dGkX6&#10;A0ovRO0DHDenm9XNyZKkuu3TN0LBy2FmvmHmy8424kI+1I4V5KMMBHHpdM2Vgs/D+8MMRIjIGhvH&#10;pOCHAiwX/d4cC+2uvKPLPlYiQTgUqMDE2BZShtKQxTByLXHyvpy3GJP0ldQerwluG/mYZRNpsea0&#10;YLClF0Plef9tFWz88eOc/1ZGHnnj35rt61OwJ6WGg271DCJSF+/h//ZaK5iOc7idSUdAL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nTuGcUAAADcAAAADwAAAAAAAAAA&#10;AAAAAAChAgAAZHJzL2Rvd25yZXYueG1sUEsFBgAAAAAEAAQA+QAAAJMDAAAAAA==&#10;" strokeweight="1pt"/>
                <v:line id="Line 12" o:spid="_x0000_s145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Xy3c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4zh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4V8t3AAAAA3AAAAA8AAAAAAAAAAAAAAAAA&#10;oQIAAGRycy9kb3ducmV2LnhtbFBLBQYAAAAABAAEAPkAAACOAwAAAAA=&#10;" strokeweight="2pt"/>
                <v:line id="Line 13" o:spid="_x0000_s145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erV9cUAAADcAAAADwAAAGRycy9kb3ducmV2LnhtbESP3WoCMRSE74W+QzgF72rWitVujVK0&#10;QsUL8ecBjpvTzdbNyZKkuvXpTaHg5TAz3zCTWWtrcSYfKscK+r0MBHHhdMWlgsN++TQGESKyxtox&#10;KfilALPpQ2eCuXYX3tJ5F0uRIBxyVGBibHIpQ2HIYui5hjh5X85bjEn6UmqPlwS3tXzOshdpseK0&#10;YLChuaHitPuxClb+uD71r6WRR175j3qzeA32W6nuY/v+BiJSG+/h//anVjAaDuDvTDoCcno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erV9cUAAADcAAAADwAAAAAAAAAA&#10;AAAAAAChAgAAZHJzL2Rvd25yZXYueG1sUEsFBgAAAAAEAAQA+QAAAJMDAAAAAA==&#10;" strokeweight="1pt"/>
                <v:rect id="Rectangle 14" o:spid="_x0000_s1458" style="position:absolute;left:54;top:19679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fCDcIA&#10;AADcAAAADwAAAGRycy9kb3ducmV2LnhtbESPQYvCMBSE78L+h/AW9qbpirpajVIEYa9WhT0+mmdb&#10;t3mpSdT6740geBxm5htmsepMI67kfG1ZwfcgAUFcWF1zqWC/2/SnIHxA1thYJgV38rBafvQWmGp7&#10;4y1d81CKCGGfooIqhDaV0hcVGfQD2xJH72idwRClK6V2eItw08hhkkykwZrjQoUtrSsq/vOLUZBl&#10;p+5wzme48XKauIke6TL7U+rrs8vmIAJ14R1+tX+1gp/xCJ5n4hG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h8INwgAAANwAAAAPAAAAAAAAAAAAAAAAAJgCAABkcnMvZG93&#10;bnJldi54bWxQSwUGAAAAAAQABAD1AAAAhwMAAAAA&#10;" filled="f" stroked="f" strokeweight=".25pt">
                  <v:textbox inset="1pt,1pt,1pt,1pt">
                    <w:txbxContent>
                      <w:p w:rsidR="00DF7AD5" w:rsidRPr="00375540" w:rsidRDefault="00DF7AD5" w:rsidP="00940912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  <w:t>№</w:t>
                        </w: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_x0000_s1459" style="position:absolute;left:29;top:19338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tnlsIA&#10;AADcAAAADwAAAGRycy9kb3ducmV2LnhtbESPQYvCMBSE78L+h/AW9qapsrpajVIEYa9WhT0+mmdb&#10;bV5qErX7740geBxm5htmsepMI27kfG1ZwXCQgCAurK65VLDfbfpTED4ga2wsk4J/8rBafvQWmGp7&#10;5y3d8lCKCGGfooIqhDaV0hcVGfQD2xJH72idwRClK6V2eI9w08hRkkykwZrjQoUtrSsqzvnVKMiy&#10;U3e45DPceDlN3ER/6zL7U+rrs8vmIAJ14R1+tX+1gp/xGJ5n4hG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y2eWwgAAANwAAAAPAAAAAAAAAAAAAAAAAJgCAABkcnMvZG93&#10;bnJldi54bWxQSwUGAAAAAAQABAD1AAAAhwMAAAAA&#10;" filled="f" stroked="f" strokeweight=".25pt">
                  <v:textbox inset="1pt,1pt,1pt,1pt">
                    <w:txbxContent>
                      <w:p w:rsidR="00DF7AD5" w:rsidRPr="00375540" w:rsidRDefault="00DF7AD5" w:rsidP="00940912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2</w:t>
                        </w:r>
                      </w:p>
                    </w:txbxContent>
                  </v:textbox>
                </v:rect>
                <v:rect id="Rectangle 16" o:spid="_x0000_s1460" style="position:absolute;left:2267;top:19679;width:23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n54cIA&#10;AADcAAAADwAAAGRycy9kb3ducmV2LnhtbESPQWvCQBSE7wX/w/IKvdVNi0aNrhIKQq+mCh4f2WcS&#10;zb6Nu6vGf+8KQo/DzHzDLFa9acWVnG8sK/gaJiCIS6sbrhRs/9afUxA+IGtsLZOCO3lYLQdvC8y0&#10;vfGGrkWoRISwz1BBHUKXSenLmgz6oe2Io3ewzmCI0lVSO7xFuGnld5Kk0mDDcaHGjn5qKk/FxSjI&#10;82O/OxczXHs5TVyqR7rK90p9vPf5HESgPvyHX+1frWAyTuF5Jh4B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GfnhwgAAANwAAAAPAAAAAAAAAAAAAAAAAJgCAABkcnMvZG93&#10;bnJldi54bWxQSwUGAAAAAAQABAD1AAAAhwMAAAAA&#10;" filled="f" stroked="f" strokeweight=".25pt">
                  <v:textbox inset="1pt,1pt,1pt,1pt">
                    <w:txbxContent>
                      <w:p w:rsidR="00DF7AD5" w:rsidRPr="00375540" w:rsidRDefault="00DF7AD5" w:rsidP="00940912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  <w:t>Ф.И.О.</w:t>
                        </w: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7" o:spid="_x0000_s1461" style="position:absolute;left:4896;top:19660;width:1263;height:3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VcesIA&#10;AADcAAAADwAAAGRycy9kb3ducmV2LnhtbESPT4vCMBTE74LfITxhb5oq679qlCIIe7UqeHw0z7a7&#10;zUtNstr99htB8DjMzG+Y9bYzjbiT87VlBeNRAoK4sLrmUsHpuB8uQPiArLGxTAr+yMN20++tMdX2&#10;wQe656EUEcI+RQVVCG0qpS8qMuhHtiWO3tU6gyFKV0rt8BHhppGTJJlJgzXHhQpb2lVU/OS/RkGW&#10;fXfnW77EvZeLxM30py6zi1Ifgy5bgQjUhXf41f7SCubTOTzPxCMgN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VVx6wgAAANwAAAAPAAAAAAAAAAAAAAAAAJgCAABkcnMvZG93&#10;bnJldi54bWxQSwUGAAAAAAQABAD1AAAAhwMAAAAA&#10;" filled="f" stroked="f" strokeweight=".25pt">
                  <v:textbox inset="1pt,1pt,1pt,1pt">
                    <w:txbxContent>
                      <w:p w:rsidR="00DF7AD5" w:rsidRPr="00375540" w:rsidRDefault="00DF7AD5" w:rsidP="00940912">
                        <w:pPr>
                          <w:pStyle w:val="ab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Под</w:t>
                        </w:r>
                        <w:proofErr w:type="spellEnd"/>
                        <w:r w:rsidRPr="00375540"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  <w:t>п</w:t>
                        </w: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18" o:spid="_x0000_s1462" style="position:absolute;left:6043;top:19698;width:1561;height: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8rICMAA&#10;AADcAAAADwAAAGRycy9kb3ducmV2LnhtbERPz2vCMBS+C/4P4Qm7aTrZOleNUoSCV7sNdnw0b21d&#10;81KT2Nb/3hwGO358v3eHyXRiIOdbywqeVwkI4srqlmsFnx/FcgPCB2SNnWVScCcPh/18tsNM25HP&#10;NJShFjGEfYYKmhD6TEpfNWTQr2xPHLkf6wyGCF0ttcMxhptOrpMklQZbjg0N9nRsqPotb0ZBnl+m&#10;r2v5joWXm8Sl+kXX+bdST4sp34IINIV/8Z/7pBW8vca18Uw8AnL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8rICMAAAADcAAAADwAAAAAAAAAAAAAAAACYAgAAZHJzL2Rvd25y&#10;ZXYueG1sUEsFBgAAAAAEAAQA9QAAAIUDAAAAAA==&#10;" filled="f" stroked="f" strokeweight=".25pt">
                  <v:textbox inset="1pt,1pt,1pt,1pt">
                    <w:txbxContent>
                      <w:p w:rsidR="00DF7AD5" w:rsidRPr="00375540" w:rsidRDefault="00DF7AD5" w:rsidP="00940912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46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Ztk8IA&#10;AADcAAAADwAAAGRycy9kb3ducmV2LnhtbESPQYvCMBSE74L/ITxhb5oqq6vVKEUQ9mpV2OOjebbV&#10;5qUmWe3++40geBxm5htmtelMI+7kfG1ZwXiUgCAurK65VHA87IZzED4ga2wsk4I/8rBZ93srTLV9&#10;8J7ueShFhLBPUUEVQptK6YuKDPqRbYmjd7bOYIjSlVI7fES4aeQkSWbSYM1xocKWthUV1/zXKMiy&#10;S3e65QvceTlP3Ex/6jL7Uepj0GVLEIG68A6/2t9awdd0Ac8z8QjI9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hm2TwgAAANwAAAAPAAAAAAAAAAAAAAAAAJgCAABkcnMvZG93&#10;bnJldi54bWxQSwUGAAAAAAQABAD1AAAAhwMAAAAA&#10;" filled="f" stroked="f" strokeweight=".25pt">
                  <v:textbox inset="1pt,1pt,1pt,1pt">
                    <w:txbxContent>
                      <w:p w:rsidR="00DF7AD5" w:rsidRPr="00375540" w:rsidRDefault="00DF7AD5" w:rsidP="00940912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" o:spid="_x0000_s146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AOs74A&#10;AADcAAAADwAAAGRycy9kb3ducmV2LnhtbERPTYvCMBC9C/6HMII3TRWp2jVKEQSvVgWPQzPbdreZ&#10;1CRq/febw4LHx/ve7HrTiic531hWMJsmIIhLqxuuFFzOh8kKhA/IGlvLpOBNHnbb4WCDmbYvPtGz&#10;CJWIIewzVFCH0GVS+rImg35qO+LIfVtnMEToKqkdvmK4aeU8SVJpsOHYUGNH+5rK3+JhFOT5T3+9&#10;F2s8eLlKXKoXuspvSo1Hff4FIlAfPuJ/91ErWKZxfjwTj4Dc/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/QDrO+AAAA3AAAAA8AAAAAAAAAAAAAAAAAmAIAAGRycy9kb3ducmV2&#10;LnhtbFBLBQYAAAAABAAEAPUAAACDAwAAAAA=&#10;" filled="f" stroked="f" strokeweight=".25pt">
                  <v:textbox inset="1pt,1pt,1pt,1pt">
                    <w:txbxContent>
                      <w:p w:rsidR="00DF7AD5" w:rsidRPr="007B298C" w:rsidRDefault="00DF7AD5" w:rsidP="00940912">
                        <w:pPr>
                          <w:pStyle w:val="ab"/>
                          <w:jc w:val="center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16</w:t>
                        </w:r>
                      </w:p>
                    </w:txbxContent>
                  </v:textbox>
                </v:rect>
                <v:rect id="Rectangle 21" o:spid="_x0000_s146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yrKMEA&#10;AADcAAAADwAAAGRycy9kb3ducmV2LnhtbESPQYvCMBSE78L+h/AWvGmqSHW7RikLglerwh4fzdu2&#10;2rx0k6j13xtB8DjMzDfMct2bVlzJ+caygsk4AUFcWt1wpeCw34wWIHxA1thaJgV38rBefQyWmGl7&#10;4x1di1CJCGGfoYI6hC6T0pc1GfRj2xFH7886gyFKV0nt8BbhppXTJEmlwYbjQo0d/dRUnouLUZDn&#10;p/74X3zhxstF4lI901X+q9Tws8+/QQTqwzv8am+1gnk6geeZeAT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CcqyjBAAAA3AAAAA8AAAAAAAAAAAAAAAAAmAIAAGRycy9kb3du&#10;cmV2LnhtbFBLBQYAAAAABAAEAPUAAACGAwAAAAA=&#10;" filled="f" stroked="f" strokeweight=".25pt">
                  <v:textbox inset="1pt,1pt,1pt,1pt">
                    <w:txbxContent>
                      <w:p w:rsidR="00DF7AD5" w:rsidRPr="00375540" w:rsidRDefault="00DF7AD5" w:rsidP="00940912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  <w:t>ЛР по «Численным методам</w:t>
                        </w:r>
                        <w:proofErr w:type="gramStart"/>
                        <w:r w:rsidRPr="00375540"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  <w:t>»-</w:t>
                        </w:r>
                        <w:proofErr w:type="gramEnd"/>
                        <w:r w:rsidRPr="00375540"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  <w:t>НГТУ-(17-ПМ)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4C298E">
        <w:rPr>
          <w:rFonts w:asciiTheme="minorHAnsi" w:hAnsiTheme="minorHAnsi"/>
          <w:i w:val="0"/>
          <w:noProof/>
          <w:lang w:val="ru-RU"/>
        </w:rPr>
        <mc:AlternateContent>
          <mc:Choice Requires="wps">
            <w:drawing>
              <wp:anchor distT="0" distB="0" distL="114300" distR="114300" simplePos="0" relativeHeight="251848704" behindDoc="0" locked="1" layoutInCell="0" allowOverlap="1" wp14:anchorId="668D97D6" wp14:editId="6106CCB9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0" t="0" r="0" b="0"/>
                <wp:wrapNone/>
                <wp:docPr id="76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760" cy="1018921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6" style="position:absolute;margin-left:56.7pt;margin-top:19.85pt;width:518.8pt;height:802.3pt;z-index:251848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" o:allowincell="f" filled="f" strokeweight="2pt">
                <w10:wrap anchorx="page" anchory="page"/>
                <w10:anchorlock/>
              </v:rect>
            </w:pict>
          </mc:Fallback>
        </mc:AlternateContent>
      </w:r>
      <w:r w:rsidRPr="004A4075">
        <w:rPr>
          <w:rFonts w:asciiTheme="minorHAnsi" w:eastAsia="Noto Sans CJK SC Regular" w:hAnsiTheme="minorHAnsi" w:cs="FreeSans"/>
          <w:i w:val="0"/>
          <w:color w:val="00000A"/>
          <w:kern w:val="3"/>
          <w:lang w:val="en-US" w:eastAsia="zh-CN" w:bidi="hi-IN"/>
        </w:rPr>
        <w:br w:type="page"/>
      </w:r>
    </w:p>
    <w:p w:rsidR="00940912" w:rsidRPr="007B298C" w:rsidRDefault="00940912" w:rsidP="00940912">
      <w:pPr>
        <w:pStyle w:val="1"/>
        <w:ind w:left="786"/>
        <w:jc w:val="both"/>
        <w:rPr>
          <w:rFonts w:asciiTheme="minorHAnsi" w:hAnsiTheme="minorHAnsi"/>
          <w:i w:val="0"/>
          <w:sz w:val="32"/>
          <w:szCs w:val="32"/>
          <w:lang w:val="en-US"/>
        </w:rPr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9571"/>
      </w:tblGrid>
      <w:tr w:rsidR="00940912" w:rsidTr="00DF7AD5">
        <w:tc>
          <w:tcPr>
            <w:tcW w:w="9571" w:type="dxa"/>
          </w:tcPr>
          <w:p w:rsidR="00940912" w:rsidRPr="00940912" w:rsidRDefault="00940912" w:rsidP="00DF7AD5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</w:pPr>
            <w:r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 xml:space="preserve">Результат работы на языке </w:t>
            </w:r>
            <w:r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FORTRAN</w:t>
            </w:r>
          </w:p>
        </w:tc>
      </w:tr>
      <w:tr w:rsidR="00940912" w:rsidRPr="004A4075" w:rsidTr="00DF7AD5">
        <w:trPr>
          <w:trHeight w:val="12833"/>
        </w:trPr>
        <w:tc>
          <w:tcPr>
            <w:tcW w:w="9571" w:type="dxa"/>
          </w:tcPr>
          <w:p w:rsidR="00940912" w:rsidRDefault="001D0700" w:rsidP="00DF7AD5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</w:pPr>
            <w:r>
              <w:rPr>
                <w:rFonts w:asciiTheme="minorHAnsi" w:eastAsia="Noto Sans CJK SC Regular" w:hAnsiTheme="minorHAnsi" w:cs="FreeSans"/>
                <w:i w:val="0"/>
                <w:noProof/>
                <w:color w:val="00000A"/>
                <w:kern w:val="3"/>
                <w:lang w:val="ru-RU"/>
              </w:rPr>
              <w:drawing>
                <wp:inline distT="0" distB="0" distL="0" distR="0">
                  <wp:extent cx="5937885" cy="3966210"/>
                  <wp:effectExtent l="0" t="0" r="5715" b="0"/>
                  <wp:docPr id="89" name="Рисунок 89" descr="C:\Users\Михаил\Desktop\Snimok_ekrana_ot_2019-10-30_04-04-2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Михаил\Desktop\Snimok_ekrana_ot_2019-10-30_04-04-2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7885" cy="3966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40912" w:rsidRPr="004A4075" w:rsidRDefault="00940912" w:rsidP="00940912">
      <w:pPr>
        <w:jc w:val="left"/>
        <w:rPr>
          <w:rFonts w:asciiTheme="minorHAnsi" w:eastAsia="Noto Sans CJK SC Regular" w:hAnsiTheme="minorHAnsi" w:cs="FreeSans"/>
          <w:i w:val="0"/>
          <w:color w:val="00000A"/>
          <w:kern w:val="3"/>
          <w:lang w:val="en-US" w:eastAsia="zh-CN" w:bidi="hi-IN"/>
        </w:rPr>
      </w:pP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0A9FD236" wp14:editId="305006DC">
                <wp:simplePos x="0" y="0"/>
                <wp:positionH relativeFrom="column">
                  <wp:posOffset>-16510</wp:posOffset>
                </wp:positionH>
                <wp:positionV relativeFrom="paragraph">
                  <wp:posOffset>808165</wp:posOffset>
                </wp:positionV>
                <wp:extent cx="329565" cy="156845"/>
                <wp:effectExtent l="0" t="0" r="0" b="0"/>
                <wp:wrapNone/>
                <wp:docPr id="763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F7AD5" w:rsidRPr="00375540" w:rsidRDefault="00DF7AD5" w:rsidP="00940912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proofErr w:type="gramStart"/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Пров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466" style="position:absolute;margin-left:-1.3pt;margin-top:63.65pt;width:25.95pt;height:12.35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" filled="f" stroked="f" strokeweight=".25pt">
                <v:textbox inset="1pt,1pt,1pt,1pt">
                  <w:txbxContent>
                    <w:p w:rsidR="00DF7AD5" w:rsidRPr="00375540" w:rsidRDefault="00DF7AD5" w:rsidP="00940912">
                      <w:pPr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proofErr w:type="gramStart"/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Пров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0923E3F7" wp14:editId="40ED3D7E">
                <wp:simplePos x="0" y="0"/>
                <wp:positionH relativeFrom="column">
                  <wp:posOffset>318135</wp:posOffset>
                </wp:positionH>
                <wp:positionV relativeFrom="paragraph">
                  <wp:posOffset>768540</wp:posOffset>
                </wp:positionV>
                <wp:extent cx="988060" cy="186055"/>
                <wp:effectExtent l="0" t="0" r="2540" b="4445"/>
                <wp:wrapNone/>
                <wp:docPr id="764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806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F7AD5" w:rsidRPr="00EF2F6B" w:rsidRDefault="00DF7AD5" w:rsidP="0094091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F2F6B">
                              <w:rPr>
                                <w:rFonts w:asciiTheme="minorHAnsi" w:hAnsiTheme="minorHAnsi"/>
                                <w:i w:val="0"/>
                                <w:sz w:val="18"/>
                                <w:szCs w:val="18"/>
                                <w:lang w:val="ru-RU"/>
                              </w:rPr>
                              <w:t>Талалушкина</w:t>
                            </w:r>
                            <w:proofErr w:type="spellEnd"/>
                            <w:r w:rsidRPr="00EF2F6B">
                              <w:rPr>
                                <w:rFonts w:asciiTheme="minorHAnsi" w:hAnsiTheme="minorHAnsi"/>
                                <w:i w:val="0"/>
                                <w:sz w:val="18"/>
                                <w:szCs w:val="18"/>
                                <w:lang w:val="ru-RU"/>
                              </w:rPr>
                              <w:t xml:space="preserve"> Л.В.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467" style="position:absolute;margin-left:25.05pt;margin-top:60.5pt;width:77.8pt;height:14.6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" filled="f" stroked="f" strokeweight=".25pt">
                <v:textbox inset="1pt,1pt,1pt,1pt">
                  <w:txbxContent>
                    <w:p w:rsidR="00DF7AD5" w:rsidRPr="00EF2F6B" w:rsidRDefault="00DF7AD5" w:rsidP="0094091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EF2F6B">
                        <w:rPr>
                          <w:rFonts w:asciiTheme="minorHAnsi" w:hAnsiTheme="minorHAnsi"/>
                          <w:i w:val="0"/>
                          <w:sz w:val="18"/>
                          <w:szCs w:val="18"/>
                          <w:lang w:val="ru-RU"/>
                        </w:rPr>
                        <w:t>Талалушкина</w:t>
                      </w:r>
                      <w:proofErr w:type="spellEnd"/>
                      <w:r w:rsidRPr="00EF2F6B">
                        <w:rPr>
                          <w:rFonts w:asciiTheme="minorHAnsi" w:hAnsiTheme="minorHAnsi"/>
                          <w:i w:val="0"/>
                          <w:sz w:val="18"/>
                          <w:szCs w:val="18"/>
                          <w:lang w:val="ru-RU"/>
                        </w:rPr>
                        <w:t xml:space="preserve"> Л.В.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685CDE8B" wp14:editId="4DD2572F">
                <wp:simplePos x="0" y="0"/>
                <wp:positionH relativeFrom="column">
                  <wp:posOffset>1633220</wp:posOffset>
                </wp:positionH>
                <wp:positionV relativeFrom="paragraph">
                  <wp:posOffset>637540</wp:posOffset>
                </wp:positionV>
                <wp:extent cx="567690" cy="147320"/>
                <wp:effectExtent l="0" t="0" r="3810" b="5080"/>
                <wp:wrapNone/>
                <wp:docPr id="76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7690" cy="147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F7AD5" w:rsidRPr="00375540" w:rsidRDefault="00DF7AD5" w:rsidP="00940912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31.10.19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468" style="position:absolute;margin-left:128.6pt;margin-top:50.2pt;width:44.7pt;height:11.6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" filled="f" stroked="f" strokeweight=".25pt">
                <v:textbox inset="1pt,1pt,1pt,1pt">
                  <w:txbxContent>
                    <w:p w:rsidR="00DF7AD5" w:rsidRPr="00375540" w:rsidRDefault="00DF7AD5" w:rsidP="00940912">
                      <w:pPr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31.10.19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19677401" wp14:editId="30D9FA3E">
                <wp:simplePos x="0" y="0"/>
                <wp:positionH relativeFrom="column">
                  <wp:posOffset>-327660</wp:posOffset>
                </wp:positionH>
                <wp:positionV relativeFrom="paragraph">
                  <wp:posOffset>625030</wp:posOffset>
                </wp:positionV>
                <wp:extent cx="329565" cy="156845"/>
                <wp:effectExtent l="0" t="0" r="0" b="0"/>
                <wp:wrapNone/>
                <wp:docPr id="766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F7AD5" w:rsidRPr="00375540" w:rsidRDefault="00DF7AD5" w:rsidP="00940912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469" style="position:absolute;margin-left:-25.8pt;margin-top:49.2pt;width:25.95pt;height:12.35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" filled="f" stroked="f" strokeweight=".25pt">
                <v:textbox inset="1pt,1pt,1pt,1pt">
                  <w:txbxContent>
                    <w:p w:rsidR="00DF7AD5" w:rsidRPr="00375540" w:rsidRDefault="00DF7AD5" w:rsidP="00940912">
                      <w:pPr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3561F8FC" wp14:editId="0A99BAEF">
                <wp:simplePos x="0" y="0"/>
                <wp:positionH relativeFrom="column">
                  <wp:posOffset>395605</wp:posOffset>
                </wp:positionH>
                <wp:positionV relativeFrom="paragraph">
                  <wp:posOffset>632460</wp:posOffset>
                </wp:positionV>
                <wp:extent cx="751840" cy="156845"/>
                <wp:effectExtent l="0" t="0" r="0" b="0"/>
                <wp:wrapNone/>
                <wp:docPr id="767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1840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F7AD5" w:rsidRPr="00375540" w:rsidRDefault="00DF7AD5" w:rsidP="00940912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Карпов М.О.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_x0000_s1470" style="position:absolute;margin-left:31.15pt;margin-top:49.8pt;width:59.2pt;height:12.35pt;z-index:251862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" filled="f" stroked="f" strokeweight=".25pt">
                <v:textbox inset="1pt,1pt,1pt,1pt">
                  <w:txbxContent>
                    <w:p w:rsidR="00DF7AD5" w:rsidRPr="00375540" w:rsidRDefault="00DF7AD5" w:rsidP="00940912">
                      <w:pPr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Карпов М.О.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46A51F11" wp14:editId="47A5AA83">
                <wp:simplePos x="0" y="0"/>
                <wp:positionH relativeFrom="column">
                  <wp:posOffset>1637030</wp:posOffset>
                </wp:positionH>
                <wp:positionV relativeFrom="paragraph">
                  <wp:posOffset>810705</wp:posOffset>
                </wp:positionV>
                <wp:extent cx="577215" cy="149860"/>
                <wp:effectExtent l="0" t="0" r="0" b="2540"/>
                <wp:wrapNone/>
                <wp:docPr id="768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7215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F7AD5" w:rsidRPr="00375540" w:rsidRDefault="00DF7AD5" w:rsidP="00940912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31.10.19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471" style="position:absolute;margin-left:128.9pt;margin-top:63.85pt;width:45.45pt;height:11.8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" filled="f" stroked="f" strokeweight=".25pt">
                <v:textbox inset="1pt,1pt,1pt,1pt">
                  <w:txbxContent>
                    <w:p w:rsidR="00DF7AD5" w:rsidRPr="00375540" w:rsidRDefault="00DF7AD5" w:rsidP="00940912">
                      <w:pPr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31.10.19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398B4D8A" wp14:editId="302A7AD4">
                <wp:simplePos x="0" y="0"/>
                <wp:positionH relativeFrom="column">
                  <wp:posOffset>-19050</wp:posOffset>
                </wp:positionH>
                <wp:positionV relativeFrom="paragraph">
                  <wp:posOffset>625665</wp:posOffset>
                </wp:positionV>
                <wp:extent cx="329565" cy="156845"/>
                <wp:effectExtent l="0" t="0" r="0" b="0"/>
                <wp:wrapNone/>
                <wp:docPr id="769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F7AD5" w:rsidRPr="00375540" w:rsidRDefault="00DF7AD5" w:rsidP="00940912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Вып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472" style="position:absolute;margin-left:-1.5pt;margin-top:49.25pt;width:25.95pt;height:12.35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" filled="f" stroked="f" strokeweight=".25pt">
                <v:textbox inset="1pt,1pt,1pt,1pt">
                  <w:txbxContent>
                    <w:p w:rsidR="00DF7AD5" w:rsidRPr="00375540" w:rsidRDefault="00DF7AD5" w:rsidP="00940912">
                      <w:pPr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proofErr w:type="spellStart"/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Вып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4C298E">
        <w:rPr>
          <w:rFonts w:asciiTheme="minorHAnsi" w:hAnsiTheme="minorHAnsi"/>
          <w:i w:val="0"/>
          <w:noProof/>
          <w:lang w:val="ru-RU"/>
        </w:rPr>
        <mc:AlternateContent>
          <mc:Choice Requires="wpg">
            <w:drawing>
              <wp:anchor distT="0" distB="0" distL="114300" distR="114300" simplePos="0" relativeHeight="251857920" behindDoc="0" locked="1" layoutInCell="0" allowOverlap="1" wp14:anchorId="68B6ECBB" wp14:editId="4CA4BA58">
                <wp:simplePos x="0" y="0"/>
                <wp:positionH relativeFrom="page">
                  <wp:posOffset>723900</wp:posOffset>
                </wp:positionH>
                <wp:positionV relativeFrom="page">
                  <wp:posOffset>247650</wp:posOffset>
                </wp:positionV>
                <wp:extent cx="6588760" cy="10189210"/>
                <wp:effectExtent l="0" t="0" r="21590" b="21590"/>
                <wp:wrapNone/>
                <wp:docPr id="77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771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2" name="Line 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73" name="Line 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74" name="Line 6"/>
                        <wps:cNvCnPr/>
                        <wps:spPr bwMode="auto">
                          <a:xfrm>
                            <a:off x="2012" y="18941"/>
                            <a:ext cx="0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75" name="Line 7"/>
                        <wps:cNvCnPr/>
                        <wps:spPr bwMode="auto">
                          <a:xfrm>
                            <a:off x="4896" y="18977"/>
                            <a:ext cx="0" cy="102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76" name="Line 8"/>
                        <wps:cNvCnPr/>
                        <wps:spPr bwMode="auto">
                          <a:xfrm>
                            <a:off x="6014" y="18958"/>
                            <a:ext cx="29" cy="104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77" name="Line 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78" name="Line 1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79" name="Line 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80" name="Line 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81" name="Line 1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82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79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AD5" w:rsidRPr="00375540" w:rsidRDefault="00DF7AD5" w:rsidP="00940912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  <w:t>№</w:t>
                              </w: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3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9" y="19338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AD5" w:rsidRPr="00375540" w:rsidRDefault="00DF7AD5" w:rsidP="00940912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4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79"/>
                            <a:ext cx="23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AD5" w:rsidRPr="00375540" w:rsidRDefault="00DF7AD5" w:rsidP="00940912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  <w:t>Ф.И.О.</w:t>
                              </w: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5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896" y="19660"/>
                            <a:ext cx="1263" cy="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AD5" w:rsidRPr="00375540" w:rsidRDefault="00DF7AD5" w:rsidP="00940912">
                              <w:pPr>
                                <w:pStyle w:val="ab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Под</w:t>
                              </w:r>
                              <w:proofErr w:type="spellEnd"/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  <w:t>п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6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043" y="19698"/>
                            <a:ext cx="1561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AD5" w:rsidRPr="00375540" w:rsidRDefault="00DF7AD5" w:rsidP="00940912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7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AD5" w:rsidRPr="00375540" w:rsidRDefault="00DF7AD5" w:rsidP="00940912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8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AD5" w:rsidRPr="007B298C" w:rsidRDefault="00DF7AD5" w:rsidP="00940912">
                              <w:pPr>
                                <w:pStyle w:val="ab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17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9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AD5" w:rsidRPr="00375540" w:rsidRDefault="00DF7AD5" w:rsidP="00940912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  <w:t>ЛР по «Численным методам</w:t>
                              </w:r>
                              <w:proofErr w:type="gramStart"/>
                              <w:r w:rsidRPr="00375540"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  <w:t>»-</w:t>
                              </w:r>
                              <w:proofErr w:type="gramEnd"/>
                              <w:r w:rsidRPr="00375540"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  <w:t>НГТУ-(17-ПМ)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473" style="position:absolute;margin-left:57pt;margin-top:19.5pt;width:518.8pt;height:802.3pt;z-index:25185792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" o:allowincell="f">
                <v:rect id="Rectangle 3" o:spid="_x0000_s1474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jdC8UA&#10;AADcAAAADwAAAGRycy9kb3ducmV2LnhtbESPzWrDMBCE74W+g9hCbrWcHJLGiRKcgCGn0jp+gMXa&#10;2CbWyrHkn/bpq0Khx2FmvmH2x9m0YqTeNZYVLKMYBHFpdcOVguKavb6BcB5ZY2uZFHyRg+Ph+WmP&#10;ibYTf9KY+0oECLsEFdTed4mUrqzJoItsRxy8m+0N+iD7SuoepwA3rVzF8VoabDgs1NjRuabyng9G&#10;wd3P43ta5d/Ztjhty49TOg2PVKnFy5zuQHia/X/4r33RCjabJfyeCUdAH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SN0LxQAAANwAAAAPAAAAAAAAAAAAAAAAAJgCAABkcnMv&#10;ZG93bnJldi54bWxQSwUGAAAAAAQABAD1AAAAigMAAAAA&#10;" filled="f" strokeweight="2pt"/>
                <v:line id="Line 4" o:spid="_x0000_s1475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Cuvc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43h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Wgrr3AAAAA3AAAAA8AAAAAAAAAAAAAAAAA&#10;oQIAAGRycy9kb3ducmV2LnhtbFBLBQYAAAAABAAEAPkAAACOAwAAAAA=&#10;" strokeweight="2pt"/>
                <v:line id="Line 5" o:spid="_x0000_s1476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uwLJsMAAADcAAAADwAAAGRycy9kb3ducmV2LnhtbESPS4vCQBCE74L/YWjBm05UfBAdRYQs&#10;e1uMXrx1Mp0HZnpCZlaz/35HEDwWVfUVtTv0phEP6lxtWcFsGoEgzq2uuVRwvSSTDQjnkTU2lknB&#10;Hzk47IeDHcbaPvlMj9SXIkDYxaig8r6NpXR5RQbd1LbEwStsZ9AH2ZVSd/gMcNPIeRStpMGaw0KF&#10;LZ0qyu/pr1Fwv12XydfPSV+a9KizMvG3rNBKjUf9cQvCU+8/4Xf7WytYrxfwOhOOgNz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rsCybDAAAA3AAAAA8AAAAAAAAAAAAA&#10;AAAAoQIAAGRycy9kb3ducmV2LnhtbFBLBQYAAAAABAAEAPkAAACRAwAAAAA=&#10;" strokeweight="2pt"/>
                <v:line id="Line 6" o:spid="_x0000_s1477" style="position:absolute;visibility:visible;mso-wrap-style:square" from="2012,18941" to="201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QWTUsMAAADcAAAADwAAAGRycy9kb3ducmV2LnhtbESPS4vCQBCE74L/YWjBm04UX0RHESHL&#10;3hajF2+dTOeBmZ6QmdXsv98RBI9FVX1F7Q69acSDOldbVjCbRiCIc6trLhVcL8lkA8J5ZI2NZVLw&#10;Rw4O++Fgh7G2Tz7TI/WlCBB2MSqovG9jKV1ekUE3tS1x8ArbGfRBdqXUHT4D3DRyHkUrabDmsFBh&#10;S6eK8nv6axTcb9dl8vVz0pcmPeqsTPwtK7RS41F/3ILw1PtP+N3+1grW6wW8zoQjIP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UFk1LDAAAA3AAAAA8AAAAAAAAAAAAA&#10;AAAAoQIAAGRycy9kb3ducmV2LnhtbFBLBQYAAAAABAAEAPkAAACRAwAAAAA=&#10;" strokeweight="2pt"/>
                <v:line id="Line 7" o:spid="_x0000_s1478" style="position:absolute;visibility:visible;mso-wrap-style:square" from="4896,18977" to="4896,20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k2yc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03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pJNsnAAAAA3AAAAA8AAAAAAAAAAAAAAAAA&#10;oQIAAGRycy9kb3ducmV2LnhtbFBLBQYAAAAABAAEAPkAAACOAwAAAAA=&#10;" strokeweight="2pt"/>
                <v:line id="Line 8" o:spid="_x0000_s1479" style="position:absolute;visibility:visible;mso-wrap-style:square" from="6014,18958" to="6043,20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uovs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03h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qbqL7AAAAA3AAAAA8AAAAAAAAAAAAAAAAA&#10;oQIAAGRycy9kb3ducmV2LnhtbFBLBQYAAAAABAAEAPkAAACOAwAAAAA=&#10;" strokeweight="2pt"/>
                <v:line id="Line 9" o:spid="_x0000_s1480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cNJcMAAADcAAAADwAAAGRycy9kb3ducmV2LnhtbESPQWvCQBSE7wX/w/KE3pqNQhuJrhIC&#10;EW+l0Utuz+wzCWbfhuyq8d+7hUKPw8x8w2x2k+nFnUbXWVawiGIQxLXVHTcKTsfiYwXCeWSNvWVS&#10;8CQHu+3sbYOptg/+oXvpGxEg7FJU0Ho/pFK6uiWDLrIDcfAudjTogxwbqUd8BLjp5TKOv6TBjsNC&#10;iwPlLdXX8mYUXKvTZ7H/zvWxLzN9bgpfnS9aqff5lK1BeJr8f/ivfdAKkiSB3zPhCMjt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XXDSXDAAAA3AAAAA8AAAAAAAAAAAAA&#10;AAAAoQIAAGRycy9kb3ducmV2LnhtbFBLBQYAAAAABAAEAPkAAACRAwAAAAA=&#10;" strokeweight="2pt"/>
                <v:line id="Line 10" o:spid="_x0000_s1481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iZV7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sQhrw5lwBOTm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RImVe9AAAA3AAAAA8AAAAAAAAAAAAAAAAAoQIA&#10;AGRycy9kb3ducmV2LnhtbFBLBQYAAAAABAAEAPkAAACLAwAAAAA=&#10;" strokeweight="2pt"/>
                <v:line id="Line 11" o:spid="_x0000_s1482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7e+f8QAAADcAAAADwAAAGRycy9kb3ducmV2LnhtbESPQWsCMRSE70L/Q3iF3jSrh6qrUUpt&#10;oeJBav0Bz81zs7p5WZJUV3+9EQSPw8x8w0znra3FiXyoHCvo9zIQxIXTFZcKtn/f3RGIEJE11o5J&#10;wYUCzGcvnSnm2p35l06bWIoE4ZCjAhNjk0sZCkMWQ881xMnbO28xJulLqT2eE9zWcpBl79JixWnB&#10;YEOfhorj5t8qWPrd6ti/lkbueOm/6vViHOxBqbfX9mMCIlIbn+FH+0crGA7HcD+TjoC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t75/xAAAANwAAAAPAAAAAAAAAAAA&#10;AAAAAKECAABkcnMvZG93bnJldi54bWxQSwUGAAAAAAQABAD5AAAAkgMAAAAA&#10;" strokeweight="1pt"/>
                <v:line id="Line 12" o:spid="_x0000_s1483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+vldr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sQzzw5lwBOTm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/r5Xa9AAAA3AAAAA8AAAAAAAAAAAAAAAAAoQIA&#10;AGRycy9kb3ducmV2LnhtbFBLBQYAAAAABAAEAPkAAACLAwAAAAA=&#10;" strokeweight="2pt"/>
                <v:line id="Line 13" o:spid="_x0000_s1484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TCXsQAAADcAAAADwAAAGRycy9kb3ducmV2LnhtbESPQWsCMRSE74X+h/AK3mp2PVhdjSKt&#10;guKhaPsDnpvnZnXzsiRR1/56Uyj0OMzMN8x03tlGXMmH2rGCvJ+BIC6drrlS8P21eh2BCBFZY+OY&#10;FNwpwHz2/DTFQrsb7+i6j5VIEA4FKjAxtoWUoTRkMfRdS5y8o/MWY5K+ktrjLcFtIwdZNpQWa04L&#10;Blt6N1Se9xerYOMP23P+Uxl54I1fNp8f42BPSvVeusUERKQu/of/2mut4G2Uw++ZdATk7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FMJexAAAANwAAAAPAAAAAAAAAAAA&#10;AAAAAKECAABkcnMvZG93bnJldi54bWxQSwUGAAAAAAQABAD5AAAAkgMAAAAA&#10;" strokeweight="1pt"/>
                <v:rect id="Rectangle 14" o:spid="_x0000_s1485" style="position:absolute;left:54;top:19679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LTpcMA&#10;AADcAAAADwAAAGRycy9kb3ducmV2LnhtbESPwWrDMBBE74H+g9hCb7HcUFLXtRJMINBrnAZ6XKyt&#10;7cRauZJiu38fFQo5DjPzhim2s+nFSM53lhU8JykI4trqjhsFn8f9MgPhA7LG3jIp+CUP283DosBc&#10;24kPNFahERHCPkcFbQhDLqWvWzLoEzsQR+/bOoMhStdI7XCKcNPLVZqupcGO40KLA+1aqi/V1Sgo&#10;y/N8+qnecO9llrq1ftFN+aXU0+NcvoMINId7+L/9oRW8Ziv4OxOPgN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ELTpcMAAADcAAAADwAAAAAAAAAAAAAAAACYAgAAZHJzL2Rv&#10;d25yZXYueG1sUEsFBgAAAAAEAAQA9QAAAIgDAAAAAA==&#10;" filled="f" stroked="f" strokeweight=".25pt">
                  <v:textbox inset="1pt,1pt,1pt,1pt">
                    <w:txbxContent>
                      <w:p w:rsidR="00DF7AD5" w:rsidRPr="00375540" w:rsidRDefault="00DF7AD5" w:rsidP="00940912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  <w:t>№</w:t>
                        </w: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_x0000_s1486" style="position:absolute;left:29;top:19338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52PsIA&#10;AADcAAAADwAAAGRycy9kb3ducmV2LnhtbESPQWvCQBSE74X+h+UJ3pqNrdgYXSUUBK9GCx4f2WcS&#10;zb5Nd7ea/vuuIHgcZuYbZrkeTCeu5HxrWcEkSUEQV1a3XCs47DdvGQgfkDV2lknBH3lYr15flphr&#10;e+MdXctQiwhhn6OCJoQ+l9JXDRn0ie2Jo3eyzmCI0tVSO7xFuOnke5rOpMGW40KDPX01VF3KX6Og&#10;KM7D9085x42XWepmeqrr4qjUeDQUCxCBhvAMP9pbreAz+4D7mXgE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DnY+wgAAANwAAAAPAAAAAAAAAAAAAAAAAJgCAABkcnMvZG93&#10;bnJldi54bWxQSwUGAAAAAAQABAD1AAAAhwMAAAAA&#10;" filled="f" stroked="f" strokeweight=".25pt">
                  <v:textbox inset="1pt,1pt,1pt,1pt">
                    <w:txbxContent>
                      <w:p w:rsidR="00DF7AD5" w:rsidRPr="00375540" w:rsidRDefault="00DF7AD5" w:rsidP="00940912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2</w:t>
                        </w:r>
                      </w:p>
                    </w:txbxContent>
                  </v:textbox>
                </v:rect>
                <v:rect id="Rectangle 16" o:spid="_x0000_s1487" style="position:absolute;left:2267;top:19679;width:23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fuSsEA&#10;AADcAAAADwAAAGRycy9kb3ducmV2LnhtbESPQYvCMBSE7wv+h/AEb2vqIlqrUcqCsFe7Ch4fzbOt&#10;Ni81yWr990YQ9jjMzDfMatObVtzI+caygsk4AUFcWt1wpWD/u/1MQfiArLG1TAoe5GGzHnysMNP2&#10;zju6FaESEcI+QwV1CF0mpS9rMujHtiOO3sk6gyFKV0nt8B7hppVfSTKTBhuOCzV29F1TeSn+jII8&#10;P/eHa7HArZdp4mZ6qqv8qNRo2OdLEIH68B9+t3+0gnk6hdeZeATk+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Dn7krBAAAA3AAAAA8AAAAAAAAAAAAAAAAAmAIAAGRycy9kb3du&#10;cmV2LnhtbFBLBQYAAAAABAAEAPUAAACGAwAAAAA=&#10;" filled="f" stroked="f" strokeweight=".25pt">
                  <v:textbox inset="1pt,1pt,1pt,1pt">
                    <w:txbxContent>
                      <w:p w:rsidR="00DF7AD5" w:rsidRPr="00375540" w:rsidRDefault="00DF7AD5" w:rsidP="00940912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  <w:t>Ф.И.О.</w:t>
                        </w: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7" o:spid="_x0000_s1488" style="position:absolute;left:4896;top:19660;width:1263;height:3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6tL0cIA&#10;AADcAAAADwAAAGRycy9kb3ducmV2LnhtbESPQWvCQBSE74X+h+UJ3pqNpdoYXSUUBK9GCx4f2WcS&#10;zb5Nd7ea/vuuIHgcZuYbZrkeTCeu5HxrWcEkSUEQV1a3XCs47DdvGQgfkDV2lknBH3lYr15flphr&#10;e+MdXctQiwhhn6OCJoQ+l9JXDRn0ie2Jo3eyzmCI0tVSO7xFuOnke5rOpMGW40KDPX01VF3KX6Og&#10;KM7D9085x42XWepm+kPXxVGp8WgoFiACDeEZfrS3WsFnNoX7mXgE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q0vRwgAAANwAAAAPAAAAAAAAAAAAAAAAAJgCAABkcnMvZG93&#10;bnJldi54bWxQSwUGAAAAAAQABAD1AAAAhwMAAAAA&#10;" filled="f" stroked="f" strokeweight=".25pt">
                  <v:textbox inset="1pt,1pt,1pt,1pt">
                    <w:txbxContent>
                      <w:p w:rsidR="00DF7AD5" w:rsidRPr="00375540" w:rsidRDefault="00DF7AD5" w:rsidP="00940912">
                        <w:pPr>
                          <w:pStyle w:val="ab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Под</w:t>
                        </w:r>
                        <w:proofErr w:type="spellEnd"/>
                        <w:r w:rsidRPr="00375540"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  <w:t>п</w:t>
                        </w: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18" o:spid="_x0000_s1489" style="position:absolute;left:6043;top:19698;width:1561;height: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nVpsIA&#10;AADcAAAADwAAAGRycy9kb3ducmV2LnhtbESPQWvCQBSE74X+h+UVvNVNRWIaXSUUBK9GBY+P7GsS&#10;m32b7q4a/70rCB6HmfmGWawG04kLOd9aVvA1TkAQV1a3XCvY79afGQgfkDV2lknBjTyslu9vC8y1&#10;vfKWLmWoRYSwz1FBE0KfS+mrhgz6se2Jo/drncEQpauldniNcNPJSZKk0mDLcaHBnn4aqv7Ks1FQ&#10;FKfh8F9+49rLLHGpnuq6OCo1+hiKOYhAQ3iFn+2NVjDLUniciUdAL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edWmwgAAANwAAAAPAAAAAAAAAAAAAAAAAJgCAABkcnMvZG93&#10;bnJldi54bWxQSwUGAAAAAAQABAD1AAAAhwMAAAAA&#10;" filled="f" stroked="f" strokeweight=".25pt">
                  <v:textbox inset="1pt,1pt,1pt,1pt">
                    <w:txbxContent>
                      <w:p w:rsidR="00DF7AD5" w:rsidRPr="00375540" w:rsidRDefault="00DF7AD5" w:rsidP="00940912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490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VwPcEA&#10;AADcAAAADwAAAGRycy9kb3ducmV2LnhtbESPQYvCMBSE78L+h/AWvGm6Ilq7RimC4HWrgsdH87at&#10;Ni/dJGr33xtB8DjMzDfMct2bVtzI+caygq9xAoK4tLrhSsFhvx2lIHxA1thaJgX/5GG9+hgsMdP2&#10;zj90K0IlIoR9hgrqELpMSl/WZNCPbUccvV/rDIYoXSW1w3uEm1ZOkmQmDTYcF2rsaFNTeSmuRkGe&#10;n/vjX7HArZdp4mZ6qqv8pNTws8+/QQTqwzv8au+0gnk6h+eZeAT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A1cD3BAAAA3AAAAA8AAAAAAAAAAAAAAAAAmAIAAGRycy9kb3du&#10;cmV2LnhtbFBLBQYAAAAABAAEAPUAAACGAwAAAAA=&#10;" filled="f" stroked="f" strokeweight=".25pt">
                  <v:textbox inset="1pt,1pt,1pt,1pt">
                    <w:txbxContent>
                      <w:p w:rsidR="00DF7AD5" w:rsidRPr="00375540" w:rsidRDefault="00DF7AD5" w:rsidP="00940912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" o:spid="_x0000_s1491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rkT8AA&#10;AADcAAAADwAAAGRycy9kb3ducmV2LnhtbERPz2vCMBS+C/4P4Qm72VQZ2nVNJQjCrusm7Pho3tpu&#10;zUtNMu3+++Uw8Pjx/a4Osx3FlXwYHCvYZDkI4taZgTsF72+ndQEiRGSDo2NS8EsBDvVyUWFp3I1f&#10;6drETqQQDiUq6GOcSilD25PFkLmJOHGfzluMCfpOGo+3FG5Huc3znbQ4cGrocaJjT+1382MVaP01&#10;ny/NE56CLHK/M4+m0x9KPaxm/Qwi0hzv4n/3i1GwL9LadCYdAVn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arkT8AAAADcAAAADwAAAAAAAAAAAAAAAACYAgAAZHJzL2Rvd25y&#10;ZXYueG1sUEsFBgAAAAAEAAQA9QAAAIUDAAAAAA==&#10;" filled="f" stroked="f" strokeweight=".25pt">
                  <v:textbox inset="1pt,1pt,1pt,1pt">
                    <w:txbxContent>
                      <w:p w:rsidR="00DF7AD5" w:rsidRPr="007B298C" w:rsidRDefault="00DF7AD5" w:rsidP="00940912">
                        <w:pPr>
                          <w:pStyle w:val="ab"/>
                          <w:jc w:val="center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17</w:t>
                        </w:r>
                      </w:p>
                    </w:txbxContent>
                  </v:textbox>
                </v:rect>
                <v:rect id="Rectangle 21" o:spid="_x0000_s1492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ZB1MEA&#10;AADcAAAADwAAAGRycy9kb3ducmV2LnhtbESPQYvCMBSE7wv+h/CEva2pi2itRimC4NWugsdH82yr&#10;zUtNstr990YQ9jjMzDfMct2bVtzJ+caygvEoAUFcWt1wpeDws/1KQfiArLG1TAr+yMN6NfhYYqbt&#10;g/d0L0IlIoR9hgrqELpMSl/WZNCPbEccvbN1BkOUrpLa4SPCTSu/k2QqDTYcF2rsaFNTeS1+jYI8&#10;v/THWzHHrZdp4qZ6oqv8pNTnsM8XIAL14T/8bu+0glk6h9eZeATk6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7mQdTBAAAA3AAAAA8AAAAAAAAAAAAAAAAAmAIAAGRycy9kb3du&#10;cmV2LnhtbFBLBQYAAAAABAAEAPUAAACGAwAAAAA=&#10;" filled="f" stroked="f" strokeweight=".25pt">
                  <v:textbox inset="1pt,1pt,1pt,1pt">
                    <w:txbxContent>
                      <w:p w:rsidR="00DF7AD5" w:rsidRPr="00375540" w:rsidRDefault="00DF7AD5" w:rsidP="00940912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  <w:t>ЛР по «Численным методам</w:t>
                        </w:r>
                        <w:proofErr w:type="gramStart"/>
                        <w:r w:rsidRPr="00375540"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  <w:t>»-</w:t>
                        </w:r>
                        <w:proofErr w:type="gramEnd"/>
                        <w:r w:rsidRPr="00375540"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  <w:t>НГТУ-(17-ПМ)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4C298E">
        <w:rPr>
          <w:rFonts w:asciiTheme="minorHAnsi" w:hAnsiTheme="minorHAnsi"/>
          <w:i w:val="0"/>
          <w:noProof/>
          <w:lang w:val="ru-RU"/>
        </w:rPr>
        <mc:AlternateContent>
          <mc:Choice Requires="wps">
            <w:drawing>
              <wp:anchor distT="0" distB="0" distL="114300" distR="114300" simplePos="0" relativeHeight="251858944" behindDoc="0" locked="1" layoutInCell="0" allowOverlap="1" wp14:anchorId="668D97D6" wp14:editId="6106CCB9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0" t="0" r="0" b="0"/>
                <wp:wrapNone/>
                <wp:docPr id="790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760" cy="1018921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6" style="position:absolute;margin-left:56.7pt;margin-top:19.85pt;width:518.8pt;height:802.3pt;z-index:251858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" o:allowincell="f" filled="f" strokeweight="2pt">
                <w10:wrap anchorx="page" anchory="page"/>
                <w10:anchorlock/>
              </v:rect>
            </w:pict>
          </mc:Fallback>
        </mc:AlternateContent>
      </w:r>
      <w:r w:rsidRPr="004A4075">
        <w:rPr>
          <w:rFonts w:asciiTheme="minorHAnsi" w:eastAsia="Noto Sans CJK SC Regular" w:hAnsiTheme="minorHAnsi" w:cs="FreeSans"/>
          <w:i w:val="0"/>
          <w:color w:val="00000A"/>
          <w:kern w:val="3"/>
          <w:lang w:val="en-US" w:eastAsia="zh-CN" w:bidi="hi-IN"/>
        </w:rPr>
        <w:br w:type="page"/>
      </w:r>
    </w:p>
    <w:p w:rsidR="00940912" w:rsidRPr="00AC5196" w:rsidRDefault="00AC5196" w:rsidP="003A1E67">
      <w:pPr>
        <w:pStyle w:val="1"/>
        <w:numPr>
          <w:ilvl w:val="0"/>
          <w:numId w:val="1"/>
        </w:numPr>
        <w:rPr>
          <w:rFonts w:asciiTheme="minorHAnsi" w:hAnsiTheme="minorHAnsi"/>
          <w:i w:val="0"/>
          <w:sz w:val="32"/>
          <w:szCs w:val="32"/>
          <w:lang w:val="ru-RU"/>
        </w:rPr>
      </w:pPr>
      <w:bookmarkStart w:id="10" w:name="_Toc25674697"/>
      <w:r>
        <w:rPr>
          <w:rFonts w:asciiTheme="minorHAnsi" w:hAnsiTheme="minorHAnsi"/>
          <w:i w:val="0"/>
          <w:sz w:val="32"/>
          <w:szCs w:val="32"/>
          <w:lang w:val="ru-RU"/>
        </w:rPr>
        <w:lastRenderedPageBreak/>
        <w:t xml:space="preserve">Реализация на языке </w:t>
      </w:r>
      <w:r>
        <w:rPr>
          <w:rFonts w:asciiTheme="minorHAnsi" w:hAnsiTheme="minorHAnsi"/>
          <w:i w:val="0"/>
          <w:sz w:val="32"/>
          <w:szCs w:val="32"/>
          <w:lang w:val="en-US"/>
        </w:rPr>
        <w:t>matlab</w:t>
      </w:r>
      <w:bookmarkEnd w:id="10"/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9571"/>
      </w:tblGrid>
      <w:tr w:rsidR="00940912" w:rsidRPr="00AC5196" w:rsidTr="00DF7AD5">
        <w:tc>
          <w:tcPr>
            <w:tcW w:w="9571" w:type="dxa"/>
          </w:tcPr>
          <w:p w:rsidR="00940912" w:rsidRPr="00F51F56" w:rsidRDefault="00940912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</w:pPr>
            <w:r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>Реализация</w:t>
            </w:r>
            <w:r w:rsidRPr="00F51F5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 xml:space="preserve"> </w:t>
            </w:r>
            <w:r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>на</w:t>
            </w:r>
            <w:r w:rsidRPr="00F51F5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 xml:space="preserve"> </w:t>
            </w:r>
            <w:r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>языке</w:t>
            </w:r>
            <w:r w:rsidRPr="00F51F5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 xml:space="preserve"> </w:t>
            </w:r>
            <w:proofErr w:type="spellStart"/>
            <w:r w:rsid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Matlab</w:t>
            </w:r>
            <w:proofErr w:type="spellEnd"/>
            <w:r w:rsidR="00AC5196" w:rsidRPr="00F51F5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 xml:space="preserve">. </w:t>
            </w:r>
            <w:r w:rsid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col</w:t>
            </w:r>
            <w:r w:rsidR="00AC5196" w:rsidRPr="00F51F5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>_</w:t>
            </w:r>
            <w:r w:rsid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max</w:t>
            </w:r>
            <w:r w:rsidR="00AC5196" w:rsidRPr="00F51F5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>.</w:t>
            </w:r>
            <w:r w:rsid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m</w:t>
            </w:r>
          </w:p>
        </w:tc>
      </w:tr>
      <w:tr w:rsidR="00940912" w:rsidRPr="004A4075" w:rsidTr="00DF7AD5">
        <w:trPr>
          <w:trHeight w:val="12833"/>
        </w:trPr>
        <w:tc>
          <w:tcPr>
            <w:tcW w:w="9571" w:type="dxa"/>
          </w:tcPr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function [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maxpos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] = 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col_max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(matrix, a, n)</w:t>
            </w: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maxc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= abs(matrix(a, a))</w:t>
            </w: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maxpos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= a</w:t>
            </w: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for 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=a+1:n</w:t>
            </w: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element=abs(matrix(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, a))</w:t>
            </w: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if element&gt;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maxc</w:t>
            </w:r>
            <w:proofErr w:type="spellEnd"/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maxc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=element</w:t>
            </w: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maxpos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=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>end</w:t>
            </w:r>
            <w:proofErr w:type="spellEnd"/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 xml:space="preserve">    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>end</w:t>
            </w:r>
            <w:proofErr w:type="spellEnd"/>
          </w:p>
          <w:p w:rsidR="00940912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>end</w:t>
            </w:r>
            <w:proofErr w:type="spellEnd"/>
          </w:p>
          <w:p w:rsid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</w:p>
        </w:tc>
      </w:tr>
    </w:tbl>
    <w:p w:rsidR="00940912" w:rsidRPr="004A4075" w:rsidRDefault="00940912" w:rsidP="00940912">
      <w:pPr>
        <w:jc w:val="left"/>
        <w:rPr>
          <w:rFonts w:asciiTheme="minorHAnsi" w:eastAsia="Noto Sans CJK SC Regular" w:hAnsiTheme="minorHAnsi" w:cs="FreeSans"/>
          <w:i w:val="0"/>
          <w:color w:val="00000A"/>
          <w:kern w:val="3"/>
          <w:lang w:val="en-US" w:eastAsia="zh-CN" w:bidi="hi-IN"/>
        </w:rPr>
      </w:pP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0A9FD236" wp14:editId="305006DC">
                <wp:simplePos x="0" y="0"/>
                <wp:positionH relativeFrom="column">
                  <wp:posOffset>-16510</wp:posOffset>
                </wp:positionH>
                <wp:positionV relativeFrom="paragraph">
                  <wp:posOffset>808165</wp:posOffset>
                </wp:positionV>
                <wp:extent cx="329565" cy="156845"/>
                <wp:effectExtent l="0" t="0" r="0" b="0"/>
                <wp:wrapNone/>
                <wp:docPr id="791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F7AD5" w:rsidRPr="00375540" w:rsidRDefault="00DF7AD5" w:rsidP="00940912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proofErr w:type="gramStart"/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Пров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493" style="position:absolute;margin-left:-1.3pt;margin-top:63.65pt;width:25.95pt;height:12.35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" filled="f" stroked="f" strokeweight=".25pt">
                <v:textbox inset="1pt,1pt,1pt,1pt">
                  <w:txbxContent>
                    <w:p w:rsidR="00DF7AD5" w:rsidRPr="00375540" w:rsidRDefault="00DF7AD5" w:rsidP="00940912">
                      <w:pPr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proofErr w:type="gramStart"/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Пров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0923E3F7" wp14:editId="40ED3D7E">
                <wp:simplePos x="0" y="0"/>
                <wp:positionH relativeFrom="column">
                  <wp:posOffset>318135</wp:posOffset>
                </wp:positionH>
                <wp:positionV relativeFrom="paragraph">
                  <wp:posOffset>768540</wp:posOffset>
                </wp:positionV>
                <wp:extent cx="988060" cy="186055"/>
                <wp:effectExtent l="0" t="0" r="2540" b="4445"/>
                <wp:wrapNone/>
                <wp:docPr id="792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806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F7AD5" w:rsidRPr="00EF2F6B" w:rsidRDefault="00DF7AD5" w:rsidP="0094091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F2F6B">
                              <w:rPr>
                                <w:rFonts w:asciiTheme="minorHAnsi" w:hAnsiTheme="minorHAnsi"/>
                                <w:i w:val="0"/>
                                <w:sz w:val="18"/>
                                <w:szCs w:val="18"/>
                                <w:lang w:val="ru-RU"/>
                              </w:rPr>
                              <w:t>Талалушкина</w:t>
                            </w:r>
                            <w:proofErr w:type="spellEnd"/>
                            <w:r w:rsidRPr="00EF2F6B">
                              <w:rPr>
                                <w:rFonts w:asciiTheme="minorHAnsi" w:hAnsiTheme="minorHAnsi"/>
                                <w:i w:val="0"/>
                                <w:sz w:val="18"/>
                                <w:szCs w:val="18"/>
                                <w:lang w:val="ru-RU"/>
                              </w:rPr>
                              <w:t xml:space="preserve"> Л.В.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494" style="position:absolute;margin-left:25.05pt;margin-top:60.5pt;width:77.8pt;height:14.6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" filled="f" stroked="f" strokeweight=".25pt">
                <v:textbox inset="1pt,1pt,1pt,1pt">
                  <w:txbxContent>
                    <w:p w:rsidR="00DF7AD5" w:rsidRPr="00EF2F6B" w:rsidRDefault="00DF7AD5" w:rsidP="0094091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EF2F6B">
                        <w:rPr>
                          <w:rFonts w:asciiTheme="minorHAnsi" w:hAnsiTheme="minorHAnsi"/>
                          <w:i w:val="0"/>
                          <w:sz w:val="18"/>
                          <w:szCs w:val="18"/>
                          <w:lang w:val="ru-RU"/>
                        </w:rPr>
                        <w:t>Талалушкина</w:t>
                      </w:r>
                      <w:proofErr w:type="spellEnd"/>
                      <w:r w:rsidRPr="00EF2F6B">
                        <w:rPr>
                          <w:rFonts w:asciiTheme="minorHAnsi" w:hAnsiTheme="minorHAnsi"/>
                          <w:i w:val="0"/>
                          <w:sz w:val="18"/>
                          <w:szCs w:val="18"/>
                          <w:lang w:val="ru-RU"/>
                        </w:rPr>
                        <w:t xml:space="preserve"> Л.В.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685CDE8B" wp14:editId="4DD2572F">
                <wp:simplePos x="0" y="0"/>
                <wp:positionH relativeFrom="column">
                  <wp:posOffset>1633220</wp:posOffset>
                </wp:positionH>
                <wp:positionV relativeFrom="paragraph">
                  <wp:posOffset>637540</wp:posOffset>
                </wp:positionV>
                <wp:extent cx="567690" cy="147320"/>
                <wp:effectExtent l="0" t="0" r="3810" b="5080"/>
                <wp:wrapNone/>
                <wp:docPr id="793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7690" cy="147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F7AD5" w:rsidRPr="00375540" w:rsidRDefault="00DF7AD5" w:rsidP="00940912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31.10.19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495" style="position:absolute;margin-left:128.6pt;margin-top:50.2pt;width:44.7pt;height:11.6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" filled="f" stroked="f" strokeweight=".25pt">
                <v:textbox inset="1pt,1pt,1pt,1pt">
                  <w:txbxContent>
                    <w:p w:rsidR="00DF7AD5" w:rsidRPr="00375540" w:rsidRDefault="00DF7AD5" w:rsidP="00940912">
                      <w:pPr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31.10.19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19677401" wp14:editId="30D9FA3E">
                <wp:simplePos x="0" y="0"/>
                <wp:positionH relativeFrom="column">
                  <wp:posOffset>-327660</wp:posOffset>
                </wp:positionH>
                <wp:positionV relativeFrom="paragraph">
                  <wp:posOffset>625030</wp:posOffset>
                </wp:positionV>
                <wp:extent cx="329565" cy="156845"/>
                <wp:effectExtent l="0" t="0" r="0" b="0"/>
                <wp:wrapNone/>
                <wp:docPr id="794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F7AD5" w:rsidRPr="00375540" w:rsidRDefault="00DF7AD5" w:rsidP="00940912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496" style="position:absolute;margin-left:-25.8pt;margin-top:49.2pt;width:25.95pt;height:12.35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" filled="f" stroked="f" strokeweight=".25pt">
                <v:textbox inset="1pt,1pt,1pt,1pt">
                  <w:txbxContent>
                    <w:p w:rsidR="00DF7AD5" w:rsidRPr="00375540" w:rsidRDefault="00DF7AD5" w:rsidP="00940912">
                      <w:pPr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3561F8FC" wp14:editId="0A99BAEF">
                <wp:simplePos x="0" y="0"/>
                <wp:positionH relativeFrom="column">
                  <wp:posOffset>395605</wp:posOffset>
                </wp:positionH>
                <wp:positionV relativeFrom="paragraph">
                  <wp:posOffset>632460</wp:posOffset>
                </wp:positionV>
                <wp:extent cx="751840" cy="156845"/>
                <wp:effectExtent l="0" t="0" r="0" b="0"/>
                <wp:wrapNone/>
                <wp:docPr id="79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1840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F7AD5" w:rsidRPr="00375540" w:rsidRDefault="00DF7AD5" w:rsidP="00940912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Карпов М.О.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_x0000_s1497" style="position:absolute;margin-left:31.15pt;margin-top:49.8pt;width:59.2pt;height:12.35pt;z-index:251872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" filled="f" stroked="f" strokeweight=".25pt">
                <v:textbox inset="1pt,1pt,1pt,1pt">
                  <w:txbxContent>
                    <w:p w:rsidR="00DF7AD5" w:rsidRPr="00375540" w:rsidRDefault="00DF7AD5" w:rsidP="00940912">
                      <w:pPr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Карпов М.О.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46A51F11" wp14:editId="47A5AA83">
                <wp:simplePos x="0" y="0"/>
                <wp:positionH relativeFrom="column">
                  <wp:posOffset>1637030</wp:posOffset>
                </wp:positionH>
                <wp:positionV relativeFrom="paragraph">
                  <wp:posOffset>810705</wp:posOffset>
                </wp:positionV>
                <wp:extent cx="577215" cy="149860"/>
                <wp:effectExtent l="0" t="0" r="0" b="2540"/>
                <wp:wrapNone/>
                <wp:docPr id="796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7215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F7AD5" w:rsidRPr="00375540" w:rsidRDefault="00DF7AD5" w:rsidP="00940912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31.10.19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498" style="position:absolute;margin-left:128.9pt;margin-top:63.85pt;width:45.45pt;height:11.8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" filled="f" stroked="f" strokeweight=".25pt">
                <v:textbox inset="1pt,1pt,1pt,1pt">
                  <w:txbxContent>
                    <w:p w:rsidR="00DF7AD5" w:rsidRPr="00375540" w:rsidRDefault="00DF7AD5" w:rsidP="00940912">
                      <w:pPr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31.10.19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398B4D8A" wp14:editId="302A7AD4">
                <wp:simplePos x="0" y="0"/>
                <wp:positionH relativeFrom="column">
                  <wp:posOffset>-19050</wp:posOffset>
                </wp:positionH>
                <wp:positionV relativeFrom="paragraph">
                  <wp:posOffset>625665</wp:posOffset>
                </wp:positionV>
                <wp:extent cx="329565" cy="156845"/>
                <wp:effectExtent l="0" t="0" r="0" b="0"/>
                <wp:wrapNone/>
                <wp:docPr id="797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F7AD5" w:rsidRPr="00375540" w:rsidRDefault="00DF7AD5" w:rsidP="00940912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Вып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499" style="position:absolute;margin-left:-1.5pt;margin-top:49.25pt;width:25.95pt;height:12.35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" filled="f" stroked="f" strokeweight=".25pt">
                <v:textbox inset="1pt,1pt,1pt,1pt">
                  <w:txbxContent>
                    <w:p w:rsidR="00DF7AD5" w:rsidRPr="00375540" w:rsidRDefault="00DF7AD5" w:rsidP="00940912">
                      <w:pPr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proofErr w:type="spellStart"/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Вып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4C298E">
        <w:rPr>
          <w:rFonts w:asciiTheme="minorHAnsi" w:hAnsiTheme="minorHAnsi"/>
          <w:i w:val="0"/>
          <w:noProof/>
          <w:lang w:val="ru-RU"/>
        </w:rPr>
        <mc:AlternateContent>
          <mc:Choice Requires="wpg">
            <w:drawing>
              <wp:anchor distT="0" distB="0" distL="114300" distR="114300" simplePos="0" relativeHeight="251868160" behindDoc="0" locked="1" layoutInCell="0" allowOverlap="1" wp14:anchorId="68B6ECBB" wp14:editId="4CA4BA58">
                <wp:simplePos x="0" y="0"/>
                <wp:positionH relativeFrom="page">
                  <wp:posOffset>723900</wp:posOffset>
                </wp:positionH>
                <wp:positionV relativeFrom="page">
                  <wp:posOffset>247650</wp:posOffset>
                </wp:positionV>
                <wp:extent cx="6588760" cy="10189210"/>
                <wp:effectExtent l="0" t="0" r="21590" b="21590"/>
                <wp:wrapNone/>
                <wp:docPr id="798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799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0" name="Line 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01" name="Line 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02" name="Line 6"/>
                        <wps:cNvCnPr/>
                        <wps:spPr bwMode="auto">
                          <a:xfrm>
                            <a:off x="2012" y="18941"/>
                            <a:ext cx="0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03" name="Line 7"/>
                        <wps:cNvCnPr/>
                        <wps:spPr bwMode="auto">
                          <a:xfrm>
                            <a:off x="4896" y="18977"/>
                            <a:ext cx="0" cy="102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04" name="Line 8"/>
                        <wps:cNvCnPr/>
                        <wps:spPr bwMode="auto">
                          <a:xfrm>
                            <a:off x="6014" y="18958"/>
                            <a:ext cx="29" cy="104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05" name="Line 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06" name="Line 1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07" name="Line 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08" name="Line 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09" name="Line 1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10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79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AD5" w:rsidRPr="00375540" w:rsidRDefault="00DF7AD5" w:rsidP="00940912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  <w:t>№</w:t>
                              </w: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11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9" y="19338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AD5" w:rsidRPr="00375540" w:rsidRDefault="00DF7AD5" w:rsidP="00940912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12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79"/>
                            <a:ext cx="23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AD5" w:rsidRPr="00375540" w:rsidRDefault="00DF7AD5" w:rsidP="00940912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  <w:t>Ф.И.О.</w:t>
                              </w: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13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896" y="19660"/>
                            <a:ext cx="1263" cy="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AD5" w:rsidRPr="00375540" w:rsidRDefault="00DF7AD5" w:rsidP="00940912">
                              <w:pPr>
                                <w:pStyle w:val="ab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Под</w:t>
                              </w:r>
                              <w:proofErr w:type="spellEnd"/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  <w:t>п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14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043" y="19698"/>
                            <a:ext cx="1561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AD5" w:rsidRPr="00375540" w:rsidRDefault="00DF7AD5" w:rsidP="00940912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15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AD5" w:rsidRPr="00375540" w:rsidRDefault="00DF7AD5" w:rsidP="00940912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16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AD5" w:rsidRPr="007B298C" w:rsidRDefault="00DF7AD5" w:rsidP="00940912">
                              <w:pPr>
                                <w:pStyle w:val="ab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18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17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AD5" w:rsidRPr="00375540" w:rsidRDefault="00DF7AD5" w:rsidP="00940912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  <w:t>ЛР по «Численным методам</w:t>
                              </w:r>
                              <w:proofErr w:type="gramStart"/>
                              <w:r w:rsidRPr="00375540"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  <w:t>»-</w:t>
                              </w:r>
                              <w:proofErr w:type="gramEnd"/>
                              <w:r w:rsidRPr="00375540"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  <w:t>НГТУ-(17-ПМ)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500" style="position:absolute;margin-left:57pt;margin-top:19.5pt;width:518.8pt;height:802.3pt;z-index:2518681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" o:allowincell="f">
                <v:rect id="Rectangle 3" o:spid="_x0000_s1501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I398UA&#10;AADcAAAADwAAAGRycy9kb3ducmV2LnhtbESPzWrDMBCE74W8g9hCbrXcHtLajRLsQiCn0Dp+gMXa&#10;2ibWyrHkn+Tpq0Khx2FmvmG2+8V0YqLBtZYVPEcxCOLK6pZrBeX58PQGwnlkjZ1lUnAjB/vd6mGL&#10;qbYzf9FU+FoECLsUFTTe96mUrmrIoItsTxy8bzsY9EEOtdQDzgFuOvkSxxtpsOWw0GBPHw1Vl2I0&#10;Ci5+mU5ZXdwPSZkn1WeezeM1U2r9uGTvIDwt/j/81z5qBa9JAr9nwhGQu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Mjf3xQAAANwAAAAPAAAAAAAAAAAAAAAAAJgCAABkcnMv&#10;ZG93bnJldi54bWxQSwUGAAAAAAQABAD1AAAAigMAAAAA&#10;" filled="f" strokeweight="2pt"/>
                <v:line id="Line 4" o:spid="_x0000_s1502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xyer0AAADcAAAADwAAAGRycy9kb3ducmV2LnhtbERPuwrCMBTdBf8hXMFNUwVFqqmIUHET&#10;q4vbtbl9YHNTmqj1780gOB7Oe7PtTSNe1LnasoLZNAJBnFtdc6ngekknKxDOI2tsLJOCDznYJsPB&#10;BmNt33ymV+ZLEULYxaig8r6NpXR5RQbd1LbEgStsZ9AH2JVSd/gO4aaR8yhaSoM1h4YKW9pXlD+y&#10;p1HwuF0X6eG015cm2+l7mfrbvdBKjUf9bg3CU+//4p/7qBWsojA/nAlHQCZ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SMcnq9AAAA3AAAAA8AAAAAAAAAAAAAAAAAoQIA&#10;AGRycy9kb3ducmV2LnhtbFBLBQYAAAAABAAEAPkAAACLAwAAAAA=&#10;" strokeweight="2pt"/>
                <v:line id="Line 5" o:spid="_x0000_s1503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8DX4b8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WLaALfM+EIyP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8DX4b8AAADcAAAADwAAAAAAAAAAAAAAAACh&#10;AgAAZHJzL2Rvd25yZXYueG1sUEsFBgAAAAAEAAQA+QAAAI0DAAAAAA==&#10;" strokeweight="2pt"/>
                <v:line id="Line 6" o:spid="_x0000_s1504" style="position:absolute;visibility:visible;mso-wrap-style:square" from="2012,18941" to="201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xJJlr8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WLaArfM+EIyP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xJJlr8AAADcAAAADwAAAAAAAAAAAAAAAACh&#10;AgAAZHJzL2Rvd25yZXYueG1sUEsFBgAAAAAEAAQA+QAAAI0DAAAAAA==&#10;" strokeweight="2pt"/>
                <v:line id="Line 7" o:spid="_x0000_s1505" style="position:absolute;visibility:visible;mso-wrap-style:square" from="4896,18977" to="4896,20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F7sDc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rm0QS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Re7A3AAAAA3AAAAA8AAAAAAAAAAAAAAAAA&#10;oQIAAGRycy9kb3ducmV2LnhtbFBLBQYAAAAABAAEAPkAAACOAwAAAAA=&#10;" strokeweight="2pt"/>
                <v:line id="Line 8" o:spid="_x0000_s1506" style="position:absolute;visibility:visible;mso-wrap-style:square" from="6014,18958" to="6043,20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7d0ec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rm0QS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u3dHnAAAAA3AAAAA8AAAAAAAAAAAAAAAAA&#10;oQIAAGRycy9kb3ducmV2LnhtbFBLBQYAAAAABAAEAPkAAACOAwAAAAA=&#10;" strokeweight="2pt"/>
                <v:line id="Line 9" o:spid="_x0000_s1507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vR4r8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WLaAbfM+EIyP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PvR4r8AAADcAAAADwAAAAAAAAAAAAAAAACh&#10;AgAAZHJzL2Rvd25yZXYueG1sUEsFBgAAAAAEAAQA+QAAAI0DAAAAAA==&#10;" strokeweight="2pt"/>
                <v:line id="Line 10" o:spid="_x0000_s1508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lPlb8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WLaA7fM+EIyP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ClPlb8AAADcAAAADwAAAAAAAAAAAAAAAACh&#10;AgAAZHJzL2Rvd25yZXYueG1sUEsFBgAAAAAEAAQA+QAAAI0DAAAAAA==&#10;" strokeweight="2pt"/>
                <v:line id="Line 11" o:spid="_x0000_s1509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9ZovcQAAADcAAAADwAAAGRycy9kb3ducmV2LnhtbESP3WoCMRSE7wXfIRyhdzVrL6quRhFt&#10;odIL8ecBjpvjZnVzsiSpbn36Rih4OczMN8x03tpaXMmHyrGCQT8DQVw4XXGp4LD/fB2BCBFZY+2Y&#10;FPxSgPms25lirt2Nt3TdxVIkCIccFZgYm1zKUBiyGPquIU7eyXmLMUlfSu3xluC2lm9Z9i4tVpwW&#10;DDa0NFRcdj9Wwdofvy+De2nkkdf+o96sxsGelXrptYsJiEhtfIb/219awSgbwuNMOgJy9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1mi9xAAAANwAAAAPAAAAAAAAAAAA&#10;AAAAAKECAABkcnMvZG93bnJldi54bWxQSwUGAAAAAAQABAD5AAAAkgMAAAAA&#10;" strokeweight="1pt"/>
                <v:line id="Line 12" o:spid="_x0000_s1510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vp+fL0AAADcAAAADwAAAGRycy9kb3ducmV2LnhtbERPuwrCMBTdBf8hXMFNUwVFqqmIUHET&#10;q4vbtbl9YHNTmqj1780gOB7Oe7PtTSNe1LnasoLZNAJBnFtdc6ngekknKxDOI2tsLJOCDznYJsPB&#10;BmNt33ymV+ZLEULYxaig8r6NpXR5RQbd1LbEgStsZ9AH2JVSd/gO4aaR8yhaSoM1h4YKW9pXlD+y&#10;p1HwuF0X6eG015cm2+l7mfrbvdBKjUf9bg3CU+//4p/7qBWsorA2nAlHQCZ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r6fny9AAAA3AAAAA8AAAAAAAAAAAAAAAAAoQIA&#10;AGRycy9kb3ducmV2LnhtbFBLBQYAAAAABAAEAPkAAACLAwAAAAA=&#10;" strokeweight="2pt"/>
                <v:line id="Line 13" o:spid="_x0000_s1511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VZVMUAAADcAAAADwAAAGRycy9kb3ducmV2LnhtbESPwW7CMBBE75X4B2uRemsceqggxYkQ&#10;UKmoh6rQD1jiJQ7E68h2IfD1daVKHEcz80YzrwbbiTP50DpWMMlyEMS10y03Cr53b09TECEia+wc&#10;k4IrBajK0cMcC+0u/EXnbWxEgnAoUIGJsS+kDLUhiyFzPXHyDs5bjEn6RmqPlwS3nXzO8xdpseW0&#10;YLCnpaH6tP2xCjZ+/3Ga3Boj97zx6+5zNQv2qNTjeFi8gog0xHv4v/2uFUzzGfydSUdAl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QVZVMUAAADcAAAADwAAAAAAAAAA&#10;AAAAAAChAgAAZHJzL2Rvd25yZXYueG1sUEsFBgAAAAAEAAQA+QAAAJMDAAAAAA==&#10;" strokeweight="1pt"/>
                <v:rect id="Rectangle 14" o:spid="_x0000_s1512" style="position:absolute;left:54;top:19679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WLpmL8A&#10;AADcAAAADwAAAGRycy9kb3ducmV2LnhtbERPTYvCMBC9C/6HMAt701QRqV3TUgTBq1XB49CMbXeb&#10;SU2idv/95rDg8fG+t8VoevEk5zvLChbzBARxbXXHjYLzaT9LQfiArLG3TAp+yUORTydbzLR98ZGe&#10;VWhEDGGfoYI2hCGT0tctGfRzOxBH7madwRCha6R2+IrhppfLJFlLgx3HhhYH2rVU/1QPo6Asv8fL&#10;vdrg3ss0cWu90k15VerzYyy/QAQaw1v87z5oBekizo9n4hGQ+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YumYvwAAANwAAAAPAAAAAAAAAAAAAAAAAJgCAABkcnMvZG93bnJl&#10;di54bWxQSwUGAAAAAAQABAD1AAAAhAMAAAAA&#10;" filled="f" stroked="f" strokeweight=".25pt">
                  <v:textbox inset="1pt,1pt,1pt,1pt">
                    <w:txbxContent>
                      <w:p w:rsidR="00DF7AD5" w:rsidRPr="00375540" w:rsidRDefault="00DF7AD5" w:rsidP="00940912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  <w:t>№</w:t>
                        </w: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_x0000_s1513" style="position:absolute;left:29;top:19338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5MA8EA&#10;AADcAAAADwAAAGRycy9kb3ducmV2LnhtbESPQYvCMBSE78L+h/AWvGnaRaRWoxRB2OtWBY+P5tlW&#10;m5eaZLX77zeC4HGYmW+Y1WYwnbiT861lBek0AUFcWd1yreCw300yED4ga+wsk4I/8rBZf4xWmGv7&#10;4B+6l6EWEcI+RwVNCH0upa8aMuintieO3tk6gyFKV0vt8BHhppNfSTKXBluOCw32tG2oupa/RkFR&#10;XIbjrVzgzssscXM903VxUmr8ORRLEIGG8A6/2t9aQZam8DwTj4Bc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4uTAPBAAAA3AAAAA8AAAAAAAAAAAAAAAAAmAIAAGRycy9kb3du&#10;cmV2LnhtbFBLBQYAAAAABAAEAPUAAACGAwAAAAA=&#10;" filled="f" stroked="f" strokeweight=".25pt">
                  <v:textbox inset="1pt,1pt,1pt,1pt">
                    <w:txbxContent>
                      <w:p w:rsidR="00DF7AD5" w:rsidRPr="00375540" w:rsidRDefault="00DF7AD5" w:rsidP="00940912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2</w:t>
                        </w:r>
                      </w:p>
                    </w:txbxContent>
                  </v:textbox>
                </v:rect>
                <v:rect id="Rectangle 16" o:spid="_x0000_s1514" style="position:absolute;left:2267;top:19679;width:23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zSdMMA&#10;AADcAAAADwAAAGRycy9kb3ducmV2LnhtbESPwWrDMBBE74X+g9hCb40cU4LjRAmmYMg1bgI5LtbG&#10;dmqtXEm1nb+PCoUeh5l5w2z3s+nFSM53lhUsFwkI4trqjhsFp8/yLQPhA7LG3jIpuJOH/e75aYu5&#10;thMfaaxCIyKEfY4K2hCGXEpft2TQL+xAHL2rdQZDlK6R2uEU4aaXaZKspMGO40KLA320VH9VP0ZB&#10;Udzm83e1xtLLLHEr/a6b4qLU68tcbEAEmsN/+K990AqyZQq/Z+IRkL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vzSdMMAAADcAAAADwAAAAAAAAAAAAAAAACYAgAAZHJzL2Rv&#10;d25yZXYueG1sUEsFBgAAAAAEAAQA9QAAAIgDAAAAAA==&#10;" filled="f" stroked="f" strokeweight=".25pt">
                  <v:textbox inset="1pt,1pt,1pt,1pt">
                    <w:txbxContent>
                      <w:p w:rsidR="00DF7AD5" w:rsidRPr="00375540" w:rsidRDefault="00DF7AD5" w:rsidP="00940912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  <w:t>Ф.И.О.</w:t>
                        </w: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7" o:spid="_x0000_s1515" style="position:absolute;left:4896;top:19660;width:1263;height:3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B378EA&#10;AADcAAAADwAAAGRycy9kb3ducmV2LnhtbESPQYvCMBSE74L/ITxhb5q6itRqlCIIXu2u4PHRPNtq&#10;81KTrHb/vREW9jjMzDfMetubVjzI+caygukkAUFcWt1wpeD7az9OQfiArLG1TAp+ycN2MxysMdP2&#10;yUd6FKESEcI+QwV1CF0mpS9rMugntiOO3sU6gyFKV0nt8BnhppWfSbKQBhuOCzV2tKupvBU/RkGe&#10;X/vTvVji3ss0cQs911V+Vupj1OcrEIH68B/+ax+0gnQ6g/eZeATk5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Gwd+/BAAAA3AAAAA8AAAAAAAAAAAAAAAAAmAIAAGRycy9kb3du&#10;cmV2LnhtbFBLBQYAAAAABAAEAPUAAACGAwAAAAA=&#10;" filled="f" stroked="f" strokeweight=".25pt">
                  <v:textbox inset="1pt,1pt,1pt,1pt">
                    <w:txbxContent>
                      <w:p w:rsidR="00DF7AD5" w:rsidRPr="00375540" w:rsidRDefault="00DF7AD5" w:rsidP="00940912">
                        <w:pPr>
                          <w:pStyle w:val="ab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Под</w:t>
                        </w:r>
                        <w:proofErr w:type="spellEnd"/>
                        <w:r w:rsidRPr="00375540"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  <w:t>п</w:t>
                        </w: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18" o:spid="_x0000_s1516" style="position:absolute;left:6043;top:19698;width:1561;height: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nvm8MA&#10;AADcAAAADwAAAGRycy9kb3ducmV2LnhtbESPwWrDMBBE74X8g9hCbo2cYoLjRAmmYMg1bgs5LtbG&#10;dmqtHEmx3b+vCoUeh5l5w+yPs+nFSM53lhWsVwkI4trqjhsFH+/lSwbCB2SNvWVS8E0ejofF0x5z&#10;bSc+01iFRkQI+xwVtCEMuZS+bsmgX9mBOHpX6wyGKF0jtcMpwk0vX5NkIw12HBdaHOitpfqrehgF&#10;RXGbP+/VFksvs8RtdKqb4qLU8nkudiACzeE//Nc+aQXZOoXfM/EIyMM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nvm8MAAADcAAAADwAAAAAAAAAAAAAAAACYAgAAZHJzL2Rv&#10;d25yZXYueG1sUEsFBgAAAAAEAAQA9QAAAIgDAAAAAA==&#10;" filled="f" stroked="f" strokeweight=".25pt">
                  <v:textbox inset="1pt,1pt,1pt,1pt">
                    <w:txbxContent>
                      <w:p w:rsidR="00DF7AD5" w:rsidRPr="00375540" w:rsidRDefault="00DF7AD5" w:rsidP="00940912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517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VKAMEA&#10;AADcAAAADwAAAGRycy9kb3ducmV2LnhtbESPQYvCMBSE74L/ITxhb5q6qNRqlCIIXu2u4PHRPNtq&#10;81KTrHb/vREW9jjMzDfMetubVjzI+caygukkAUFcWt1wpeD7az9OQfiArLG1TAp+ycN2MxysMdP2&#10;yUd6FKESEcI+QwV1CF0mpS9rMugntiOO3sU6gyFKV0nt8BnhppWfSbKQBhuOCzV2tKupvBU/RkGe&#10;X/vTvVji3ss0cQs901V+Vupj1OcrEIH68B/+ax+0gnQ6h/eZeATk5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EVSgDBAAAA3AAAAA8AAAAAAAAAAAAAAAAAmAIAAGRycy9kb3du&#10;cmV2LnhtbFBLBQYAAAAABAAEAPUAAACGAwAAAAA=&#10;" filled="f" stroked="f" strokeweight=".25pt">
                  <v:textbox inset="1pt,1pt,1pt,1pt">
                    <w:txbxContent>
                      <w:p w:rsidR="00DF7AD5" w:rsidRPr="00375540" w:rsidRDefault="00DF7AD5" w:rsidP="00940912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" o:spid="_x0000_s1518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fUd8EA&#10;AADcAAAADwAAAGRycy9kb3ducmV2LnhtbESPQYvCMBSE78L+h/AWvGmqSKldo5QFwatVweOjedtW&#10;m5duErX77zeC4HGYmW+Y1WYwnbiT861lBbNpAoK4srrlWsHxsJ1kIHxA1thZJgV/5GGz/hitMNf2&#10;wXu6l6EWEcI+RwVNCH0upa8aMuintieO3o91BkOUrpba4SPCTSfnSZJKgy3HhQZ7+m6oupY3o6Ao&#10;LsPpt1zi1ssscale6Lo4KzX+HIovEIGG8A6/2jutIJul8DwTj4Bc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HH1HfBAAAA3AAAAA8AAAAAAAAAAAAAAAAAmAIAAGRycy9kb3du&#10;cmV2LnhtbFBLBQYAAAAABAAEAPUAAACGAwAAAAA=&#10;" filled="f" stroked="f" strokeweight=".25pt">
                  <v:textbox inset="1pt,1pt,1pt,1pt">
                    <w:txbxContent>
                      <w:p w:rsidR="00DF7AD5" w:rsidRPr="007B298C" w:rsidRDefault="00DF7AD5" w:rsidP="00940912">
                        <w:pPr>
                          <w:pStyle w:val="ab"/>
                          <w:jc w:val="center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18</w:t>
                        </w:r>
                      </w:p>
                    </w:txbxContent>
                  </v:textbox>
                </v:rect>
                <v:rect id="Rectangle 21" o:spid="_x0000_s1519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tx7MEA&#10;AADcAAAADwAAAGRycy9kb3ducmV2LnhtbESPQYvCMBSE7wv+h/CEva2pi2itRimC4NWugsdH82yr&#10;zUtNstr990YQ9jjMzDfMct2bVtzJ+caygvEoAUFcWt1wpeDws/1KQfiArLG1TAr+yMN6NfhYYqbt&#10;g/d0L0IlIoR9hgrqELpMSl/WZNCPbEccvbN1BkOUrpLa4SPCTSu/k2QqDTYcF2rsaFNTeS1+jYI8&#10;v/THWzHHrZdp4qZ6oqv8pNTnsM8XIAL14T/8bu+0gnQ8g9eZeATk6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6LcezBAAAA3AAAAA8AAAAAAAAAAAAAAAAAmAIAAGRycy9kb3du&#10;cmV2LnhtbFBLBQYAAAAABAAEAPUAAACGAwAAAAA=&#10;" filled="f" stroked="f" strokeweight=".25pt">
                  <v:textbox inset="1pt,1pt,1pt,1pt">
                    <w:txbxContent>
                      <w:p w:rsidR="00DF7AD5" w:rsidRPr="00375540" w:rsidRDefault="00DF7AD5" w:rsidP="00940912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  <w:t>ЛР по «Численным методам</w:t>
                        </w:r>
                        <w:proofErr w:type="gramStart"/>
                        <w:r w:rsidRPr="00375540"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  <w:t>»-</w:t>
                        </w:r>
                        <w:proofErr w:type="gramEnd"/>
                        <w:r w:rsidRPr="00375540"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  <w:t>НГТУ-(17-ПМ)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4C298E">
        <w:rPr>
          <w:rFonts w:asciiTheme="minorHAnsi" w:hAnsiTheme="minorHAnsi"/>
          <w:i w:val="0"/>
          <w:noProof/>
          <w:lang w:val="ru-RU"/>
        </w:rPr>
        <mc:AlternateContent>
          <mc:Choice Requires="wps">
            <w:drawing>
              <wp:anchor distT="0" distB="0" distL="114300" distR="114300" simplePos="0" relativeHeight="251869184" behindDoc="0" locked="1" layoutInCell="0" allowOverlap="1" wp14:anchorId="668D97D6" wp14:editId="6106CCB9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0" t="0" r="0" b="0"/>
                <wp:wrapNone/>
                <wp:docPr id="81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760" cy="1018921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6" style="position:absolute;margin-left:56.7pt;margin-top:19.85pt;width:518.8pt;height:802.3pt;z-index:251869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" o:allowincell="f" filled="f" strokeweight="2pt">
                <w10:wrap anchorx="page" anchory="page"/>
                <w10:anchorlock/>
              </v:rect>
            </w:pict>
          </mc:Fallback>
        </mc:AlternateContent>
      </w:r>
      <w:r w:rsidRPr="004A4075">
        <w:rPr>
          <w:rFonts w:asciiTheme="minorHAnsi" w:eastAsia="Noto Sans CJK SC Regular" w:hAnsiTheme="minorHAnsi" w:cs="FreeSans"/>
          <w:i w:val="0"/>
          <w:color w:val="00000A"/>
          <w:kern w:val="3"/>
          <w:lang w:val="en-US" w:eastAsia="zh-CN" w:bidi="hi-IN"/>
        </w:rPr>
        <w:br w:type="page"/>
      </w:r>
    </w:p>
    <w:p w:rsidR="00940912" w:rsidRPr="007B298C" w:rsidRDefault="00940912" w:rsidP="00940912">
      <w:pPr>
        <w:pStyle w:val="1"/>
        <w:ind w:left="786"/>
        <w:jc w:val="both"/>
        <w:rPr>
          <w:rFonts w:asciiTheme="minorHAnsi" w:hAnsiTheme="minorHAnsi"/>
          <w:i w:val="0"/>
          <w:sz w:val="32"/>
          <w:szCs w:val="32"/>
          <w:lang w:val="en-US"/>
        </w:rPr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9571"/>
      </w:tblGrid>
      <w:tr w:rsidR="00940912" w:rsidRPr="00AC5196" w:rsidTr="00DF7AD5">
        <w:tc>
          <w:tcPr>
            <w:tcW w:w="9571" w:type="dxa"/>
          </w:tcPr>
          <w:p w:rsidR="00940912" w:rsidRPr="00AC5196" w:rsidRDefault="00940912" w:rsidP="00DF7AD5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</w:pPr>
            <w:r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>Реализация</w:t>
            </w: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 xml:space="preserve"> </w:t>
            </w:r>
            <w:r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>на</w:t>
            </w: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 xml:space="preserve"> </w:t>
            </w:r>
            <w:r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>языке</w:t>
            </w: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 xml:space="preserve"> </w:t>
            </w:r>
            <w:proofErr w:type="spellStart"/>
            <w:r w:rsid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Matlab</w:t>
            </w:r>
            <w:proofErr w:type="spellEnd"/>
            <w:r w:rsidR="00AC5196"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 xml:space="preserve">. </w:t>
            </w:r>
            <w:proofErr w:type="spellStart"/>
            <w:r w:rsid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gaus</w:t>
            </w:r>
            <w:proofErr w:type="spellEnd"/>
            <w:r w:rsidR="00AC5196"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>.</w:t>
            </w:r>
            <w:r w:rsid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m</w:t>
            </w:r>
          </w:p>
        </w:tc>
      </w:tr>
      <w:tr w:rsidR="00940912" w:rsidRPr="004A4075" w:rsidTr="00DF7AD5">
        <w:trPr>
          <w:trHeight w:val="12833"/>
        </w:trPr>
        <w:tc>
          <w:tcPr>
            <w:tcW w:w="9571" w:type="dxa"/>
          </w:tcPr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function [x1, res] = gauss(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matr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, 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rankm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, n)</w:t>
            </w: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trg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= 0</w:t>
            </w: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x1 = zeros(0, 0)</w:t>
            </w: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x = zeros(1, n)</w:t>
            </w: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res="none"</w:t>
            </w: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for 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=1:n</w:t>
            </w: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x(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)=0</w:t>
            </w: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end</w:t>
            </w: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</w:t>
            </w: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ranks=rank(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matr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)</w:t>
            </w: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</w:t>
            </w: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if(ranks == 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rankm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&amp;&amp; ranks &lt; n)</w:t>
            </w: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res="Endless solutions"</w:t>
            </w: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trg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=1</w:t>
            </w: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end</w:t>
            </w: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if(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rankm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== ranks &amp;&amp; 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trg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==0)</w:t>
            </w: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for 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=n:-1:1</w:t>
            </w: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x(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) = 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matr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(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, n+1);</w:t>
            </w: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for j=1:n</w:t>
            </w: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    if(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~=j)</w:t>
            </w: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        x(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)=x(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)-(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matr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(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, j)*x(j))</w:t>
            </w: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    end</w:t>
            </w: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end</w:t>
            </w: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x(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)=x(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)/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matr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(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, 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);</w:t>
            </w: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if(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matr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(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, 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) == 0)</w:t>
            </w: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    res="Endless solutions"</w:t>
            </w: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end</w:t>
            </w: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if(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matr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(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, 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) ~= 0)</w:t>
            </w: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    x1=[x1 x(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)]</w:t>
            </w: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end</w:t>
            </w: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end</w:t>
            </w: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trg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=1</w:t>
            </w: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end</w:t>
            </w: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if(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trg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==0) </w:t>
            </w: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res="No solutions"</w:t>
            </w: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>end</w:t>
            </w:r>
            <w:proofErr w:type="spellEnd"/>
          </w:p>
          <w:p w:rsidR="00940912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</w:pP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>end</w:t>
            </w:r>
            <w:proofErr w:type="spellEnd"/>
          </w:p>
        </w:tc>
      </w:tr>
    </w:tbl>
    <w:p w:rsidR="00940912" w:rsidRPr="004A4075" w:rsidRDefault="00940912" w:rsidP="00940912">
      <w:pPr>
        <w:jc w:val="left"/>
        <w:rPr>
          <w:rFonts w:asciiTheme="minorHAnsi" w:eastAsia="Noto Sans CJK SC Regular" w:hAnsiTheme="minorHAnsi" w:cs="FreeSans"/>
          <w:i w:val="0"/>
          <w:color w:val="00000A"/>
          <w:kern w:val="3"/>
          <w:lang w:val="en-US" w:eastAsia="zh-CN" w:bidi="hi-IN"/>
        </w:rPr>
      </w:pP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0A9FD236" wp14:editId="305006DC">
                <wp:simplePos x="0" y="0"/>
                <wp:positionH relativeFrom="column">
                  <wp:posOffset>-16510</wp:posOffset>
                </wp:positionH>
                <wp:positionV relativeFrom="paragraph">
                  <wp:posOffset>808165</wp:posOffset>
                </wp:positionV>
                <wp:extent cx="329565" cy="156845"/>
                <wp:effectExtent l="0" t="0" r="0" b="0"/>
                <wp:wrapNone/>
                <wp:docPr id="819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F7AD5" w:rsidRPr="00375540" w:rsidRDefault="00DF7AD5" w:rsidP="00940912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proofErr w:type="gramStart"/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Пров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520" style="position:absolute;margin-left:-1.3pt;margin-top:63.65pt;width:25.95pt;height:12.35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" filled="f" stroked="f" strokeweight=".25pt">
                <v:textbox inset="1pt,1pt,1pt,1pt">
                  <w:txbxContent>
                    <w:p w:rsidR="00DF7AD5" w:rsidRPr="00375540" w:rsidRDefault="00DF7AD5" w:rsidP="00940912">
                      <w:pPr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proofErr w:type="gramStart"/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Пров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0923E3F7" wp14:editId="40ED3D7E">
                <wp:simplePos x="0" y="0"/>
                <wp:positionH relativeFrom="column">
                  <wp:posOffset>318135</wp:posOffset>
                </wp:positionH>
                <wp:positionV relativeFrom="paragraph">
                  <wp:posOffset>768540</wp:posOffset>
                </wp:positionV>
                <wp:extent cx="988060" cy="186055"/>
                <wp:effectExtent l="0" t="0" r="2540" b="4445"/>
                <wp:wrapNone/>
                <wp:docPr id="820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806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F7AD5" w:rsidRPr="00EF2F6B" w:rsidRDefault="00DF7AD5" w:rsidP="0094091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F2F6B">
                              <w:rPr>
                                <w:rFonts w:asciiTheme="minorHAnsi" w:hAnsiTheme="minorHAnsi"/>
                                <w:i w:val="0"/>
                                <w:sz w:val="18"/>
                                <w:szCs w:val="18"/>
                                <w:lang w:val="ru-RU"/>
                              </w:rPr>
                              <w:t>Талалушкина</w:t>
                            </w:r>
                            <w:proofErr w:type="spellEnd"/>
                            <w:r w:rsidRPr="00EF2F6B">
                              <w:rPr>
                                <w:rFonts w:asciiTheme="minorHAnsi" w:hAnsiTheme="minorHAnsi"/>
                                <w:i w:val="0"/>
                                <w:sz w:val="18"/>
                                <w:szCs w:val="18"/>
                                <w:lang w:val="ru-RU"/>
                              </w:rPr>
                              <w:t xml:space="preserve"> Л.В.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521" style="position:absolute;margin-left:25.05pt;margin-top:60.5pt;width:77.8pt;height:14.65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" filled="f" stroked="f" strokeweight=".25pt">
                <v:textbox inset="1pt,1pt,1pt,1pt">
                  <w:txbxContent>
                    <w:p w:rsidR="00DF7AD5" w:rsidRPr="00EF2F6B" w:rsidRDefault="00DF7AD5" w:rsidP="0094091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EF2F6B">
                        <w:rPr>
                          <w:rFonts w:asciiTheme="minorHAnsi" w:hAnsiTheme="minorHAnsi"/>
                          <w:i w:val="0"/>
                          <w:sz w:val="18"/>
                          <w:szCs w:val="18"/>
                          <w:lang w:val="ru-RU"/>
                        </w:rPr>
                        <w:t>Талалушкина</w:t>
                      </w:r>
                      <w:proofErr w:type="spellEnd"/>
                      <w:r w:rsidRPr="00EF2F6B">
                        <w:rPr>
                          <w:rFonts w:asciiTheme="minorHAnsi" w:hAnsiTheme="minorHAnsi"/>
                          <w:i w:val="0"/>
                          <w:sz w:val="18"/>
                          <w:szCs w:val="18"/>
                          <w:lang w:val="ru-RU"/>
                        </w:rPr>
                        <w:t xml:space="preserve"> Л.В.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685CDE8B" wp14:editId="4DD2572F">
                <wp:simplePos x="0" y="0"/>
                <wp:positionH relativeFrom="column">
                  <wp:posOffset>1633220</wp:posOffset>
                </wp:positionH>
                <wp:positionV relativeFrom="paragraph">
                  <wp:posOffset>637540</wp:posOffset>
                </wp:positionV>
                <wp:extent cx="567690" cy="147320"/>
                <wp:effectExtent l="0" t="0" r="3810" b="5080"/>
                <wp:wrapNone/>
                <wp:docPr id="821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7690" cy="147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F7AD5" w:rsidRPr="00375540" w:rsidRDefault="00DF7AD5" w:rsidP="00940912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31.10.19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522" style="position:absolute;margin-left:128.6pt;margin-top:50.2pt;width:44.7pt;height:11.6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" filled="f" stroked="f" strokeweight=".25pt">
                <v:textbox inset="1pt,1pt,1pt,1pt">
                  <w:txbxContent>
                    <w:p w:rsidR="00DF7AD5" w:rsidRPr="00375540" w:rsidRDefault="00DF7AD5" w:rsidP="00940912">
                      <w:pPr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31.10.19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19677401" wp14:editId="30D9FA3E">
                <wp:simplePos x="0" y="0"/>
                <wp:positionH relativeFrom="column">
                  <wp:posOffset>-327660</wp:posOffset>
                </wp:positionH>
                <wp:positionV relativeFrom="paragraph">
                  <wp:posOffset>625030</wp:posOffset>
                </wp:positionV>
                <wp:extent cx="329565" cy="156845"/>
                <wp:effectExtent l="0" t="0" r="0" b="0"/>
                <wp:wrapNone/>
                <wp:docPr id="822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F7AD5" w:rsidRPr="00375540" w:rsidRDefault="00DF7AD5" w:rsidP="00940912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523" style="position:absolute;margin-left:-25.8pt;margin-top:49.2pt;width:25.95pt;height:12.35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" filled="f" stroked="f" strokeweight=".25pt">
                <v:textbox inset="1pt,1pt,1pt,1pt">
                  <w:txbxContent>
                    <w:p w:rsidR="00DF7AD5" w:rsidRPr="00375540" w:rsidRDefault="00DF7AD5" w:rsidP="00940912">
                      <w:pPr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3561F8FC" wp14:editId="0A99BAEF">
                <wp:simplePos x="0" y="0"/>
                <wp:positionH relativeFrom="column">
                  <wp:posOffset>395605</wp:posOffset>
                </wp:positionH>
                <wp:positionV relativeFrom="paragraph">
                  <wp:posOffset>632460</wp:posOffset>
                </wp:positionV>
                <wp:extent cx="751840" cy="156845"/>
                <wp:effectExtent l="0" t="0" r="0" b="0"/>
                <wp:wrapNone/>
                <wp:docPr id="823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1840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F7AD5" w:rsidRPr="00375540" w:rsidRDefault="00DF7AD5" w:rsidP="00940912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Карпов М.О.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_x0000_s1524" style="position:absolute;margin-left:31.15pt;margin-top:49.8pt;width:59.2pt;height:12.35pt;z-index:251882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" filled="f" stroked="f" strokeweight=".25pt">
                <v:textbox inset="1pt,1pt,1pt,1pt">
                  <w:txbxContent>
                    <w:p w:rsidR="00DF7AD5" w:rsidRPr="00375540" w:rsidRDefault="00DF7AD5" w:rsidP="00940912">
                      <w:pPr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Карпов М.О.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46A51F11" wp14:editId="47A5AA83">
                <wp:simplePos x="0" y="0"/>
                <wp:positionH relativeFrom="column">
                  <wp:posOffset>1637030</wp:posOffset>
                </wp:positionH>
                <wp:positionV relativeFrom="paragraph">
                  <wp:posOffset>810705</wp:posOffset>
                </wp:positionV>
                <wp:extent cx="577215" cy="149860"/>
                <wp:effectExtent l="0" t="0" r="0" b="2540"/>
                <wp:wrapNone/>
                <wp:docPr id="824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7215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F7AD5" w:rsidRPr="00375540" w:rsidRDefault="00DF7AD5" w:rsidP="00940912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31.10.19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525" style="position:absolute;margin-left:128.9pt;margin-top:63.85pt;width:45.45pt;height:11.8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" filled="f" stroked="f" strokeweight=".25pt">
                <v:textbox inset="1pt,1pt,1pt,1pt">
                  <w:txbxContent>
                    <w:p w:rsidR="00DF7AD5" w:rsidRPr="00375540" w:rsidRDefault="00DF7AD5" w:rsidP="00940912">
                      <w:pPr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31.10.19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398B4D8A" wp14:editId="302A7AD4">
                <wp:simplePos x="0" y="0"/>
                <wp:positionH relativeFrom="column">
                  <wp:posOffset>-19050</wp:posOffset>
                </wp:positionH>
                <wp:positionV relativeFrom="paragraph">
                  <wp:posOffset>625665</wp:posOffset>
                </wp:positionV>
                <wp:extent cx="329565" cy="156845"/>
                <wp:effectExtent l="0" t="0" r="0" b="0"/>
                <wp:wrapNone/>
                <wp:docPr id="82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F7AD5" w:rsidRPr="00375540" w:rsidRDefault="00DF7AD5" w:rsidP="00940912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Вып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526" style="position:absolute;margin-left:-1.5pt;margin-top:49.25pt;width:25.95pt;height:12.35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" filled="f" stroked="f" strokeweight=".25pt">
                <v:textbox inset="1pt,1pt,1pt,1pt">
                  <w:txbxContent>
                    <w:p w:rsidR="00DF7AD5" w:rsidRPr="00375540" w:rsidRDefault="00DF7AD5" w:rsidP="00940912">
                      <w:pPr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proofErr w:type="spellStart"/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Вып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4C298E">
        <w:rPr>
          <w:rFonts w:asciiTheme="minorHAnsi" w:hAnsiTheme="minorHAnsi"/>
          <w:i w:val="0"/>
          <w:noProof/>
          <w:lang w:val="ru-RU"/>
        </w:rPr>
        <mc:AlternateContent>
          <mc:Choice Requires="wpg">
            <w:drawing>
              <wp:anchor distT="0" distB="0" distL="114300" distR="114300" simplePos="0" relativeHeight="251878400" behindDoc="0" locked="1" layoutInCell="0" allowOverlap="1" wp14:anchorId="68B6ECBB" wp14:editId="4CA4BA58">
                <wp:simplePos x="0" y="0"/>
                <wp:positionH relativeFrom="page">
                  <wp:posOffset>723900</wp:posOffset>
                </wp:positionH>
                <wp:positionV relativeFrom="page">
                  <wp:posOffset>247650</wp:posOffset>
                </wp:positionV>
                <wp:extent cx="6588760" cy="10189210"/>
                <wp:effectExtent l="0" t="0" r="21590" b="21590"/>
                <wp:wrapNone/>
                <wp:docPr id="82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827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8" name="Line 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29" name="Line 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30" name="Line 6"/>
                        <wps:cNvCnPr/>
                        <wps:spPr bwMode="auto">
                          <a:xfrm>
                            <a:off x="2012" y="18941"/>
                            <a:ext cx="0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31" name="Line 7"/>
                        <wps:cNvCnPr/>
                        <wps:spPr bwMode="auto">
                          <a:xfrm>
                            <a:off x="4896" y="18977"/>
                            <a:ext cx="0" cy="102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32" name="Line 8"/>
                        <wps:cNvCnPr/>
                        <wps:spPr bwMode="auto">
                          <a:xfrm>
                            <a:off x="6014" y="18958"/>
                            <a:ext cx="29" cy="104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33" name="Line 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34" name="Line 1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35" name="Line 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36" name="Line 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37" name="Line 1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38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79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AD5" w:rsidRPr="00375540" w:rsidRDefault="00DF7AD5" w:rsidP="00940912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  <w:t>№</w:t>
                              </w: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39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9" y="19338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AD5" w:rsidRPr="00375540" w:rsidRDefault="00DF7AD5" w:rsidP="00940912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40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79"/>
                            <a:ext cx="23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AD5" w:rsidRPr="00375540" w:rsidRDefault="00DF7AD5" w:rsidP="00940912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  <w:t>Ф.И.О.</w:t>
                              </w: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41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896" y="19660"/>
                            <a:ext cx="1263" cy="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AD5" w:rsidRPr="00375540" w:rsidRDefault="00DF7AD5" w:rsidP="00940912">
                              <w:pPr>
                                <w:pStyle w:val="ab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Под</w:t>
                              </w:r>
                              <w:proofErr w:type="spellEnd"/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  <w:t>п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42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043" y="19698"/>
                            <a:ext cx="1561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AD5" w:rsidRPr="00375540" w:rsidRDefault="00DF7AD5" w:rsidP="00940912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43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AD5" w:rsidRPr="00375540" w:rsidRDefault="00DF7AD5" w:rsidP="00940912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44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AD5" w:rsidRPr="007B298C" w:rsidRDefault="00DF7AD5" w:rsidP="00940912">
                              <w:pPr>
                                <w:pStyle w:val="ab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19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45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AD5" w:rsidRPr="00375540" w:rsidRDefault="00DF7AD5" w:rsidP="00940912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  <w:t>ЛР по «Численным методам</w:t>
                              </w:r>
                              <w:proofErr w:type="gramStart"/>
                              <w:r w:rsidRPr="00375540"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  <w:t>»-</w:t>
                              </w:r>
                              <w:proofErr w:type="gramEnd"/>
                              <w:r w:rsidRPr="00375540"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  <w:t>НГТУ-(17-ПМ)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527" style="position:absolute;margin-left:57pt;margin-top:19.5pt;width:518.8pt;height:802.3pt;z-index:25187840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" o:allowincell="f">
                <v:rect id="Rectangle 3" o:spid="_x0000_s1528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pbr8QA&#10;AADcAAAADwAAAGRycy9kb3ducmV2LnhtbESPQYvCMBSE78L+h/CEvWmqh11bjVIFwZPsVn/Ao3m2&#10;xeal28S2+uuNIOxxmJlvmNVmMLXoqHWVZQWzaQSCOLe64kLB+bSfLEA4j6yxtkwK7uRgs/4YrTDR&#10;tudf6jJfiABhl6CC0vsmkdLlJRl0U9sQB+9iW4M+yLaQusU+wE0t51H0JQ1WHBZKbGhXUn7NbkbB&#10;1Q/dMS2yxz4+b+P8Z5v2t79Uqc/xkC5BeBr8f/jdPmgFi/k3vM6EIyD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3qW6/EAAAA3AAAAA8AAAAAAAAAAAAAAAAAmAIAAGRycy9k&#10;b3ducmV2LnhtbFBLBQYAAAAABAAEAPUAAACJAwAAAAA=&#10;" filled="f" strokeweight="2pt"/>
                <v:line id="Line 4" o:spid="_x0000_s1529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8iHL0AAADcAAAADwAAAGRycy9kb3ducmV2LnhtbERPuwrCMBTdBf8hXMFNUwVFqqmIUHET&#10;q4vbtbl9YHNTmqj1780gOB7Oe7PtTSNe1LnasoLZNAJBnFtdc6ngekknKxDOI2tsLJOCDznYJsPB&#10;BmNt33ymV+ZLEULYxaig8r6NpXR5RQbd1LbEgStsZ9AH2JVSd/gO4aaR8yhaSoM1h4YKW9pXlD+y&#10;p1HwuF0X6eG015cm2+l7mfrbvdBKjUf9bg3CU+//4p/7qBWs5mFt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FPIhy9AAAA3AAAAA8AAAAAAAAAAAAAAAAAoQIA&#10;AGRycy9kb3ducmV2LnhtbFBLBQYAAAAABAAEAPkAAACLAwAAAAA=&#10;" strokeweight="2pt"/>
                <v:line id="Line 5" o:spid="_x0000_s1530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gOHh8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pm4z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4Dh4fAAAAA3AAAAA8AAAAAAAAAAAAAAAAA&#10;oQIAAGRycy9kb3ducmV2LnhtbFBLBQYAAAAABAAEAPkAAACOAwAAAAA=&#10;" strokeweight="2pt"/>
                <v:line id="Line 6" o:spid="_x0000_s1531" style="position:absolute;visibility:visible;mso-wrap-style:square" from="2012,18941" to="201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uC4x70AAADcAAAADwAAAGRycy9kb3ducmV2LnhtbERPvQrCMBDeBd8hnOCmqYoi1SgiVNzE&#10;2sXtbM622FxKE7W+vRkEx4/vf73tTC1e1LrKsoLJOAJBnFtdcaEguySjJQjnkTXWlknBhxxsN/3e&#10;GmNt33ymV+oLEULYxaig9L6JpXR5SQbd2DbEgbvb1qAPsC2kbvEdwk0tp1G0kAYrDg0lNrQvKX+k&#10;T6Pgcc3myeG015c63elbkfjr7a6VGg663QqEp87/xT/3UStYzsL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rguMe9AAAA3AAAAA8AAAAAAAAAAAAAAAAAoQIA&#10;AGRycy9kb3ducmV2LnhtbFBLBQYAAAAABAAEAPkAAACLAwAAAAA=&#10;" strokeweight="2pt"/>
                <v:line id="Line 7" o:spid="_x0000_s1532" style="position:absolute;visibility:visible;mso-wrap-style:square" from="4896,18977" to="4896,20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wdXM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rmkx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WsHVzAAAAA3AAAAA8AAAAAAAAAAAAAAAAA&#10;oQIAAGRycy9kb3ducmV2LnhtbFBLBQYAAAAABAAEAPkAAACOAwAAAAA=&#10;" strokeweight="2pt"/>
                <v:line id="Line 8" o:spid="_x0000_s1533" style="position:absolute;visibility:visible;mso-wrap-style:square" from="6014,18958" to="6043,20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6DK8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rmkz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V+gyvAAAAA3AAAAA8AAAAAAAAAAAAAAAAA&#10;oQIAAGRycy9kb3ducmV2LnhtbFBLBQYAAAAABAAEAPkAAACOAwAAAAA=&#10;" strokeweight="2pt"/>
                <v:line id="Line 9" o:spid="_x0000_s1534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ImsM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rmk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oyJrDAAAAA3AAAAA8AAAAAAAAAAAAAAAAA&#10;oQIAAGRycy9kb3ducmV2LnhtbFBLBQYAAAAABAAEAPkAAACOAwAAAAA=&#10;" strokeweight="2pt"/>
                <v:line id="Line 10" o:spid="_x0000_s1535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du+xMMAAADcAAAADwAAAGRycy9kb3ducmV2LnhtbESPS4vCQBCE74L/YWjBm058ItFRRMiy&#10;t8XoxVsn03lgpidkZjX773cEwWNRVV9Ru0NvGvGgztWWFcymEQji3OqaSwXXSzLZgHAeWWNjmRT8&#10;kYPDfjjYYaztk8/0SH0pAoRdjAoq79tYSpdXZNBNbUscvMJ2Bn2QXSl1h88AN42cR9FaGqw5LFTY&#10;0qmi/J7+GgX323WVfP2c9KVJjzorE3/LCq3UeNQftyA89f4Tfre/tYLNYgmvM+EIyP0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XbvsTDAAAA3AAAAA8AAAAAAAAAAAAA&#10;AAAAoQIAAGRycy9kb3ducmV2LnhtbFBLBQYAAAAABAAEAPkAAACRAwAAAAA=&#10;" strokeweight="2pt"/>
                <v:line id="Line 11" o:spid="_x0000_s1536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iSZ7MUAAADcAAAADwAAAGRycy9kb3ducmV2LnhtbESP0WoCMRRE3wv+Q7hC32rWlhZdjSK2&#10;hYoP0tUPuG6um9XNzZKkuvXrjVDo4zAzZ5jpvLONOJMPtWMFw0EGgrh0uuZKwW77+TQCESKyxsYx&#10;KfilAPNZ72GKuXYX/qZzESuRIBxyVGBibHMpQ2nIYhi4ljh5B+ctxiR9JbXHS4LbRj5n2Zu0WHNa&#10;MNjS0lB5Kn6sgpXfr0/Da2Xknlf+o9m8j4M9KvXY7xYTEJG6+B/+a39pBaOXV7ifSUd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iSZ7MUAAADcAAAADwAAAAAAAAAA&#10;AAAAAAChAgAAZHJzL2Rvd25yZXYueG1sUEsFBgAAAAAEAAQA+QAAAJMDAAAAAA==&#10;" strokeweight="1pt"/>
                <v:line id="Line 12" o:spid="_x0000_s1537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WFKM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rmkx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pFhSjAAAAA3AAAAA8AAAAAAAAAAAAAAAAA&#10;oQIAAGRycy9kb3ducmV2LnhtbFBLBQYAAAAABAAEAPkAAACOAwAAAAA=&#10;" strokeweight="2pt"/>
                <v:line id="Line 13" o:spid="_x0000_s1538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bqiAMUAAADcAAAADwAAAGRycy9kb3ducmV2LnhtbESP0WoCMRRE3wv+Q7hC32rWFlpdjSK2&#10;hYoP0tUPuG6um9XNzZKkuvXrjVDo4zAzZ5jpvLONOJMPtWMFw0EGgrh0uuZKwW77+TQCESKyxsYx&#10;KfilAPNZ72GKuXYX/qZzESuRIBxyVGBibHMpQ2nIYhi4ljh5B+ctxiR9JbXHS4LbRj5n2au0WHNa&#10;MNjS0lB5Kn6sgpXfr0/Da2Xknlf+o9m8j4M9KvXY7xYTEJG6+B/+a39pBaOXN7ifSUd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bqiAMUAAADcAAAADwAAAAAAAAAA&#10;AAAAAAChAgAAZHJzL2Rvd25yZXYueG1sUEsFBgAAAAAEAAQA+QAAAJMDAAAAAA==&#10;" strokeweight="1pt"/>
                <v:rect id="Rectangle 14" o:spid="_x0000_s1539" style="position:absolute;left:54;top:19679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G5/sAA&#10;AADcAAAADwAAAGRycy9kb3ducmV2LnhtbERPz2vCMBS+C/4P4Qm72VQn0nVNJQjCrusm7Pho3tpu&#10;zUtNMu3+e3MY7Pjx/a4Osx3FlXwYHCvYZDkI4taZgTsF72+ndQEiRGSDo2NS8EsBDvVyUWFp3I1f&#10;6drETqQQDiUq6GOcSilD25PFkLmJOHGfzluMCfpOGo+3FG5Huc3zvbQ4cGrocaJjT+1382MVaP01&#10;ny/NE56CLHK/NzvT6Q+lHlazfgYRaY7/4j/3i1FQPKa16Uw6ArK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KG5/sAAAADcAAAADwAAAAAAAAAAAAAAAACYAgAAZHJzL2Rvd25y&#10;ZXYueG1sUEsFBgAAAAAEAAQA9QAAAIUDAAAAAA==&#10;" filled="f" stroked="f" strokeweight=".25pt">
                  <v:textbox inset="1pt,1pt,1pt,1pt">
                    <w:txbxContent>
                      <w:p w:rsidR="00DF7AD5" w:rsidRPr="00375540" w:rsidRDefault="00DF7AD5" w:rsidP="00940912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  <w:t>№</w:t>
                        </w: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_x0000_s1540" style="position:absolute;left:29;top:19338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0cZcEA&#10;AADcAAAADwAAAGRycy9kb3ducmV2LnhtbESPQYvCMBSE74L/ITxhb5q6itRqlCIIXu2u4PHRPNtq&#10;81KTrHb/vREW9jjMzDfMetubVjzI+caygukkAUFcWt1wpeD7az9OQfiArLG1TAp+ycN2MxysMdP2&#10;yUd6FKESEcI+QwV1CF0mpS9rMugntiOO3sU6gyFKV0nt8BnhppWfSbKQBhuOCzV2tKupvBU/RkGe&#10;X/vTvVji3ss0cQs911V+Vupj1OcrEIH68B/+ax+0gnS2hPeZeATk5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tHGXBAAAA3AAAAA8AAAAAAAAAAAAAAAAAmAIAAGRycy9kb3du&#10;cmV2LnhtbFBLBQYAAAAABAAEAPUAAACGAwAAAAA=&#10;" filled="f" stroked="f" strokeweight=".25pt">
                  <v:textbox inset="1pt,1pt,1pt,1pt">
                    <w:txbxContent>
                      <w:p w:rsidR="00DF7AD5" w:rsidRPr="00375540" w:rsidRDefault="00DF7AD5" w:rsidP="00940912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2</w:t>
                        </w:r>
                      </w:p>
                    </w:txbxContent>
                  </v:textbox>
                </v:rect>
                <v:rect id="Rectangle 16" o:spid="_x0000_s1541" style="position:absolute;left:2267;top:19679;width:23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HGhb0A&#10;AADcAAAADwAAAGRycy9kb3ducmV2LnhtbERPTYvCMBC9C/6HMII3TVdEatcoRRC8WhU8Ds3YdreZ&#10;1CRq/ffmIHh8vO/VpjeteJDzjWUFP9MEBHFpdcOVgtNxN0lB+ICssbVMCl7kYbMeDlaYafvkAz2K&#10;UIkYwj5DBXUIXSalL2sy6Ke2I47c1TqDIUJXSe3wGcNNK2dJspAGG44NNXa0ran8L+5GQZ7/9edb&#10;scSdl2niFnquq/yi1HjU578gAvXhK/6491pBOo/z45l4BOT6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8tHGhb0AAADcAAAADwAAAAAAAAAAAAAAAACYAgAAZHJzL2Rvd25yZXYu&#10;eG1sUEsFBgAAAAAEAAQA9QAAAIIDAAAAAA==&#10;" filled="f" stroked="f" strokeweight=".25pt">
                  <v:textbox inset="1pt,1pt,1pt,1pt">
                    <w:txbxContent>
                      <w:p w:rsidR="00DF7AD5" w:rsidRPr="00375540" w:rsidRDefault="00DF7AD5" w:rsidP="00940912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  <w:t>Ф.И.О.</w:t>
                        </w: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7" o:spid="_x0000_s1542" style="position:absolute;left:4896;top:19660;width:1263;height:3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1jHsMA&#10;AADcAAAADwAAAGRycy9kb3ducmV2LnhtbESPwWrDMBBE74X8g9hCbo2cYoLjRAmmYMg1bgs5LtbG&#10;dmqtHEmx3b+vCoUeh5l5w+yPs+nFSM53lhWsVwkI4trqjhsFH+/lSwbCB2SNvWVS8E0ejofF0x5z&#10;bSc+01iFRkQI+xwVtCEMuZS+bsmgX9mBOHpX6wyGKF0jtcMpwk0vX5NkIw12HBdaHOitpfqrehgF&#10;RXGbP+/VFksvs8RtdKqb4qLU8nkudiACzeE//Nc+aQVZuobfM/EIyMM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Z1jHsMAAADcAAAADwAAAAAAAAAAAAAAAACYAgAAZHJzL2Rv&#10;d25yZXYueG1sUEsFBgAAAAAEAAQA9QAAAIgDAAAAAA==&#10;" filled="f" stroked="f" strokeweight=".25pt">
                  <v:textbox inset="1pt,1pt,1pt,1pt">
                    <w:txbxContent>
                      <w:p w:rsidR="00DF7AD5" w:rsidRPr="00375540" w:rsidRDefault="00DF7AD5" w:rsidP="00940912">
                        <w:pPr>
                          <w:pStyle w:val="ab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Под</w:t>
                        </w:r>
                        <w:proofErr w:type="spellEnd"/>
                        <w:r w:rsidRPr="00375540"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  <w:t>п</w:t>
                        </w: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18" o:spid="_x0000_s1543" style="position:absolute;left:6043;top:19698;width:1561;height: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/9acEA&#10;AADcAAAADwAAAGRycy9kb3ducmV2LnhtbESPQYvCMBSE78L+h/AW9mZTRaRbjVIWBK9bFTw+mrdt&#10;tXnpJlHrvzeC4HGYmW+Y5XownbiS861lBZMkBUFcWd1yrWC/24wzED4ga+wsk4I7eVivPkZLzLW9&#10;8S9dy1CLCGGfo4ImhD6X0lcNGfSJ7Ymj92edwRClq6V2eItw08lpms6lwZbjQoM9/TRUncuLUVAU&#10;p+HwX37jxsssdXM903VxVOrrcygWIAIN4R1+tbdaQTabwvNMPAJy9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1P/WnBAAAA3AAAAA8AAAAAAAAAAAAAAAAAmAIAAGRycy9kb3du&#10;cmV2LnhtbFBLBQYAAAAABAAEAPUAAACGAwAAAAA=&#10;" filled="f" stroked="f" strokeweight=".25pt">
                  <v:textbox inset="1pt,1pt,1pt,1pt">
                    <w:txbxContent>
                      <w:p w:rsidR="00DF7AD5" w:rsidRPr="00375540" w:rsidRDefault="00DF7AD5" w:rsidP="00940912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544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NY8sEA&#10;AADcAAAADwAAAGRycy9kb3ducmV2LnhtbESPQYvCMBSE78L+h/AWvGm6KlK7RimC4HWrgsdH87at&#10;Ni/dJGr33xtB8DjMzDfMct2bVtzI+caygq9xAoK4tLrhSsFhvx2lIHxA1thaJgX/5GG9+hgsMdP2&#10;zj90K0IlIoR9hgrqELpMSl/WZNCPbUccvV/rDIYoXSW1w3uEm1ZOkmQuDTYcF2rsaFNTeSmuRkGe&#10;n/vjX7HArZdp4uZ6pqv8pNTws8+/QQTqwzv8au+0gnQ2heeZeAT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IDWPLBAAAA3AAAAA8AAAAAAAAAAAAAAAAAmAIAAGRycy9kb3du&#10;cmV2LnhtbFBLBQYAAAAABAAEAPUAAACGAwAAAAA=&#10;" filled="f" stroked="f" strokeweight=".25pt">
                  <v:textbox inset="1pt,1pt,1pt,1pt">
                    <w:txbxContent>
                      <w:p w:rsidR="00DF7AD5" w:rsidRPr="00375540" w:rsidRDefault="00DF7AD5" w:rsidP="00940912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" o:spid="_x0000_s1545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rAhsEA&#10;AADcAAAADwAAAGRycy9kb3ducmV2LnhtbESPQYvCMBSE78L+h/AW9qbpSpHaNUoRBK9bFTw+mrdt&#10;tXnpJlHrvzeC4HGYmW+YxWownbiS861lBd+TBARxZXXLtYL9bjPOQPiArLGzTAru5GG1/BgtMNf2&#10;xr90LUMtIoR9jgqaEPpcSl81ZNBPbE8cvT/rDIYoXS21w1uEm05Ok2QmDbYcFxrsad1QdS4vRkFR&#10;nIbDfznHjZdZ4mY61XVxVOrrcyh+QAQawjv8am+1gixN4XkmHgG5f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3qwIbBAAAA3AAAAA8AAAAAAAAAAAAAAAAAmAIAAGRycy9kb3du&#10;cmV2LnhtbFBLBQYAAAAABAAEAPUAAACGAwAAAAA=&#10;" filled="f" stroked="f" strokeweight=".25pt">
                  <v:textbox inset="1pt,1pt,1pt,1pt">
                    <w:txbxContent>
                      <w:p w:rsidR="00DF7AD5" w:rsidRPr="007B298C" w:rsidRDefault="00DF7AD5" w:rsidP="00940912">
                        <w:pPr>
                          <w:pStyle w:val="ab"/>
                          <w:jc w:val="center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19</w:t>
                        </w:r>
                      </w:p>
                    </w:txbxContent>
                  </v:textbox>
                </v:rect>
                <v:rect id="Rectangle 21" o:spid="_x0000_s1546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ZlHcEA&#10;AADcAAAADwAAAGRycy9kb3ducmV2LnhtbESPQYvCMBSE74L/ITzBm6YuKrUapSwIe7W7gsdH82yr&#10;zUtNslr/vREW9jjMzDfMZtebVtzJ+caygtk0AUFcWt1wpeDnez9JQfiArLG1TAqe5GG3HQ42mGn7&#10;4APdi1CJCGGfoYI6hC6T0pc1GfRT2xFH72ydwRClq6R2+Ihw08qPJFlKgw3HhRo7+qypvBa/RkGe&#10;X/rjrVjh3ss0cUs911V+Umo86vM1iEB9+A//tb+0gnS+gPeZeATk9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KmZR3BAAAA3AAAAA8AAAAAAAAAAAAAAAAAmAIAAGRycy9kb3du&#10;cmV2LnhtbFBLBQYAAAAABAAEAPUAAACGAwAAAAA=&#10;" filled="f" stroked="f" strokeweight=".25pt">
                  <v:textbox inset="1pt,1pt,1pt,1pt">
                    <w:txbxContent>
                      <w:p w:rsidR="00DF7AD5" w:rsidRPr="00375540" w:rsidRDefault="00DF7AD5" w:rsidP="00940912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  <w:t>ЛР по «Численным методам</w:t>
                        </w:r>
                        <w:proofErr w:type="gramStart"/>
                        <w:r w:rsidRPr="00375540"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  <w:t>»-</w:t>
                        </w:r>
                        <w:proofErr w:type="gramEnd"/>
                        <w:r w:rsidRPr="00375540"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  <w:t>НГТУ-(17-ПМ)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4C298E">
        <w:rPr>
          <w:rFonts w:asciiTheme="minorHAnsi" w:hAnsiTheme="minorHAnsi"/>
          <w:i w:val="0"/>
          <w:noProof/>
          <w:lang w:val="ru-RU"/>
        </w:rPr>
        <mc:AlternateContent>
          <mc:Choice Requires="wps">
            <w:drawing>
              <wp:anchor distT="0" distB="0" distL="114300" distR="114300" simplePos="0" relativeHeight="251879424" behindDoc="0" locked="1" layoutInCell="0" allowOverlap="1" wp14:anchorId="668D97D6" wp14:editId="6106CCB9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0" t="0" r="0" b="0"/>
                <wp:wrapNone/>
                <wp:docPr id="846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760" cy="1018921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6" style="position:absolute;margin-left:56.7pt;margin-top:19.85pt;width:518.8pt;height:802.3pt;z-index:251879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" o:allowincell="f" filled="f" strokeweight="2pt">
                <w10:wrap anchorx="page" anchory="page"/>
                <w10:anchorlock/>
              </v:rect>
            </w:pict>
          </mc:Fallback>
        </mc:AlternateContent>
      </w:r>
      <w:r w:rsidRPr="004A4075">
        <w:rPr>
          <w:rFonts w:asciiTheme="minorHAnsi" w:eastAsia="Noto Sans CJK SC Regular" w:hAnsiTheme="minorHAnsi" w:cs="FreeSans"/>
          <w:i w:val="0"/>
          <w:color w:val="00000A"/>
          <w:kern w:val="3"/>
          <w:lang w:val="en-US" w:eastAsia="zh-CN" w:bidi="hi-IN"/>
        </w:rPr>
        <w:br w:type="page"/>
      </w:r>
    </w:p>
    <w:p w:rsidR="00940912" w:rsidRPr="007B298C" w:rsidRDefault="00940912" w:rsidP="00940912">
      <w:pPr>
        <w:pStyle w:val="1"/>
        <w:ind w:left="786"/>
        <w:jc w:val="both"/>
        <w:rPr>
          <w:rFonts w:asciiTheme="minorHAnsi" w:hAnsiTheme="minorHAnsi"/>
          <w:i w:val="0"/>
          <w:sz w:val="32"/>
          <w:szCs w:val="32"/>
          <w:lang w:val="en-US"/>
        </w:rPr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9571"/>
      </w:tblGrid>
      <w:tr w:rsidR="00940912" w:rsidRPr="00AC5196" w:rsidTr="00DF7AD5">
        <w:tc>
          <w:tcPr>
            <w:tcW w:w="9571" w:type="dxa"/>
          </w:tcPr>
          <w:p w:rsidR="00940912" w:rsidRPr="00AC5196" w:rsidRDefault="00940912" w:rsidP="00DF7AD5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</w:pPr>
            <w:r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>Реализация</w:t>
            </w: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 xml:space="preserve"> </w:t>
            </w:r>
            <w:r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>на</w:t>
            </w: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 xml:space="preserve"> </w:t>
            </w:r>
            <w:r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>языке</w:t>
            </w: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 xml:space="preserve"> </w:t>
            </w:r>
            <w:proofErr w:type="spellStart"/>
            <w:r w:rsid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Matlab</w:t>
            </w:r>
            <w:proofErr w:type="spellEnd"/>
            <w:r w:rsidR="00AC5196"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 xml:space="preserve">. </w:t>
            </w:r>
            <w:proofErr w:type="spellStart"/>
            <w:r w:rsid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slau</w:t>
            </w:r>
            <w:proofErr w:type="spellEnd"/>
            <w:r w:rsidR="00AC5196"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>.</w:t>
            </w:r>
            <w:r w:rsid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m</w:t>
            </w:r>
          </w:p>
        </w:tc>
      </w:tr>
      <w:tr w:rsidR="00940912" w:rsidRPr="004A4075" w:rsidTr="00DF7AD5">
        <w:trPr>
          <w:trHeight w:val="12833"/>
        </w:trPr>
        <w:tc>
          <w:tcPr>
            <w:tcW w:w="9571" w:type="dxa"/>
          </w:tcPr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su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= load("/home/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mikhail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/matrix.txt")</w:t>
            </w: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n = size(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su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, 1)</w:t>
            </w: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tmp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=zeros(n)</w:t>
            </w: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for 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=1:n</w:t>
            </w: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for j=1:n</w:t>
            </w: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tmp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(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, j)=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su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(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, j)</w:t>
            </w: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end</w:t>
            </w: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end</w:t>
            </w: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su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= triangle(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su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, n, 1)</w:t>
            </w: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tmp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= triangle(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tmp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, n, 0)</w:t>
            </w: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[x, res] = 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gaus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(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su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, rank(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tmp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), n)</w:t>
            </w: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clc</w:t>
            </w:r>
            <w:proofErr w:type="spellEnd"/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if(res=="none")</w:t>
            </w: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for 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=1:size(x, 2)</w:t>
            </w: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fprintf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("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x%i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= %f\n", size(x, 2)-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, x(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))</w:t>
            </w: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end</w:t>
            </w: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end</w:t>
            </w: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if(res~="none")</w:t>
            </w: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>disp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>(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>res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 xml:space="preserve">) </w:t>
            </w:r>
          </w:p>
          <w:p w:rsidR="00940912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</w:pP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>end</w:t>
            </w:r>
            <w:proofErr w:type="spellEnd"/>
          </w:p>
        </w:tc>
      </w:tr>
    </w:tbl>
    <w:p w:rsidR="00940912" w:rsidRPr="004A4075" w:rsidRDefault="00940912" w:rsidP="00940912">
      <w:pPr>
        <w:jc w:val="left"/>
        <w:rPr>
          <w:rFonts w:asciiTheme="minorHAnsi" w:eastAsia="Noto Sans CJK SC Regular" w:hAnsiTheme="minorHAnsi" w:cs="FreeSans"/>
          <w:i w:val="0"/>
          <w:color w:val="00000A"/>
          <w:kern w:val="3"/>
          <w:lang w:val="en-US" w:eastAsia="zh-CN" w:bidi="hi-IN"/>
        </w:rPr>
      </w:pP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0A9FD236" wp14:editId="305006DC">
                <wp:simplePos x="0" y="0"/>
                <wp:positionH relativeFrom="column">
                  <wp:posOffset>-16510</wp:posOffset>
                </wp:positionH>
                <wp:positionV relativeFrom="paragraph">
                  <wp:posOffset>808165</wp:posOffset>
                </wp:positionV>
                <wp:extent cx="329565" cy="156845"/>
                <wp:effectExtent l="0" t="0" r="0" b="0"/>
                <wp:wrapNone/>
                <wp:docPr id="847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F7AD5" w:rsidRPr="00375540" w:rsidRDefault="00DF7AD5" w:rsidP="00940912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proofErr w:type="gramStart"/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Пров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547" style="position:absolute;margin-left:-1.3pt;margin-top:63.65pt;width:25.95pt;height:12.35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" filled="f" stroked="f" strokeweight=".25pt">
                <v:textbox inset="1pt,1pt,1pt,1pt">
                  <w:txbxContent>
                    <w:p w:rsidR="00DF7AD5" w:rsidRPr="00375540" w:rsidRDefault="00DF7AD5" w:rsidP="00940912">
                      <w:pPr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proofErr w:type="gramStart"/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Пров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0923E3F7" wp14:editId="40ED3D7E">
                <wp:simplePos x="0" y="0"/>
                <wp:positionH relativeFrom="column">
                  <wp:posOffset>318135</wp:posOffset>
                </wp:positionH>
                <wp:positionV relativeFrom="paragraph">
                  <wp:posOffset>768540</wp:posOffset>
                </wp:positionV>
                <wp:extent cx="988060" cy="186055"/>
                <wp:effectExtent l="0" t="0" r="2540" b="4445"/>
                <wp:wrapNone/>
                <wp:docPr id="848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806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F7AD5" w:rsidRPr="00EF2F6B" w:rsidRDefault="00DF7AD5" w:rsidP="0094091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F2F6B">
                              <w:rPr>
                                <w:rFonts w:asciiTheme="minorHAnsi" w:hAnsiTheme="minorHAnsi"/>
                                <w:i w:val="0"/>
                                <w:sz w:val="18"/>
                                <w:szCs w:val="18"/>
                                <w:lang w:val="ru-RU"/>
                              </w:rPr>
                              <w:t>Талалушкина</w:t>
                            </w:r>
                            <w:proofErr w:type="spellEnd"/>
                            <w:r w:rsidRPr="00EF2F6B">
                              <w:rPr>
                                <w:rFonts w:asciiTheme="minorHAnsi" w:hAnsiTheme="minorHAnsi"/>
                                <w:i w:val="0"/>
                                <w:sz w:val="18"/>
                                <w:szCs w:val="18"/>
                                <w:lang w:val="ru-RU"/>
                              </w:rPr>
                              <w:t xml:space="preserve"> Л.В.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548" style="position:absolute;margin-left:25.05pt;margin-top:60.5pt;width:77.8pt;height:14.6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" filled="f" stroked="f" strokeweight=".25pt">
                <v:textbox inset="1pt,1pt,1pt,1pt">
                  <w:txbxContent>
                    <w:p w:rsidR="00DF7AD5" w:rsidRPr="00EF2F6B" w:rsidRDefault="00DF7AD5" w:rsidP="0094091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EF2F6B">
                        <w:rPr>
                          <w:rFonts w:asciiTheme="minorHAnsi" w:hAnsiTheme="minorHAnsi"/>
                          <w:i w:val="0"/>
                          <w:sz w:val="18"/>
                          <w:szCs w:val="18"/>
                          <w:lang w:val="ru-RU"/>
                        </w:rPr>
                        <w:t>Талалушкина</w:t>
                      </w:r>
                      <w:proofErr w:type="spellEnd"/>
                      <w:r w:rsidRPr="00EF2F6B">
                        <w:rPr>
                          <w:rFonts w:asciiTheme="minorHAnsi" w:hAnsiTheme="minorHAnsi"/>
                          <w:i w:val="0"/>
                          <w:sz w:val="18"/>
                          <w:szCs w:val="18"/>
                          <w:lang w:val="ru-RU"/>
                        </w:rPr>
                        <w:t xml:space="preserve"> Л.В.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685CDE8B" wp14:editId="4DD2572F">
                <wp:simplePos x="0" y="0"/>
                <wp:positionH relativeFrom="column">
                  <wp:posOffset>1633220</wp:posOffset>
                </wp:positionH>
                <wp:positionV relativeFrom="paragraph">
                  <wp:posOffset>637540</wp:posOffset>
                </wp:positionV>
                <wp:extent cx="567690" cy="147320"/>
                <wp:effectExtent l="0" t="0" r="3810" b="5080"/>
                <wp:wrapNone/>
                <wp:docPr id="849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7690" cy="147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F7AD5" w:rsidRPr="00375540" w:rsidRDefault="00DF7AD5" w:rsidP="00940912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31.10.19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549" style="position:absolute;margin-left:128.6pt;margin-top:50.2pt;width:44.7pt;height:11.6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" filled="f" stroked="f" strokeweight=".25pt">
                <v:textbox inset="1pt,1pt,1pt,1pt">
                  <w:txbxContent>
                    <w:p w:rsidR="00DF7AD5" w:rsidRPr="00375540" w:rsidRDefault="00DF7AD5" w:rsidP="00940912">
                      <w:pPr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31.10.19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19677401" wp14:editId="30D9FA3E">
                <wp:simplePos x="0" y="0"/>
                <wp:positionH relativeFrom="column">
                  <wp:posOffset>-327660</wp:posOffset>
                </wp:positionH>
                <wp:positionV relativeFrom="paragraph">
                  <wp:posOffset>625030</wp:posOffset>
                </wp:positionV>
                <wp:extent cx="329565" cy="156845"/>
                <wp:effectExtent l="0" t="0" r="0" b="0"/>
                <wp:wrapNone/>
                <wp:docPr id="850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F7AD5" w:rsidRPr="00375540" w:rsidRDefault="00DF7AD5" w:rsidP="00940912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550" style="position:absolute;margin-left:-25.8pt;margin-top:49.2pt;width:25.95pt;height:12.35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" filled="f" stroked="f" strokeweight=".25pt">
                <v:textbox inset="1pt,1pt,1pt,1pt">
                  <w:txbxContent>
                    <w:p w:rsidR="00DF7AD5" w:rsidRPr="00375540" w:rsidRDefault="00DF7AD5" w:rsidP="00940912">
                      <w:pPr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3561F8FC" wp14:editId="0A99BAEF">
                <wp:simplePos x="0" y="0"/>
                <wp:positionH relativeFrom="column">
                  <wp:posOffset>395605</wp:posOffset>
                </wp:positionH>
                <wp:positionV relativeFrom="paragraph">
                  <wp:posOffset>632460</wp:posOffset>
                </wp:positionV>
                <wp:extent cx="751840" cy="156845"/>
                <wp:effectExtent l="0" t="0" r="0" b="0"/>
                <wp:wrapNone/>
                <wp:docPr id="851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1840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F7AD5" w:rsidRPr="00375540" w:rsidRDefault="00DF7AD5" w:rsidP="00940912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Карпов М.О.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_x0000_s1551" style="position:absolute;margin-left:31.15pt;margin-top:49.8pt;width:59.2pt;height:12.35pt;z-index:251892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" filled="f" stroked="f" strokeweight=".25pt">
                <v:textbox inset="1pt,1pt,1pt,1pt">
                  <w:txbxContent>
                    <w:p w:rsidR="00DF7AD5" w:rsidRPr="00375540" w:rsidRDefault="00DF7AD5" w:rsidP="00940912">
                      <w:pPr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Карпов М.О.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46A51F11" wp14:editId="47A5AA83">
                <wp:simplePos x="0" y="0"/>
                <wp:positionH relativeFrom="column">
                  <wp:posOffset>1637030</wp:posOffset>
                </wp:positionH>
                <wp:positionV relativeFrom="paragraph">
                  <wp:posOffset>810705</wp:posOffset>
                </wp:positionV>
                <wp:extent cx="577215" cy="149860"/>
                <wp:effectExtent l="0" t="0" r="0" b="2540"/>
                <wp:wrapNone/>
                <wp:docPr id="852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7215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F7AD5" w:rsidRPr="00375540" w:rsidRDefault="00DF7AD5" w:rsidP="00940912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31.10.19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552" style="position:absolute;margin-left:128.9pt;margin-top:63.85pt;width:45.45pt;height:11.8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" filled="f" stroked="f" strokeweight=".25pt">
                <v:textbox inset="1pt,1pt,1pt,1pt">
                  <w:txbxContent>
                    <w:p w:rsidR="00DF7AD5" w:rsidRPr="00375540" w:rsidRDefault="00DF7AD5" w:rsidP="00940912">
                      <w:pPr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31.10.19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398B4D8A" wp14:editId="302A7AD4">
                <wp:simplePos x="0" y="0"/>
                <wp:positionH relativeFrom="column">
                  <wp:posOffset>-19050</wp:posOffset>
                </wp:positionH>
                <wp:positionV relativeFrom="paragraph">
                  <wp:posOffset>625665</wp:posOffset>
                </wp:positionV>
                <wp:extent cx="329565" cy="156845"/>
                <wp:effectExtent l="0" t="0" r="0" b="0"/>
                <wp:wrapNone/>
                <wp:docPr id="853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F7AD5" w:rsidRPr="00375540" w:rsidRDefault="00DF7AD5" w:rsidP="00940912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Вып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553" style="position:absolute;margin-left:-1.5pt;margin-top:49.25pt;width:25.95pt;height:12.35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" filled="f" stroked="f" strokeweight=".25pt">
                <v:textbox inset="1pt,1pt,1pt,1pt">
                  <w:txbxContent>
                    <w:p w:rsidR="00DF7AD5" w:rsidRPr="00375540" w:rsidRDefault="00DF7AD5" w:rsidP="00940912">
                      <w:pPr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proofErr w:type="spellStart"/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Вып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4C298E">
        <w:rPr>
          <w:rFonts w:asciiTheme="minorHAnsi" w:hAnsiTheme="minorHAnsi"/>
          <w:i w:val="0"/>
          <w:noProof/>
          <w:lang w:val="ru-RU"/>
        </w:rPr>
        <mc:AlternateContent>
          <mc:Choice Requires="wpg">
            <w:drawing>
              <wp:anchor distT="0" distB="0" distL="114300" distR="114300" simplePos="0" relativeHeight="251888640" behindDoc="0" locked="1" layoutInCell="0" allowOverlap="1" wp14:anchorId="68B6ECBB" wp14:editId="4CA4BA58">
                <wp:simplePos x="0" y="0"/>
                <wp:positionH relativeFrom="page">
                  <wp:posOffset>723900</wp:posOffset>
                </wp:positionH>
                <wp:positionV relativeFrom="page">
                  <wp:posOffset>247650</wp:posOffset>
                </wp:positionV>
                <wp:extent cx="6588760" cy="10189210"/>
                <wp:effectExtent l="0" t="0" r="21590" b="21590"/>
                <wp:wrapNone/>
                <wp:docPr id="85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855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6" name="Line 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57" name="Line 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58" name="Line 6"/>
                        <wps:cNvCnPr/>
                        <wps:spPr bwMode="auto">
                          <a:xfrm>
                            <a:off x="2012" y="18941"/>
                            <a:ext cx="0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59" name="Line 7"/>
                        <wps:cNvCnPr/>
                        <wps:spPr bwMode="auto">
                          <a:xfrm>
                            <a:off x="4896" y="18977"/>
                            <a:ext cx="0" cy="102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60" name="Line 8"/>
                        <wps:cNvCnPr/>
                        <wps:spPr bwMode="auto">
                          <a:xfrm>
                            <a:off x="6014" y="18958"/>
                            <a:ext cx="29" cy="104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61" name="Line 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62" name="Line 1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63" name="Line 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64" name="Line 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65" name="Line 1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66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79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AD5" w:rsidRPr="00375540" w:rsidRDefault="00DF7AD5" w:rsidP="00940912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  <w:t>№</w:t>
                              </w: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67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9" y="19338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AD5" w:rsidRPr="00375540" w:rsidRDefault="00DF7AD5" w:rsidP="00940912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68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79"/>
                            <a:ext cx="23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AD5" w:rsidRPr="00375540" w:rsidRDefault="00DF7AD5" w:rsidP="00940912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  <w:t>Ф.И.О.</w:t>
                              </w: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69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896" y="19660"/>
                            <a:ext cx="1263" cy="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AD5" w:rsidRPr="00375540" w:rsidRDefault="00DF7AD5" w:rsidP="00940912">
                              <w:pPr>
                                <w:pStyle w:val="ab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Под</w:t>
                              </w:r>
                              <w:proofErr w:type="spellEnd"/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  <w:t>п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70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043" y="19698"/>
                            <a:ext cx="1561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AD5" w:rsidRPr="00375540" w:rsidRDefault="00DF7AD5" w:rsidP="00940912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71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AD5" w:rsidRPr="00375540" w:rsidRDefault="00DF7AD5" w:rsidP="00940912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72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AD5" w:rsidRPr="007B298C" w:rsidRDefault="00DF7AD5" w:rsidP="00940912">
                              <w:pPr>
                                <w:pStyle w:val="ab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73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AD5" w:rsidRPr="00375540" w:rsidRDefault="00DF7AD5" w:rsidP="00940912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  <w:t>ЛР по «Численным методам</w:t>
                              </w:r>
                              <w:proofErr w:type="gramStart"/>
                              <w:r w:rsidRPr="00375540"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  <w:t>»-</w:t>
                              </w:r>
                              <w:proofErr w:type="gramEnd"/>
                              <w:r w:rsidRPr="00375540"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  <w:t>НГТУ-(17-ПМ)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554" style="position:absolute;margin-left:57pt;margin-top:19.5pt;width:518.8pt;height:802.3pt;z-index:2518886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" o:allowincell="f">
                <v:rect id="Rectangle 3" o:spid="_x0000_s1555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ITPsQA&#10;AADcAAAADwAAAGRycy9kb3ducmV2LnhtbESP0YrCMBRE34X9h3CFfdNUwcVWo1RB2CfZrX7Apbm2&#10;xeam28S2+vVGEPZxmJkzzHo7mFp01LrKsoLZNAJBnFtdcaHgfDpMliCcR9ZYWyYFd3Kw3XyM1pho&#10;2/MvdZkvRICwS1BB6X2TSOnykgy6qW2Ig3exrUEfZFtI3WIf4KaW8yj6kgYrDgslNrQvKb9mN6Pg&#10;6ofumBbZ4xCfd3H+s0v721+q1Od4SFcgPA3+P/xuf2sFy8UCXmfCEZCb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pyEz7EAAAA3AAAAA8AAAAAAAAAAAAAAAAAmAIAAGRycy9k&#10;b3ducmV2LnhtbFBLBQYAAAAABAAEAPUAAACJAwAAAAA=&#10;" filled="f" strokeweight="2pt"/>
                <v:line id="Line 4" o:spid="_x0000_s1556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5pgiM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WL2Ry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eaYIjAAAAA3AAAAA8AAAAAAAAAAAAAAAAA&#10;oQIAAGRycy9kb3ducmV2LnhtbFBLBQYAAAAABAAEAPkAAACOAwAAAAA=&#10;" strokeweight="2pt"/>
                <v:line id="Line 5" o:spid="_x0000_s1557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bFE8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8z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jWxRPAAAAA3AAAAA8AAAAAAAAAAAAAAAAA&#10;oQIAAGRycy9kb3ducmV2LnhtbFBLBQYAAAAABAAEAPkAAACOAwAAAAA=&#10;" strokeweight="2pt"/>
                <v:line id="Line 6" o:spid="_x0000_s1558" style="position:absolute;visibility:visible;mso-wrap-style:square" from="2012,18941" to="201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lRYb0AAADcAAAADwAAAGRycy9kb3ducmV2LnhtbERPuwrCMBTdBf8hXMFNUwVFqqmIUHET&#10;q4vbtbl9YHNTmqj1780gOB7Oe7PtTSNe1LnasoLZNAJBnFtdc6ngekknKxDOI2tsLJOCDznYJsPB&#10;BmNt33ymV+ZLEULYxaig8r6NpXR5RQbd1LbEgStsZ9AH2JVSd/gO4aaR8yhaSoM1h4YKW9pXlD+y&#10;p1HwuF0X6eG015cm2+l7mfrbvdBKjUf9bg3CU+//4p/7qBWsFmFt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lJUWG9AAAA3AAAAA8AAAAAAAAAAAAAAAAAoQIA&#10;AGRycy9kb3ducmV2LnhtbFBLBQYAAAAABAAEAPkAAACLAwAAAAA=&#10;" strokeweight="2pt"/>
                <v:line id="Line 7" o:spid="_x0000_s1559" style="position:absolute;visibility:visible;mso-wrap-style:square" from="4896,18977" to="4896,20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X0+s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pmkz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YF9PrAAAAA3AAAAA8AAAAAAAAAAAAAAAAA&#10;oQIAAGRycy9kb3ducmV2LnhtbFBLBQYAAAAABAAEAPkAAACOAwAAAAA=&#10;" strokeweight="2pt"/>
                <v:line id="Line 8" o:spid="_x0000_s1560" style="position:absolute;visibility:visible;mso-wrap-style:square" from="6014,18958" to="6043,20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VOX2r0AAADcAAAADwAAAGRycy9kb3ducmV2LnhtbERPuwrCMBTdBf8hXMFNUwVFqqmIUHET&#10;q4vbtbl9YHNTmqj1780gOB7Oe7PtTSNe1LnasoLZNAJBnFtdc6ngekknKxDOI2tsLJOCDznYJsPB&#10;BmNt33ymV+ZLEULYxaig8r6NpXR5RQbd1LbEgStsZ9AH2JVSd/gO4aaR8yhaSoM1h4YKW9pXlD+y&#10;p1HwuF0X6eG015cm2+l7mfrbvdBKjUf9bg3CU+//4p/7qBWslmF+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lTl9q9AAAA3AAAAA8AAAAAAAAAAAAAAAAAoQIA&#10;AGRycy9kb3ducmV2LnhtbFBLBQYAAAAABAAEAPkAAACLAwAAAAA=&#10;" strokeweight="2pt"/>
                <v:line id="Line 9" o:spid="_x0000_s1561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8yQc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WL+QS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YfMkHAAAAA3AAAAA8AAAAAAAAAAAAAAAAA&#10;oQIAAGRycy9kb3ducmV2LnhtbFBLBQYAAAAABAAEAPkAAACOAwAAAAA=&#10;" strokeweight="2pt"/>
                <v:line id="Line 10" o:spid="_x0000_s1562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2sNs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WL+RS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bNrDbAAAAA3AAAAA8AAAAAAAAAAAAAAAAA&#10;oQIAAGRycy9kb3ducmV2LnhtbFBLBQYAAAAABAAEAPkAAACOAwAAAAA=&#10;" strokeweight="2pt"/>
                <v:line id="Line 11" o:spid="_x0000_s1563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TKLHsQAAADcAAAADwAAAGRycy9kb3ducmV2LnhtbESP0WoCMRRE34X+Q7iFvmlWC2JXo5Ta&#10;QsUH0foB1811s7q5WZJUV7/eCIKPw8ycYSaz1tbiRD5UjhX0exkI4sLpiksF27+f7ghEiMgaa8ek&#10;4EIBZtOXzgRz7c68ptMmliJBOOSowMTY5FKGwpDF0HMNcfL2zluMSfpSao/nBLe1HGTZUFqsOC0Y&#10;bOjLUHHc/FsFC79bHvvX0sgdL/x3vZp/BHtQ6u21/RyDiNTGZ/jR/tUKRsN3uJ9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MosexAAAANwAAAAPAAAAAAAAAAAA&#10;AAAAAKECAABkcnMvZG93bnJldi54bWxQSwUGAAAAAAQABAD5AAAAkgMAAAAA&#10;" strokeweight="1pt"/>
                <v:line id="Line 12" o:spid="_x0000_s1564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iR2c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rms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ZokdnAAAAA3AAAAA8AAAAAAAAAAAAAAAAA&#10;oQIAAGRycy9kb3ducmV2LnhtbFBLBQYAAAAABAAEAPkAAACOAwAAAAA=&#10;" strokeweight="2pt"/>
                <v:line id="Line 13" o:spid="_x0000_s1565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Ze28cQAAADcAAAADwAAAGRycy9kb3ducmV2LnhtbESP0WoCMRRE34X+Q7iFvmlWoWJXo5Ta&#10;QsUH0foB1811s7q5WZJUV7/eCIKPw8ycYSaz1tbiRD5UjhX0exkI4sLpiksF27+f7ghEiMgaa8ek&#10;4EIBZtOXzgRz7c68ptMmliJBOOSowMTY5FKGwpDF0HMNcfL2zluMSfpSao/nBLe1HGTZUFqsOC0Y&#10;bOjLUHHc/FsFC79bHvvX0sgdL/x3vZp/BHtQ6u21/RyDiNTGZ/jR/tUKRsN3uJ9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l7bxxAAAANwAAAAPAAAAAAAAAAAA&#10;AAAAAKECAABkcnMvZG93bnJldi54bWxQSwUGAAAAAAQABAD5AAAAkgMAAAAA&#10;" strokeweight="1pt"/>
                <v:rect id="Rectangle 14" o:spid="_x0000_s1566" style="position:absolute;left:54;top:19679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GnCsEA&#10;AADcAAAADwAAAGRycy9kb3ducmV2LnhtbESPQYvCMBSE78L+h/AWvGm6IqVbjVIEwatVweOjedvW&#10;bV5qErX77zeC4HGYmW+Y5XownbiT861lBV/TBARxZXXLtYLjYTvJQPiArLGzTAr+yMN69TFaYq7t&#10;g/d0L0MtIoR9jgqaEPpcSl81ZNBPbU8cvR/rDIYoXS21w0eEm07OkiSVBluOCw32tGmo+i1vRkFR&#10;XIbTtfzGrZdZ4lI913VxVmr8ORQLEIGG8A6/2jutIEtTeJ6JR0C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nBpwrBAAAA3AAAAA8AAAAAAAAAAAAAAAAAmAIAAGRycy9kb3du&#10;cmV2LnhtbFBLBQYAAAAABAAEAPUAAACGAwAAAAA=&#10;" filled="f" stroked="f" strokeweight=".25pt">
                  <v:textbox inset="1pt,1pt,1pt,1pt">
                    <w:txbxContent>
                      <w:p w:rsidR="00DF7AD5" w:rsidRPr="00375540" w:rsidRDefault="00DF7AD5" w:rsidP="00940912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  <w:t>№</w:t>
                        </w: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_x0000_s1567" style="position:absolute;left:29;top:19338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0CkcIA&#10;AADcAAAADwAAAGRycy9kb3ducmV2LnhtbESPQWvCQBSE74X+h+UVvNVNRWIaXSUUBK9GBY+P7GsS&#10;m32b7q4a/70rCB6HmfmGWawG04kLOd9aVvA1TkAQV1a3XCvY79afGQgfkDV2lknBjTyslu9vC8y1&#10;vfKWLmWoRYSwz1FBE0KfS+mrhgz6se2Jo/drncEQpauldniNcNPJSZKk0mDLcaHBnn4aqv7Ks1FQ&#10;FKfh8F9+49rLLHGpnuq6OCo1+hiKOYhAQ3iFn+2NVpClM3iciUdAL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jQKRwgAAANwAAAAPAAAAAAAAAAAAAAAAAJgCAABkcnMvZG93&#10;bnJldi54bWxQSwUGAAAAAAQABAD1AAAAhwMAAAAA&#10;" filled="f" stroked="f" strokeweight=".25pt">
                  <v:textbox inset="1pt,1pt,1pt,1pt">
                    <w:txbxContent>
                      <w:p w:rsidR="00DF7AD5" w:rsidRPr="00375540" w:rsidRDefault="00DF7AD5" w:rsidP="00940912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2</w:t>
                        </w:r>
                      </w:p>
                    </w:txbxContent>
                  </v:textbox>
                </v:rect>
                <v:rect id="Rectangle 16" o:spid="_x0000_s1568" style="position:absolute;left:2267;top:19679;width:23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KW478A&#10;AADcAAAADwAAAGRycy9kb3ducmV2LnhtbERPz2vCMBS+D/wfwhO8zdQxSu2MUgbCrqsKHh/NW9qt&#10;ealJ1tb/fjkMPH58v3eH2fZiJB86xwo26wwEceN0x0bB+XR8LkCEiKyxd0wK7hTgsF887bDUbuJP&#10;GutoRArhUKKCNsahlDI0LVkMazcQJ+7LeYsxQW+k9jilcNvLlyzLpcWOU0OLA7231PzUv1ZBVX3P&#10;l1u9xWOQReZz/apNdVVqtZyrNxCR5vgQ/7s/tIIiT2vTmXQE5P4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HEpbjvwAAANwAAAAPAAAAAAAAAAAAAAAAAJgCAABkcnMvZG93bnJl&#10;di54bWxQSwUGAAAAAAQABAD1AAAAhAMAAAAA&#10;" filled="f" stroked="f" strokeweight=".25pt">
                  <v:textbox inset="1pt,1pt,1pt,1pt">
                    <w:txbxContent>
                      <w:p w:rsidR="00DF7AD5" w:rsidRPr="00375540" w:rsidRDefault="00DF7AD5" w:rsidP="00940912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  <w:t>Ф.И.О.</w:t>
                        </w: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7" o:spid="_x0000_s1569" style="position:absolute;left:4896;top:19660;width:1263;height:3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4zeMIA&#10;AADcAAAADwAAAGRycy9kb3ducmV2LnhtbESPwWrDMBBE74X+g9hCb7WcUoztRAmmEMg1bgs5LtbG&#10;dmKtXEm1nb+PCoUeh5l5w2x2ixnERM73lhWskhQEcWN1z62Cz4/9Sw7CB2SNg2VScCMPu+3jwwZL&#10;bWc+0lSHVkQI+xIVdCGMpZS+6cigT+xIHL2zdQZDlK6V2uEc4WaQr2maSYM9x4UOR3rvqLnWP0ZB&#10;VV2Wr++6wL2Xeeoy/abb6qTU89NSrUEEWsJ/+K990AryrIDfM/EIyO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XjN4wgAAANwAAAAPAAAAAAAAAAAAAAAAAJgCAABkcnMvZG93&#10;bnJldi54bWxQSwUGAAAAAAQABAD1AAAAhwMAAAAA&#10;" filled="f" stroked="f" strokeweight=".25pt">
                  <v:textbox inset="1pt,1pt,1pt,1pt">
                    <w:txbxContent>
                      <w:p w:rsidR="00DF7AD5" w:rsidRPr="00375540" w:rsidRDefault="00DF7AD5" w:rsidP="00940912">
                        <w:pPr>
                          <w:pStyle w:val="ab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Под</w:t>
                        </w:r>
                        <w:proofErr w:type="spellEnd"/>
                        <w:r w:rsidRPr="00375540"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  <w:t>п</w:t>
                        </w: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18" o:spid="_x0000_s1570" style="position:absolute;left:6043;top:19698;width:1561;height: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0MOMAA&#10;AADcAAAADwAAAGRycy9kb3ducmV2LnhtbERPz2vCMBS+C/4P4Qm72VQZ2nVNJQjCrusm7Pho3tpu&#10;zUtNMu3+++Uw8Pjx/a4Osx3FlXwYHCvYZDkI4taZgTsF72+ndQEiRGSDo2NS8EsBDvVyUWFp3I1f&#10;6drETqQQDiUq6GOcSilD25PFkLmJOHGfzluMCfpOGo+3FG5Huc3znbQ4cGrocaJjT+1382MVaP01&#10;ny/NE56CLHK/M4+m0x9KPaxm/Qwi0hzv4n/3i1FQ7NP8dCYdAVn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L0MOMAAAADcAAAADwAAAAAAAAAAAAAAAACYAgAAZHJzL2Rvd25y&#10;ZXYueG1sUEsFBgAAAAAEAAQA9QAAAIUDAAAAAA==&#10;" filled="f" stroked="f" strokeweight=".25pt">
                  <v:textbox inset="1pt,1pt,1pt,1pt">
                    <w:txbxContent>
                      <w:p w:rsidR="00DF7AD5" w:rsidRPr="00375540" w:rsidRDefault="00DF7AD5" w:rsidP="00940912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571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Gpo8EA&#10;AADcAAAADwAAAGRycy9kb3ducmV2LnhtbESPQYvCMBSE7wv+h/CEva2pi2itRimC4NWugsdH82yr&#10;zUtNstr990YQ9jjMzDfMct2bVtzJ+caygvEoAUFcWt1wpeDws/1KQfiArLG1TAr+yMN6NfhYYqbt&#10;g/d0L0IlIoR9hgrqELpMSl/WZNCPbEccvbN1BkOUrpLa4SPCTSu/k2QqDTYcF2rsaFNTeS1+jYI8&#10;v/THWzHHrZdp4qZ6oqv8pNTnsM8XIAL14T/8bu+0gnQ2hteZeATk6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PxqaPBAAAA3AAAAA8AAAAAAAAAAAAAAAAAmAIAAGRycy9kb3du&#10;cmV2LnhtbFBLBQYAAAAABAAEAPUAAACGAwAAAAA=&#10;" filled="f" stroked="f" strokeweight=".25pt">
                  <v:textbox inset="1pt,1pt,1pt,1pt">
                    <w:txbxContent>
                      <w:p w:rsidR="00DF7AD5" w:rsidRPr="00375540" w:rsidRDefault="00DF7AD5" w:rsidP="00940912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" o:spid="_x0000_s1572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M31MMA&#10;AADcAAAADwAAAGRycy9kb3ducmV2LnhtbESPwWrDMBBE74H+g9hCb7HcUFLXtRJMINBrnAZ6XKyt&#10;7cRauZJiu38fFQo5DjPzhim2s+nFSM53lhU8JykI4trqjhsFn8f9MgPhA7LG3jIp+CUP283DosBc&#10;24kPNFahERHCPkcFbQhDLqWvWzLoEzsQR+/bOoMhStdI7XCKcNPLVZqupcGO40KLA+1aqi/V1Sgo&#10;y/N8+qnecO9llrq1ftFN+aXU0+NcvoMINId7+L/9oRVkryv4OxOPgN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yM31MMAAADcAAAADwAAAAAAAAAAAAAAAACYAgAAZHJzL2Rv&#10;d25yZXYueG1sUEsFBgAAAAAEAAQA9QAAAIgDAAAAAA==&#10;" filled="f" stroked="f" strokeweight=".25pt">
                  <v:textbox inset="1pt,1pt,1pt,1pt">
                    <w:txbxContent>
                      <w:p w:rsidR="00DF7AD5" w:rsidRPr="007B298C" w:rsidRDefault="00DF7AD5" w:rsidP="00940912">
                        <w:pPr>
                          <w:pStyle w:val="ab"/>
                          <w:jc w:val="center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20</w:t>
                        </w:r>
                      </w:p>
                    </w:txbxContent>
                  </v:textbox>
                </v:rect>
                <v:rect id="Rectangle 21" o:spid="_x0000_s1573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+ST8IA&#10;AADcAAAADwAAAGRycy9kb3ducmV2LnhtbESPQWvCQBSE74X+h+UJ3pqNrdgYXSUUBK9GCx4f2WcS&#10;zb5Nd7ea/vuuIHgcZuYbZrkeTCeu5HxrWcEkSUEQV1a3XCs47DdvGQgfkDV2lknBH3lYr15flphr&#10;e+MdXctQiwhhn6OCJoQ+l9JXDRn0ie2Jo3eyzmCI0tVSO7xFuOnke5rOpMGW40KDPX01VF3KX6Og&#10;KM7D9085x42XWepmeqrr4qjUeDQUCxCBhvAMP9pbrSD7/ID7mXgE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b5JPwgAAANwAAAAPAAAAAAAAAAAAAAAAAJgCAABkcnMvZG93&#10;bnJldi54bWxQSwUGAAAAAAQABAD1AAAAhwMAAAAA&#10;" filled="f" stroked="f" strokeweight=".25pt">
                  <v:textbox inset="1pt,1pt,1pt,1pt">
                    <w:txbxContent>
                      <w:p w:rsidR="00DF7AD5" w:rsidRPr="00375540" w:rsidRDefault="00DF7AD5" w:rsidP="00940912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  <w:t>ЛР по «Численным методам</w:t>
                        </w:r>
                        <w:proofErr w:type="gramStart"/>
                        <w:r w:rsidRPr="00375540"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  <w:t>»-</w:t>
                        </w:r>
                        <w:proofErr w:type="gramEnd"/>
                        <w:r w:rsidRPr="00375540"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  <w:t>НГТУ-(17-ПМ)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4C298E">
        <w:rPr>
          <w:rFonts w:asciiTheme="minorHAnsi" w:hAnsiTheme="minorHAnsi"/>
          <w:i w:val="0"/>
          <w:noProof/>
          <w:lang w:val="ru-RU"/>
        </w:rPr>
        <mc:AlternateContent>
          <mc:Choice Requires="wps">
            <w:drawing>
              <wp:anchor distT="0" distB="0" distL="114300" distR="114300" simplePos="0" relativeHeight="251889664" behindDoc="0" locked="1" layoutInCell="0" allowOverlap="1" wp14:anchorId="668D97D6" wp14:editId="6106CCB9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0" t="0" r="0" b="0"/>
                <wp:wrapNone/>
                <wp:docPr id="87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760" cy="1018921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6" style="position:absolute;margin-left:56.7pt;margin-top:19.85pt;width:518.8pt;height:802.3pt;z-index:25188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" o:allowincell="f" filled="f" strokeweight="2pt">
                <w10:wrap anchorx="page" anchory="page"/>
                <w10:anchorlock/>
              </v:rect>
            </w:pict>
          </mc:Fallback>
        </mc:AlternateContent>
      </w:r>
      <w:r w:rsidRPr="004A4075">
        <w:rPr>
          <w:rFonts w:asciiTheme="minorHAnsi" w:eastAsia="Noto Sans CJK SC Regular" w:hAnsiTheme="minorHAnsi" w:cs="FreeSans"/>
          <w:i w:val="0"/>
          <w:color w:val="00000A"/>
          <w:kern w:val="3"/>
          <w:lang w:val="en-US" w:eastAsia="zh-CN" w:bidi="hi-IN"/>
        </w:rPr>
        <w:br w:type="page"/>
      </w:r>
    </w:p>
    <w:p w:rsidR="00940912" w:rsidRPr="007B298C" w:rsidRDefault="00940912" w:rsidP="00940912">
      <w:pPr>
        <w:pStyle w:val="1"/>
        <w:ind w:left="786"/>
        <w:jc w:val="both"/>
        <w:rPr>
          <w:rFonts w:asciiTheme="minorHAnsi" w:hAnsiTheme="minorHAnsi"/>
          <w:i w:val="0"/>
          <w:sz w:val="32"/>
          <w:szCs w:val="32"/>
          <w:lang w:val="en-US"/>
        </w:rPr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9571"/>
      </w:tblGrid>
      <w:tr w:rsidR="00940912" w:rsidRPr="00AC5196" w:rsidTr="00DF7AD5">
        <w:tc>
          <w:tcPr>
            <w:tcW w:w="9571" w:type="dxa"/>
          </w:tcPr>
          <w:p w:rsidR="00940912" w:rsidRPr="00AC5196" w:rsidRDefault="00940912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</w:pPr>
            <w:r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>Реализация</w:t>
            </w: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 xml:space="preserve"> </w:t>
            </w:r>
            <w:r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>на</w:t>
            </w: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 xml:space="preserve"> </w:t>
            </w:r>
            <w:r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>языке</w:t>
            </w: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 xml:space="preserve"> </w:t>
            </w:r>
            <w:proofErr w:type="spellStart"/>
            <w:r w:rsid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Matlab</w:t>
            </w:r>
            <w:proofErr w:type="spellEnd"/>
            <w:r w:rsidR="00AC5196"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 xml:space="preserve">. </w:t>
            </w:r>
            <w:r w:rsid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triangle</w:t>
            </w:r>
            <w:r w:rsidR="00AC5196"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>.</w:t>
            </w:r>
            <w:r w:rsid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m</w:t>
            </w:r>
          </w:p>
        </w:tc>
      </w:tr>
      <w:tr w:rsidR="00940912" w:rsidRPr="004A4075" w:rsidTr="00DF7AD5">
        <w:trPr>
          <w:trHeight w:val="12833"/>
        </w:trPr>
        <w:tc>
          <w:tcPr>
            <w:tcW w:w="9571" w:type="dxa"/>
          </w:tcPr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function [res] = triangle(matrix, n, step)</w:t>
            </w: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trg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=0</w:t>
            </w: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res=matrix</w:t>
            </w: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if(n == 0)</w:t>
            </w: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trg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=1</w:t>
            </w: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end</w:t>
            </w: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if(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trg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==0)</w:t>
            </w: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for 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=1:n-1</w:t>
            </w: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imax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= 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col_max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(res, 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, n)</w:t>
            </w: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if(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~=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imax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)</w:t>
            </w: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    for j=1:n+step</w:t>
            </w: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        buff=res(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, j)</w:t>
            </w: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        res(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, j)=res(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imax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, j)</w:t>
            </w: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        res(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imax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, j)=buff</w:t>
            </w: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    end</w:t>
            </w: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end</w:t>
            </w: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for j=i+1:n</w:t>
            </w: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    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mul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= 0</w:t>
            </w: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    if (res(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, 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)==0)</w:t>
            </w: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        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mul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=0</w:t>
            </w: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    end</w:t>
            </w: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    if (res(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, 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)~=0)</w:t>
            </w: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        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mul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=-res(j, 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)/res(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, 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)</w:t>
            </w: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    end</w:t>
            </w: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    for k=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i:n+step</w:t>
            </w:r>
            <w:proofErr w:type="spellEnd"/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        res(j, k)=res(j, k)+res(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, k)*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mul</w:t>
            </w:r>
            <w:proofErr w:type="spellEnd"/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        if (abs(res(j, k))&lt;0.0001)</w:t>
            </w: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            res(j, k) = 0</w:t>
            </w: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        end</w:t>
            </w: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    end</w:t>
            </w: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end</w:t>
            </w: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>end</w:t>
            </w:r>
            <w:proofErr w:type="spellEnd"/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 xml:space="preserve">    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>end</w:t>
            </w:r>
            <w:proofErr w:type="spellEnd"/>
          </w:p>
          <w:p w:rsidR="00940912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</w:pP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>end</w:t>
            </w:r>
            <w:proofErr w:type="spellEnd"/>
          </w:p>
        </w:tc>
      </w:tr>
    </w:tbl>
    <w:p w:rsidR="00940912" w:rsidRPr="004A4075" w:rsidRDefault="00940912" w:rsidP="00940912">
      <w:pPr>
        <w:jc w:val="left"/>
        <w:rPr>
          <w:rFonts w:asciiTheme="minorHAnsi" w:eastAsia="Noto Sans CJK SC Regular" w:hAnsiTheme="minorHAnsi" w:cs="FreeSans"/>
          <w:i w:val="0"/>
          <w:color w:val="00000A"/>
          <w:kern w:val="3"/>
          <w:lang w:val="en-US" w:eastAsia="zh-CN" w:bidi="hi-IN"/>
        </w:rPr>
      </w:pP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361F1939" wp14:editId="62175D99">
                <wp:simplePos x="0" y="0"/>
                <wp:positionH relativeFrom="column">
                  <wp:posOffset>-16510</wp:posOffset>
                </wp:positionH>
                <wp:positionV relativeFrom="paragraph">
                  <wp:posOffset>808165</wp:posOffset>
                </wp:positionV>
                <wp:extent cx="329565" cy="156845"/>
                <wp:effectExtent l="0" t="0" r="0" b="0"/>
                <wp:wrapNone/>
                <wp:docPr id="876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F7AD5" w:rsidRPr="00375540" w:rsidRDefault="00DF7AD5" w:rsidP="00940912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proofErr w:type="gramStart"/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Пров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574" style="position:absolute;margin-left:-1.3pt;margin-top:63.65pt;width:25.95pt;height:12.35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" filled="f" stroked="f" strokeweight=".25pt">
                <v:textbox inset="1pt,1pt,1pt,1pt">
                  <w:txbxContent>
                    <w:p w:rsidR="00DF7AD5" w:rsidRPr="00375540" w:rsidRDefault="00DF7AD5" w:rsidP="00940912">
                      <w:pPr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proofErr w:type="gramStart"/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Пров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356E91C5" wp14:editId="6DDB0E93">
                <wp:simplePos x="0" y="0"/>
                <wp:positionH relativeFrom="column">
                  <wp:posOffset>318135</wp:posOffset>
                </wp:positionH>
                <wp:positionV relativeFrom="paragraph">
                  <wp:posOffset>768540</wp:posOffset>
                </wp:positionV>
                <wp:extent cx="988060" cy="186055"/>
                <wp:effectExtent l="0" t="0" r="2540" b="4445"/>
                <wp:wrapNone/>
                <wp:docPr id="877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806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F7AD5" w:rsidRPr="00EF2F6B" w:rsidRDefault="00DF7AD5" w:rsidP="0094091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F2F6B">
                              <w:rPr>
                                <w:rFonts w:asciiTheme="minorHAnsi" w:hAnsiTheme="minorHAnsi"/>
                                <w:i w:val="0"/>
                                <w:sz w:val="18"/>
                                <w:szCs w:val="18"/>
                                <w:lang w:val="ru-RU"/>
                              </w:rPr>
                              <w:t>Талалушкина</w:t>
                            </w:r>
                            <w:proofErr w:type="spellEnd"/>
                            <w:r w:rsidRPr="00EF2F6B">
                              <w:rPr>
                                <w:rFonts w:asciiTheme="minorHAnsi" w:hAnsiTheme="minorHAnsi"/>
                                <w:i w:val="0"/>
                                <w:sz w:val="18"/>
                                <w:szCs w:val="18"/>
                                <w:lang w:val="ru-RU"/>
                              </w:rPr>
                              <w:t xml:space="preserve"> Л.В.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575" style="position:absolute;margin-left:25.05pt;margin-top:60.5pt;width:77.8pt;height:14.65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" filled="f" stroked="f" strokeweight=".25pt">
                <v:textbox inset="1pt,1pt,1pt,1pt">
                  <w:txbxContent>
                    <w:p w:rsidR="00DF7AD5" w:rsidRPr="00EF2F6B" w:rsidRDefault="00DF7AD5" w:rsidP="0094091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EF2F6B">
                        <w:rPr>
                          <w:rFonts w:asciiTheme="minorHAnsi" w:hAnsiTheme="minorHAnsi"/>
                          <w:i w:val="0"/>
                          <w:sz w:val="18"/>
                          <w:szCs w:val="18"/>
                          <w:lang w:val="ru-RU"/>
                        </w:rPr>
                        <w:t>Талалушкина</w:t>
                      </w:r>
                      <w:proofErr w:type="spellEnd"/>
                      <w:r w:rsidRPr="00EF2F6B">
                        <w:rPr>
                          <w:rFonts w:asciiTheme="minorHAnsi" w:hAnsiTheme="minorHAnsi"/>
                          <w:i w:val="0"/>
                          <w:sz w:val="18"/>
                          <w:szCs w:val="18"/>
                          <w:lang w:val="ru-RU"/>
                        </w:rPr>
                        <w:t xml:space="preserve"> Л.В.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07CB1FB5" wp14:editId="168C1170">
                <wp:simplePos x="0" y="0"/>
                <wp:positionH relativeFrom="column">
                  <wp:posOffset>1633220</wp:posOffset>
                </wp:positionH>
                <wp:positionV relativeFrom="paragraph">
                  <wp:posOffset>637540</wp:posOffset>
                </wp:positionV>
                <wp:extent cx="567690" cy="147320"/>
                <wp:effectExtent l="0" t="0" r="3810" b="5080"/>
                <wp:wrapNone/>
                <wp:docPr id="878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7690" cy="147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F7AD5" w:rsidRPr="00375540" w:rsidRDefault="00DF7AD5" w:rsidP="00940912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31.10.19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576" style="position:absolute;margin-left:128.6pt;margin-top:50.2pt;width:44.7pt;height:11.6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" filled="f" stroked="f" strokeweight=".25pt">
                <v:textbox inset="1pt,1pt,1pt,1pt">
                  <w:txbxContent>
                    <w:p w:rsidR="00DF7AD5" w:rsidRPr="00375540" w:rsidRDefault="00DF7AD5" w:rsidP="00940912">
                      <w:pPr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31.10.19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1685AF63" wp14:editId="21A61733">
                <wp:simplePos x="0" y="0"/>
                <wp:positionH relativeFrom="column">
                  <wp:posOffset>-327660</wp:posOffset>
                </wp:positionH>
                <wp:positionV relativeFrom="paragraph">
                  <wp:posOffset>625030</wp:posOffset>
                </wp:positionV>
                <wp:extent cx="329565" cy="156845"/>
                <wp:effectExtent l="0" t="0" r="0" b="0"/>
                <wp:wrapNone/>
                <wp:docPr id="879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F7AD5" w:rsidRPr="00375540" w:rsidRDefault="00DF7AD5" w:rsidP="00940912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577" style="position:absolute;margin-left:-25.8pt;margin-top:49.2pt;width:25.95pt;height:12.35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" filled="f" stroked="f" strokeweight=".25pt">
                <v:textbox inset="1pt,1pt,1pt,1pt">
                  <w:txbxContent>
                    <w:p w:rsidR="00DF7AD5" w:rsidRPr="00375540" w:rsidRDefault="00DF7AD5" w:rsidP="00940912">
                      <w:pPr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7BD4B5C6" wp14:editId="2A4E5A40">
                <wp:simplePos x="0" y="0"/>
                <wp:positionH relativeFrom="column">
                  <wp:posOffset>395605</wp:posOffset>
                </wp:positionH>
                <wp:positionV relativeFrom="paragraph">
                  <wp:posOffset>632460</wp:posOffset>
                </wp:positionV>
                <wp:extent cx="751840" cy="156845"/>
                <wp:effectExtent l="0" t="0" r="0" b="0"/>
                <wp:wrapNone/>
                <wp:docPr id="880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1840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F7AD5" w:rsidRPr="00375540" w:rsidRDefault="00DF7AD5" w:rsidP="00940912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Карпов М.О.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_x0000_s1578" style="position:absolute;margin-left:31.15pt;margin-top:49.8pt;width:59.2pt;height:12.35pt;z-index:251902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" filled="f" stroked="f" strokeweight=".25pt">
                <v:textbox inset="1pt,1pt,1pt,1pt">
                  <w:txbxContent>
                    <w:p w:rsidR="00DF7AD5" w:rsidRPr="00375540" w:rsidRDefault="00DF7AD5" w:rsidP="00940912">
                      <w:pPr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Карпов М.О.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1AE923B1" wp14:editId="7D0AF9FD">
                <wp:simplePos x="0" y="0"/>
                <wp:positionH relativeFrom="column">
                  <wp:posOffset>1637030</wp:posOffset>
                </wp:positionH>
                <wp:positionV relativeFrom="paragraph">
                  <wp:posOffset>810705</wp:posOffset>
                </wp:positionV>
                <wp:extent cx="577215" cy="149860"/>
                <wp:effectExtent l="0" t="0" r="0" b="2540"/>
                <wp:wrapNone/>
                <wp:docPr id="881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7215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F7AD5" w:rsidRPr="00375540" w:rsidRDefault="00DF7AD5" w:rsidP="00940912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31.10.19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579" style="position:absolute;margin-left:128.9pt;margin-top:63.85pt;width:45.45pt;height:11.8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" filled="f" stroked="f" strokeweight=".25pt">
                <v:textbox inset="1pt,1pt,1pt,1pt">
                  <w:txbxContent>
                    <w:p w:rsidR="00DF7AD5" w:rsidRPr="00375540" w:rsidRDefault="00DF7AD5" w:rsidP="00940912">
                      <w:pPr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31.10.19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2925640F" wp14:editId="1A7C64C0">
                <wp:simplePos x="0" y="0"/>
                <wp:positionH relativeFrom="column">
                  <wp:posOffset>-19050</wp:posOffset>
                </wp:positionH>
                <wp:positionV relativeFrom="paragraph">
                  <wp:posOffset>625665</wp:posOffset>
                </wp:positionV>
                <wp:extent cx="329565" cy="156845"/>
                <wp:effectExtent l="0" t="0" r="0" b="0"/>
                <wp:wrapNone/>
                <wp:docPr id="882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F7AD5" w:rsidRPr="00375540" w:rsidRDefault="00DF7AD5" w:rsidP="00940912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Вып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580" style="position:absolute;margin-left:-1.5pt;margin-top:49.25pt;width:25.95pt;height:12.35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" filled="f" stroked="f" strokeweight=".25pt">
                <v:textbox inset="1pt,1pt,1pt,1pt">
                  <w:txbxContent>
                    <w:p w:rsidR="00DF7AD5" w:rsidRPr="00375540" w:rsidRDefault="00DF7AD5" w:rsidP="00940912">
                      <w:pPr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proofErr w:type="spellStart"/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Вып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4C298E">
        <w:rPr>
          <w:rFonts w:asciiTheme="minorHAnsi" w:hAnsiTheme="minorHAnsi"/>
          <w:i w:val="0"/>
          <w:noProof/>
          <w:lang w:val="ru-RU"/>
        </w:rPr>
        <mc:AlternateContent>
          <mc:Choice Requires="wpg">
            <w:drawing>
              <wp:anchor distT="0" distB="0" distL="114300" distR="114300" simplePos="0" relativeHeight="251898880" behindDoc="0" locked="1" layoutInCell="0" allowOverlap="1" wp14:anchorId="3131D04D" wp14:editId="5F10D670">
                <wp:simplePos x="0" y="0"/>
                <wp:positionH relativeFrom="page">
                  <wp:posOffset>723900</wp:posOffset>
                </wp:positionH>
                <wp:positionV relativeFrom="page">
                  <wp:posOffset>247650</wp:posOffset>
                </wp:positionV>
                <wp:extent cx="6588760" cy="10189210"/>
                <wp:effectExtent l="0" t="0" r="21590" b="21590"/>
                <wp:wrapNone/>
                <wp:docPr id="88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88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5" name="Line 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86" name="Line 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87" name="Line 6"/>
                        <wps:cNvCnPr/>
                        <wps:spPr bwMode="auto">
                          <a:xfrm>
                            <a:off x="2012" y="18941"/>
                            <a:ext cx="0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88" name="Line 7"/>
                        <wps:cNvCnPr/>
                        <wps:spPr bwMode="auto">
                          <a:xfrm>
                            <a:off x="4896" y="18977"/>
                            <a:ext cx="0" cy="102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89" name="Line 8"/>
                        <wps:cNvCnPr/>
                        <wps:spPr bwMode="auto">
                          <a:xfrm>
                            <a:off x="6014" y="18958"/>
                            <a:ext cx="29" cy="104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90" name="Line 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91" name="Line 1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92" name="Line 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93" name="Line 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94" name="Line 1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95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79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AD5" w:rsidRPr="00375540" w:rsidRDefault="00DF7AD5" w:rsidP="00940912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  <w:t>№</w:t>
                              </w: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96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9" y="19338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AD5" w:rsidRPr="00375540" w:rsidRDefault="00DF7AD5" w:rsidP="00940912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97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79"/>
                            <a:ext cx="23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AD5" w:rsidRPr="00375540" w:rsidRDefault="00DF7AD5" w:rsidP="00940912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  <w:t>Ф.И.О.</w:t>
                              </w: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98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896" y="19660"/>
                            <a:ext cx="1263" cy="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AD5" w:rsidRPr="00375540" w:rsidRDefault="00DF7AD5" w:rsidP="00940912">
                              <w:pPr>
                                <w:pStyle w:val="ab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Под</w:t>
                              </w:r>
                              <w:proofErr w:type="spellEnd"/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  <w:t>п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99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043" y="19698"/>
                            <a:ext cx="1561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AD5" w:rsidRPr="00375540" w:rsidRDefault="00DF7AD5" w:rsidP="00940912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00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AD5" w:rsidRPr="00375540" w:rsidRDefault="00DF7AD5" w:rsidP="00940912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01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AD5" w:rsidRPr="007B298C" w:rsidRDefault="00DF7AD5" w:rsidP="00940912">
                              <w:pPr>
                                <w:pStyle w:val="ab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21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02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AD5" w:rsidRPr="00375540" w:rsidRDefault="00DF7AD5" w:rsidP="00940912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  <w:t>ЛР по «Численным методам</w:t>
                              </w:r>
                              <w:proofErr w:type="gramStart"/>
                              <w:r w:rsidRPr="00375540"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  <w:t>»-</w:t>
                              </w:r>
                              <w:proofErr w:type="gramEnd"/>
                              <w:r w:rsidRPr="00375540"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  <w:t>НГТУ-(17-ПМ)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581" style="position:absolute;margin-left:57pt;margin-top:19.5pt;width:518.8pt;height:802.3pt;z-index:25189888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" o:allowincell="f">
                <v:rect id="Rectangle 3" o:spid="_x0000_s1582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6a4sMA&#10;AADcAAAADwAAAGRycy9kb3ducmV2LnhtbESP0YrCMBRE3wX/IVxh3zR1WaR2jVIFYZ9Eu37Apbm2&#10;xeamNrGtfr1ZWPBxmJkzzGozmFp01LrKsoL5LAJBnFtdcaHg/LufxiCcR9ZYWyYFD3KwWY9HK0y0&#10;7flEXeYLESDsElRQet8kUrq8JINuZhvi4F1sa9AH2RZSt9gHuKnlZxQtpMGKw0KJDe1Kyq/Z3Si4&#10;+qE7pEX23C/P22V+3Kb9/ZYq9TEZ0m8Qngb/Dv+3f7SCOP6CvzPhCMj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16a4sMAAADcAAAADwAAAAAAAAAAAAAAAACYAgAAZHJzL2Rv&#10;d25yZXYueG1sUEsFBgAAAAAEAAQA9QAAAIgDAAAAAA==&#10;" filled="f" strokeweight="2pt"/>
                <v:line id="Line 4" o:spid="_x0000_s1583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SjSuL8AAADcAAAADwAAAGRycy9kb3ducmV2LnhtbESPwQrCMBBE74L/EFbwpqmCUqpRRKh4&#10;E6sXb2uztsVmU5qo9e+NIHgcZuYNs1x3phZPal1lWcFkHIEgzq2uuFBwPqWjGITzyBpry6TgTQ7W&#10;q35viYm2Lz7SM/OFCBB2CSoovW8SKV1ekkE3tg1x8G62NeiDbAupW3wFuKnlNIrm0mDFYaHEhrYl&#10;5ffsYRTcL+dZujts9anONvpapP5yvWmlhoNuswDhqfP/8K+91wrieAb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SjSuL8AAADcAAAADwAAAAAAAAAAAAAAAACh&#10;AgAAZHJzL2Rvd25yZXYueG1sUEsFBgAAAAAEAAQA+QAAAI0DAAAAAA==&#10;" strokeweight="2pt"/>
                <v:line id="Line 5" o:spid="_x0000_s1584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pMz78AAADcAAAADwAAAGRycy9kb3ducmV2LnhtbESPwQrCMBBE74L/EFbwpqmCUqpRRKh4&#10;E6sXb2uztsVmU5qo9e+NIHgcZuYNs1x3phZPal1lWcFkHIEgzq2uuFBwPqWjGITzyBpry6TgTQ7W&#10;q35viYm2Lz7SM/OFCBB2CSoovW8SKV1ekkE3tg1x8G62NeiDbAupW3wFuKnlNIrm0mDFYaHEhrYl&#10;5ffsYRTcL+dZujts9anONvpapP5yvWmlhoNuswDhqfP/8K+91wrieA7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fpMz78AAADcAAAADwAAAAAAAAAAAAAAAACh&#10;AgAAZHJzL2Rvd25yZXYueG1sUEsFBgAAAAAEAAQA+QAAAI0DAAAAAA==&#10;" strokeweight="2pt"/>
                <v:line id="Line 6" o:spid="_x0000_s1585" style="position:absolute;visibility:visible;mso-wrap-style:square" from="2012,18941" to="201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rbpVMQAAADcAAAADwAAAGRycy9kb3ducmV2LnhtbESPQWuDQBSE74H8h+UVekvWBtqKcRNE&#10;sPRWYnLx9nRfVHTfirtN7L/vBgo9DjPzDZMeFzOKG82ut6zgZRuBIG6s7rlVcDkXmxiE88gaR8uk&#10;4IccHA/rVYqJtnc+0a30rQgQdgkq6LyfEild05FBt7UTcfCudjbog5xbqWe8B7gZ5S6K3qTBnsNC&#10;hxPlHTVD+W0UDNXltfj4yvV5LDNdt4Wv6qtW6vlpyfYgPC3+P/zX/tQK4vgdHmfCEZCH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tulUxAAAANwAAAAPAAAAAAAAAAAA&#10;AAAAAKECAABkcnMvZG93bnJldi54bWxQSwUGAAAAAAQABAD5AAAAkgMAAAAA&#10;" strokeweight="2pt"/>
                <v:line id="Line 7" o:spid="_x0000_s1586" style="position:absolute;visibility:visible;mso-wrap-style:square" from="4896,18977" to="4896,20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yl9Jr0AAADcAAAADwAAAGRycy9kb3ducmV2LnhtbERPvQrCMBDeBd8hnOCmqYJSqlFEqLiJ&#10;1aXb2ZxtsbmUJmp9ezMIjh/f/3rbm0a8qHO1ZQWzaQSCuLC65lLB9ZJOYhDOI2tsLJOCDznYboaD&#10;NSbavvlMr8yXIoSwS1BB5X2bSOmKigy6qW2JA3e3nUEfYFdK3eE7hJtGzqNoKQ3WHBoqbGlfUfHI&#10;nkbBI78u0sNpry9NttO3MvX57a6VGo/63QqEp97/xT/3USuI47A2nAlHQG6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cpfSa9AAAA3AAAAA8AAAAAAAAAAAAAAAAAoQIA&#10;AGRycy9kb3ducmV2LnhtbFBLBQYAAAAABAAEAPkAAACLAwAAAAA=&#10;" strokeweight="2pt"/>
                <v:line id="Line 8" o:spid="_x0000_s1587" style="position:absolute;visibility:visible;mso-wrap-style:square" from="6014,18958" to="6043,20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GXYvcMAAADcAAAADwAAAGRycy9kb3ducmV2LnhtbESPQWvCQBSE7wX/w/KE3pqNQkuMrhIC&#10;EW+l0Utuz+wzCWbfhuyq8d+7hUKPw8x8w2x2k+nFnUbXWVawiGIQxLXVHTcKTsfiIwHhPLLG3jIp&#10;eJKD3Xb2tsFU2wf/0L30jQgQdikqaL0fUild3ZJBF9mBOHgXOxr0QY6N1CM+Atz0chnHX9Jgx2Gh&#10;xYHylupreTMKrtXps9h/5/rYl5k+N4Wvzhet1Pt8ytYgPE3+P/zXPmgFSbKC3zPhCMjt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hl2L3DAAAA3AAAAA8AAAAAAAAAAAAA&#10;AAAAoQIAAGRycy9kb3ducmV2LnhtbFBLBQYAAAAABAAEAPkAAACRAwAAAAA=&#10;" strokeweight="2pt"/>
                <v:line id="Line 9" o:spid="_x0000_s1588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bn/b0AAADcAAAADwAAAGRycy9kb3ducmV2LnhtbERPvQrCMBDeBd8hnOCmqYKi1SgiVNzE&#10;2sXtbM622FxKE7W+vRkEx4/vf73tTC1e1LrKsoLJOAJBnFtdcaEguySjBQjnkTXWlknBhxxsN/3e&#10;GmNt33ymV+oLEULYxaig9L6JpXR5SQbd2DbEgbvb1qAPsC2kbvEdwk0tp1E0lwYrDg0lNrQvKX+k&#10;T6Pgcc1myeG015c63elbkfjr7a6VGg663QqEp87/xT/3UStYLMP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yG5/29AAAA3AAAAA8AAAAAAAAAAAAAAAAAoQIA&#10;AGRycy9kb3ducmV2LnhtbFBLBQYAAAAABAAEAPkAAACLAwAAAAA=&#10;" strokeweight="2pt"/>
                <v:line id="Line 10" o:spid="_x0000_s1589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8pCZs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pm8x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PKQmbAAAAA3AAAAA8AAAAAAAAAAAAAAAAA&#10;oQIAAGRycy9kb3ducmV2LnhtbFBLBQYAAAAABAAEAPkAAACOAwAAAAA=&#10;" strokeweight="2pt"/>
                <v:line id="Line 11" o:spid="_x0000_s1590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6teosQAAADcAAAADwAAAGRycy9kb3ducmV2LnhtbESPQWsCMRSE74X+h/AK3rpZPYhujVJa&#10;BcWDaPsDnpvXzdbNy5JEXf31RhA8DjPzDTOZdbYRJ/Khdqygn+UgiEuna64U/P4s3kcgQkTW2Dgm&#10;BRcKMJu+vkyw0O7MWzrtYiUShEOBCkyMbSFlKA1ZDJlriZP357zFmKSvpPZ4TnDbyEGeD6XFmtOC&#10;wZa+DJWH3dEqWPn9+tC/VkbueeXnzeZ7HOy/Ur237vMDRKQuPsOP9lIrGI0HcD+TjoCc3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q16ixAAAANwAAAAPAAAAAAAAAAAA&#10;AAAAAKECAABkcnMvZG93bnJldi54bWxQSwUGAAAAAAQABAD5AAAAkgMAAAAA&#10;" strokeweight="1pt"/>
                <v:line id="Line 12" o:spid="_x0000_s1591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R5isMAAADcAAAADwAAAGRycy9kb3ducmV2LnhtbESPT4vCMBTE74LfITzBm6YqilajiNBl&#10;b4vVi7fX5vUPNi+lyWr3228EweMwM79hdofeNOJBnastK5hNIxDEudU1lwqul2SyBuE8ssbGMin4&#10;IweH/XCww1jbJ5/pkfpSBAi7GBVU3rexlC6vyKCb2pY4eIXtDPogu1LqDp8Bbho5j6KVNFhzWKiw&#10;pVNF+T39NQrut+sy+fo56UuTHnVWJv6WFVqp8ag/bkF46v0n/G5/awXrzQJeZ8IRkP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xUeYrDAAAA3AAAAA8AAAAAAAAAAAAA&#10;AAAAoQIAAGRycy9kb3ducmV2LnhtbFBLBQYAAAAABAAEAPkAAACRAwAAAAA=&#10;" strokeweight="2pt"/>
                <v:line id="Line 13" o:spid="_x0000_s1592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5jTcQAAADcAAAADwAAAGRycy9kb3ducmV2LnhtbESP0WoCMRRE34X+Q7iFvmlWKaKrUUpt&#10;oeKD1PoB1811s7q5WZJUV7/eCIKPw8ycYabz1tbiRD5UjhX0exkI4sLpiksF27/v7ghEiMgaa8ek&#10;4EIB5rOXzhRz7c78S6dNLEWCcMhRgYmxyaUMhSGLoeca4uTtnbcYk/Sl1B7PCW5rOciyobRYcVow&#10;2NCnoeK4+bcKln63OvavpZE7Xvqver0YB3tQ6u21/ZiAiNTGZ/jR/tEKRuN3uJ9JR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DmNNxAAAANwAAAAPAAAAAAAAAAAA&#10;AAAAAKECAABkcnMvZG93bnJldi54bWxQSwUGAAAAAAQABAD5AAAAkgMAAAAA&#10;" strokeweight="1pt"/>
                <v:rect id="Rectangle 14" o:spid="_x0000_s1593" style="position:absolute;left:54;top:19679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ZJWsEA&#10;AADcAAAADwAAAGRycy9kb3ducmV2LnhtbESPQYvCMBSE74L/ITxhb5q6qNRqlCIIXu2u4PHRPNtq&#10;81KTrHb/vREW9jjMzDfMetubVjzI+caygukkAUFcWt1wpeD7az9OQfiArLG1TAp+ycN2MxysMdP2&#10;yUd6FKESEcI+QwV1CF0mpS9rMugntiOO3sU6gyFKV0nt8BnhppWfSbKQBhuOCzV2tKupvBU/RkGe&#10;X/vTvVji3ss0cQs901V+Vupj1OcrEIH68B/+ax+0gnQ5h/eZeATk5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zGSVrBAAAA3AAAAA8AAAAAAAAAAAAAAAAAmAIAAGRycy9kb3du&#10;cmV2LnhtbFBLBQYAAAAABAAEAPUAAACGAwAAAAA=&#10;" filled="f" stroked="f" strokeweight=".25pt">
                  <v:textbox inset="1pt,1pt,1pt,1pt">
                    <w:txbxContent>
                      <w:p w:rsidR="00DF7AD5" w:rsidRPr="00375540" w:rsidRDefault="00DF7AD5" w:rsidP="00940912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  <w:t>№</w:t>
                        </w: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_x0000_s1594" style="position:absolute;left:29;top:19338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TXLcIA&#10;AADcAAAADwAAAGRycy9kb3ducmV2LnhtbESPwWrDMBBE74X+g9hCb7WcUoztRAmmEMg1bgs5LtbG&#10;dmKtXEm1nb+PCoUeh5l5w2x2ixnERM73lhWskhQEcWN1z62Cz4/9Sw7CB2SNg2VScCMPu+3jwwZL&#10;bWc+0lSHVkQI+xIVdCGMpZS+6cigT+xIHL2zdQZDlK6V2uEc4WaQr2maSYM9x4UOR3rvqLnWP0ZB&#10;VV2Wr++6wL2Xeeoy/abb6qTU89NSrUEEWsJ/+K990AryIoPfM/EIyO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FNctwgAAANwAAAAPAAAAAAAAAAAAAAAAAJgCAABkcnMvZG93&#10;bnJldi54bWxQSwUGAAAAAAQABAD1AAAAhwMAAAAA&#10;" filled="f" stroked="f" strokeweight=".25pt">
                  <v:textbox inset="1pt,1pt,1pt,1pt">
                    <w:txbxContent>
                      <w:p w:rsidR="00DF7AD5" w:rsidRPr="00375540" w:rsidRDefault="00DF7AD5" w:rsidP="00940912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2</w:t>
                        </w:r>
                      </w:p>
                    </w:txbxContent>
                  </v:textbox>
                </v:rect>
                <v:rect id="Rectangle 16" o:spid="_x0000_s1595" style="position:absolute;left:2267;top:19679;width:23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1hytsEA&#10;AADcAAAADwAAAGRycy9kb3ducmV2LnhtbESPQYvCMBSE7wv+h/CEva2pi2itRimC4NWugsdH82yr&#10;zUtNstr990YQ9jjMzDfMct2bVtzJ+caygvEoAUFcWt1wpeDws/1KQfiArLG1TAr+yMN6NfhYYqbt&#10;g/d0L0IlIoR9hgrqELpMSl/WZNCPbEccvbN1BkOUrpLa4SPCTSu/k2QqDTYcF2rsaFNTeS1+jYI8&#10;v/THWzHHrZdp4qZ6oqv8pNTnsM8XIAL14T/8bu+0gnQ+g9eZeATk6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NYcrbBAAAA3AAAAA8AAAAAAAAAAAAAAAAAmAIAAGRycy9kb3du&#10;cmV2LnhtbFBLBQYAAAAABAAEAPUAAACGAwAAAAA=&#10;" filled="f" stroked="f" strokeweight=".25pt">
                  <v:textbox inset="1pt,1pt,1pt,1pt">
                    <w:txbxContent>
                      <w:p w:rsidR="00DF7AD5" w:rsidRPr="00375540" w:rsidRDefault="00DF7AD5" w:rsidP="00940912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  <w:t>Ф.И.О.</w:t>
                        </w: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7" o:spid="_x0000_s1596" style="position:absolute;left:4896;top:19660;width:1263;height:3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fmxL8A&#10;AADcAAAADwAAAGRycy9kb3ducmV2LnhtbERPTYvCMBC9C/sfwgh701QRqdVYilDwalXwODRj291m&#10;0k2idv/95rDg8fG+d/loevEk5zvLChbzBARxbXXHjYLLuZylIHxA1thbJgW/5CHff0x2mGn74hM9&#10;q9CIGMI+QwVtCEMmpa9bMujndiCO3N06gyFC10jt8BXDTS+XSbKWBjuODS0OdGip/q4eRkFRfI3X&#10;n2qDpZdp4tZ6pZviptTndCy2IAKN4S3+dx+1gnQT18Yz8QjI/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yx+bEvwAAANwAAAAPAAAAAAAAAAAAAAAAAJgCAABkcnMvZG93bnJl&#10;di54bWxQSwUGAAAAAAQABAD1AAAAhAMAAAAA&#10;" filled="f" stroked="f" strokeweight=".25pt">
                  <v:textbox inset="1pt,1pt,1pt,1pt">
                    <w:txbxContent>
                      <w:p w:rsidR="00DF7AD5" w:rsidRPr="00375540" w:rsidRDefault="00DF7AD5" w:rsidP="00940912">
                        <w:pPr>
                          <w:pStyle w:val="ab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Под</w:t>
                        </w:r>
                        <w:proofErr w:type="spellEnd"/>
                        <w:r w:rsidRPr="00375540"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  <w:t>п</w:t>
                        </w: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18" o:spid="_x0000_s1597" style="position:absolute;left:6043;top:19698;width:1561;height: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tDX8EA&#10;AADcAAAADwAAAGRycy9kb3ducmV2LnhtbESPQYvCMBSE74L/ITzBm6YuIm3XKEUQ9rpVweOjebZd&#10;m5eaZLX77zeC4HGYmW+Y9XYwnbiT861lBYt5AoK4srrlWsHxsJ+lIHxA1thZJgV/5GG7GY/WmGv7&#10;4G+6l6EWEcI+RwVNCH0upa8aMujntieO3sU6gyFKV0vt8BHhppMfSbKSBluOCw32tGuoupa/RkFR&#10;/AynW5nh3ss0cSu91HVxVmo6GYpPEIGG8A6/2l9aQZpl8DwTj4Dc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2LQ1/BAAAA3AAAAA8AAAAAAAAAAAAAAAAAmAIAAGRycy9kb3du&#10;cmV2LnhtbFBLBQYAAAAABAAEAPUAAACGAwAAAAA=&#10;" filled="f" stroked="f" strokeweight=".25pt">
                  <v:textbox inset="1pt,1pt,1pt,1pt">
                    <w:txbxContent>
                      <w:p w:rsidR="00DF7AD5" w:rsidRPr="00375540" w:rsidRDefault="00DF7AD5" w:rsidP="00940912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598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pw2L4A&#10;AADcAAAADwAAAGRycy9kb3ducmV2LnhtbERPTYvCMBC9C/sfwix402RlEds1ShEEr1sVPA7NbFtt&#10;Jt0kav335iB4fLzv5XqwnbiRD61jDV9TBYK4cqblWsNhv50sQISIbLBzTBoeFGC9+hgtMTfuzr90&#10;K2MtUgiHHDU0Mfa5lKFqyGKYup44cX/OW4wJ+loaj/cUbjs5U2ouLbacGhrsadNQdSmvVkNRnIfj&#10;f5nhNsiF8nPzberipPX4cyh+QEQa4lv8cu+Mhkyl+elMOgJy9QQ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JacNi+AAAA3AAAAA8AAAAAAAAAAAAAAAAAmAIAAGRycy9kb3ducmV2&#10;LnhtbFBLBQYAAAAABAAEAPUAAACDAwAAAAA=&#10;" filled="f" stroked="f" strokeweight=".25pt">
                  <v:textbox inset="1pt,1pt,1pt,1pt">
                    <w:txbxContent>
                      <w:p w:rsidR="00DF7AD5" w:rsidRPr="00375540" w:rsidRDefault="00DF7AD5" w:rsidP="00940912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" o:spid="_x0000_s1599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bVQ8IA&#10;AADcAAAADwAAAGRycy9kb3ducmV2LnhtbESPwWrDMBBE74X8g9hAb7WUUkzsRAmmEMg1bgs5LtbG&#10;dmutXEmNnb+PCoUeh5l5w2z3sx3ElXzoHWtYZQoEceNMz62G97fD0xpEiMgGB8ek4UYB9rvFwxZL&#10;4yY+0bWOrUgQDiVq6GIcSylD05HFkLmROHkX5y3GJH0rjccpwe0gn5XKpcWe00KHI7121HzVP1ZD&#10;VX3OH991gYcg18rn5sW01Vnrx+VcbUBEmuN/+K99NBoKtYLfM+kIy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9FtVDwgAAANwAAAAPAAAAAAAAAAAAAAAAAJgCAABkcnMvZG93&#10;bnJldi54bWxQSwUGAAAAAAQABAD1AAAAhwMAAAAA&#10;" filled="f" stroked="f" strokeweight=".25pt">
                  <v:textbox inset="1pt,1pt,1pt,1pt">
                    <w:txbxContent>
                      <w:p w:rsidR="00DF7AD5" w:rsidRPr="007B298C" w:rsidRDefault="00DF7AD5" w:rsidP="00940912">
                        <w:pPr>
                          <w:pStyle w:val="ab"/>
                          <w:jc w:val="center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21</w:t>
                        </w:r>
                      </w:p>
                    </w:txbxContent>
                  </v:textbox>
                </v:rect>
                <v:rect id="Rectangle 21" o:spid="_x0000_s1600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RLNMEA&#10;AADcAAAADwAAAGRycy9kb3ducmV2LnhtbESPQYvCMBSE7wv+h/CEva2JsohWoxRB8Gp3Fzw+mmdb&#10;bV5qErX+e7MgeBxm5htmue5tK27kQ+NYw3ikQBCXzjRcafj92X7NQISIbLB1TBoeFGC9GnwsMTPu&#10;znu6FbESCcIhQw11jF0mZShrshhGriNO3tF5izFJX0nj8Z7gtpUTpabSYsNpocaONjWV5+JqNeT5&#10;qf+7FHPcBjlTfmq+TZUftP4c9vkCRKQ+vsOv9s5omKsJ/J9JR0C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3ESzTBAAAA3AAAAA8AAAAAAAAAAAAAAAAAmAIAAGRycy9kb3du&#10;cmV2LnhtbFBLBQYAAAAABAAEAPUAAACGAwAAAAA=&#10;" filled="f" stroked="f" strokeweight=".25pt">
                  <v:textbox inset="1pt,1pt,1pt,1pt">
                    <w:txbxContent>
                      <w:p w:rsidR="00DF7AD5" w:rsidRPr="00375540" w:rsidRDefault="00DF7AD5" w:rsidP="00940912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  <w:t>ЛР по «Численным методам</w:t>
                        </w:r>
                        <w:proofErr w:type="gramStart"/>
                        <w:r w:rsidRPr="00375540"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  <w:t>»-</w:t>
                        </w:r>
                        <w:proofErr w:type="gramEnd"/>
                        <w:r w:rsidRPr="00375540"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  <w:t>НГТУ-(17-ПМ)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4C298E">
        <w:rPr>
          <w:rFonts w:asciiTheme="minorHAnsi" w:hAnsiTheme="minorHAnsi"/>
          <w:i w:val="0"/>
          <w:noProof/>
          <w:lang w:val="ru-RU"/>
        </w:rPr>
        <mc:AlternateContent>
          <mc:Choice Requires="wps">
            <w:drawing>
              <wp:anchor distT="0" distB="0" distL="114300" distR="114300" simplePos="0" relativeHeight="251899904" behindDoc="0" locked="1" layoutInCell="0" allowOverlap="1" wp14:anchorId="23FF76EF" wp14:editId="1A82660D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0" t="0" r="0" b="0"/>
                <wp:wrapNone/>
                <wp:docPr id="903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760" cy="1018921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6" style="position:absolute;margin-left:56.7pt;margin-top:19.85pt;width:518.8pt;height:802.3pt;z-index:25189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" o:allowincell="f" filled="f" strokeweight="2pt">
                <w10:wrap anchorx="page" anchory="page"/>
                <w10:anchorlock/>
              </v:rect>
            </w:pict>
          </mc:Fallback>
        </mc:AlternateContent>
      </w:r>
      <w:r w:rsidRPr="004A4075">
        <w:rPr>
          <w:rFonts w:asciiTheme="minorHAnsi" w:eastAsia="Noto Sans CJK SC Regular" w:hAnsiTheme="minorHAnsi" w:cs="FreeSans"/>
          <w:i w:val="0"/>
          <w:color w:val="00000A"/>
          <w:kern w:val="3"/>
          <w:lang w:val="en-US" w:eastAsia="zh-CN" w:bidi="hi-IN"/>
        </w:rPr>
        <w:br w:type="page"/>
      </w:r>
    </w:p>
    <w:p w:rsidR="00940912" w:rsidRPr="007B298C" w:rsidRDefault="00940912" w:rsidP="00940912">
      <w:pPr>
        <w:pStyle w:val="1"/>
        <w:ind w:left="786"/>
        <w:jc w:val="both"/>
        <w:rPr>
          <w:rFonts w:asciiTheme="minorHAnsi" w:hAnsiTheme="minorHAnsi"/>
          <w:i w:val="0"/>
          <w:sz w:val="32"/>
          <w:szCs w:val="32"/>
          <w:lang w:val="en-US"/>
        </w:rPr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9571"/>
      </w:tblGrid>
      <w:tr w:rsidR="00940912" w:rsidTr="00DF7AD5">
        <w:tc>
          <w:tcPr>
            <w:tcW w:w="9571" w:type="dxa"/>
          </w:tcPr>
          <w:p w:rsidR="00940912" w:rsidRPr="00AC5196" w:rsidRDefault="00AC5196" w:rsidP="00DF7AD5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</w:pPr>
            <w:r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 xml:space="preserve">Результат работы на языке </w:t>
            </w:r>
            <w:proofErr w:type="spellStart"/>
            <w:r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Matlab</w:t>
            </w:r>
            <w:proofErr w:type="spellEnd"/>
          </w:p>
        </w:tc>
      </w:tr>
      <w:tr w:rsidR="00940912" w:rsidRPr="004A4075" w:rsidTr="00DF7AD5">
        <w:trPr>
          <w:trHeight w:val="12833"/>
        </w:trPr>
        <w:tc>
          <w:tcPr>
            <w:tcW w:w="9571" w:type="dxa"/>
          </w:tcPr>
          <w:p w:rsidR="00940912" w:rsidRDefault="00052776" w:rsidP="00DF7AD5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</w:pPr>
            <w:r>
              <w:rPr>
                <w:rFonts w:asciiTheme="minorHAnsi" w:eastAsia="Noto Sans CJK SC Regular" w:hAnsiTheme="minorHAnsi" w:cs="FreeSans"/>
                <w:i w:val="0"/>
                <w:noProof/>
                <w:color w:val="00000A"/>
                <w:kern w:val="3"/>
                <w:lang w:val="ru-RU"/>
              </w:rPr>
              <w:drawing>
                <wp:inline distT="0" distB="0" distL="0" distR="0">
                  <wp:extent cx="5937885" cy="3206115"/>
                  <wp:effectExtent l="0" t="0" r="5715" b="0"/>
                  <wp:docPr id="90" name="Рисунок 90" descr="C:\Users\Михаил\Desktop\Snimok_ekrana_ot_2019-10-30_04-10-5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Михаил\Desktop\Snimok_ekrana_ot_2019-10-30_04-10-5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7885" cy="3206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40912" w:rsidRPr="004A4075" w:rsidRDefault="00940912" w:rsidP="00940912">
      <w:pPr>
        <w:jc w:val="left"/>
        <w:rPr>
          <w:rFonts w:asciiTheme="minorHAnsi" w:eastAsia="Noto Sans CJK SC Regular" w:hAnsiTheme="minorHAnsi" w:cs="FreeSans"/>
          <w:i w:val="0"/>
          <w:color w:val="00000A"/>
          <w:kern w:val="3"/>
          <w:lang w:val="en-US" w:eastAsia="zh-CN" w:bidi="hi-IN"/>
        </w:rPr>
      </w:pP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361F1939" wp14:editId="62175D99">
                <wp:simplePos x="0" y="0"/>
                <wp:positionH relativeFrom="column">
                  <wp:posOffset>-16510</wp:posOffset>
                </wp:positionH>
                <wp:positionV relativeFrom="paragraph">
                  <wp:posOffset>808165</wp:posOffset>
                </wp:positionV>
                <wp:extent cx="329565" cy="156845"/>
                <wp:effectExtent l="0" t="0" r="0" b="0"/>
                <wp:wrapNone/>
                <wp:docPr id="904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F7AD5" w:rsidRPr="00375540" w:rsidRDefault="00DF7AD5" w:rsidP="00940912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proofErr w:type="gramStart"/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Пров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601" style="position:absolute;margin-left:-1.3pt;margin-top:63.65pt;width:25.95pt;height:12.35p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" filled="f" stroked="f" strokeweight=".25pt">
                <v:textbox inset="1pt,1pt,1pt,1pt">
                  <w:txbxContent>
                    <w:p w:rsidR="00DF7AD5" w:rsidRPr="00375540" w:rsidRDefault="00DF7AD5" w:rsidP="00940912">
                      <w:pPr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proofErr w:type="gramStart"/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Пров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356E91C5" wp14:editId="6DDB0E93">
                <wp:simplePos x="0" y="0"/>
                <wp:positionH relativeFrom="column">
                  <wp:posOffset>318135</wp:posOffset>
                </wp:positionH>
                <wp:positionV relativeFrom="paragraph">
                  <wp:posOffset>768540</wp:posOffset>
                </wp:positionV>
                <wp:extent cx="988060" cy="186055"/>
                <wp:effectExtent l="0" t="0" r="2540" b="4445"/>
                <wp:wrapNone/>
                <wp:docPr id="90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806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F7AD5" w:rsidRPr="00EF2F6B" w:rsidRDefault="00DF7AD5" w:rsidP="0094091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F2F6B">
                              <w:rPr>
                                <w:rFonts w:asciiTheme="minorHAnsi" w:hAnsiTheme="minorHAnsi"/>
                                <w:i w:val="0"/>
                                <w:sz w:val="18"/>
                                <w:szCs w:val="18"/>
                                <w:lang w:val="ru-RU"/>
                              </w:rPr>
                              <w:t>Талалушкина</w:t>
                            </w:r>
                            <w:proofErr w:type="spellEnd"/>
                            <w:r w:rsidRPr="00EF2F6B">
                              <w:rPr>
                                <w:rFonts w:asciiTheme="minorHAnsi" w:hAnsiTheme="minorHAnsi"/>
                                <w:i w:val="0"/>
                                <w:sz w:val="18"/>
                                <w:szCs w:val="18"/>
                                <w:lang w:val="ru-RU"/>
                              </w:rPr>
                              <w:t xml:space="preserve"> Л.В.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602" style="position:absolute;margin-left:25.05pt;margin-top:60.5pt;width:77.8pt;height:14.65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" filled="f" stroked="f" strokeweight=".25pt">
                <v:textbox inset="1pt,1pt,1pt,1pt">
                  <w:txbxContent>
                    <w:p w:rsidR="00DF7AD5" w:rsidRPr="00EF2F6B" w:rsidRDefault="00DF7AD5" w:rsidP="0094091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EF2F6B">
                        <w:rPr>
                          <w:rFonts w:asciiTheme="minorHAnsi" w:hAnsiTheme="minorHAnsi"/>
                          <w:i w:val="0"/>
                          <w:sz w:val="18"/>
                          <w:szCs w:val="18"/>
                          <w:lang w:val="ru-RU"/>
                        </w:rPr>
                        <w:t>Талалушкина</w:t>
                      </w:r>
                      <w:proofErr w:type="spellEnd"/>
                      <w:r w:rsidRPr="00EF2F6B">
                        <w:rPr>
                          <w:rFonts w:asciiTheme="minorHAnsi" w:hAnsiTheme="minorHAnsi"/>
                          <w:i w:val="0"/>
                          <w:sz w:val="18"/>
                          <w:szCs w:val="18"/>
                          <w:lang w:val="ru-RU"/>
                        </w:rPr>
                        <w:t xml:space="preserve"> Л.В.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07CB1FB5" wp14:editId="168C1170">
                <wp:simplePos x="0" y="0"/>
                <wp:positionH relativeFrom="column">
                  <wp:posOffset>1633220</wp:posOffset>
                </wp:positionH>
                <wp:positionV relativeFrom="paragraph">
                  <wp:posOffset>637540</wp:posOffset>
                </wp:positionV>
                <wp:extent cx="567690" cy="147320"/>
                <wp:effectExtent l="0" t="0" r="3810" b="5080"/>
                <wp:wrapNone/>
                <wp:docPr id="906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7690" cy="147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F7AD5" w:rsidRPr="00375540" w:rsidRDefault="00DF7AD5" w:rsidP="00940912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31.10.19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603" style="position:absolute;margin-left:128.6pt;margin-top:50.2pt;width:44.7pt;height:11.6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" filled="f" stroked="f" strokeweight=".25pt">
                <v:textbox inset="1pt,1pt,1pt,1pt">
                  <w:txbxContent>
                    <w:p w:rsidR="00DF7AD5" w:rsidRPr="00375540" w:rsidRDefault="00DF7AD5" w:rsidP="00940912">
                      <w:pPr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31.10.19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1685AF63" wp14:editId="21A61733">
                <wp:simplePos x="0" y="0"/>
                <wp:positionH relativeFrom="column">
                  <wp:posOffset>-327660</wp:posOffset>
                </wp:positionH>
                <wp:positionV relativeFrom="paragraph">
                  <wp:posOffset>625030</wp:posOffset>
                </wp:positionV>
                <wp:extent cx="329565" cy="156845"/>
                <wp:effectExtent l="0" t="0" r="0" b="0"/>
                <wp:wrapNone/>
                <wp:docPr id="907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F7AD5" w:rsidRPr="00375540" w:rsidRDefault="00DF7AD5" w:rsidP="00940912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604" style="position:absolute;margin-left:-25.8pt;margin-top:49.2pt;width:25.95pt;height:12.35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" filled="f" stroked="f" strokeweight=".25pt">
                <v:textbox inset="1pt,1pt,1pt,1pt">
                  <w:txbxContent>
                    <w:p w:rsidR="00DF7AD5" w:rsidRPr="00375540" w:rsidRDefault="00DF7AD5" w:rsidP="00940912">
                      <w:pPr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7BD4B5C6" wp14:editId="2A4E5A40">
                <wp:simplePos x="0" y="0"/>
                <wp:positionH relativeFrom="column">
                  <wp:posOffset>395605</wp:posOffset>
                </wp:positionH>
                <wp:positionV relativeFrom="paragraph">
                  <wp:posOffset>632460</wp:posOffset>
                </wp:positionV>
                <wp:extent cx="751840" cy="156845"/>
                <wp:effectExtent l="0" t="0" r="0" b="0"/>
                <wp:wrapNone/>
                <wp:docPr id="908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1840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F7AD5" w:rsidRPr="00375540" w:rsidRDefault="00DF7AD5" w:rsidP="00940912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Карпов М.О.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_x0000_s1605" style="position:absolute;margin-left:31.15pt;margin-top:49.8pt;width:59.2pt;height:12.35pt;z-index:251913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" filled="f" stroked="f" strokeweight=".25pt">
                <v:textbox inset="1pt,1pt,1pt,1pt">
                  <w:txbxContent>
                    <w:p w:rsidR="00DF7AD5" w:rsidRPr="00375540" w:rsidRDefault="00DF7AD5" w:rsidP="00940912">
                      <w:pPr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Карпов М.О.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1AE923B1" wp14:editId="7D0AF9FD">
                <wp:simplePos x="0" y="0"/>
                <wp:positionH relativeFrom="column">
                  <wp:posOffset>1637030</wp:posOffset>
                </wp:positionH>
                <wp:positionV relativeFrom="paragraph">
                  <wp:posOffset>810705</wp:posOffset>
                </wp:positionV>
                <wp:extent cx="577215" cy="149860"/>
                <wp:effectExtent l="0" t="0" r="0" b="2540"/>
                <wp:wrapNone/>
                <wp:docPr id="909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7215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F7AD5" w:rsidRPr="00375540" w:rsidRDefault="00DF7AD5" w:rsidP="00940912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31.10.19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606" style="position:absolute;margin-left:128.9pt;margin-top:63.85pt;width:45.45pt;height:11.8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" filled="f" stroked="f" strokeweight=".25pt">
                <v:textbox inset="1pt,1pt,1pt,1pt">
                  <w:txbxContent>
                    <w:p w:rsidR="00DF7AD5" w:rsidRPr="00375540" w:rsidRDefault="00DF7AD5" w:rsidP="00940912">
                      <w:pPr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31.10.19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2925640F" wp14:editId="1A7C64C0">
                <wp:simplePos x="0" y="0"/>
                <wp:positionH relativeFrom="column">
                  <wp:posOffset>-19050</wp:posOffset>
                </wp:positionH>
                <wp:positionV relativeFrom="paragraph">
                  <wp:posOffset>625665</wp:posOffset>
                </wp:positionV>
                <wp:extent cx="329565" cy="156845"/>
                <wp:effectExtent l="0" t="0" r="0" b="0"/>
                <wp:wrapNone/>
                <wp:docPr id="910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F7AD5" w:rsidRPr="00375540" w:rsidRDefault="00DF7AD5" w:rsidP="00940912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Вып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607" style="position:absolute;margin-left:-1.5pt;margin-top:49.25pt;width:25.95pt;height:12.35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" filled="f" stroked="f" strokeweight=".25pt">
                <v:textbox inset="1pt,1pt,1pt,1pt">
                  <w:txbxContent>
                    <w:p w:rsidR="00DF7AD5" w:rsidRPr="00375540" w:rsidRDefault="00DF7AD5" w:rsidP="00940912">
                      <w:pPr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proofErr w:type="spellStart"/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Вып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4C298E">
        <w:rPr>
          <w:rFonts w:asciiTheme="minorHAnsi" w:hAnsiTheme="minorHAnsi"/>
          <w:i w:val="0"/>
          <w:noProof/>
          <w:lang w:val="ru-RU"/>
        </w:rPr>
        <mc:AlternateContent>
          <mc:Choice Requires="wpg">
            <w:drawing>
              <wp:anchor distT="0" distB="0" distL="114300" distR="114300" simplePos="0" relativeHeight="251909120" behindDoc="0" locked="1" layoutInCell="0" allowOverlap="1" wp14:anchorId="3131D04D" wp14:editId="5F10D670">
                <wp:simplePos x="0" y="0"/>
                <wp:positionH relativeFrom="page">
                  <wp:posOffset>723900</wp:posOffset>
                </wp:positionH>
                <wp:positionV relativeFrom="page">
                  <wp:posOffset>247650</wp:posOffset>
                </wp:positionV>
                <wp:extent cx="6588760" cy="10189210"/>
                <wp:effectExtent l="0" t="0" r="21590" b="21590"/>
                <wp:wrapNone/>
                <wp:docPr id="91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91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3" name="Line 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14" name="Line 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15" name="Line 6"/>
                        <wps:cNvCnPr/>
                        <wps:spPr bwMode="auto">
                          <a:xfrm>
                            <a:off x="2012" y="18941"/>
                            <a:ext cx="0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16" name="Line 7"/>
                        <wps:cNvCnPr/>
                        <wps:spPr bwMode="auto">
                          <a:xfrm>
                            <a:off x="4896" y="18977"/>
                            <a:ext cx="0" cy="102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17" name="Line 8"/>
                        <wps:cNvCnPr/>
                        <wps:spPr bwMode="auto">
                          <a:xfrm>
                            <a:off x="6014" y="18958"/>
                            <a:ext cx="29" cy="104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18" name="Line 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19" name="Line 1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20" name="Line 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21" name="Line 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22" name="Line 1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2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79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AD5" w:rsidRPr="00375540" w:rsidRDefault="00DF7AD5" w:rsidP="00940912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  <w:t>№</w:t>
                              </w: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2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9" y="19338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AD5" w:rsidRPr="00375540" w:rsidRDefault="00DF7AD5" w:rsidP="00940912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2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79"/>
                            <a:ext cx="23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AD5" w:rsidRPr="00375540" w:rsidRDefault="00DF7AD5" w:rsidP="00940912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  <w:t>Ф.И.О.</w:t>
                              </w: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2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896" y="19660"/>
                            <a:ext cx="1263" cy="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AD5" w:rsidRPr="00375540" w:rsidRDefault="00DF7AD5" w:rsidP="00940912">
                              <w:pPr>
                                <w:pStyle w:val="ab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Под</w:t>
                              </w:r>
                              <w:proofErr w:type="spellEnd"/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  <w:t>п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2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043" y="19698"/>
                            <a:ext cx="1561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AD5" w:rsidRPr="00375540" w:rsidRDefault="00DF7AD5" w:rsidP="00940912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28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AD5" w:rsidRPr="00375540" w:rsidRDefault="00DF7AD5" w:rsidP="00940912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2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AD5" w:rsidRPr="007B298C" w:rsidRDefault="00DF7AD5" w:rsidP="00940912">
                              <w:pPr>
                                <w:pStyle w:val="ab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22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30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AD5" w:rsidRPr="00375540" w:rsidRDefault="00DF7AD5" w:rsidP="00940912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  <w:t>ЛР по «Численным методам</w:t>
                              </w:r>
                              <w:proofErr w:type="gramStart"/>
                              <w:r w:rsidRPr="00375540"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  <w:t>»-</w:t>
                              </w:r>
                              <w:proofErr w:type="gramEnd"/>
                              <w:r w:rsidRPr="00375540"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  <w:t>НГТУ-(17-ПМ)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608" style="position:absolute;margin-left:57pt;margin-top:19.5pt;width:518.8pt;height:802.3pt;z-index:25190912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" o:allowincell="f">
                <v:rect id="Rectangle 3" o:spid="_x0000_s1609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A9F8MA&#10;AADcAAAADwAAAGRycy9kb3ducmV2LnhtbESPQYvCMBSE74L/ITxhb5rqQWzXKFUQPInb7Q94NG/b&#10;YvNSm9jW/fVmQdjjMDPfMNv9aBrRU+dqywqWiwgEcWF1zaWC/Ps034BwHlljY5kUPMnBfjedbDHR&#10;duAv6jNfigBhl6CCyvs2kdIVFRl0C9sSB+/HdgZ9kF0pdYdDgJtGrqJoLQ3WHBYqbOlYUXHLHkbB&#10;zY/9JS2z31OcH+LiekiHxz1V6mM2pp8gPI3+P/xun7WCeLmCvzPhCMjd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RA9F8MAAADcAAAADwAAAAAAAAAAAAAAAACYAgAAZHJzL2Rv&#10;d25yZXYueG1sUEsFBgAAAAAEAAQA9QAAAIgDAAAAAA==&#10;" filled="f" strokeweight="2pt"/>
                <v:line id="Line 4" o:spid="_x0000_s1610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2Z1TcMAAADcAAAADwAAAGRycy9kb3ducmV2LnhtbESPQYvCMBSE74L/ITzBm01VFK1GEaHL&#10;3harF2+vzbMtNi+lyWr3328EweMwM98w231vGvGgztWWFUyjGARxYXXNpYLLOZ2sQDiPrLGxTAr+&#10;yMF+NxxsMdH2ySd6ZL4UAcIuQQWV920ipSsqMugi2xIH72Y7gz7IrpS6w2eAm0bO4ngpDdYcFips&#10;6VhRcc9+jYL79bJIv36O+txkB52Xqb/mN63UeNQfNiA89f4Tfre/tYL1dA6vM+EIyN0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dmdU3DAAAA3AAAAA8AAAAAAAAAAAAA&#10;AAAAoQIAAGRycy9kb3ducmV2LnhtbFBLBQYAAAAABAAEAPkAAACRAwAAAAA=&#10;" strokeweight="2pt"/>
                <v:line id="Line 5" o:spid="_x0000_s1611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I/tOcMAAADcAAAADwAAAGRycy9kb3ducmV2LnhtbESPQYvCMBSE74L/ITzBm00VFa1GEaHL&#10;3harF2+vzbMtNi+lyWr3328EweMwM98w231vGvGgztWWFUyjGARxYXXNpYLLOZ2sQDiPrLGxTAr+&#10;yMF+NxxsMdH2ySd6ZL4UAcIuQQWV920ipSsqMugi2xIH72Y7gz7IrpS6w2eAm0bO4ngpDdYcFips&#10;6VhRcc9+jYL79bJIv36O+txkB52Xqb/mN63UeNQfNiA89f4Tfre/tYL1dA6vM+EIyN0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iP7TnDAAAA3AAAAA8AAAAAAAAAAAAA&#10;AAAAoQIAAGRycy9kb3ducmV2LnhtbFBLBQYAAAAABAAEAPkAAACRAwAAAAA=&#10;" strokeweight="2pt"/>
                <v:line id="Line 6" o:spid="_x0000_s1612" style="position:absolute;visibility:visible;mso-wrap-style:square" from="2012,18941" to="201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8NIos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mo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fDSKLAAAAA3AAAAA8AAAAAAAAAAAAAAAAA&#10;oQIAAGRycy9kb3ducmV2LnhtbFBLBQYAAAAABAAEAPkAAACOAwAAAAA=&#10;" strokeweight="2pt"/>
                <v:line id="Line 7" o:spid="_x0000_s1613" style="position:absolute;visibility:visible;mso-wrap-style:square" from="4896,18977" to="4896,20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HW1c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moy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cR1tXAAAAA3AAAAA8AAAAAAAAAAAAAAAAA&#10;oQIAAGRycy9kb3ducmV2LnhtbFBLBQYAAAAABAAEAPkAAACOAwAAAAA=&#10;" strokeweight="2pt"/>
                <v:line id="Line 8" o:spid="_x0000_s1614" style="position:absolute;visibility:visible;mso-wrap-style:square" from="6014,18958" to="6043,20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1zTsMAAADcAAAADwAAAGRycy9kb3ducmV2LnhtbESPT4vCMBTE74LfITzBm00V/FeNIkKX&#10;vS1WL95em2dbbF5Kk9Xut98IgsdhZn7DbPe9acSDOldbVjCNYhDEhdU1lwou53SyAuE8ssbGMin4&#10;Iwf73XCwxUTbJ5/okflSBAi7BBVU3reJlK6oyKCLbEscvJvtDPogu1LqDp8Bbho5i+OFNFhzWKiw&#10;pWNFxT37NQru18s8/fo56nOTHXRepv6a37RS41F/2IDw1PtP+N3+1grW0yW8zoQjIH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hdc07DAAAA3AAAAA8AAAAAAAAAAAAA&#10;AAAAoQIAAGRycy9kb3ducmV2LnhtbFBLBQYAAAAABAAEAPkAAACRAwAAAAA=&#10;" strokeweight="2pt"/>
                <v:line id="Line 9" o:spid="_x0000_s1615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cLnPL0AAADcAAAADwAAAGRycy9kb3ducmV2LnhtbERPvQrCMBDeBd8hnOCmqYKi1SgiVNzE&#10;2sXtbM622FxKE7W+vRkEx4/vf73tTC1e1LrKsoLJOAJBnFtdcaEguySjBQjnkTXWlknBhxxsN/3e&#10;GmNt33ymV+oLEULYxaig9L6JpXR5SQbd2DbEgbvb1qAPsC2kbvEdwk0tp1E0lwYrDg0lNrQvKX+k&#10;T6Pgcc1myeG015c63elbkfjr7a6VGg663QqEp87/xT/3UStYTsLa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nC5zy9AAAA3AAAAA8AAAAAAAAAAAAAAAAAoQIA&#10;AGRycy9kb3ducmV2LnhtbFBLBQYAAAAABAAEAPkAAACLAwAAAAA=&#10;" strokeweight="2pt"/>
                <v:line id="Line 10" o:spid="_x0000_s1616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o5Cp8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moz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aOQqfAAAAA3AAAAA8AAAAAAAAAAAAAAAAA&#10;oQIAAGRycy9kb3ducmV2LnhtbFBLBQYAAAAABAAEAPkAAACOAwAAAAA=&#10;" strokeweight="2pt"/>
                <v:line id="Line 11" o:spid="_x0000_s1617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ujNMIAAADcAAAADwAAAGRycy9kb3ducmV2LnhtbERPS27CMBDdV+IO1iB1VxxYVCXEiRBQ&#10;qaiLqsABJvEQB+JxZLuQ9vT1olKXT+9fVKPtxY186BwrmM8yEMSN0x23Ck7H16cXECEia+wdk4Jv&#10;ClCVk4cCc+3u/Em3Q2xFCuGQowIT45BLGRpDFsPMDcSJOztvMSboW6k93lO47eUiy56lxY5Tg8GB&#10;Noaa6+HLKtj7+v06/2mNrHnvd/3HdhnsRanH6bhegYg0xn/xn/tNK1gu0vx0Jh0BWf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WujNMIAAADcAAAADwAAAAAAAAAAAAAA&#10;AAChAgAAZHJzL2Rvd25yZXYueG1sUEsFBgAAAAAEAAQA+QAAAJADAAAAAA==&#10;" strokeweight="1pt"/>
                <v:line id="Line 12" o:spid="_x0000_s1618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pSEHM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m4x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aUhBzAAAAA3AAAAA8AAAAAAAAAAAAAAAAA&#10;oQIAAGRycy9kb3ducmV2LnhtbFBLBQYAAAAABAAEAPkAAACOAwAAAAA=&#10;" strokeweight="2pt"/>
                <v:line id="Line 13" o:spid="_x0000_s1619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WY2MQAAADcAAAADwAAAGRycy9kb3ducmV2LnhtbESP3WoCMRSE74W+QziF3mnWvSi6NYr4&#10;A5VeiNoHOG5ON1s3J0sSddunN4Lg5TAz3zCTWWcbcSEfascKhoMMBHHpdM2Vgu/Duj8CESKyxsYx&#10;KfijALPpS2+ChXZX3tFlHyuRIBwKVGBibAspQ2nIYhi4ljh5P85bjEn6SmqP1wS3jcyz7F1arDkt&#10;GGxpYag87c9WwcYfv07D/8rII2/8qtkux8H+KvX22s0/QETq4jP8aH9qBeM8h/uZdATk9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9ZjYxAAAANwAAAAPAAAAAAAAAAAA&#10;AAAAAKECAABkcnMvZG93bnJldi54bWxQSwUGAAAAAAQABAD5AAAAkgMAAAAA&#10;" strokeweight="1pt"/>
                <v:rect id="Rectangle 14" o:spid="_x0000_s1620" style="position:absolute;left:54;top:19679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2yz8EA&#10;AADcAAAADwAAAGRycy9kb3ducmV2LnhtbESPT4vCMBTE74LfITzBm6b+QbRrlLIgeLUqeHw0b9vu&#10;Ni81yWr99kYQPA4z8xtmve1MI27kfG1ZwWScgCAurK65VHA67kZLED4ga2wsk4IHedhu+r01ptre&#10;+UC3PJQiQtinqKAKoU2l9EVFBv3YtsTR+7HOYIjSlVI7vEe4aeQ0SRbSYM1xocKWvisq/vJ/oyDL&#10;frvzNV/hzstl4hZ6rsvsotRw0GVfIAJ14RN+t/dawWo6g9eZeAT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k9ss/BAAAA3AAAAA8AAAAAAAAAAAAAAAAAmAIAAGRycy9kb3du&#10;cmV2LnhtbFBLBQYAAAAABAAEAPUAAACGAwAAAAA=&#10;" filled="f" stroked="f" strokeweight=".25pt">
                  <v:textbox inset="1pt,1pt,1pt,1pt">
                    <w:txbxContent>
                      <w:p w:rsidR="00DF7AD5" w:rsidRPr="00375540" w:rsidRDefault="00DF7AD5" w:rsidP="00940912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  <w:t>№</w:t>
                        </w: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_x0000_s1621" style="position:absolute;left:29;top:19338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Qqu8IA&#10;AADcAAAADwAAAGRycy9kb3ducmV2LnhtbESPQWvCQBSE74L/YXlCb7qpBNE0GwkFoddGBY+P7DNJ&#10;m32b7m5N/PeuUOhxmJlvmHw/mV7cyPnOsoLXVQKCuLa640bB6XhYbkH4gKyxt0wK7uRhX8xnOWba&#10;jvxJtyo0IkLYZ6igDWHIpPR1Swb9yg7E0btaZzBE6RqpHY4Rbnq5TpKNNNhxXGhxoPeW6u/q1ygo&#10;y6/p/FPt8ODlNnEbneqmvCj1spjKNxCBpvAf/mt/aAW7dQrPM/EIy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1Cq7wgAAANwAAAAPAAAAAAAAAAAAAAAAAJgCAABkcnMvZG93&#10;bnJldi54bWxQSwUGAAAAAAQABAD1AAAAhwMAAAAA&#10;" filled="f" stroked="f" strokeweight=".25pt">
                  <v:textbox inset="1pt,1pt,1pt,1pt">
                    <w:txbxContent>
                      <w:p w:rsidR="00DF7AD5" w:rsidRPr="00375540" w:rsidRDefault="00DF7AD5" w:rsidP="00940912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2</w:t>
                        </w:r>
                      </w:p>
                    </w:txbxContent>
                  </v:textbox>
                </v:rect>
                <v:rect id="Rectangle 16" o:spid="_x0000_s1622" style="position:absolute;left:2267;top:19679;width:23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iPIMEA&#10;AADcAAAADwAAAGRycy9kb3ducmV2LnhtbESPQYvCMBSE74L/ITzBm6aKinaNUhYEr1YFj4/mbdvd&#10;5qUmWa3/3giCx2FmvmHW28404kbO15YVTMYJCOLC6ppLBafjbrQE4QOyxsYyKXiQh+2m31tjqu2d&#10;D3TLQykihH2KCqoQ2lRKX1Rk0I9tSxy9H+sMhihdKbXDe4SbRk6TZCEN1hwXKmzpu6LiL/83CrLs&#10;tztf8xXuvFwmbqFnuswuSg0HXfYFIlAXPuF3e68VrKZzeJ2JR0B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mYjyDBAAAA3AAAAA8AAAAAAAAAAAAAAAAAmAIAAGRycy9kb3du&#10;cmV2LnhtbFBLBQYAAAAABAAEAPUAAACGAwAAAAA=&#10;" filled="f" stroked="f" strokeweight=".25pt">
                  <v:textbox inset="1pt,1pt,1pt,1pt">
                    <w:txbxContent>
                      <w:p w:rsidR="00DF7AD5" w:rsidRPr="00375540" w:rsidRDefault="00DF7AD5" w:rsidP="00940912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  <w:t>Ф.И.О.</w:t>
                        </w: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7" o:spid="_x0000_s1623" style="position:absolute;left:4896;top:19660;width:1263;height:3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oRV8MA&#10;AADcAAAADwAAAGRycy9kb3ducmV2LnhtbESPwWrDMBBE74H+g9hCbolcE0ziRgmmYOi1Tgs5LtbW&#10;dmKtXEm1nb+PAoUeh5l5w+yPs+nFSM53lhW8rBMQxLXVHTcKPk/lagvCB2SNvWVScCMPx8PTYo+5&#10;thN/0FiFRkQI+xwVtCEMuZS+bsmgX9uBOHrf1hkMUbpGaodThJtepkmSSYMdx4UWB3prqb5Wv0ZB&#10;UVzmr59qh6WX28RleqOb4qzU8nkuXkEEmsN/+K/9rhXs0gweZ+IRkIc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UoRV8MAAADcAAAADwAAAAAAAAAAAAAAAACYAgAAZHJzL2Rv&#10;d25yZXYueG1sUEsFBgAAAAAEAAQA9QAAAIgDAAAAAA==&#10;" filled="f" stroked="f" strokeweight=".25pt">
                  <v:textbox inset="1pt,1pt,1pt,1pt">
                    <w:txbxContent>
                      <w:p w:rsidR="00DF7AD5" w:rsidRPr="00375540" w:rsidRDefault="00DF7AD5" w:rsidP="00940912">
                        <w:pPr>
                          <w:pStyle w:val="ab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Под</w:t>
                        </w:r>
                        <w:proofErr w:type="spellEnd"/>
                        <w:r w:rsidRPr="00375540"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  <w:t>п</w:t>
                        </w: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18" o:spid="_x0000_s1624" style="position:absolute;left:6043;top:19698;width:1561;height: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a0zMEA&#10;AADcAAAADwAAAGRycy9kb3ducmV2LnhtbESPT4vCMBTE74LfITzBm6aK+KdrlLIgeLUqeHw0b9vu&#10;Ni81yWr99kYQPA4z8xtmve1MI27kfG1ZwWScgCAurK65VHA67kZLED4ga2wsk4IHedhu+r01ptre&#10;+UC3PJQiQtinqKAKoU2l9EVFBv3YtsTR+7HOYIjSlVI7vEe4aeQ0SebSYM1xocKWvisq/vJ/oyDL&#10;frvzNV/hzstl4uZ6psvsotRw0GVfIAJ14RN+t/dawWq6gNeZeAT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YGtMzBAAAA3AAAAA8AAAAAAAAAAAAAAAAAmAIAAGRycy9kb3du&#10;cmV2LnhtbFBLBQYAAAAABAAEAPUAAACGAwAAAAA=&#10;" filled="f" stroked="f" strokeweight=".25pt">
                  <v:textbox inset="1pt,1pt,1pt,1pt">
                    <w:txbxContent>
                      <w:p w:rsidR="00DF7AD5" w:rsidRPr="00375540" w:rsidRDefault="00DF7AD5" w:rsidP="00940912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625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kgvr0A&#10;AADcAAAADwAAAGRycy9kb3ducmV2LnhtbERPTYvCMBC9L/gfwgh7W1NFxFajFEHwalXwODRjW20m&#10;NYna/ffmIHh8vO/lujeteJLzjWUF41ECgri0uuFKwfGw/ZuD8AFZY2uZFPyTh/Vq8LPETNsX7+lZ&#10;hErEEPYZKqhD6DIpfVmTQT+yHXHkLtYZDBG6SmqHrxhuWjlJkpk02HBsqLGjTU3lrXgYBXl+7U/3&#10;IsWtl/PEzfRUV/lZqd9hny9ABOrDV/xx77SCdBLXxjPxCMjVG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p5kgvr0AAADcAAAADwAAAAAAAAAAAAAAAACYAgAAZHJzL2Rvd25yZXYu&#10;eG1sUEsFBgAAAAAEAAQA9QAAAIIDAAAAAA==&#10;" filled="f" stroked="f" strokeweight=".25pt">
                  <v:textbox inset="1pt,1pt,1pt,1pt">
                    <w:txbxContent>
                      <w:p w:rsidR="00DF7AD5" w:rsidRPr="00375540" w:rsidRDefault="00DF7AD5" w:rsidP="00940912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" o:spid="_x0000_s1626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WFJcEA&#10;AADcAAAADwAAAGRycy9kb3ducmV2LnhtbESPQYvCMBSE7wv+h/AEb2uqiNhqlLIgeLWr4PHRPNtq&#10;81KTrNZ/bxYEj8PMfMOsNr1pxZ2cbywrmIwTEMSl1Q1XCg6/2+8FCB+QNbaWScGTPGzWg68VZto+&#10;eE/3IlQiQthnqKAOocuk9GVNBv3YdsTRO1tnMETpKqkdPiLctHKaJHNpsOG4UGNHPzWV1+LPKMjz&#10;S3+8FSluvVwkbq5nuspPSo2Gfb4EEagPn/C7vdMK0mkK/2fiEZ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jVhSXBAAAA3AAAAA8AAAAAAAAAAAAAAAAAmAIAAGRycy9kb3du&#10;cmV2LnhtbFBLBQYAAAAABAAEAPUAAACGAwAAAAA=&#10;" filled="f" stroked="f" strokeweight=".25pt">
                  <v:textbox inset="1pt,1pt,1pt,1pt">
                    <w:txbxContent>
                      <w:p w:rsidR="00DF7AD5" w:rsidRPr="007B298C" w:rsidRDefault="00DF7AD5" w:rsidP="00940912">
                        <w:pPr>
                          <w:pStyle w:val="ab"/>
                          <w:jc w:val="center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22</w:t>
                        </w:r>
                      </w:p>
                    </w:txbxContent>
                  </v:textbox>
                </v:rect>
                <v:rect id="Rectangle 21" o:spid="_x0000_s1627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a6Zb8A&#10;AADcAAAADwAAAGRycy9kb3ducmV2LnhtbERPy4rCMBTdD/gP4QruxtQHotW0FEFwa2cGZnlprm21&#10;ualJ1Pr3ZjEwy8N57/LBdOJBzreWFcymCQjiyuqWawXfX4fPNQgfkDV2lknBizzk2ehjh6m2Tz7R&#10;owy1iCHsU1TQhNCnUvqqIYN+anviyJ2tMxgidLXUDp8x3HRyniQrabDl2NBgT/uGqmt5NwqK4jL8&#10;3MoNHrxcJ26ll7oufpWajIdiCyLQEP7Ff+6jVrBZxPnxTDwCMns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cNrplvwAAANwAAAAPAAAAAAAAAAAAAAAAAJgCAABkcnMvZG93bnJl&#10;di54bWxQSwUGAAAAAAQABAD1AAAAhAMAAAAA&#10;" filled="f" stroked="f" strokeweight=".25pt">
                  <v:textbox inset="1pt,1pt,1pt,1pt">
                    <w:txbxContent>
                      <w:p w:rsidR="00DF7AD5" w:rsidRPr="00375540" w:rsidRDefault="00DF7AD5" w:rsidP="00940912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  <w:t>ЛР по «Численным методам</w:t>
                        </w:r>
                        <w:proofErr w:type="gramStart"/>
                        <w:r w:rsidRPr="00375540"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  <w:t>»-</w:t>
                        </w:r>
                        <w:proofErr w:type="gramEnd"/>
                        <w:r w:rsidRPr="00375540"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  <w:t>НГТУ-(17-ПМ)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4C298E">
        <w:rPr>
          <w:rFonts w:asciiTheme="minorHAnsi" w:hAnsiTheme="minorHAnsi"/>
          <w:i w:val="0"/>
          <w:noProof/>
          <w:lang w:val="ru-RU"/>
        </w:rPr>
        <mc:AlternateContent>
          <mc:Choice Requires="wps">
            <w:drawing>
              <wp:anchor distT="0" distB="0" distL="114300" distR="114300" simplePos="0" relativeHeight="251910144" behindDoc="0" locked="1" layoutInCell="0" allowOverlap="1" wp14:anchorId="23FF76EF" wp14:editId="1A82660D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0" t="0" r="0" b="0"/>
                <wp:wrapNone/>
                <wp:docPr id="93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760" cy="1018921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6" style="position:absolute;margin-left:56.7pt;margin-top:19.85pt;width:518.8pt;height:802.3pt;z-index:251910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" o:allowincell="f" filled="f" strokeweight="2pt">
                <w10:wrap anchorx="page" anchory="page"/>
                <w10:anchorlock/>
              </v:rect>
            </w:pict>
          </mc:Fallback>
        </mc:AlternateContent>
      </w:r>
      <w:r w:rsidRPr="004A4075">
        <w:rPr>
          <w:rFonts w:asciiTheme="minorHAnsi" w:eastAsia="Noto Sans CJK SC Regular" w:hAnsiTheme="minorHAnsi" w:cs="FreeSans"/>
          <w:i w:val="0"/>
          <w:color w:val="00000A"/>
          <w:kern w:val="3"/>
          <w:lang w:val="en-US" w:eastAsia="zh-CN" w:bidi="hi-IN"/>
        </w:rPr>
        <w:br w:type="page"/>
      </w:r>
    </w:p>
    <w:p w:rsidR="00940912" w:rsidRPr="003A1E67" w:rsidRDefault="003A1E67" w:rsidP="003A1E67">
      <w:pPr>
        <w:pStyle w:val="1"/>
        <w:numPr>
          <w:ilvl w:val="0"/>
          <w:numId w:val="1"/>
        </w:numPr>
        <w:rPr>
          <w:rFonts w:asciiTheme="minorHAnsi" w:hAnsiTheme="minorHAnsi"/>
          <w:i w:val="0"/>
          <w:sz w:val="32"/>
          <w:szCs w:val="32"/>
          <w:lang w:val="ru-RU"/>
        </w:rPr>
      </w:pPr>
      <w:bookmarkStart w:id="11" w:name="_Toc25674698"/>
      <w:r>
        <w:rPr>
          <w:rFonts w:asciiTheme="minorHAnsi" w:hAnsiTheme="minorHAnsi"/>
          <w:i w:val="0"/>
          <w:sz w:val="32"/>
          <w:szCs w:val="32"/>
          <w:lang w:val="ru-RU"/>
        </w:rPr>
        <w:lastRenderedPageBreak/>
        <w:t>Реализация на языке</w:t>
      </w:r>
      <w:r>
        <w:rPr>
          <w:rFonts w:asciiTheme="minorHAnsi" w:hAnsiTheme="minorHAnsi"/>
          <w:i w:val="0"/>
          <w:sz w:val="32"/>
          <w:szCs w:val="32"/>
          <w:lang w:val="en-US"/>
        </w:rPr>
        <w:t xml:space="preserve"> python</w:t>
      </w:r>
      <w:bookmarkEnd w:id="11"/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9571"/>
      </w:tblGrid>
      <w:tr w:rsidR="00940912" w:rsidTr="00DF7AD5">
        <w:tc>
          <w:tcPr>
            <w:tcW w:w="9571" w:type="dxa"/>
          </w:tcPr>
          <w:p w:rsidR="00940912" w:rsidRPr="003F5C0D" w:rsidRDefault="00940912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 xml:space="preserve">Реализация на языке </w:t>
            </w:r>
            <w:r w:rsid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Python</w:t>
            </w:r>
          </w:p>
        </w:tc>
      </w:tr>
      <w:tr w:rsidR="00940912" w:rsidRPr="004A4075" w:rsidTr="00DF7AD5">
        <w:trPr>
          <w:trHeight w:val="12833"/>
        </w:trPr>
        <w:tc>
          <w:tcPr>
            <w:tcW w:w="9571" w:type="dxa"/>
          </w:tcPr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def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print_mtrx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(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matr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, n, step):</w:t>
            </w:r>
          </w:p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for 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in range(n):</w:t>
            </w:r>
          </w:p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for j in range(n + step):</w:t>
            </w:r>
          </w:p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print(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matr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[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][j], end=' ')</w:t>
            </w:r>
          </w:p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print()</w:t>
            </w:r>
          </w:p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print()</w:t>
            </w:r>
          </w:p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</w:p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</w:p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def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col_max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(matrix, a, n):</w:t>
            </w:r>
          </w:p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maxc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= abs(matrix[a][a])</w:t>
            </w:r>
          </w:p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maxpos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= a</w:t>
            </w:r>
          </w:p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for 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in range(a + 1, n):</w:t>
            </w:r>
          </w:p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element = abs(matrix[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][a])</w:t>
            </w:r>
          </w:p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if element &gt; 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maxc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:</w:t>
            </w:r>
          </w:p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maxc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= element</w:t>
            </w:r>
          </w:p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maxpos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= 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</w:p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return 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maxpos</w:t>
            </w:r>
            <w:proofErr w:type="spellEnd"/>
          </w:p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</w:p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</w:p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def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triangle(matrix, n, step):</w:t>
            </w:r>
          </w:p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buff = 0</w:t>
            </w:r>
          </w:p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if n == 0:</w:t>
            </w:r>
          </w:p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return 0</w:t>
            </w:r>
          </w:p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for 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in range(n - 1):</w:t>
            </w:r>
          </w:p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imax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= 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col_max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(matrix, 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, n)</w:t>
            </w:r>
          </w:p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if 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!= 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imax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:</w:t>
            </w:r>
          </w:p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for j in range(n + step):</w:t>
            </w:r>
          </w:p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    buff = matrix[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][j]</w:t>
            </w:r>
          </w:p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    matrix[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][j] = matrix[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imax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][j]</w:t>
            </w:r>
          </w:p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    matrix[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imax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][j] = buff</w:t>
            </w:r>
          </w:p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for j in range(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+ 1, n):</w:t>
            </w:r>
          </w:p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mul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= 0</w:t>
            </w:r>
          </w:p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if matrix[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][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] == 0:</w:t>
            </w:r>
          </w:p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    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mul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= 0</w:t>
            </w:r>
          </w:p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if matrix[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][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] != 0:</w:t>
            </w:r>
          </w:p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    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mul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= -matrix[j][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] / matrix[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][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]</w:t>
            </w:r>
          </w:p>
          <w:p w:rsidR="00940912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for k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in range(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, n + step):</w:t>
            </w:r>
          </w:p>
        </w:tc>
      </w:tr>
    </w:tbl>
    <w:p w:rsidR="00940912" w:rsidRPr="004A4075" w:rsidRDefault="00940912" w:rsidP="00940912">
      <w:pPr>
        <w:jc w:val="left"/>
        <w:rPr>
          <w:rFonts w:asciiTheme="minorHAnsi" w:eastAsia="Noto Sans CJK SC Regular" w:hAnsiTheme="minorHAnsi" w:cs="FreeSans"/>
          <w:i w:val="0"/>
          <w:color w:val="00000A"/>
          <w:kern w:val="3"/>
          <w:lang w:val="en-US" w:eastAsia="zh-CN" w:bidi="hi-IN"/>
        </w:rPr>
      </w:pP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361F1939" wp14:editId="62175D99">
                <wp:simplePos x="0" y="0"/>
                <wp:positionH relativeFrom="column">
                  <wp:posOffset>-16510</wp:posOffset>
                </wp:positionH>
                <wp:positionV relativeFrom="paragraph">
                  <wp:posOffset>808165</wp:posOffset>
                </wp:positionV>
                <wp:extent cx="329565" cy="156845"/>
                <wp:effectExtent l="0" t="0" r="0" b="0"/>
                <wp:wrapNone/>
                <wp:docPr id="932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F7AD5" w:rsidRPr="00375540" w:rsidRDefault="00DF7AD5" w:rsidP="00940912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proofErr w:type="gramStart"/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Пров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628" style="position:absolute;margin-left:-1.3pt;margin-top:63.65pt;width:25.95pt;height:12.35pt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" filled="f" stroked="f" strokeweight=".25pt">
                <v:textbox inset="1pt,1pt,1pt,1pt">
                  <w:txbxContent>
                    <w:p w:rsidR="00DF7AD5" w:rsidRPr="00375540" w:rsidRDefault="00DF7AD5" w:rsidP="00940912">
                      <w:pPr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proofErr w:type="gramStart"/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Пров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356E91C5" wp14:editId="6DDB0E93">
                <wp:simplePos x="0" y="0"/>
                <wp:positionH relativeFrom="column">
                  <wp:posOffset>318135</wp:posOffset>
                </wp:positionH>
                <wp:positionV relativeFrom="paragraph">
                  <wp:posOffset>768540</wp:posOffset>
                </wp:positionV>
                <wp:extent cx="988060" cy="186055"/>
                <wp:effectExtent l="0" t="0" r="2540" b="4445"/>
                <wp:wrapNone/>
                <wp:docPr id="933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806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F7AD5" w:rsidRPr="00EF2F6B" w:rsidRDefault="00DF7AD5" w:rsidP="0094091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F2F6B">
                              <w:rPr>
                                <w:rFonts w:asciiTheme="minorHAnsi" w:hAnsiTheme="minorHAnsi"/>
                                <w:i w:val="0"/>
                                <w:sz w:val="18"/>
                                <w:szCs w:val="18"/>
                                <w:lang w:val="ru-RU"/>
                              </w:rPr>
                              <w:t>Талалушкина</w:t>
                            </w:r>
                            <w:proofErr w:type="spellEnd"/>
                            <w:r w:rsidRPr="00EF2F6B">
                              <w:rPr>
                                <w:rFonts w:asciiTheme="minorHAnsi" w:hAnsiTheme="minorHAnsi"/>
                                <w:i w:val="0"/>
                                <w:sz w:val="18"/>
                                <w:szCs w:val="18"/>
                                <w:lang w:val="ru-RU"/>
                              </w:rPr>
                              <w:t xml:space="preserve"> Л.В.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629" style="position:absolute;margin-left:25.05pt;margin-top:60.5pt;width:77.8pt;height:14.65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" filled="f" stroked="f" strokeweight=".25pt">
                <v:textbox inset="1pt,1pt,1pt,1pt">
                  <w:txbxContent>
                    <w:p w:rsidR="00DF7AD5" w:rsidRPr="00EF2F6B" w:rsidRDefault="00DF7AD5" w:rsidP="0094091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EF2F6B">
                        <w:rPr>
                          <w:rFonts w:asciiTheme="minorHAnsi" w:hAnsiTheme="minorHAnsi"/>
                          <w:i w:val="0"/>
                          <w:sz w:val="18"/>
                          <w:szCs w:val="18"/>
                          <w:lang w:val="ru-RU"/>
                        </w:rPr>
                        <w:t>Талалушкина</w:t>
                      </w:r>
                      <w:proofErr w:type="spellEnd"/>
                      <w:r w:rsidRPr="00EF2F6B">
                        <w:rPr>
                          <w:rFonts w:asciiTheme="minorHAnsi" w:hAnsiTheme="minorHAnsi"/>
                          <w:i w:val="0"/>
                          <w:sz w:val="18"/>
                          <w:szCs w:val="18"/>
                          <w:lang w:val="ru-RU"/>
                        </w:rPr>
                        <w:t xml:space="preserve"> Л.В.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07CB1FB5" wp14:editId="168C1170">
                <wp:simplePos x="0" y="0"/>
                <wp:positionH relativeFrom="column">
                  <wp:posOffset>1633220</wp:posOffset>
                </wp:positionH>
                <wp:positionV relativeFrom="paragraph">
                  <wp:posOffset>637540</wp:posOffset>
                </wp:positionV>
                <wp:extent cx="567690" cy="147320"/>
                <wp:effectExtent l="0" t="0" r="3810" b="5080"/>
                <wp:wrapNone/>
                <wp:docPr id="934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7690" cy="147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F7AD5" w:rsidRPr="00375540" w:rsidRDefault="00DF7AD5" w:rsidP="00940912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31.10.19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630" style="position:absolute;margin-left:128.6pt;margin-top:50.2pt;width:44.7pt;height:11.6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" filled="f" stroked="f" strokeweight=".25pt">
                <v:textbox inset="1pt,1pt,1pt,1pt">
                  <w:txbxContent>
                    <w:p w:rsidR="00DF7AD5" w:rsidRPr="00375540" w:rsidRDefault="00DF7AD5" w:rsidP="00940912">
                      <w:pPr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31.10.19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1685AF63" wp14:editId="21A61733">
                <wp:simplePos x="0" y="0"/>
                <wp:positionH relativeFrom="column">
                  <wp:posOffset>-327660</wp:posOffset>
                </wp:positionH>
                <wp:positionV relativeFrom="paragraph">
                  <wp:posOffset>625030</wp:posOffset>
                </wp:positionV>
                <wp:extent cx="329565" cy="156845"/>
                <wp:effectExtent l="0" t="0" r="0" b="0"/>
                <wp:wrapNone/>
                <wp:docPr id="93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F7AD5" w:rsidRPr="00375540" w:rsidRDefault="00DF7AD5" w:rsidP="00940912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631" style="position:absolute;margin-left:-25.8pt;margin-top:49.2pt;width:25.95pt;height:12.35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" filled="f" stroked="f" strokeweight=".25pt">
                <v:textbox inset="1pt,1pt,1pt,1pt">
                  <w:txbxContent>
                    <w:p w:rsidR="00DF7AD5" w:rsidRPr="00375540" w:rsidRDefault="00DF7AD5" w:rsidP="00940912">
                      <w:pPr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7BD4B5C6" wp14:editId="2A4E5A40">
                <wp:simplePos x="0" y="0"/>
                <wp:positionH relativeFrom="column">
                  <wp:posOffset>395605</wp:posOffset>
                </wp:positionH>
                <wp:positionV relativeFrom="paragraph">
                  <wp:posOffset>632460</wp:posOffset>
                </wp:positionV>
                <wp:extent cx="751840" cy="156845"/>
                <wp:effectExtent l="0" t="0" r="0" b="0"/>
                <wp:wrapNone/>
                <wp:docPr id="936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1840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F7AD5" w:rsidRPr="00375540" w:rsidRDefault="00DF7AD5" w:rsidP="00940912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Карпов М.О.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_x0000_s1632" style="position:absolute;margin-left:31.15pt;margin-top:49.8pt;width:59.2pt;height:12.35pt;z-index:251923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" filled="f" stroked="f" strokeweight=".25pt">
                <v:textbox inset="1pt,1pt,1pt,1pt">
                  <w:txbxContent>
                    <w:p w:rsidR="00DF7AD5" w:rsidRPr="00375540" w:rsidRDefault="00DF7AD5" w:rsidP="00940912">
                      <w:pPr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Карпов М.О.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1AE923B1" wp14:editId="7D0AF9FD">
                <wp:simplePos x="0" y="0"/>
                <wp:positionH relativeFrom="column">
                  <wp:posOffset>1637030</wp:posOffset>
                </wp:positionH>
                <wp:positionV relativeFrom="paragraph">
                  <wp:posOffset>810705</wp:posOffset>
                </wp:positionV>
                <wp:extent cx="577215" cy="149860"/>
                <wp:effectExtent l="0" t="0" r="0" b="2540"/>
                <wp:wrapNone/>
                <wp:docPr id="937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7215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F7AD5" w:rsidRPr="00375540" w:rsidRDefault="00DF7AD5" w:rsidP="00940912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31.10.19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633" style="position:absolute;margin-left:128.9pt;margin-top:63.85pt;width:45.45pt;height:11.8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" filled="f" stroked="f" strokeweight=".25pt">
                <v:textbox inset="1pt,1pt,1pt,1pt">
                  <w:txbxContent>
                    <w:p w:rsidR="00DF7AD5" w:rsidRPr="00375540" w:rsidRDefault="00DF7AD5" w:rsidP="00940912">
                      <w:pPr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31.10.19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2925640F" wp14:editId="1A7C64C0">
                <wp:simplePos x="0" y="0"/>
                <wp:positionH relativeFrom="column">
                  <wp:posOffset>-19050</wp:posOffset>
                </wp:positionH>
                <wp:positionV relativeFrom="paragraph">
                  <wp:posOffset>625665</wp:posOffset>
                </wp:positionV>
                <wp:extent cx="329565" cy="156845"/>
                <wp:effectExtent l="0" t="0" r="0" b="0"/>
                <wp:wrapNone/>
                <wp:docPr id="938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F7AD5" w:rsidRPr="00375540" w:rsidRDefault="00DF7AD5" w:rsidP="00940912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Вып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634" style="position:absolute;margin-left:-1.5pt;margin-top:49.25pt;width:25.95pt;height:12.35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" filled="f" stroked="f" strokeweight=".25pt">
                <v:textbox inset="1pt,1pt,1pt,1pt">
                  <w:txbxContent>
                    <w:p w:rsidR="00DF7AD5" w:rsidRPr="00375540" w:rsidRDefault="00DF7AD5" w:rsidP="00940912">
                      <w:pPr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proofErr w:type="spellStart"/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Вып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4C298E">
        <w:rPr>
          <w:rFonts w:asciiTheme="minorHAnsi" w:hAnsiTheme="minorHAnsi"/>
          <w:i w:val="0"/>
          <w:noProof/>
          <w:lang w:val="ru-RU"/>
        </w:rPr>
        <mc:AlternateContent>
          <mc:Choice Requires="wpg">
            <w:drawing>
              <wp:anchor distT="0" distB="0" distL="114300" distR="114300" simplePos="0" relativeHeight="251919360" behindDoc="0" locked="1" layoutInCell="0" allowOverlap="1" wp14:anchorId="3131D04D" wp14:editId="5F10D670">
                <wp:simplePos x="0" y="0"/>
                <wp:positionH relativeFrom="page">
                  <wp:posOffset>723900</wp:posOffset>
                </wp:positionH>
                <wp:positionV relativeFrom="page">
                  <wp:posOffset>247650</wp:posOffset>
                </wp:positionV>
                <wp:extent cx="6588760" cy="10189210"/>
                <wp:effectExtent l="0" t="0" r="21590" b="21590"/>
                <wp:wrapNone/>
                <wp:docPr id="939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940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1" name="Line 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42" name="Line 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43" name="Line 6"/>
                        <wps:cNvCnPr/>
                        <wps:spPr bwMode="auto">
                          <a:xfrm>
                            <a:off x="2012" y="18941"/>
                            <a:ext cx="0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44" name="Line 7"/>
                        <wps:cNvCnPr/>
                        <wps:spPr bwMode="auto">
                          <a:xfrm>
                            <a:off x="4896" y="18977"/>
                            <a:ext cx="0" cy="102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45" name="Line 8"/>
                        <wps:cNvCnPr/>
                        <wps:spPr bwMode="auto">
                          <a:xfrm>
                            <a:off x="6014" y="18958"/>
                            <a:ext cx="29" cy="104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46" name="Line 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47" name="Line 1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48" name="Line 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49" name="Line 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50" name="Line 1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51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79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AD5" w:rsidRPr="00375540" w:rsidRDefault="00DF7AD5" w:rsidP="00940912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  <w:t>№</w:t>
                              </w: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52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9" y="19338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AD5" w:rsidRPr="00375540" w:rsidRDefault="00DF7AD5" w:rsidP="00940912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53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79"/>
                            <a:ext cx="23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AD5" w:rsidRPr="00375540" w:rsidRDefault="00DF7AD5" w:rsidP="00940912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  <w:t>Ф.И.О.</w:t>
                              </w: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54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896" y="19660"/>
                            <a:ext cx="1263" cy="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AD5" w:rsidRPr="00375540" w:rsidRDefault="00DF7AD5" w:rsidP="00940912">
                              <w:pPr>
                                <w:pStyle w:val="ab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Под</w:t>
                              </w:r>
                              <w:proofErr w:type="spellEnd"/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  <w:t>п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55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043" y="19698"/>
                            <a:ext cx="1561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AD5" w:rsidRPr="00375540" w:rsidRDefault="00DF7AD5" w:rsidP="00940912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56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AD5" w:rsidRPr="00375540" w:rsidRDefault="00DF7AD5" w:rsidP="00940912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57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AD5" w:rsidRPr="007B298C" w:rsidRDefault="00DF7AD5" w:rsidP="00940912">
                              <w:pPr>
                                <w:pStyle w:val="ab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23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58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AD5" w:rsidRPr="00375540" w:rsidRDefault="00DF7AD5" w:rsidP="00940912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  <w:t>ЛР по «Численным методам</w:t>
                              </w:r>
                              <w:proofErr w:type="gramStart"/>
                              <w:r w:rsidRPr="00375540"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  <w:t>»-</w:t>
                              </w:r>
                              <w:proofErr w:type="gramEnd"/>
                              <w:r w:rsidRPr="00375540"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  <w:t>НГТУ-(17-ПМ)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635" style="position:absolute;margin-left:57pt;margin-top:19.5pt;width:518.8pt;height:802.3pt;z-index:2519193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" o:allowincell="f">
                <v:rect id="Rectangle 3" o:spid="_x0000_s1636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0p5sIA&#10;AADcAAAADwAAAGRycy9kb3ducmV2LnhtbERPy2qDQBTdB/IPww10F8eWUqp1EkxB6Cq01g+4OLcq&#10;ce5YZ3y0X59ZBLI8nHd2XE0vZhpdZ1nBYxSDIK6t7rhRUH0X+1cQziNr7C2Tgj9ycDxsNxmm2i78&#10;RXPpGxFC2KWooPV+SKV0dUsGXWQH4sD92NGgD3BspB5xCeGml09x/CINdhwaWhzovaX6Uk5GwcWv&#10;8zlvyv8iqU5J/XnKl+k3V+pht+ZvIDyt/i6+uT+0guQ5zA9nwhGQhy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PSnmwgAAANwAAAAPAAAAAAAAAAAAAAAAAJgCAABkcnMvZG93&#10;bnJldi54bWxQSwUGAAAAAAQABAD1AAAAhwMAAAAA&#10;" filled="f" strokeweight="2pt"/>
                <v:line id="Line 4" o:spid="_x0000_s1637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0thvMMAAADcAAAADwAAAGRycy9kb3ducmV2LnhtbESPQYvCMBSE74L/ITzBm00VFa1GEaHL&#10;3harF2+vzbMtNi+lyWr3328EweMwM98w231vGvGgztWWFUyjGARxYXXNpYLLOZ2sQDiPrLGxTAr+&#10;yMF+NxxsMdH2ySd6ZL4UAcIuQQWV920ipSsqMugi2xIH72Y7gz7IrpS6w2eAm0bO4ngpDdYcFips&#10;6VhRcc9+jYL79bJIv36O+txkB52Xqb/mN63UeNQfNiA89f4Tfre/tYL1fAqvM+EIyN0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tLYbzDAAAA3AAAAA8AAAAAAAAAAAAA&#10;AAAAoQIAAGRycy9kb3ducmV2LnhtbFBLBQYAAAAABAAEAPkAAACRAwAAAAA=&#10;" strokeweight="2pt"/>
                <v:line id="Line 5" o:spid="_x0000_s1638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5n/y8QAAADcAAAADwAAAGRycy9kb3ducmV2LnhtbESPQWvCQBSE70L/w/IKvemmoRVNXUUC&#10;kd6kSS65PbPPJJh9G7Krpv/eLRQ8DjPzDbPZTaYXNxpdZ1nB+yICQVxb3XGjoCyy+QqE88gae8uk&#10;4Jcc7LYvsw0m2t75h265b0SAsEtQQev9kEjp6pYMuoUdiIN3tqNBH+TYSD3iPcBNL+MoWkqDHYeF&#10;FgdKW6ov+dUouFTlZ3Y4prro870+NZmvTmet1NvrtP8C4Wnyz/B/+1srWH/E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mf/LxAAAANwAAAAPAAAAAAAAAAAA&#10;AAAAAKECAABkcnMvZG93bnJldi54bWxQSwUGAAAAAAQABAD5AAAAkgMAAAAA&#10;" strokeweight="2pt"/>
                <v:line id="Line 6" o:spid="_x0000_s1639" style="position:absolute;visibility:visible;mso-wrap-style:square" from="2012,18941" to="201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VaUMQAAADcAAAADwAAAGRycy9kb3ducmV2LnhtbESPS4vCQBCE74L/YWjBm058rGh0FBEi&#10;3paNXrx1Mp0HZnpCZtTsv99ZWNhjUVVfUbtDbxrxos7VlhXMphEI4tzqmksFt2syWYNwHlljY5kU&#10;fJODw3442GGs7Zu/6JX6UgQIuxgVVN63sZQur8igm9qWOHiF7Qz6ILtS6g7fAW4aOY+ilTRYc1io&#10;sKVTRfkjfRoFj/vtIzl/nvS1SY86KxN/zwqt1HjUH7cgPPX+P/zXvmgFm+UCfs+EIyD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1VpQxAAAANwAAAAPAAAAAAAAAAAA&#10;AAAAAKECAABkcnMvZG93bnJldi54bWxQSwUGAAAAAAQABAD5AAAAkgMAAAAA&#10;" strokeweight="2pt"/>
                <v:line id="Line 7" o:spid="_x0000_s1640" style="position:absolute;visibility:visible;mso-wrap-style:square" from="4896,18977" to="4896,20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zzCJMQAAADcAAAADwAAAGRycy9kb3ducmV2LnhtbESPQWvCQBSE70L/w/IK3nRTsdKmriEI&#10;kd6kSS65PbPPJJh9G7Krpv/eLRQ8DjPzDbNNJtOLG42us6zgbRmBIK6t7rhRUBbZ4gOE88gae8uk&#10;4JccJLuX2RZjbe/8Q7fcNyJA2MWooPV+iKV0dUsG3dIOxME729GgD3JspB7xHuCml6so2kiDHYeF&#10;Fgfat1Rf8qtRcKnK9+xw3Ouiz1N9ajJfnc5aqfnrlH6B8DT5Z/i//a0VfK7X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PMIkxAAAANwAAAAPAAAAAAAAAAAA&#10;AAAAAKECAABkcnMvZG93bnJldi54bWxQSwUGAAAAAAQABAD5AAAAkgMAAAAA&#10;" strokeweight="2pt"/>
                <v:line id="Line 8" o:spid="_x0000_s1641" style="position:absolute;visibility:visible;mso-wrap-style:square" from="6014,18958" to="6043,20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HBnv8QAAADcAAAADwAAAGRycy9kb3ducmV2LnhtbESPQWvCQBSE70L/w/IK3nRTqdKmriEI&#10;Kd5Kk1xye2afSTD7NmRXjf/eLRQ8DjPzDbNNJtOLK42us6zgbRmBIK6t7rhRUBbZ4gOE88gae8uk&#10;4E4Okt3LbIuxtjf+pWvuGxEg7GJU0Ho/xFK6uiWDbmkH4uCd7GjQBzk2Uo94C3DTy1UUbaTBjsNC&#10;iwPtW6rP+cUoOFflOvv+2euiz1N9bDJfHU9aqfnrlH6B8DT5Z/i/fdAKPt/X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cGe/xAAAANwAAAAPAAAAAAAAAAAA&#10;AAAAAKECAABkcnMvZG93bnJldi54bWxQSwUGAAAAAAQABAD5AAAAkgMAAAAA&#10;" strokeweight="2pt"/>
                <v:line id="Line 9" o:spid="_x0000_s1642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L5yMIAAADcAAAADwAAAGRycy9kb3ducmV2LnhtbESPQYvCMBSE74L/ITzBm6bKKrvVKCJ0&#10;8Sa2Xrw9m2dbbF5KE7X+eyMIHoeZ+YZZrjtTizu1rrKsYDKOQBDnVldcKDhmyegXhPPIGmvLpOBJ&#10;Dtarfm+JsbYPPtA99YUIEHYxKii9b2IpXV6SQTe2DXHwLrY16INsC6lbfAS4qeU0iubSYMVhocSG&#10;tiXl1/RmFFxPx1nyv9/qrE43+lwk/nS+aKWGg26zAOGp89/wp73TCv5+5v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KL5yMIAAADcAAAADwAAAAAAAAAAAAAA&#10;AAChAgAAZHJzL2Rvd25yZXYueG1sUEsFBgAAAAAEAAQA+QAAAJADAAAAAA==&#10;" strokeweight="2pt"/>
                <v:line id="Line 10" o:spid="_x0000_s1643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5cU8MAAADcAAAADwAAAGRycy9kb3ducmV2LnhtbESPT4vCMBTE74LfITzBm6aKrlqNIkLF&#10;27LVi7fX5vUPNi+lidr99puFhT0OM/MbZnfoTSNe1LnasoLZNAJBnFtdc6ngdk0maxDOI2tsLJOC&#10;b3Jw2A8HO4y1ffMXvVJfigBhF6OCyvs2ltLlFRl0U9sSB6+wnUEfZFdK3eE7wE0j51H0IQ3WHBYq&#10;bOlUUf5In0bB435bJufPk7426VFnZeLvWaGVGo/64xaEp97/h//aF61gs1jB75lwBOT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uXFPDAAAA3AAAAA8AAAAAAAAAAAAA&#10;AAAAoQIAAGRycy9kb3ducmV2LnhtbFBLBQYAAAAABAAEAPkAAACRAwAAAAA=&#10;" strokeweight="2pt"/>
                <v:line id="Line 11" o:spid="_x0000_s1644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JKksEAAADcAAAADwAAAGRycy9kb3ducmV2LnhtbERPy2oCMRTdF/yHcAV3NaOUUkejiFpQ&#10;uig+PuA6uU5GJzdDEnXq15tFweXhvCez1tbiRj5UjhUM+hkI4sLpiksFh/33+xeIEJE11o5JwR8F&#10;mE07bxPMtbvzlm67WIoUwiFHBSbGJpcyFIYshr5riBN3ct5iTNCXUnu8p3Bby2GWfUqLFacGgw0t&#10;DBWX3dUq2Pjjz2XwKI088sav6t/lKNizUr1uOx+DiNTGl/jfvdYKRh9pbTqTjoCcP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+wkqSwQAAANwAAAAPAAAAAAAAAAAAAAAA&#10;AKECAABkcnMvZG93bnJldi54bWxQSwUGAAAAAAQABAD5AAAAjwMAAAAA&#10;" strokeweight="1pt"/>
                <v:line id="Line 12" o:spid="_x0000_s1645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T1tusMAAADcAAAADwAAAGRycy9kb3ducmV2LnhtbESPT4vCMBTE74LfITzBm6aKilajiNBl&#10;b4vVi7fX5vUPNi+lyWr3228EweMwM79hdofeNOJBnastK5hNIxDEudU1lwqul2SyBuE8ssbGMin4&#10;IweH/XCww1jbJ5/pkfpSBAi7GBVU3rexlC6vyKCb2pY4eIXtDPogu1LqDp8Bbho5j6KVNFhzWKiw&#10;pVNF+T39NQrut+sy+fo56UuTHnVWJv6WFVqp8ag/bkF46v0n/G5/awWbxQZeZ8IRkP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U9bbrDAAAA3AAAAA8AAAAAAAAAAAAA&#10;AAAAoQIAAGRycy9kb3ducmV2LnhtbFBLBQYAAAAABAAEAPkAAACRAwAAAAA=&#10;" strokeweight="2pt"/>
                <v:line id="Line 13" o:spid="_x0000_s1646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3QScEAAADcAAAADwAAAGRycy9kb3ducmV2LnhtbERPy2oCMRTdF/yHcAV3NaPQUkejiFpQ&#10;uig+PuA6uU5GJzdDEnXq15tFweXhvCez1tbiRj5UjhUM+hkI4sLpiksFh/33+xeIEJE11o5JwR8F&#10;mE07bxPMtbvzlm67WIoUwiFHBSbGJpcyFIYshr5riBN3ct5iTNCXUnu8p3Bby2GWfUqLFacGgw0t&#10;DBWX3dUq2Pjjz2XwKI088sav6t/lKNizUr1uOx+DiNTGl/jfvdYKRh9pfjqTjoCcP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bdBJwQAAANwAAAAPAAAAAAAAAAAAAAAA&#10;AKECAABkcnMvZG93bnJldi54bWxQSwUGAAAAAAQABAD5AAAAjwMAAAAA&#10;" strokeweight="1pt"/>
                <v:rect id="Rectangle 14" o:spid="_x0000_s1647" style="position:absolute;left:54;top:19679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X6XsEA&#10;AADcAAAADwAAAGRycy9kb3ducmV2LnhtbESPQYvCMBSE74L/ITxhb5q6qGg1ShEEr1YX9vhonm21&#10;ealJVrv/3giCx2FmvmFWm8404k7O15YVjEcJCOLC6ppLBafjbjgH4QOyxsYyKfgnD5t1v7fCVNsH&#10;H+ieh1JECPsUFVQhtKmUvqjIoB/Zljh6Z+sMhihdKbXDR4SbRn4nyUwarDkuVNjStqLimv8ZBVl2&#10;6X5u+QJ3Xs4TN9MTXWa/Sn0NumwJIlAXPuF3e68VLKZjeJ2JR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6l+l7BAAAA3AAAAA8AAAAAAAAAAAAAAAAAmAIAAGRycy9kb3du&#10;cmV2LnhtbFBLBQYAAAAABAAEAPUAAACGAwAAAAA=&#10;" filled="f" stroked="f" strokeweight=".25pt">
                  <v:textbox inset="1pt,1pt,1pt,1pt">
                    <w:txbxContent>
                      <w:p w:rsidR="00DF7AD5" w:rsidRPr="00375540" w:rsidRDefault="00DF7AD5" w:rsidP="00940912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  <w:t>№</w:t>
                        </w: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_x0000_s1648" style="position:absolute;left:29;top:19338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dkKcEA&#10;AADcAAAADwAAAGRycy9kb3ducmV2LnhtbESPQYvCMBSE74L/ITzBm6aKinaNUhYEr1YFj4/mbdvd&#10;5qUmWa3/3giCx2FmvmHW28404kbO15YVTMYJCOLC6ppLBafjbrQE4QOyxsYyKXiQh+2m31tjqu2d&#10;D3TLQykihH2KCqoQ2lRKX1Rk0I9tSxy9H+sMhihdKbXDe4SbRk6TZCEN1hwXKmzpu6LiL/83CrLs&#10;tztf8xXuvFwmbqFnuswuSg0HXfYFIlAXPuF3e68VrOZTeJ2JR0B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53ZCnBAAAA3AAAAA8AAAAAAAAAAAAAAAAAmAIAAGRycy9kb3du&#10;cmV2LnhtbFBLBQYAAAAABAAEAPUAAACGAwAAAAA=&#10;" filled="f" stroked="f" strokeweight=".25pt">
                  <v:textbox inset="1pt,1pt,1pt,1pt">
                    <w:txbxContent>
                      <w:p w:rsidR="00DF7AD5" w:rsidRPr="00375540" w:rsidRDefault="00DF7AD5" w:rsidP="00940912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2</w:t>
                        </w:r>
                      </w:p>
                    </w:txbxContent>
                  </v:textbox>
                </v:rect>
                <v:rect id="Rectangle 16" o:spid="_x0000_s1649" style="position:absolute;left:2267;top:19679;width:23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vBssIA&#10;AADcAAAADwAAAGRycy9kb3ducmV2LnhtbESPT4vCMBTE7wt+h/AEb2vqnxWtRikLwl7tKnh8NM+2&#10;2rzUJKvdb28EweMwM79hVpvONOJGzteWFYyGCQjiwuqaSwX73+3nHIQPyBoby6Tgnzxs1r2PFaba&#10;3nlHtzyUIkLYp6igCqFNpfRFRQb90LbE0TtZZzBE6UqpHd4j3DRynCQzabDmuFBhS98VFZf8zyjI&#10;snN3uOYL3Ho5T9xMT3WZHZUa9LtsCSJQF97hV/tHK1h8TeB5Jh4B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O8GywgAAANwAAAAPAAAAAAAAAAAAAAAAAJgCAABkcnMvZG93&#10;bnJldi54bWxQSwUGAAAAAAQABAD1AAAAhwMAAAAA&#10;" filled="f" stroked="f" strokeweight=".25pt">
                  <v:textbox inset="1pt,1pt,1pt,1pt">
                    <w:txbxContent>
                      <w:p w:rsidR="00DF7AD5" w:rsidRPr="00375540" w:rsidRDefault="00DF7AD5" w:rsidP="00940912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  <w:t>Ф.И.О.</w:t>
                        </w: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7" o:spid="_x0000_s1650" style="position:absolute;left:4896;top:19660;width:1263;height:3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JZxsEA&#10;AADcAAAADwAAAGRycy9kb3ducmV2LnhtbESPQYvCMBSE74L/ITzBm6YuKto1SlkQvFoVPD6at213&#10;m5eaRK3/3giCx2FmvmFWm8404kbO15YVTMYJCOLC6ppLBcfDdrQA4QOyxsYyKXiQh82631thqu2d&#10;93TLQykihH2KCqoQ2lRKX1Rk0I9tSxy9X+sMhihdKbXDe4SbRn4lyVwarDkuVNjST0XFf341CrLs&#10;rztd8iVuvVwkbq6nuszOSg0HXfYNIlAXPuF3e6cVLGdTeJ2JR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7SWcbBAAAA3AAAAA8AAAAAAAAAAAAAAAAAmAIAAGRycy9kb3du&#10;cmV2LnhtbFBLBQYAAAAABAAEAPUAAACGAwAAAAA=&#10;" filled="f" stroked="f" strokeweight=".25pt">
                  <v:textbox inset="1pt,1pt,1pt,1pt">
                    <w:txbxContent>
                      <w:p w:rsidR="00DF7AD5" w:rsidRPr="00375540" w:rsidRDefault="00DF7AD5" w:rsidP="00940912">
                        <w:pPr>
                          <w:pStyle w:val="ab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Под</w:t>
                        </w:r>
                        <w:proofErr w:type="spellEnd"/>
                        <w:r w:rsidRPr="00375540"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  <w:t>п</w:t>
                        </w: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18" o:spid="_x0000_s1651" style="position:absolute;left:6043;top:19698;width:1561;height: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78XcEA&#10;AADcAAAADwAAAGRycy9kb3ducmV2LnhtbESPQYvCMBSE74L/ITzBm00VFe0apQiCV+sKHh/N27a7&#10;zUtNotZ/v1kQ9jjMzDfMZtebVjzI+caygmmSgiAurW64UvB5PkxWIHxA1thaJgUv8rDbDgcbzLR9&#10;8okeRahEhLDPUEEdQpdJ6cuaDPrEdsTR+7LOYIjSVVI7fEa4aeUsTZfSYMNxocaO9jWVP8XdKMjz&#10;7/5yK9Z48HKVuqWe6yq/KjUe9fkHiEB9+A+/20etYL1YwN+ZeATk9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Ge/F3BAAAA3AAAAA8AAAAAAAAAAAAAAAAAmAIAAGRycy9kb3du&#10;cmV2LnhtbFBLBQYAAAAABAAEAPUAAACGAwAAAAA=&#10;" filled="f" stroked="f" strokeweight=".25pt">
                  <v:textbox inset="1pt,1pt,1pt,1pt">
                    <w:txbxContent>
                      <w:p w:rsidR="00DF7AD5" w:rsidRPr="00375540" w:rsidRDefault="00DF7AD5" w:rsidP="00940912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652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xiKsMA&#10;AADcAAAADwAAAGRycy9kb3ducmV2LnhtbESPwWrDMBBE74H+g9hCbrHc0BrHiRJMwdBr3QR6XKyt&#10;7dRauZLiOH9fFQo5DjPzhtkdZjOIiZzvLSt4SlIQxI3VPbcKjh/VKgfhA7LGwTIpuJGHw/5hscNC&#10;2yu/01SHVkQI+wIVdCGMhZS+6cigT+xIHL0v6wyGKF0rtcNrhJtBrtM0kwZ7jgsdjvTaUfNdX4yC&#10;sjzPp596g5WXeeoy/azb8lOp5eNcbkEEmsM9/N9+0wo2Lxn8nYlHQO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UxiKsMAAADcAAAADwAAAAAAAAAAAAAAAACYAgAAZHJzL2Rv&#10;d25yZXYueG1sUEsFBgAAAAAEAAQA9QAAAIgDAAAAAA==&#10;" filled="f" stroked="f" strokeweight=".25pt">
                  <v:textbox inset="1pt,1pt,1pt,1pt">
                    <w:txbxContent>
                      <w:p w:rsidR="00DF7AD5" w:rsidRPr="00375540" w:rsidRDefault="00DF7AD5" w:rsidP="00940912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" o:spid="_x0000_s1653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DHscIA&#10;AADcAAAADwAAAGRycy9kb3ducmV2LnhtbESPQYvCMBSE74L/ITxhb5oqq6vVKEUQ9mpV2OOjebbV&#10;5qUmWe3++40geBxm5htmtelMI+7kfG1ZwXiUgCAurK65VHA87IZzED4ga2wsk4I/8rBZ93srTLV9&#10;8J7ueShFhLBPUUEVQptK6YuKDPqRbYmjd7bOYIjSlVI7fES4aeQkSWbSYM1xocKWthUV1/zXKMiy&#10;S3e65QvceTlP3Ex/6jL7Uepj0GVLEIG68A6/2t9awWL6Bc8z8QjI9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AMexwgAAANwAAAAPAAAAAAAAAAAAAAAAAJgCAABkcnMvZG93&#10;bnJldi54bWxQSwUGAAAAAAQABAD1AAAAhwMAAAAA&#10;" filled="f" stroked="f" strokeweight=".25pt">
                  <v:textbox inset="1pt,1pt,1pt,1pt">
                    <w:txbxContent>
                      <w:p w:rsidR="00DF7AD5" w:rsidRPr="007B298C" w:rsidRDefault="00DF7AD5" w:rsidP="00940912">
                        <w:pPr>
                          <w:pStyle w:val="ab"/>
                          <w:jc w:val="center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23</w:t>
                        </w:r>
                      </w:p>
                    </w:txbxContent>
                  </v:textbox>
                </v:rect>
                <v:rect id="Rectangle 21" o:spid="_x0000_s1654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59Tw78A&#10;AADcAAAADwAAAGRycy9kb3ducmV2LnhtbERPTYvCMBC9L/gfwgje1lRR0WpaiiB4tbsLexyasa02&#10;k5pErf/eHBb2+Hjfu3wwnXiQ861lBbNpAoK4srrlWsH31+FzDcIHZI2dZVLwIg95NvrYYartk0/0&#10;KEMtYgj7FBU0IfSplL5qyKCf2p44cmfrDIYIXS21w2cMN52cJ8lKGmw5NjTY076h6lrejYKiuAw/&#10;t3KDBy/XiVvpha6LX6Um46HYggg0hH/xn/uoFWyWcW08E4+AzN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/n1PDvwAAANwAAAAPAAAAAAAAAAAAAAAAAJgCAABkcnMvZG93bnJl&#10;di54bWxQSwUGAAAAAAQABAD1AAAAhAMAAAAA&#10;" filled="f" stroked="f" strokeweight=".25pt">
                  <v:textbox inset="1pt,1pt,1pt,1pt">
                    <w:txbxContent>
                      <w:p w:rsidR="00DF7AD5" w:rsidRPr="00375540" w:rsidRDefault="00DF7AD5" w:rsidP="00940912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  <w:t>ЛР по «Численным методам</w:t>
                        </w:r>
                        <w:proofErr w:type="gramStart"/>
                        <w:r w:rsidRPr="00375540"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  <w:t>»-</w:t>
                        </w:r>
                        <w:proofErr w:type="gramEnd"/>
                        <w:r w:rsidRPr="00375540"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  <w:t>НГТУ-(17-ПМ)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4C298E">
        <w:rPr>
          <w:rFonts w:asciiTheme="minorHAnsi" w:hAnsiTheme="minorHAnsi"/>
          <w:i w:val="0"/>
          <w:noProof/>
          <w:lang w:val="ru-RU"/>
        </w:rPr>
        <mc:AlternateContent>
          <mc:Choice Requires="wps">
            <w:drawing>
              <wp:anchor distT="0" distB="0" distL="114300" distR="114300" simplePos="0" relativeHeight="251920384" behindDoc="0" locked="1" layoutInCell="0" allowOverlap="1" wp14:anchorId="23FF76EF" wp14:editId="1A82660D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0" t="0" r="0" b="0"/>
                <wp:wrapNone/>
                <wp:docPr id="95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760" cy="1018921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6" style="position:absolute;margin-left:56.7pt;margin-top:19.85pt;width:518.8pt;height:802.3pt;z-index:251920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" o:allowincell="f" filled="f" strokeweight="2pt">
                <w10:wrap anchorx="page" anchory="page"/>
                <w10:anchorlock/>
              </v:rect>
            </w:pict>
          </mc:Fallback>
        </mc:AlternateContent>
      </w:r>
      <w:r w:rsidRPr="004A4075">
        <w:rPr>
          <w:rFonts w:asciiTheme="minorHAnsi" w:eastAsia="Noto Sans CJK SC Regular" w:hAnsiTheme="minorHAnsi" w:cs="FreeSans"/>
          <w:i w:val="0"/>
          <w:color w:val="00000A"/>
          <w:kern w:val="3"/>
          <w:lang w:val="en-US" w:eastAsia="zh-CN" w:bidi="hi-IN"/>
        </w:rPr>
        <w:br w:type="page"/>
      </w:r>
    </w:p>
    <w:p w:rsidR="00940912" w:rsidRPr="007B298C" w:rsidRDefault="00940912" w:rsidP="00940912">
      <w:pPr>
        <w:pStyle w:val="1"/>
        <w:ind w:left="786"/>
        <w:jc w:val="both"/>
        <w:rPr>
          <w:rFonts w:asciiTheme="minorHAnsi" w:hAnsiTheme="minorHAnsi"/>
          <w:i w:val="0"/>
          <w:sz w:val="32"/>
          <w:szCs w:val="32"/>
          <w:lang w:val="en-US"/>
        </w:rPr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9571"/>
      </w:tblGrid>
      <w:tr w:rsidR="00940912" w:rsidTr="00DF7AD5">
        <w:tc>
          <w:tcPr>
            <w:tcW w:w="9571" w:type="dxa"/>
          </w:tcPr>
          <w:p w:rsidR="00940912" w:rsidRPr="003F5C0D" w:rsidRDefault="00940912" w:rsidP="00DF7AD5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 xml:space="preserve">Реализация на языке </w:t>
            </w:r>
            <w:r w:rsid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Python</w:t>
            </w:r>
          </w:p>
        </w:tc>
      </w:tr>
      <w:tr w:rsidR="00940912" w:rsidRPr="004A4075" w:rsidTr="00DF7AD5">
        <w:trPr>
          <w:trHeight w:val="12833"/>
        </w:trPr>
        <w:tc>
          <w:tcPr>
            <w:tcW w:w="9571" w:type="dxa"/>
          </w:tcPr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    matrix[j][k] += matrix[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][k] * 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mul</w:t>
            </w:r>
            <w:proofErr w:type="spellEnd"/>
          </w:p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    if abs(matrix[j][k]) &lt; 0.0001:</w:t>
            </w:r>
          </w:p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        matrix[j][k] = 0</w:t>
            </w:r>
          </w:p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</w:p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</w:p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def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rank_matr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(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matr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, n, step):</w:t>
            </w:r>
          </w:p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rank1 = n;</w:t>
            </w:r>
          </w:p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chk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= 0;</w:t>
            </w:r>
          </w:p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for 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in range(1, n + 1):</w:t>
            </w:r>
          </w:p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chk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= 0</w:t>
            </w:r>
          </w:p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for j in range(n + step):</w:t>
            </w:r>
          </w:p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if 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matr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[n - 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][j] != 0:</w:t>
            </w:r>
          </w:p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    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chk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= 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chk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+ 1</w:t>
            </w:r>
          </w:p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if 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chk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== 0:</w:t>
            </w:r>
          </w:p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rank1 = rank1 - 1</w:t>
            </w:r>
          </w:p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return rank1</w:t>
            </w:r>
          </w:p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</w:p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</w:p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def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gauss(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matr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, rank, n):</w:t>
            </w:r>
          </w:p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x = []</w:t>
            </w:r>
          </w:p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for 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in range(n):</w:t>
            </w:r>
          </w:p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x.append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(0)</w:t>
            </w:r>
          </w:p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ranks = 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rank_matr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(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matr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, n, 1)</w:t>
            </w:r>
          </w:p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if ranks == rank and ranks &lt; n:</w:t>
            </w:r>
          </w:p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print("Endless solutions")</w:t>
            </w:r>
          </w:p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return 0</w:t>
            </w:r>
          </w:p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if rank == ranks:</w:t>
            </w:r>
          </w:p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for 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in range(1, n + 1):</w:t>
            </w:r>
          </w:p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x[n - 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] = 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matr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[n - 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][n]</w:t>
            </w:r>
          </w:p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for j in range(n):</w:t>
            </w:r>
          </w:p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    if (n - 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) != j:</w:t>
            </w:r>
          </w:p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        x[n - 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] = x[n - 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] - (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matr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[n - 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][j] * x[j])</w:t>
            </w:r>
          </w:p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x[n - 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] = x[n - 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] / 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matr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[n - 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][n - 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]</w:t>
            </w:r>
          </w:p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if 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matr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[n - 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][n - 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] == 0:</w:t>
            </w:r>
          </w:p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    print('x', n - 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, " = Endless solutions")</w:t>
            </w:r>
          </w:p>
          <w:p w:rsidR="003A1E67" w:rsidRPr="00F51F56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</w:t>
            </w:r>
            <w:r w:rsidRPr="00F51F5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else:</w:t>
            </w:r>
          </w:p>
          <w:p w:rsidR="00940912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    print('x', n - 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, " = ", x[n - 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], 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sep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='')</w:t>
            </w:r>
          </w:p>
        </w:tc>
      </w:tr>
    </w:tbl>
    <w:p w:rsidR="00940912" w:rsidRPr="004A4075" w:rsidRDefault="00940912" w:rsidP="00940912">
      <w:pPr>
        <w:jc w:val="left"/>
        <w:rPr>
          <w:rFonts w:asciiTheme="minorHAnsi" w:eastAsia="Noto Sans CJK SC Regular" w:hAnsiTheme="minorHAnsi" w:cs="FreeSans"/>
          <w:i w:val="0"/>
          <w:color w:val="00000A"/>
          <w:kern w:val="3"/>
          <w:lang w:val="en-US" w:eastAsia="zh-CN" w:bidi="hi-IN"/>
        </w:rPr>
      </w:pP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361F1939" wp14:editId="62175D99">
                <wp:simplePos x="0" y="0"/>
                <wp:positionH relativeFrom="column">
                  <wp:posOffset>-16510</wp:posOffset>
                </wp:positionH>
                <wp:positionV relativeFrom="paragraph">
                  <wp:posOffset>808165</wp:posOffset>
                </wp:positionV>
                <wp:extent cx="329565" cy="156845"/>
                <wp:effectExtent l="0" t="0" r="0" b="0"/>
                <wp:wrapNone/>
                <wp:docPr id="960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F7AD5" w:rsidRPr="00375540" w:rsidRDefault="00DF7AD5" w:rsidP="00940912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proofErr w:type="gramStart"/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Пров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655" style="position:absolute;margin-left:-1.3pt;margin-top:63.65pt;width:25.95pt;height:12.35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" filled="f" stroked="f" strokeweight=".25pt">
                <v:textbox inset="1pt,1pt,1pt,1pt">
                  <w:txbxContent>
                    <w:p w:rsidR="00DF7AD5" w:rsidRPr="00375540" w:rsidRDefault="00DF7AD5" w:rsidP="00940912">
                      <w:pPr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proofErr w:type="gramStart"/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Пров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356E91C5" wp14:editId="6DDB0E93">
                <wp:simplePos x="0" y="0"/>
                <wp:positionH relativeFrom="column">
                  <wp:posOffset>318135</wp:posOffset>
                </wp:positionH>
                <wp:positionV relativeFrom="paragraph">
                  <wp:posOffset>768540</wp:posOffset>
                </wp:positionV>
                <wp:extent cx="988060" cy="186055"/>
                <wp:effectExtent l="0" t="0" r="2540" b="4445"/>
                <wp:wrapNone/>
                <wp:docPr id="961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806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F7AD5" w:rsidRPr="00EF2F6B" w:rsidRDefault="00DF7AD5" w:rsidP="0094091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F2F6B">
                              <w:rPr>
                                <w:rFonts w:asciiTheme="minorHAnsi" w:hAnsiTheme="minorHAnsi"/>
                                <w:i w:val="0"/>
                                <w:sz w:val="18"/>
                                <w:szCs w:val="18"/>
                                <w:lang w:val="ru-RU"/>
                              </w:rPr>
                              <w:t>Талалушкина</w:t>
                            </w:r>
                            <w:proofErr w:type="spellEnd"/>
                            <w:r w:rsidRPr="00EF2F6B">
                              <w:rPr>
                                <w:rFonts w:asciiTheme="minorHAnsi" w:hAnsiTheme="minorHAnsi"/>
                                <w:i w:val="0"/>
                                <w:sz w:val="18"/>
                                <w:szCs w:val="18"/>
                                <w:lang w:val="ru-RU"/>
                              </w:rPr>
                              <w:t xml:space="preserve"> Л.В.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656" style="position:absolute;margin-left:25.05pt;margin-top:60.5pt;width:77.8pt;height:14.65pt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" filled="f" stroked="f" strokeweight=".25pt">
                <v:textbox inset="1pt,1pt,1pt,1pt">
                  <w:txbxContent>
                    <w:p w:rsidR="00DF7AD5" w:rsidRPr="00EF2F6B" w:rsidRDefault="00DF7AD5" w:rsidP="0094091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EF2F6B">
                        <w:rPr>
                          <w:rFonts w:asciiTheme="minorHAnsi" w:hAnsiTheme="minorHAnsi"/>
                          <w:i w:val="0"/>
                          <w:sz w:val="18"/>
                          <w:szCs w:val="18"/>
                          <w:lang w:val="ru-RU"/>
                        </w:rPr>
                        <w:t>Талалушкина</w:t>
                      </w:r>
                      <w:proofErr w:type="spellEnd"/>
                      <w:r w:rsidRPr="00EF2F6B">
                        <w:rPr>
                          <w:rFonts w:asciiTheme="minorHAnsi" w:hAnsiTheme="minorHAnsi"/>
                          <w:i w:val="0"/>
                          <w:sz w:val="18"/>
                          <w:szCs w:val="18"/>
                          <w:lang w:val="ru-RU"/>
                        </w:rPr>
                        <w:t xml:space="preserve"> Л.В.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07CB1FB5" wp14:editId="168C1170">
                <wp:simplePos x="0" y="0"/>
                <wp:positionH relativeFrom="column">
                  <wp:posOffset>1633220</wp:posOffset>
                </wp:positionH>
                <wp:positionV relativeFrom="paragraph">
                  <wp:posOffset>637540</wp:posOffset>
                </wp:positionV>
                <wp:extent cx="567690" cy="147320"/>
                <wp:effectExtent l="0" t="0" r="3810" b="5080"/>
                <wp:wrapNone/>
                <wp:docPr id="962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7690" cy="147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F7AD5" w:rsidRPr="00375540" w:rsidRDefault="00DF7AD5" w:rsidP="00940912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31.10.19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657" style="position:absolute;margin-left:128.6pt;margin-top:50.2pt;width:44.7pt;height:11.6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" filled="f" stroked="f" strokeweight=".25pt">
                <v:textbox inset="1pt,1pt,1pt,1pt">
                  <w:txbxContent>
                    <w:p w:rsidR="00DF7AD5" w:rsidRPr="00375540" w:rsidRDefault="00DF7AD5" w:rsidP="00940912">
                      <w:pPr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31.10.19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1685AF63" wp14:editId="21A61733">
                <wp:simplePos x="0" y="0"/>
                <wp:positionH relativeFrom="column">
                  <wp:posOffset>-327660</wp:posOffset>
                </wp:positionH>
                <wp:positionV relativeFrom="paragraph">
                  <wp:posOffset>625030</wp:posOffset>
                </wp:positionV>
                <wp:extent cx="329565" cy="156845"/>
                <wp:effectExtent l="0" t="0" r="0" b="0"/>
                <wp:wrapNone/>
                <wp:docPr id="963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F7AD5" w:rsidRPr="00375540" w:rsidRDefault="00DF7AD5" w:rsidP="00940912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658" style="position:absolute;margin-left:-25.8pt;margin-top:49.2pt;width:25.95pt;height:12.35pt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" filled="f" stroked="f" strokeweight=".25pt">
                <v:textbox inset="1pt,1pt,1pt,1pt">
                  <w:txbxContent>
                    <w:p w:rsidR="00DF7AD5" w:rsidRPr="00375540" w:rsidRDefault="00DF7AD5" w:rsidP="00940912">
                      <w:pPr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7BD4B5C6" wp14:editId="2A4E5A40">
                <wp:simplePos x="0" y="0"/>
                <wp:positionH relativeFrom="column">
                  <wp:posOffset>395605</wp:posOffset>
                </wp:positionH>
                <wp:positionV relativeFrom="paragraph">
                  <wp:posOffset>632460</wp:posOffset>
                </wp:positionV>
                <wp:extent cx="751840" cy="156845"/>
                <wp:effectExtent l="0" t="0" r="0" b="0"/>
                <wp:wrapNone/>
                <wp:docPr id="964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1840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F7AD5" w:rsidRPr="00375540" w:rsidRDefault="00DF7AD5" w:rsidP="00940912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Карпов М.О.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_x0000_s1659" style="position:absolute;margin-left:31.15pt;margin-top:49.8pt;width:59.2pt;height:12.35pt;z-index:251933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" filled="f" stroked="f" strokeweight=".25pt">
                <v:textbox inset="1pt,1pt,1pt,1pt">
                  <w:txbxContent>
                    <w:p w:rsidR="00DF7AD5" w:rsidRPr="00375540" w:rsidRDefault="00DF7AD5" w:rsidP="00940912">
                      <w:pPr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Карпов М.О.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1AE923B1" wp14:editId="7D0AF9FD">
                <wp:simplePos x="0" y="0"/>
                <wp:positionH relativeFrom="column">
                  <wp:posOffset>1637030</wp:posOffset>
                </wp:positionH>
                <wp:positionV relativeFrom="paragraph">
                  <wp:posOffset>810705</wp:posOffset>
                </wp:positionV>
                <wp:extent cx="577215" cy="149860"/>
                <wp:effectExtent l="0" t="0" r="0" b="2540"/>
                <wp:wrapNone/>
                <wp:docPr id="96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7215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F7AD5" w:rsidRPr="00375540" w:rsidRDefault="00DF7AD5" w:rsidP="00940912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31.10.19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660" style="position:absolute;margin-left:128.9pt;margin-top:63.85pt;width:45.45pt;height:11.8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" filled="f" stroked="f" strokeweight=".25pt">
                <v:textbox inset="1pt,1pt,1pt,1pt">
                  <w:txbxContent>
                    <w:p w:rsidR="00DF7AD5" w:rsidRPr="00375540" w:rsidRDefault="00DF7AD5" w:rsidP="00940912">
                      <w:pPr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31.10.19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2925640F" wp14:editId="1A7C64C0">
                <wp:simplePos x="0" y="0"/>
                <wp:positionH relativeFrom="column">
                  <wp:posOffset>-19050</wp:posOffset>
                </wp:positionH>
                <wp:positionV relativeFrom="paragraph">
                  <wp:posOffset>625665</wp:posOffset>
                </wp:positionV>
                <wp:extent cx="329565" cy="156845"/>
                <wp:effectExtent l="0" t="0" r="0" b="0"/>
                <wp:wrapNone/>
                <wp:docPr id="966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F7AD5" w:rsidRPr="00375540" w:rsidRDefault="00DF7AD5" w:rsidP="00940912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Вып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661" style="position:absolute;margin-left:-1.5pt;margin-top:49.25pt;width:25.95pt;height:12.35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" filled="f" stroked="f" strokeweight=".25pt">
                <v:textbox inset="1pt,1pt,1pt,1pt">
                  <w:txbxContent>
                    <w:p w:rsidR="00DF7AD5" w:rsidRPr="00375540" w:rsidRDefault="00DF7AD5" w:rsidP="00940912">
                      <w:pPr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proofErr w:type="spellStart"/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Вып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4C298E">
        <w:rPr>
          <w:rFonts w:asciiTheme="minorHAnsi" w:hAnsiTheme="minorHAnsi"/>
          <w:i w:val="0"/>
          <w:noProof/>
          <w:lang w:val="ru-RU"/>
        </w:rPr>
        <mc:AlternateContent>
          <mc:Choice Requires="wpg">
            <w:drawing>
              <wp:anchor distT="0" distB="0" distL="114300" distR="114300" simplePos="0" relativeHeight="251929600" behindDoc="0" locked="1" layoutInCell="0" allowOverlap="1" wp14:anchorId="3131D04D" wp14:editId="5F10D670">
                <wp:simplePos x="0" y="0"/>
                <wp:positionH relativeFrom="page">
                  <wp:posOffset>723900</wp:posOffset>
                </wp:positionH>
                <wp:positionV relativeFrom="page">
                  <wp:posOffset>247650</wp:posOffset>
                </wp:positionV>
                <wp:extent cx="6588760" cy="10189210"/>
                <wp:effectExtent l="0" t="0" r="21590" b="21590"/>
                <wp:wrapNone/>
                <wp:docPr id="96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968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9" name="Line 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70" name="Line 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71" name="Line 6"/>
                        <wps:cNvCnPr/>
                        <wps:spPr bwMode="auto">
                          <a:xfrm>
                            <a:off x="2012" y="18941"/>
                            <a:ext cx="0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72" name="Line 7"/>
                        <wps:cNvCnPr/>
                        <wps:spPr bwMode="auto">
                          <a:xfrm>
                            <a:off x="4896" y="18977"/>
                            <a:ext cx="0" cy="102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73" name="Line 8"/>
                        <wps:cNvCnPr/>
                        <wps:spPr bwMode="auto">
                          <a:xfrm>
                            <a:off x="6014" y="18958"/>
                            <a:ext cx="29" cy="104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74" name="Line 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75" name="Line 1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76" name="Line 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77" name="Line 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78" name="Line 1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79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79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AD5" w:rsidRPr="00375540" w:rsidRDefault="00DF7AD5" w:rsidP="00940912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  <w:t>№</w:t>
                              </w: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80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9" y="19338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AD5" w:rsidRPr="00375540" w:rsidRDefault="00DF7AD5" w:rsidP="00940912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81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79"/>
                            <a:ext cx="23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AD5" w:rsidRPr="00375540" w:rsidRDefault="00DF7AD5" w:rsidP="00940912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  <w:t>Ф.И.О.</w:t>
                              </w: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82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896" y="19660"/>
                            <a:ext cx="1263" cy="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AD5" w:rsidRPr="00375540" w:rsidRDefault="00DF7AD5" w:rsidP="00940912">
                              <w:pPr>
                                <w:pStyle w:val="ab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Под</w:t>
                              </w:r>
                              <w:proofErr w:type="spellEnd"/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  <w:t>п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83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043" y="19698"/>
                            <a:ext cx="1561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AD5" w:rsidRPr="00375540" w:rsidRDefault="00DF7AD5" w:rsidP="00940912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84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AD5" w:rsidRPr="00375540" w:rsidRDefault="00DF7AD5" w:rsidP="00940912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85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AD5" w:rsidRPr="007B298C" w:rsidRDefault="00DF7AD5" w:rsidP="00940912">
                              <w:pPr>
                                <w:pStyle w:val="ab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24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86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AD5" w:rsidRPr="00375540" w:rsidRDefault="00DF7AD5" w:rsidP="00940912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  <w:t>ЛР по «Численным методам</w:t>
                              </w:r>
                              <w:proofErr w:type="gramStart"/>
                              <w:r w:rsidRPr="00375540"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  <w:t>»-</w:t>
                              </w:r>
                              <w:proofErr w:type="gramEnd"/>
                              <w:r w:rsidRPr="00375540"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  <w:t>НГТУ-(17-ПМ)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662" style="position:absolute;margin-left:57pt;margin-top:19.5pt;width:518.8pt;height:802.3pt;z-index:25192960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" o:allowincell="f">
                <v:rect id="Rectangle 3" o:spid="_x0000_s1663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55gMEA&#10;AADcAAAADwAAAGRycy9kb3ducmV2LnhtbERPS2rDMBDdF3IHMYHsGjlZhNqxEuxAoKvQujnAYE1s&#10;Y2vkWPKnPX21KHT5eP/0vJhOTDS4xrKC3TYCQVxa3XCl4P51fX0D4Tyyxs4yKfgmB+fT6iXFRNuZ&#10;P2kqfCVCCLsEFdTe94mUrqzJoNvanjhwDzsY9AEOldQDziHcdHIfRQdpsOHQUGNPl5rKthiNgtYv&#10;0y2rip9rfM/j8iPP5vGZKbVZL9kRhKfF/4v/3O9aQXwIa8OZcATk6R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z+eYDBAAAA3AAAAA8AAAAAAAAAAAAAAAAAmAIAAGRycy9kb3du&#10;cmV2LnhtbFBLBQYAAAAABAAEAPUAAACGAwAAAAA=&#10;" filled="f" strokeweight="2pt"/>
                <v:line id="Line 4" o:spid="_x0000_s1664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gx2s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m0z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6IMdrAAAAA3AAAAA8AAAAAAAAAAAAAAAAA&#10;oQIAAGRycy9kb3ducmV2LnhtbFBLBQYAAAAABAAEAPkAAACOAwAAAAA=&#10;" strokeweight="2pt"/>
                <v:line id="Line 5" o:spid="_x0000_s1665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msOmr0AAADcAAAADwAAAGRycy9kb3ducmV2LnhtbERPuwrCMBTdBf8hXMFNUwVf1SgiVNzE&#10;6uJ2ba5tsbkpTdT692YQHA/nvdq0phIvalxpWcFoGIEgzqwuOVdwOSeDOQjnkTVWlknBhxxs1t3O&#10;CmNt33yiV+pzEULYxaig8L6OpXRZQQbd0NbEgbvbxqAPsMmlbvAdwk0lx1E0lQZLDg0F1rQrKHuk&#10;T6Pgcb1Mkv1xp89VutW3PPHX210r1e+12yUIT63/i3/ug1awmIX54Uw4AnL9B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prDpq9AAAA3AAAAA8AAAAAAAAAAAAAAAAAoQIA&#10;AGRycy9kb3ducmV2LnhtbFBLBQYAAAAABAAEAPkAAACLAwAAAAA=&#10;" strokeweight="2pt"/>
                <v:line id="Line 6" o:spid="_x0000_s1666" style="position:absolute;visibility:visible;mso-wrap-style:square" from="2012,18941" to="201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erAcMAAADcAAAADwAAAGRycy9kb3ducmV2LnhtbESPT4vCMBTE74LfITzBm00V/FeNIkKX&#10;vS1WL95em2dbbF5Kk9Xut98IgsdhZn7DbPe9acSDOldbVjCNYhDEhdU1lwou53SyAuE8ssbGMin4&#10;Iwf73XCwxUTbJ5/okflSBAi7BBVU3reJlK6oyKCLbEscvJvtDPogu1LqDp8Bbho5i+OFNFhzWKiw&#10;pWNFxT37NQru18s8/fo56nOTHXRepv6a37RS41F/2IDw1PtP+N3+1grWyym8zoQjIH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UnqwHDAAAA3AAAAA8AAAAAAAAAAAAA&#10;AAAAoQIAAGRycy9kb3ducmV2LnhtbFBLBQYAAAAABAAEAPkAAACRAwAAAAA=&#10;" strokeweight="2pt"/>
                <v:line id="Line 7" o:spid="_x0000_s1667" style="position:absolute;visibility:visible;mso-wrap-style:square" from="4896,18977" to="4896,20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U1dsQAAADcAAAADwAAAGRycy9kb3ducmV2LnhtbESPQWvCQBSE70L/w/IKvemmgVZNXUUC&#10;kd6kSS65PbPPJJh9G7Krpv/eLRQ8DjPzDbPZTaYXNxpdZ1nB+yICQVxb3XGjoCyy+QqE88gae8uk&#10;4Jcc7LYvsw0m2t75h265b0SAsEtQQev9kEjp6pYMuoUdiIN3tqNBH+TYSD3iPcBNL+Mo+pQGOw4L&#10;LQ6UtlRf8qtRcKnKj+xwTHXR53t9ajJfnc5aqbfXaf8FwtPkn+H/9rdWsF7G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9TV2xAAAANwAAAAPAAAAAAAAAAAA&#10;AAAAAKECAABkcnMvZG93bnJldi54bWxQSwUGAAAAAAQABAD5AAAAkgMAAAAA&#10;" strokeweight="2pt"/>
                <v:line id="Line 8" o:spid="_x0000_s1668" style="position:absolute;visibility:visible;mso-wrap-style:square" from="6014,18958" to="6043,20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rmQ7cMAAADcAAAADwAAAGRycy9kb3ducmV2LnhtbESPT4vCMBTE74LfITzBm6YqrlqNIkLF&#10;27LVi7fX5vUPNi+lidr99puFhT0OM/MbZnfoTSNe1LnasoLZNAJBnFtdc6ngdk0maxDOI2tsLJOC&#10;b3Jw2A8HO4y1ffMXvVJfigBhF6OCyvs2ltLlFRl0U9sSB6+wnUEfZFdK3eE7wE0j51H0IQ3WHBYq&#10;bOlUUf5In0bB435bJufPk7426VFnZeLvWaGVGo/64xaEp97/h//aF61gs1rA75lwBOT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q5kO3DAAAA3AAAAA8AAAAAAAAAAAAA&#10;AAAAoQIAAGRycy9kb3ducmV2LnhtbFBLBQYAAAAABAAEAPkAAACRAwAAAAA=&#10;" strokeweight="2pt"/>
                <v:line id="Line 9" o:spid="_x0000_s1669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AImcMAAADcAAAADwAAAGRycy9kb3ducmV2LnhtbESPT4vCMBTE74LfITzBm6aKrlqNIkLF&#10;27LVi7fX5vUPNi+lidr99puFhT0OM/MbZnfoTSNe1LnasoLZNAJBnFtdc6ngdk0maxDOI2tsLJOC&#10;b3Jw2A8HO4y1ffMXvVJfigBhF6OCyvs2ltLlFRl0U9sSB6+wnUEfZFdK3eE7wE0j51H0IQ3WHBYq&#10;bOlUUf5In0bB435bJufPk7426VFnZeLvWaGVGo/64xaEp97/h//aF61gs1rA75lwBOT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VQCJnDAAAA3AAAAA8AAAAAAAAAAAAA&#10;AAAAoQIAAGRycy9kb3ducmV2LnhtbFBLBQYAAAAABAAEAPkAAACRAwAAAAA=&#10;" strokeweight="2pt"/>
                <v:line id="Line 10" o:spid="_x0000_s1670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ytAsQAAADcAAAADwAAAGRycy9kb3ducmV2LnhtbESPQWvCQBSE70L/w/IK3nRTwdqmriEI&#10;kd6kSS65PbPPJJh9G7Krpv/eLRQ8DjPzDbNNJtOLG42us6zgbRmBIK6t7rhRUBbZ4gOE88gae8uk&#10;4JccJLuX2RZjbe/8Q7fcNyJA2MWooPV+iKV0dUsG3dIOxME729GgD3JspB7xHuCml6soepcGOw4L&#10;LQ60b6m+5Fej4FKV6+xw3Ouiz1N9ajJfnc5aqfnrlH6B8DT5Z/i//a0VfG7W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HK0CxAAAANwAAAAPAAAAAAAAAAAA&#10;AAAAAKECAABkcnMvZG93bnJldi54bWxQSwUGAAAAAAQABAD5AAAAkgMAAAAA&#10;" strokeweight="2pt"/>
                <v:line id="Line 11" o:spid="_x0000_s1671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2xxsUAAADcAAAADwAAAGRycy9kb3ducmV2LnhtbESPwW7CMBBE70j9B2srcQOHHmgJOFHV&#10;glTEoSrlA5Z4iQPxOrINpP16XKkSx9HMvNEsyt624kI+NI4VTMYZCOLK6YZrBbvv1egFRIjIGlvH&#10;pOCHApTFw2CBuXZX/qLLNtYiQTjkqMDE2OVShsqQxTB2HXHyDs5bjEn6WmqP1wS3rXzKsqm02HBa&#10;MNjRm6HqtD1bBWu/35wmv7WRe177Zfv5Pgv2qNTwsX+dg4jUx3v4v/2hFcyep/B3Jh0BWd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n2xxsUAAADcAAAADwAAAAAAAAAA&#10;AAAAAAChAgAAZHJzL2Rvd25yZXYueG1sUEsFBgAAAAAEAAQA+QAAAJMDAAAAAA==&#10;" strokeweight="1pt"/>
                <v:line id="Line 12" o:spid="_x0000_s1672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YKW7sIAAADcAAAADwAAAGRycy9kb3ducmV2LnhtbESPQYvCMBSE74L/ITzBm6YKq7vVKCJ0&#10;8Sa2Xrw9m2dbbF5KE7X+eyMIHoeZ+YZZrjtTizu1rrKsYDKOQBDnVldcKDhmyegXhPPIGmvLpOBJ&#10;Dtarfm+JsbYPPtA99YUIEHYxKii9b2IpXV6SQTe2DXHwLrY16INsC6lbfAS4qeU0imbSYMVhocSG&#10;tiXl1/RmFFxPx5/kf7/VWZ1u9LlI/Ol80UoNB91mAcJT57/hT3unFfzN5/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YKW7sIAAADcAAAADwAAAAAAAAAAAAAA&#10;AAChAgAAZHJzL2Rvd25yZXYueG1sUEsFBgAAAAAEAAQA+QAAAJADAAAAAA==&#10;" strokeweight="2pt"/>
                <v:line id="Line 13" o:spid="_x0000_s1673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6AL8EAAADcAAAADwAAAGRycy9kb3ducmV2LnhtbERPS27CMBDdV+IO1iCxKw4s2hIwCAGV&#10;QF1UfA4wxEMciMeRbSDl9HhRieXT+09mra3FjXyoHCsY9DMQxIXTFZcKDvvv9y8QISJrrB2Tgj8K&#10;MJt23iaYa3fnLd12sRQphEOOCkyMTS5lKAxZDH3XECfu5LzFmKAvpfZ4T+G2lsMs+5AWK04NBhta&#10;GCouu6tVsPHHn8vgURp55I1f1b/LUbBnpXrddj4GEamNL/G/e60VjD7T2nQmHQE5f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roAvwQAAANwAAAAPAAAAAAAAAAAAAAAA&#10;AKECAABkcnMvZG93bnJldi54bWxQSwUGAAAAAAQABAD5AAAAjwMAAAAA&#10;" strokeweight="1pt"/>
                <v:rect id="Rectangle 14" o:spid="_x0000_s1674" style="position:absolute;left:54;top:19679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2aqOMMA&#10;AADcAAAADwAAAGRycy9kb3ducmV2LnhtbESPwWrDMBBE74H+g9hCbrHcUFLbiRJMIdBrnQZ6XKyt&#10;7dRauZJiO39fFQo5DjPzhtkdZtOLkZzvLCt4SlIQxLXVHTcKPk7HVQbCB2SNvWVScCMPh/3DYoeF&#10;thO/01iFRkQI+wIVtCEMhZS+bsmgT+xAHL0v6wyGKF0jtcMpwk0v12m6kQY7jgstDvTaUv1dXY2C&#10;srzM558qx6OXWeo2+lk35adSy8e53IIINId7+L/9phXkLzn8nYlHQO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2aqOMMAAADcAAAADwAAAAAAAAAAAAAAAACYAgAAZHJzL2Rv&#10;d25yZXYueG1sUEsFBgAAAAAEAAQA9QAAAIgDAAAAAA==&#10;" filled="f" stroked="f" strokeweight=".25pt">
                  <v:textbox inset="1pt,1pt,1pt,1pt">
                    <w:txbxContent>
                      <w:p w:rsidR="00DF7AD5" w:rsidRPr="00375540" w:rsidRDefault="00DF7AD5" w:rsidP="00940912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  <w:t>№</w:t>
                        </w: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_x0000_s1675" style="position:absolute;left:29;top:19338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lzgr8A&#10;AADcAAAADwAAAGRycy9kb3ducmV2LnhtbERPTYvCMBC9C/sfwgh701QRqdVYilDwalXwODRj291m&#10;0k2idv/95rDg8fG+d/loevEk5zvLChbzBARxbXXHjYLLuZylIHxA1thbJgW/5CHff0x2mGn74hM9&#10;q9CIGMI+QwVtCEMmpa9bMujndiCO3N06gyFC10jt8BXDTS+XSbKWBjuODS0OdGip/q4eRkFRfI3X&#10;n2qDpZdp4tZ6pZviptTndCy2IAKN4S3+dx+1gk0a58cz8QjI/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/iXOCvwAAANwAAAAPAAAAAAAAAAAAAAAAAJgCAABkcnMvZG93bnJl&#10;di54bWxQSwUGAAAAAAQABAD1AAAAhAMAAAAA&#10;" filled="f" stroked="f" strokeweight=".25pt">
                  <v:textbox inset="1pt,1pt,1pt,1pt">
                    <w:txbxContent>
                      <w:p w:rsidR="00DF7AD5" w:rsidRPr="00375540" w:rsidRDefault="00DF7AD5" w:rsidP="00940912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2</w:t>
                        </w:r>
                      </w:p>
                    </w:txbxContent>
                  </v:textbox>
                </v:rect>
                <v:rect id="Rectangle 16" o:spid="_x0000_s1676" style="position:absolute;left:2267;top:19679;width:23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XWGcEA&#10;AADcAAAADwAAAGRycy9kb3ducmV2LnhtbESPQYvCMBSE74L/ITzBm6YuIm01SlkQ9rpVweOjebbV&#10;5qWbZLX77zeC4HGYmW+YzW4wnbiT861lBYt5AoK4srrlWsHxsJ+lIHxA1thZJgV/5GG3HY82mGv7&#10;4G+6l6EWEcI+RwVNCH0upa8aMujntieO3sU6gyFKV0vt8BHhppMfSbKSBluOCw329NlQdSt/jYKi&#10;uA6nnzLDvZdp4lZ6qevirNR0MhRrEIGG8A6/2l9aQZYu4HkmHgG5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DF1hnBAAAA3AAAAA8AAAAAAAAAAAAAAAAAmAIAAGRycy9kb3du&#10;cmV2LnhtbFBLBQYAAAAABAAEAPUAAACGAwAAAAA=&#10;" filled="f" stroked="f" strokeweight=".25pt">
                  <v:textbox inset="1pt,1pt,1pt,1pt">
                    <w:txbxContent>
                      <w:p w:rsidR="00DF7AD5" w:rsidRPr="00375540" w:rsidRDefault="00DF7AD5" w:rsidP="00940912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  <w:t>Ф.И.О.</w:t>
                        </w: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7" o:spid="_x0000_s1677" style="position:absolute;left:4896;top:19660;width:1263;height:3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dIbsMA&#10;AADcAAAADwAAAGRycy9kb3ducmV2LnhtbESPwWrDMBBE74H+g9hCb7HcUILtWgkmEOi1Tgs5LtbW&#10;dmKtXEmx3b+vAoUeh5l5w5T7xQxiIud7ywqekxQEcWN1z62Cj9NxnYHwAVnjYJkU/JCH/e5hVWKh&#10;7czvNNWhFRHCvkAFXQhjIaVvOjLoEzsSR+/LOoMhStdK7XCOcDPITZpupcGe40KHIx06aq71zSio&#10;qsvy+V3nePQyS91Wv+i2Oiv19LhUryACLeE//Nd+0wrybAP3M/EIyN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BdIbsMAAADcAAAADwAAAAAAAAAAAAAAAACYAgAAZHJzL2Rv&#10;d25yZXYueG1sUEsFBgAAAAAEAAQA9QAAAIgDAAAAAA==&#10;" filled="f" stroked="f" strokeweight=".25pt">
                  <v:textbox inset="1pt,1pt,1pt,1pt">
                    <w:txbxContent>
                      <w:p w:rsidR="00DF7AD5" w:rsidRPr="00375540" w:rsidRDefault="00DF7AD5" w:rsidP="00940912">
                        <w:pPr>
                          <w:pStyle w:val="ab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Под</w:t>
                        </w:r>
                        <w:proofErr w:type="spellEnd"/>
                        <w:r w:rsidRPr="00375540"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  <w:t>п</w:t>
                        </w: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18" o:spid="_x0000_s1678" style="position:absolute;left:6043;top:19698;width:1561;height: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vt9cEA&#10;AADcAAAADwAAAGRycy9kb3ducmV2LnhtbESPQYvCMBSE74L/ITxhb5q6itRqlCIIXu2u4PHRPNtq&#10;81KTrHb/vREW9jjMzDfMetubVjzI+caygukkAUFcWt1wpeD7az9OQfiArLG1TAp+ycN2MxysMdP2&#10;yUd6FKESEcI+QwV1CF0mpS9rMugntiOO3sU6gyFKV0nt8BnhppWfSbKQBhuOCzV2tKupvBU/RkGe&#10;X/vTvVji3ss0cQs911V+Vupj1OcrEIH68B/+ax+0gmU6g/eZeATk5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9b7fXBAAAA3AAAAA8AAAAAAAAAAAAAAAAAmAIAAGRycy9kb3du&#10;cmV2LnhtbFBLBQYAAAAABAAEAPUAAACGAwAAAAA=&#10;" filled="f" stroked="f" strokeweight=".25pt">
                  <v:textbox inset="1pt,1pt,1pt,1pt">
                    <w:txbxContent>
                      <w:p w:rsidR="00DF7AD5" w:rsidRPr="00375540" w:rsidRDefault="00DF7AD5" w:rsidP="00940912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679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J1gcEA&#10;AADcAAAADwAAAGRycy9kb3ducmV2LnhtbESPQYvCMBSE78L+h/CEvWmqiLRdoxRB2OtWBY+P5m1b&#10;bV66SVbrvzeC4HGYmW+Y1WYwnbiS861lBbNpAoK4srrlWsFhv5ukIHxA1thZJgV38rBZf4xWmGt7&#10;4x+6lqEWEcI+RwVNCH0upa8aMuintieO3q91BkOUrpba4S3CTSfnSbKUBluOCw32tG2oupT/RkFR&#10;nIfjX5nhzss0cUu90HVxUupzPBRfIAIN4R1+tb+1gixdwPNMPAJy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CydYHBAAAA3AAAAA8AAAAAAAAAAAAAAAAAmAIAAGRycy9kb3du&#10;cmV2LnhtbFBLBQYAAAAABAAEAPUAAACGAwAAAAA=&#10;" filled="f" stroked="f" strokeweight=".25pt">
                  <v:textbox inset="1pt,1pt,1pt,1pt">
                    <w:txbxContent>
                      <w:p w:rsidR="00DF7AD5" w:rsidRPr="00375540" w:rsidRDefault="00DF7AD5" w:rsidP="00940912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" o:spid="_x0000_s1680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7QGsEA&#10;AADcAAAADwAAAGRycy9kb3ducmV2LnhtbESPQYvCMBSE74L/ITxhb5q6qNRqlCIIXu2u4PHRPNtq&#10;81KTrHb/vREW9jjMzDfMetubVjzI+caygukkAUFcWt1wpeD7az9OQfiArLG1TAp+ycN2MxysMdP2&#10;yUd6FKESEcI+QwV1CF0mpS9rMugntiOO3sU6gyFKV0nt8BnhppWfSbKQBhuOCzV2tKupvBU/RkGe&#10;X/vTvVji3ss0cQs901V+Vupj1OcrEIH68B/+ax+0gmU6h/eZeATk5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/+0BrBAAAA3AAAAA8AAAAAAAAAAAAAAAAAmAIAAGRycy9kb3du&#10;cmV2LnhtbFBLBQYAAAAABAAEAPUAAACGAwAAAAA=&#10;" filled="f" stroked="f" strokeweight=".25pt">
                  <v:textbox inset="1pt,1pt,1pt,1pt">
                    <w:txbxContent>
                      <w:p w:rsidR="00DF7AD5" w:rsidRPr="007B298C" w:rsidRDefault="00DF7AD5" w:rsidP="00940912">
                        <w:pPr>
                          <w:pStyle w:val="ab"/>
                          <w:jc w:val="center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24</w:t>
                        </w:r>
                      </w:p>
                    </w:txbxContent>
                  </v:textbox>
                </v:rect>
                <v:rect id="Rectangle 21" o:spid="_x0000_s1681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xObcIA&#10;AADcAAAADwAAAGRycy9kb3ducmV2LnhtbESPwWrDMBBE74X+g9hCb7WcUoztRAmmEMg1bgs5LtbG&#10;dmKtXEm1nb+PCoUeh5l5w2x2ixnERM73lhWskhQEcWN1z62Cz4/9Sw7CB2SNg2VScCMPu+3jwwZL&#10;bWc+0lSHVkQI+xIVdCGMpZS+6cigT+xIHL2zdQZDlK6V2uEc4WaQr2maSYM9x4UOR3rvqLnWP0ZB&#10;VV2Wr++6wL2Xeeoy/abb6qTU89NSrUEEWsJ/+K990AqKPIPfM/EIyO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LE5twgAAANwAAAAPAAAAAAAAAAAAAAAAAJgCAABkcnMvZG93&#10;bnJldi54bWxQSwUGAAAAAAQABAD1AAAAhwMAAAAA&#10;" filled="f" stroked="f" strokeweight=".25pt">
                  <v:textbox inset="1pt,1pt,1pt,1pt">
                    <w:txbxContent>
                      <w:p w:rsidR="00DF7AD5" w:rsidRPr="00375540" w:rsidRDefault="00DF7AD5" w:rsidP="00940912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  <w:t>ЛР по «Численным методам</w:t>
                        </w:r>
                        <w:proofErr w:type="gramStart"/>
                        <w:r w:rsidRPr="00375540"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  <w:t>»-</w:t>
                        </w:r>
                        <w:proofErr w:type="gramEnd"/>
                        <w:r w:rsidRPr="00375540"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  <w:t>НГТУ-(17-ПМ)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4C298E">
        <w:rPr>
          <w:rFonts w:asciiTheme="minorHAnsi" w:hAnsiTheme="minorHAnsi"/>
          <w:i w:val="0"/>
          <w:noProof/>
          <w:lang w:val="ru-RU"/>
        </w:rPr>
        <mc:AlternateContent>
          <mc:Choice Requires="wps">
            <w:drawing>
              <wp:anchor distT="0" distB="0" distL="114300" distR="114300" simplePos="0" relativeHeight="251930624" behindDoc="0" locked="1" layoutInCell="0" allowOverlap="1" wp14:anchorId="23FF76EF" wp14:editId="1A82660D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0" t="0" r="0" b="0"/>
                <wp:wrapNone/>
                <wp:docPr id="987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760" cy="1018921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6" style="position:absolute;margin-left:56.7pt;margin-top:19.85pt;width:518.8pt;height:802.3pt;z-index:251930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" o:allowincell="f" filled="f" strokeweight="2pt">
                <w10:wrap anchorx="page" anchory="page"/>
                <w10:anchorlock/>
              </v:rect>
            </w:pict>
          </mc:Fallback>
        </mc:AlternateContent>
      </w:r>
      <w:r w:rsidRPr="004A4075">
        <w:rPr>
          <w:rFonts w:asciiTheme="minorHAnsi" w:eastAsia="Noto Sans CJK SC Regular" w:hAnsiTheme="minorHAnsi" w:cs="FreeSans"/>
          <w:i w:val="0"/>
          <w:color w:val="00000A"/>
          <w:kern w:val="3"/>
          <w:lang w:val="en-US" w:eastAsia="zh-CN" w:bidi="hi-IN"/>
        </w:rPr>
        <w:br w:type="page"/>
      </w:r>
    </w:p>
    <w:p w:rsidR="00940912" w:rsidRPr="007B298C" w:rsidRDefault="00940912" w:rsidP="00940912">
      <w:pPr>
        <w:pStyle w:val="1"/>
        <w:ind w:left="786"/>
        <w:jc w:val="both"/>
        <w:rPr>
          <w:rFonts w:asciiTheme="minorHAnsi" w:hAnsiTheme="minorHAnsi"/>
          <w:i w:val="0"/>
          <w:sz w:val="32"/>
          <w:szCs w:val="32"/>
          <w:lang w:val="en-US"/>
        </w:rPr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9571"/>
      </w:tblGrid>
      <w:tr w:rsidR="00940912" w:rsidTr="00DF7AD5">
        <w:tc>
          <w:tcPr>
            <w:tcW w:w="9571" w:type="dxa"/>
          </w:tcPr>
          <w:p w:rsidR="00940912" w:rsidRPr="003F5C0D" w:rsidRDefault="00940912" w:rsidP="00DF7AD5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 xml:space="preserve">Реализация на языке </w:t>
            </w:r>
            <w:r w:rsid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Python</w:t>
            </w:r>
          </w:p>
        </w:tc>
      </w:tr>
      <w:tr w:rsidR="00940912" w:rsidRPr="004A4075" w:rsidTr="00DF7AD5">
        <w:trPr>
          <w:trHeight w:val="12833"/>
        </w:trPr>
        <w:tc>
          <w:tcPr>
            <w:tcW w:w="9571" w:type="dxa"/>
          </w:tcPr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return 0</w:t>
            </w:r>
          </w:p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print("No solutions")</w:t>
            </w:r>
          </w:p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</w:p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</w:p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if __name__ == "__main__":</w:t>
            </w:r>
          </w:p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su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= []</w:t>
            </w:r>
          </w:p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tmp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= [[]]</w:t>
            </w:r>
          </w:p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n = 0</w:t>
            </w:r>
          </w:p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</w:p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with open("test.txt") as file:</w:t>
            </w:r>
          </w:p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su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= [list(map(float, 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row.split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())) for row in 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file.readlines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()]</w:t>
            </w:r>
          </w:p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n = 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len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(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su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[0])-1</w:t>
            </w:r>
          </w:p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for 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in range(n):</w:t>
            </w:r>
          </w:p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tmp.append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([])</w:t>
            </w:r>
          </w:p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for j in range(n):</w:t>
            </w:r>
          </w:p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tmp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[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].append(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su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[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][j])</w:t>
            </w:r>
          </w:p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</w:p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print_mtrx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(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su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, n, 1)</w:t>
            </w:r>
          </w:p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triangle(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su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, n, 1)</w:t>
            </w:r>
          </w:p>
          <w:p w:rsidR="003A1E67" w:rsidRPr="00F51F56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</w:t>
            </w:r>
            <w:r w:rsidRPr="00F51F5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triangle(</w:t>
            </w:r>
            <w:proofErr w:type="spellStart"/>
            <w:r w:rsidRPr="00F51F5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tmp</w:t>
            </w:r>
            <w:proofErr w:type="spellEnd"/>
            <w:r w:rsidRPr="00F51F5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, n, 0)</w:t>
            </w:r>
          </w:p>
          <w:p w:rsidR="00940912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gauss(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su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, 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rank_matr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(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tmp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, n, 0), n)</w:t>
            </w:r>
          </w:p>
        </w:tc>
      </w:tr>
    </w:tbl>
    <w:p w:rsidR="00940912" w:rsidRPr="004A4075" w:rsidRDefault="00940912" w:rsidP="00940912">
      <w:pPr>
        <w:jc w:val="left"/>
        <w:rPr>
          <w:rFonts w:asciiTheme="minorHAnsi" w:eastAsia="Noto Sans CJK SC Regular" w:hAnsiTheme="minorHAnsi" w:cs="FreeSans"/>
          <w:i w:val="0"/>
          <w:color w:val="00000A"/>
          <w:kern w:val="3"/>
          <w:lang w:val="en-US" w:eastAsia="zh-CN" w:bidi="hi-IN"/>
        </w:rPr>
      </w:pP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361F1939" wp14:editId="62175D99">
                <wp:simplePos x="0" y="0"/>
                <wp:positionH relativeFrom="column">
                  <wp:posOffset>-16510</wp:posOffset>
                </wp:positionH>
                <wp:positionV relativeFrom="paragraph">
                  <wp:posOffset>808165</wp:posOffset>
                </wp:positionV>
                <wp:extent cx="329565" cy="156845"/>
                <wp:effectExtent l="0" t="0" r="0" b="0"/>
                <wp:wrapNone/>
                <wp:docPr id="988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F7AD5" w:rsidRPr="00375540" w:rsidRDefault="00DF7AD5" w:rsidP="00940912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proofErr w:type="gramStart"/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Пров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682" style="position:absolute;margin-left:-1.3pt;margin-top:63.65pt;width:25.95pt;height:12.35pt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" filled="f" stroked="f" strokeweight=".25pt">
                <v:textbox inset="1pt,1pt,1pt,1pt">
                  <w:txbxContent>
                    <w:p w:rsidR="00DF7AD5" w:rsidRPr="00375540" w:rsidRDefault="00DF7AD5" w:rsidP="00940912">
                      <w:pPr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proofErr w:type="gramStart"/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Пров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356E91C5" wp14:editId="6DDB0E93">
                <wp:simplePos x="0" y="0"/>
                <wp:positionH relativeFrom="column">
                  <wp:posOffset>318135</wp:posOffset>
                </wp:positionH>
                <wp:positionV relativeFrom="paragraph">
                  <wp:posOffset>768540</wp:posOffset>
                </wp:positionV>
                <wp:extent cx="988060" cy="186055"/>
                <wp:effectExtent l="0" t="0" r="2540" b="4445"/>
                <wp:wrapNone/>
                <wp:docPr id="989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806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F7AD5" w:rsidRPr="00EF2F6B" w:rsidRDefault="00DF7AD5" w:rsidP="0094091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F2F6B">
                              <w:rPr>
                                <w:rFonts w:asciiTheme="minorHAnsi" w:hAnsiTheme="minorHAnsi"/>
                                <w:i w:val="0"/>
                                <w:sz w:val="18"/>
                                <w:szCs w:val="18"/>
                                <w:lang w:val="ru-RU"/>
                              </w:rPr>
                              <w:t>Талалушкина</w:t>
                            </w:r>
                            <w:proofErr w:type="spellEnd"/>
                            <w:r w:rsidRPr="00EF2F6B">
                              <w:rPr>
                                <w:rFonts w:asciiTheme="minorHAnsi" w:hAnsiTheme="minorHAnsi"/>
                                <w:i w:val="0"/>
                                <w:sz w:val="18"/>
                                <w:szCs w:val="18"/>
                                <w:lang w:val="ru-RU"/>
                              </w:rPr>
                              <w:t xml:space="preserve"> Л.В.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683" style="position:absolute;margin-left:25.05pt;margin-top:60.5pt;width:77.8pt;height:14.65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" filled="f" stroked="f" strokeweight=".25pt">
                <v:textbox inset="1pt,1pt,1pt,1pt">
                  <w:txbxContent>
                    <w:p w:rsidR="00DF7AD5" w:rsidRPr="00EF2F6B" w:rsidRDefault="00DF7AD5" w:rsidP="0094091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EF2F6B">
                        <w:rPr>
                          <w:rFonts w:asciiTheme="minorHAnsi" w:hAnsiTheme="minorHAnsi"/>
                          <w:i w:val="0"/>
                          <w:sz w:val="18"/>
                          <w:szCs w:val="18"/>
                          <w:lang w:val="ru-RU"/>
                        </w:rPr>
                        <w:t>Талалушкина</w:t>
                      </w:r>
                      <w:proofErr w:type="spellEnd"/>
                      <w:r w:rsidRPr="00EF2F6B">
                        <w:rPr>
                          <w:rFonts w:asciiTheme="minorHAnsi" w:hAnsiTheme="minorHAnsi"/>
                          <w:i w:val="0"/>
                          <w:sz w:val="18"/>
                          <w:szCs w:val="18"/>
                          <w:lang w:val="ru-RU"/>
                        </w:rPr>
                        <w:t xml:space="preserve"> Л.В.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07CB1FB5" wp14:editId="168C1170">
                <wp:simplePos x="0" y="0"/>
                <wp:positionH relativeFrom="column">
                  <wp:posOffset>1633220</wp:posOffset>
                </wp:positionH>
                <wp:positionV relativeFrom="paragraph">
                  <wp:posOffset>637540</wp:posOffset>
                </wp:positionV>
                <wp:extent cx="567690" cy="147320"/>
                <wp:effectExtent l="0" t="0" r="3810" b="5080"/>
                <wp:wrapNone/>
                <wp:docPr id="990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7690" cy="147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F7AD5" w:rsidRPr="00375540" w:rsidRDefault="00DF7AD5" w:rsidP="00940912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31.10.19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684" style="position:absolute;margin-left:128.6pt;margin-top:50.2pt;width:44.7pt;height:11.6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" filled="f" stroked="f" strokeweight=".25pt">
                <v:textbox inset="1pt,1pt,1pt,1pt">
                  <w:txbxContent>
                    <w:p w:rsidR="00DF7AD5" w:rsidRPr="00375540" w:rsidRDefault="00DF7AD5" w:rsidP="00940912">
                      <w:pPr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31.10.19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1685AF63" wp14:editId="21A61733">
                <wp:simplePos x="0" y="0"/>
                <wp:positionH relativeFrom="column">
                  <wp:posOffset>-327660</wp:posOffset>
                </wp:positionH>
                <wp:positionV relativeFrom="paragraph">
                  <wp:posOffset>625030</wp:posOffset>
                </wp:positionV>
                <wp:extent cx="329565" cy="156845"/>
                <wp:effectExtent l="0" t="0" r="0" b="0"/>
                <wp:wrapNone/>
                <wp:docPr id="991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F7AD5" w:rsidRPr="00375540" w:rsidRDefault="00DF7AD5" w:rsidP="00940912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685" style="position:absolute;margin-left:-25.8pt;margin-top:49.2pt;width:25.95pt;height:12.35pt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" filled="f" stroked="f" strokeweight=".25pt">
                <v:textbox inset="1pt,1pt,1pt,1pt">
                  <w:txbxContent>
                    <w:p w:rsidR="00DF7AD5" w:rsidRPr="00375540" w:rsidRDefault="00DF7AD5" w:rsidP="00940912">
                      <w:pPr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7BD4B5C6" wp14:editId="2A4E5A40">
                <wp:simplePos x="0" y="0"/>
                <wp:positionH relativeFrom="column">
                  <wp:posOffset>395605</wp:posOffset>
                </wp:positionH>
                <wp:positionV relativeFrom="paragraph">
                  <wp:posOffset>632460</wp:posOffset>
                </wp:positionV>
                <wp:extent cx="751840" cy="156845"/>
                <wp:effectExtent l="0" t="0" r="0" b="0"/>
                <wp:wrapNone/>
                <wp:docPr id="992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1840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F7AD5" w:rsidRPr="00375540" w:rsidRDefault="00DF7AD5" w:rsidP="00940912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Карпов М.О.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_x0000_s1686" style="position:absolute;margin-left:31.15pt;margin-top:49.8pt;width:59.2pt;height:12.35pt;z-index:251943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" filled="f" stroked="f" strokeweight=".25pt">
                <v:textbox inset="1pt,1pt,1pt,1pt">
                  <w:txbxContent>
                    <w:p w:rsidR="00DF7AD5" w:rsidRPr="00375540" w:rsidRDefault="00DF7AD5" w:rsidP="00940912">
                      <w:pPr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Карпов М.О.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1AE923B1" wp14:editId="7D0AF9FD">
                <wp:simplePos x="0" y="0"/>
                <wp:positionH relativeFrom="column">
                  <wp:posOffset>1637030</wp:posOffset>
                </wp:positionH>
                <wp:positionV relativeFrom="paragraph">
                  <wp:posOffset>810705</wp:posOffset>
                </wp:positionV>
                <wp:extent cx="577215" cy="149860"/>
                <wp:effectExtent l="0" t="0" r="0" b="2540"/>
                <wp:wrapNone/>
                <wp:docPr id="993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7215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F7AD5" w:rsidRPr="00375540" w:rsidRDefault="00DF7AD5" w:rsidP="00940912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31.10.19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687" style="position:absolute;margin-left:128.9pt;margin-top:63.85pt;width:45.45pt;height:11.8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" filled="f" stroked="f" strokeweight=".25pt">
                <v:textbox inset="1pt,1pt,1pt,1pt">
                  <w:txbxContent>
                    <w:p w:rsidR="00DF7AD5" w:rsidRPr="00375540" w:rsidRDefault="00DF7AD5" w:rsidP="00940912">
                      <w:pPr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31.10.19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2925640F" wp14:editId="1A7C64C0">
                <wp:simplePos x="0" y="0"/>
                <wp:positionH relativeFrom="column">
                  <wp:posOffset>-19050</wp:posOffset>
                </wp:positionH>
                <wp:positionV relativeFrom="paragraph">
                  <wp:posOffset>625665</wp:posOffset>
                </wp:positionV>
                <wp:extent cx="329565" cy="156845"/>
                <wp:effectExtent l="0" t="0" r="0" b="0"/>
                <wp:wrapNone/>
                <wp:docPr id="994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F7AD5" w:rsidRPr="00375540" w:rsidRDefault="00DF7AD5" w:rsidP="00940912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Вып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688" style="position:absolute;margin-left:-1.5pt;margin-top:49.25pt;width:25.95pt;height:12.35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" filled="f" stroked="f" strokeweight=".25pt">
                <v:textbox inset="1pt,1pt,1pt,1pt">
                  <w:txbxContent>
                    <w:p w:rsidR="00DF7AD5" w:rsidRPr="00375540" w:rsidRDefault="00DF7AD5" w:rsidP="00940912">
                      <w:pPr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proofErr w:type="spellStart"/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Вып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4C298E">
        <w:rPr>
          <w:rFonts w:asciiTheme="minorHAnsi" w:hAnsiTheme="minorHAnsi"/>
          <w:i w:val="0"/>
          <w:noProof/>
          <w:lang w:val="ru-RU"/>
        </w:rPr>
        <mc:AlternateContent>
          <mc:Choice Requires="wpg">
            <w:drawing>
              <wp:anchor distT="0" distB="0" distL="114300" distR="114300" simplePos="0" relativeHeight="251939840" behindDoc="0" locked="1" layoutInCell="0" allowOverlap="1" wp14:anchorId="3131D04D" wp14:editId="5F10D670">
                <wp:simplePos x="0" y="0"/>
                <wp:positionH relativeFrom="page">
                  <wp:posOffset>723900</wp:posOffset>
                </wp:positionH>
                <wp:positionV relativeFrom="page">
                  <wp:posOffset>247650</wp:posOffset>
                </wp:positionV>
                <wp:extent cx="6588760" cy="10189210"/>
                <wp:effectExtent l="0" t="0" r="21590" b="21590"/>
                <wp:wrapNone/>
                <wp:docPr id="99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996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7" name="Line 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98" name="Line 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99" name="Line 6"/>
                        <wps:cNvCnPr/>
                        <wps:spPr bwMode="auto">
                          <a:xfrm>
                            <a:off x="2012" y="18941"/>
                            <a:ext cx="0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00" name="Line 7"/>
                        <wps:cNvCnPr/>
                        <wps:spPr bwMode="auto">
                          <a:xfrm>
                            <a:off x="4896" y="18977"/>
                            <a:ext cx="0" cy="102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01" name="Line 8"/>
                        <wps:cNvCnPr/>
                        <wps:spPr bwMode="auto">
                          <a:xfrm>
                            <a:off x="6014" y="18958"/>
                            <a:ext cx="29" cy="104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02" name="Line 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03" name="Line 1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04" name="Line 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05" name="Line 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06" name="Line 1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07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79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AD5" w:rsidRPr="00375540" w:rsidRDefault="00DF7AD5" w:rsidP="00940912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  <w:t>№</w:t>
                              </w: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08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9" y="19338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AD5" w:rsidRPr="00375540" w:rsidRDefault="00DF7AD5" w:rsidP="00940912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09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79"/>
                            <a:ext cx="23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AD5" w:rsidRPr="00375540" w:rsidRDefault="00DF7AD5" w:rsidP="00940912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  <w:t>Ф.И.О.</w:t>
                              </w: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10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896" y="19660"/>
                            <a:ext cx="1263" cy="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AD5" w:rsidRPr="00375540" w:rsidRDefault="00DF7AD5" w:rsidP="00940912">
                              <w:pPr>
                                <w:pStyle w:val="ab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Под</w:t>
                              </w:r>
                              <w:proofErr w:type="spellEnd"/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  <w:t>п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11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043" y="19698"/>
                            <a:ext cx="1561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AD5" w:rsidRPr="00375540" w:rsidRDefault="00DF7AD5" w:rsidP="00940912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12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AD5" w:rsidRPr="00375540" w:rsidRDefault="00DF7AD5" w:rsidP="00940912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13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AD5" w:rsidRPr="007B298C" w:rsidRDefault="00DF7AD5" w:rsidP="00940912">
                              <w:pPr>
                                <w:pStyle w:val="ab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14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AD5" w:rsidRPr="00375540" w:rsidRDefault="00DF7AD5" w:rsidP="00940912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  <w:t>ЛР по «Численным методам</w:t>
                              </w:r>
                              <w:proofErr w:type="gramStart"/>
                              <w:r w:rsidRPr="00375540"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  <w:t>»-</w:t>
                              </w:r>
                              <w:proofErr w:type="gramEnd"/>
                              <w:r w:rsidRPr="00375540"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  <w:t>НГТУ-(17-ПМ)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689" style="position:absolute;margin-left:57pt;margin-top:19.5pt;width:518.8pt;height:802.3pt;z-index:2519398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" o:allowincell="f">
                <v:rect id="Rectangle 3" o:spid="_x0000_s1690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/g4TsQA&#10;AADcAAAADwAAAGRycy9kb3ducmV2LnhtbESPQWuDQBSE74X+h+UVcqtrewjRuBEtBHoqjckPeLiv&#10;KnHfWnejNr++GwjkOMzMN0yWL6YXE42us6zgLYpBENdWd9woOB33rxsQziNr7C2Tgj9ykO+enzJM&#10;tZ35QFPlGxEg7FJU0Ho/pFK6uiWDLrIDcfB+7GjQBzk2Uo84B7jp5Xscr6XBjsNCiwN9tFSfq4tR&#10;cPbL9FU01XWfnMqk/i6L+fJbKLV6WYotCE+Lf4Tv7U+tIEnWcDsTjoDc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f4OE7EAAAA3AAAAA8AAAAAAAAAAAAAAAAAmAIAAGRycy9k&#10;b3ducmV2LnhtbFBLBQYAAAAABAAEAPUAAACJAwAAAAA=&#10;" filled="f" strokeweight="2pt"/>
                <v:line id="Line 4" o:spid="_x0000_s1691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5wFMMAAADcAAAADwAAAGRycy9kb3ducmV2LnhtbESPS4vCQBCE74L/YWjBm04UfEVHESHL&#10;3hajF2+dTOeBmZ6QmdXsv98RBI9FVX1F7Q69acSDOldbVjCbRiCIc6trLhVcL8lkDcJ5ZI2NZVLw&#10;Rw4O++Fgh7G2Tz7TI/WlCBB2MSqovG9jKV1ekUE3tS1x8ArbGfRBdqXUHT4D3DRyHkVLabDmsFBh&#10;S6eK8nv6axTcb9dF8vVz0pcmPeqsTPwtK7RS41F/3ILw1PtP+N3+1go2mxW8zoQjIP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WOcBTDAAAA3AAAAA8AAAAAAAAAAAAA&#10;AAAAoQIAAGRycy9kb3ducmV2LnhtbFBLBQYAAAAABAAEAPkAAACRAwAAAAA=&#10;" strokeweight="2pt"/>
                <v:line id="Line 5" o:spid="_x0000_s1692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BHkZr0AAADcAAAADwAAAGRycy9kb3ducmV2LnhtbERPvQrCMBDeBd8hnOCmqYKi1SgiVNzE&#10;2sXtbM622FxKE7W+vRkEx4/vf73tTC1e1LrKsoLJOAJBnFtdcaEguySjBQjnkTXWlknBhxxsN/3e&#10;GmNt33ymV+oLEULYxaig9L6JpXR5SQbd2DbEgbvb1qAPsC2kbvEdwk0tp1E0lwYrDg0lNrQvKX+k&#10;T6Pgcc1myeG015c63elbkfjr7a6VGg663QqEp87/xT/3UStYLsPa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QR5Ga9AAAA3AAAAA8AAAAAAAAAAAAAAAAAoQIA&#10;AGRycy9kb3ducmV2LnhtbFBLBQYAAAAABAAEAPkAAACLAwAAAAA=&#10;" strokeweight="2pt"/>
                <v:line id="Line 6" o:spid="_x0000_s1693" style="position:absolute;visibility:visible;mso-wrap-style:square" from="2012,18941" to="201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11B/cQAAADcAAAADwAAAGRycy9kb3ducmV2LnhtbESPQWuDQBSE74H8h+UVekvWBlqqcRNE&#10;sPRWYnLx9nRfVHTfirtN7L/vBgo9DjPzDZMeFzOKG82ut6zgZRuBIG6s7rlVcDkXm3cQziNrHC2T&#10;gh9ycDysVykm2t75RLfStyJA2CWooPN+SqR0TUcG3dZOxMG72tmgD3JupZ7xHuBmlLsoepMGew4L&#10;HU6Ud9QM5bdRMFSX1+LjK9fnscx03Ra+qq9aqeenJduD8LT4//Bf+1MriOMYHmfCEZCH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XUH9xAAAANwAAAAPAAAAAAAAAAAA&#10;AAAAAKECAABkcnMvZG93bnJldi54bWxQSwUGAAAAAAQABAD5AAAAkgMAAAAA&#10;" strokeweight="2pt"/>
                <v:line id="Line 7" o:spid="_x0000_s1694" style="position:absolute;visibility:visible;mso-wrap-style:square" from="4896,18977" to="4896,20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kwyMMAAADdAAAADwAAAGRycy9kb3ducmV2LnhtbESPQYvCMBCF78L+hzALe9NkhRXpGkWE&#10;Lt7E6sXb2IxtsZmUJqv13zsHwdsM78173yxWg2/VjfrYBLbwPTGgiMvgGq4sHA/5eA4qJmSHbWCy&#10;8KAIq+XHaIGZC3fe061IlZIQjhlaqFPqMq1jWZPHOAkdsWiX0HtMsvaVdj3eJdy3emrMTHtsWBpq&#10;7GhTU3kt/r2F6+n4k//tNu7QFmt3rvJ0Ol+ctV+fw/oXVKIhvc2v660TfGOEX76REfTy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EZMMjDAAAA3QAAAA8AAAAAAAAAAAAA&#10;AAAAoQIAAGRycy9kb3ducmV2LnhtbFBLBQYAAAAABAAEAPkAAACRAwAAAAA=&#10;" strokeweight="2pt"/>
                <v:line id="Line 8" o:spid="_x0000_s1695" style="position:absolute;visibility:visible;mso-wrap-style:square" from="6014,18958" to="6043,20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lWVU8EAAADdAAAADwAAAGRycy9kb3ducmV2LnhtbERPTYvCMBC9C/6HMMLebKKwItUoIlT2&#10;tmz10tu0GdtiMylN1O6/3ywI3ubxPme7H20nHjT41rGGRaJAEFfOtFxruJyz+RqED8gGO8ek4Zc8&#10;7HfTyRZT4578Q4881CKGsE9RQxNCn0rpq4Ys+sT1xJG7usFiiHCopRnwGcNtJ5dKraTFlmNDgz0d&#10;G6pu+d1quBWXz+z0fTTnLj+Yss5CUV6N1h+z8bABEWgMb/HL/WXifKUW8P9NPEHu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uVZVTwQAAAN0AAAAPAAAAAAAAAAAAAAAA&#10;AKECAABkcnMvZG93bnJldi54bWxQSwUGAAAAAAQABAD5AAAAjwMAAAAA&#10;" strokeweight="2pt"/>
                <v:line id="Line 9" o:spid="_x0000_s1696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cLJMIAAADdAAAADwAAAGRycy9kb3ducmV2LnhtbERPTYvCMBC9C/6HMMLeNFnBRbrGUoTK&#10;3mTbXryNzdgWm0lponb//WZhwds83ufs0sn24kGj7xxreF8pEMS1Mx03GqoyX25B+IBssHdMGn7I&#10;Q7qfz3aYGPfkb3oUoRExhH2CGtoQhkRKX7dk0a/cQBy5qxsthgjHRpoRnzHc9nKt1Ie02HFsaHGg&#10;Q0v1rbhbDbdztcmPp4Mp+yIzlyYP58vVaP22mLJPEIGm8BL/u79MnK/UGv6+iSfI/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ocLJMIAAADdAAAADwAAAAAAAAAAAAAA&#10;AAChAgAAZHJzL2Rvd25yZXYueG1sUEsFBgAAAAAEAAQA+QAAAJADAAAAAA==&#10;" strokeweight="2pt"/>
                <v:line id="Line 10" o:spid="_x0000_s1697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uuv8EAAADdAAAADwAAAGRycy9kb3ducmV2LnhtbERPTYvCMBC9C/sfwgjeNHGXlaVrKiJU&#10;9iZWL97GZmxLm0lpotZ/b4QFb/N4n7NcDbYVN+p97VjDfKZAEBfO1FxqOB6y6Q8IH5ANto5Jw4M8&#10;rNKP0RIT4+68p1seShFD2CeooQqhS6T0RUUW/cx1xJG7uN5iiLAvpenxHsNtKz+VWkiLNceGCjva&#10;VFQ0+dVqaE7H72y725hDm6/NuczC6XwxWk/Gw/oXRKAhvMX/7j8T5yv1Ba9v4gkyf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xy66/wQAAAN0AAAAPAAAAAAAAAAAAAAAA&#10;AKECAABkcnMvZG93bnJldi54bWxQSwUGAAAAAAQABAD5AAAAjwMAAAAA&#10;" strokeweight="2pt"/>
                <v:line id="Line 11" o:spid="_x0000_s1698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dQIcMAAADdAAAADwAAAGRycy9kb3ducmV2LnhtbERP22oCMRB9L/gPYYS+aWKRUlejiK1Q&#10;6UPx8gHjZtysbiZLkuq2X98UhL7N4VxntuhcI64UYu1Zw2ioQBCX3tRcaTjs14MXEDEhG2w8k4Zv&#10;irCY9x5mWBh/4y1dd6kSOYRjgRpsSm0hZSwtOYxD3xJn7uSDw5RhqKQJeMvhrpFPSj1LhzXnBost&#10;rSyVl92X07AJx4/L6Key8sib8NZ8vk6iO2v92O+WUxCJuvQvvrvfTZ6v1Bj+vsknyPk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TnUCHDAAAA3QAAAA8AAAAAAAAAAAAA&#10;AAAAoQIAAGRycy9kb3ducmV2LnhtbFBLBQYAAAAABAAEAPkAAACRAwAAAAA=&#10;" strokeweight="1pt"/>
                <v:line id="Line 12" o:spid="_x0000_s1699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6TUMIAAADdAAAADwAAAGRycy9kb3ducmV2LnhtbERPTYvCMBC9L/gfwgh72yYruCxdo0ih&#10;4k2sXrxNm7EtNpPSxFr//UZY2Ns83uesNpPtxEiDbx1r+EwUCOLKmZZrDedT/vENwgdkg51j0vAk&#10;D5v17G2FqXEPPtJYhFrEEPYpamhC6FMpfdWQRZ+4njhyVzdYDBEOtTQDPmK47eRCqS9pseXY0GBP&#10;WUPVrbhbDbfLeZnvDpk5dcXWlHUeLuXVaP0+n7Y/IAJN4V/8596bOF+pJby+iSfI9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W6TUMIAAADdAAAADwAAAAAAAAAAAAAA&#10;AAChAgAAZHJzL2Rvd25yZXYueG1sUEsFBgAAAAAEAAQA+QAAAJADAAAAAA==&#10;" strokeweight="2pt"/>
                <v:line id="Line 13" o:spid="_x0000_s1700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3lrzcUAAADdAAAADwAAAGRycy9kb3ducmV2LnhtbESPwW7CMBBE70j8g7VI3MChB1RSnAgB&#10;lUA9VNB+wBJv45R4HdkG0n59jYTU265m5u3ssuxtK67kQ+NYwWyagSCunG64VvD58Tp5BhEissbW&#10;MSn4oQBlMRwsMdfuxge6HmMtEoRDjgpMjF0uZagMWQxT1xEn7ct5izGtvpba4y3BbSufsmwuLTac&#10;LhjsaG2oOh8vVsHen97Os9/ayBPv/bZ93yyC/VZqPOpXLyAi9fHf/EjvdKqfiHD/Jo0g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3lrzcUAAADdAAAADwAAAAAAAAAA&#10;AAAAAAChAgAAZHJzL2Rvd25yZXYueG1sUEsFBgAAAAAEAAQA+QAAAJMDAAAAAA==&#10;" strokeweight="1pt"/>
                <v:rect id="Rectangle 14" o:spid="_x0000_s1701" style="position:absolute;left:54;top:19679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xLysAA&#10;AADdAAAADwAAAGRycy9kb3ducmV2LnhtbERPTYvCMBC9L/gfwgh7WxMXcbUapQiCV+su7HFoxrba&#10;TGqS1e6/N4LgbR7vc5br3rbiSj40jjWMRwoEcelMw5WG78P2YwYiRGSDrWPS8E8B1qvB2xIz4268&#10;p2sRK5FCOGSooY6xy6QMZU0Ww8h1xIk7Om8xJugraTzeUrht5adSU2mx4dRQY0ebmspz8Wc15Pmp&#10;/7kUc9wGOVN+aiamyn+1fh/2+QJEpD6+xE/3zqT5Sn3B45t0glzd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bxLysAAAADdAAAADwAAAAAAAAAAAAAAAACYAgAAZHJzL2Rvd25y&#10;ZXYueG1sUEsFBgAAAAAEAAQA9QAAAIUDAAAAAA==&#10;" filled="f" stroked="f" strokeweight=".25pt">
                  <v:textbox inset="1pt,1pt,1pt,1pt">
                    <w:txbxContent>
                      <w:p w:rsidR="00DF7AD5" w:rsidRPr="00375540" w:rsidRDefault="00DF7AD5" w:rsidP="00940912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  <w:t>№</w:t>
                        </w: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_x0000_s1702" style="position:absolute;left:29;top:19338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PfuMMA&#10;AADdAAAADwAAAGRycy9kb3ducmV2LnhtbESPQWsCMRCF7wX/Qxiht5pYROzWKEtB8Oqq0OOwme5u&#10;u5msSdTtv+8cCt5meG/e+2a9HX2vbhRTF9jCfGZAEdfBddxYOB13LytQKSM77AOThV9KsN1MntZY&#10;uHDnA92q3CgJ4VSghTbnodA61S15TLMwEIv2FaLHLGtstIt4l3Df61djltpjx9LQ4kAfLdU/1dVb&#10;KMvv8Xyp3nCX9MrEpVu4pvy09nk6lu+gMo35Yf6/3jvBN0Zw5RsZQW/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CPfuMMAAADdAAAADwAAAAAAAAAAAAAAAACYAgAAZHJzL2Rv&#10;d25yZXYueG1sUEsFBgAAAAAEAAQA9QAAAIgDAAAAAA==&#10;" filled="f" stroked="f" strokeweight=".25pt">
                  <v:textbox inset="1pt,1pt,1pt,1pt">
                    <w:txbxContent>
                      <w:p w:rsidR="00DF7AD5" w:rsidRPr="00375540" w:rsidRDefault="00DF7AD5" w:rsidP="00940912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2</w:t>
                        </w:r>
                      </w:p>
                    </w:txbxContent>
                  </v:textbox>
                </v:rect>
                <v:rect id="Rectangle 16" o:spid="_x0000_s1703" style="position:absolute;left:2267;top:19679;width:23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96I8EA&#10;AADdAAAADwAAAGRycy9kb3ducmV2LnhtbERPTWvDMAy9D/ofjAq7rXbHCGlat4RCYddlG+woYi1J&#10;G8up7SXpv68Hg930eJ/aHWbbi5F86BxrWK8UCOLamY4bDR/vp6ccRIjIBnvHpOFGAQ77xcMOC+Mm&#10;fqOxio1IIRwK1NDGOBRShroli2HlBuLEfTtvMSboG2k8Tinc9vJZqUxa7Dg1tDjQsaX6Uv1YDWV5&#10;nj+v1QZPQebKZ+bFNOWX1o/LudyCiDTHf/Gf+9Wk+Upt4PebdILc3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dveiPBAAAA3QAAAA8AAAAAAAAAAAAAAAAAmAIAAGRycy9kb3du&#10;cmV2LnhtbFBLBQYAAAAABAAEAPUAAACGAwAAAAA=&#10;" filled="f" stroked="f" strokeweight=".25pt">
                  <v:textbox inset="1pt,1pt,1pt,1pt">
                    <w:txbxContent>
                      <w:p w:rsidR="00DF7AD5" w:rsidRPr="00375540" w:rsidRDefault="00DF7AD5" w:rsidP="00940912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  <w:t>Ф.И.О.</w:t>
                        </w: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7" o:spid="_x0000_s1704" style="position:absolute;left:4896;top:19660;width:1263;height:3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xFY8MA&#10;AADdAAAADwAAAGRycy9kb3ducmV2LnhtbESPQWsCMRCF74X+hzCF3mqiFLGrURZB6LWrgsdhM91d&#10;u5lsk1S3/945CN5meG/e+2a1GX2vLhRTF9jCdGJAEdfBddxYOOx3bwtQKSM77AOThX9KsFk/P62w&#10;cOHKX3SpcqMkhFOBFtqch0LrVLfkMU3CQCzad4ges6yx0S7iVcJ9r2fGzLXHjqWhxYG2LdU/1Z+3&#10;UJbn8fhbfeAu6YWJc/fumvJk7evLWC5BZRrzw3y//nSCb6bCL9/ICHp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4xFY8MAAADdAAAADwAAAAAAAAAAAAAAAACYAgAAZHJzL2Rv&#10;d25yZXYueG1sUEsFBgAAAAAEAAQA9QAAAIgDAAAAAA==&#10;" filled="f" stroked="f" strokeweight=".25pt">
                  <v:textbox inset="1pt,1pt,1pt,1pt">
                    <w:txbxContent>
                      <w:p w:rsidR="00DF7AD5" w:rsidRPr="00375540" w:rsidRDefault="00DF7AD5" w:rsidP="00940912">
                        <w:pPr>
                          <w:pStyle w:val="ab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Под</w:t>
                        </w:r>
                        <w:proofErr w:type="spellEnd"/>
                        <w:r w:rsidRPr="00375540"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  <w:t>п</w:t>
                        </w: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18" o:spid="_x0000_s1705" style="position:absolute;left:6043;top:19698;width:1561;height: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Dg+MAA&#10;AADdAAAADwAAAGRycy9kb3ducmV2LnhtbERP32vCMBB+H/g/hBP2tiYdQ7QapQiCr3Yb+Hg0Z1tt&#10;LjXJtP73ZjDY2318P2+1GW0vbuRD51hDnikQxLUzHTcavj53b3MQISIb7B2ThgcF2KwnLyssjLvz&#10;gW5VbEQK4VCghjbGoZAy1C1ZDJkbiBN3ct5iTNA30ni8p3Dby3elZtJix6mhxYG2LdWX6sdqKMvz&#10;+H2tFrgLcq78zHyYpjxq/TodyyWISGP8F/+59ybNV3kOv9+kE+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MDg+MAAAADdAAAADwAAAAAAAAAAAAAAAACYAgAAZHJzL2Rvd25y&#10;ZXYueG1sUEsFBgAAAAAEAAQA9QAAAIUDAAAAAA==&#10;" filled="f" stroked="f" strokeweight=".25pt">
                  <v:textbox inset="1pt,1pt,1pt,1pt">
                    <w:txbxContent>
                      <w:p w:rsidR="00DF7AD5" w:rsidRPr="00375540" w:rsidRDefault="00DF7AD5" w:rsidP="00940912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706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J+j78A&#10;AADdAAAADwAAAGRycy9kb3ducmV2LnhtbERPTYvCMBC9L/gfwgh7WxNlEa1GKYLg1e4ueByasa02&#10;k5pErf/eLAje5vE+Z7nubStu5EPjWMN4pEAQl840XGn4/dl+zUCEiGywdUwaHhRgvRp8LDEz7s57&#10;uhWxEimEQ4Ya6hi7TMpQ1mQxjFxHnLij8xZjgr6SxuM9hdtWTpSaSosNp4YaO9rUVJ6Lq9WQ56f+&#10;71LMcRvkTPmp+TZVftD6c9jnCxCR+vgWv9w7k+ar8QT+v0knyN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8En6PvwAAAN0AAAAPAAAAAAAAAAAAAAAAAJgCAABkcnMvZG93bnJl&#10;di54bWxQSwUGAAAAAAQABAD1AAAAhAMAAAAA&#10;" filled="f" stroked="f" strokeweight=".25pt">
                  <v:textbox inset="1pt,1pt,1pt,1pt">
                    <w:txbxContent>
                      <w:p w:rsidR="00DF7AD5" w:rsidRPr="00375540" w:rsidRDefault="00DF7AD5" w:rsidP="00940912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" o:spid="_x0000_s1707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7bFMEA&#10;AADdAAAADwAAAGRycy9kb3ducmV2LnhtbERP32vCMBB+H/g/hBP2NhN1iHampQiCr3YTfDyaW9ut&#10;udQkavffm8Fgb/fx/bxtMdpe3MiHzrGG+UyBIK6d6bjR8PG+f1mDCBHZYO+YNPxQgCKfPG0xM+7O&#10;R7pVsREphEOGGtoYh0zKULdkMczcQJy4T+ctxgR9I43Hewq3vVwotZIWO04NLQ60a6n+rq5WQ1l+&#10;jadLtcF9kGvlV+bVNOVZ6+fpWL6BiDTGf/Gf+2DSfDVfwu836QSZ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Ne2xTBAAAA3QAAAA8AAAAAAAAAAAAAAAAAmAIAAGRycy9kb3du&#10;cmV2LnhtbFBLBQYAAAAABAAEAPUAAACGAwAAAAA=&#10;" filled="f" stroked="f" strokeweight=".25pt">
                  <v:textbox inset="1pt,1pt,1pt,1pt">
                    <w:txbxContent>
                      <w:p w:rsidR="00DF7AD5" w:rsidRPr="007B298C" w:rsidRDefault="00DF7AD5" w:rsidP="00940912">
                        <w:pPr>
                          <w:pStyle w:val="ab"/>
                          <w:jc w:val="center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25</w:t>
                        </w:r>
                      </w:p>
                    </w:txbxContent>
                  </v:textbox>
                </v:rect>
                <v:rect id="Rectangle 21" o:spid="_x0000_s1708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LdDYL8A&#10;AADdAAAADwAAAGRycy9kb3ducmV2LnhtbERPTYvCMBC9L/gfwgje1kQR0WqUIgh7tbsLHodmbKvN&#10;pCZZrf/eLAje5vE+Z73tbStu5EPjWMNkrEAQl840XGn4+d5/LkCEiGywdUwaHhRguxl8rDEz7s4H&#10;uhWxEimEQ4Ya6hi7TMpQ1mQxjF1HnLiT8xZjgr6SxuM9hdtWTpWaS4sNp4YaO9rVVF6KP6shz8/9&#10;77VY4j7IhfJzMzNVftR6NOzzFYhIfXyLX+4vk+aryQz+v0knyM0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ct0NgvwAAAN0AAAAPAAAAAAAAAAAAAAAAAJgCAABkcnMvZG93bnJl&#10;di54bWxQSwUGAAAAAAQABAD1AAAAhAMAAAAA&#10;" filled="f" stroked="f" strokeweight=".25pt">
                  <v:textbox inset="1pt,1pt,1pt,1pt">
                    <w:txbxContent>
                      <w:p w:rsidR="00DF7AD5" w:rsidRPr="00375540" w:rsidRDefault="00DF7AD5" w:rsidP="00940912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  <w:t>ЛР по «Численным методам</w:t>
                        </w:r>
                        <w:proofErr w:type="gramStart"/>
                        <w:r w:rsidRPr="00375540"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  <w:t>»-</w:t>
                        </w:r>
                        <w:proofErr w:type="gramEnd"/>
                        <w:r w:rsidRPr="00375540"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  <w:t>НГТУ-(17-ПМ)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4C298E">
        <w:rPr>
          <w:rFonts w:asciiTheme="minorHAnsi" w:hAnsiTheme="minorHAnsi"/>
          <w:i w:val="0"/>
          <w:noProof/>
          <w:lang w:val="ru-RU"/>
        </w:rPr>
        <mc:AlternateContent>
          <mc:Choice Requires="wps">
            <w:drawing>
              <wp:anchor distT="0" distB="0" distL="114300" distR="114300" simplePos="0" relativeHeight="251940864" behindDoc="0" locked="1" layoutInCell="0" allowOverlap="1" wp14:anchorId="23FF76EF" wp14:editId="1A82660D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0" t="0" r="0" b="0"/>
                <wp:wrapNone/>
                <wp:docPr id="1015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760" cy="1018921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6" style="position:absolute;margin-left:56.7pt;margin-top:19.85pt;width:518.8pt;height:802.3pt;z-index:251940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" o:allowincell="f" filled="f" strokeweight="2pt">
                <w10:wrap anchorx="page" anchory="page"/>
                <w10:anchorlock/>
              </v:rect>
            </w:pict>
          </mc:Fallback>
        </mc:AlternateContent>
      </w:r>
      <w:r w:rsidRPr="004A4075">
        <w:rPr>
          <w:rFonts w:asciiTheme="minorHAnsi" w:eastAsia="Noto Sans CJK SC Regular" w:hAnsiTheme="minorHAnsi" w:cs="FreeSans"/>
          <w:i w:val="0"/>
          <w:color w:val="00000A"/>
          <w:kern w:val="3"/>
          <w:lang w:val="en-US" w:eastAsia="zh-CN" w:bidi="hi-IN"/>
        </w:rPr>
        <w:br w:type="page"/>
      </w:r>
    </w:p>
    <w:p w:rsidR="00940912" w:rsidRPr="007B298C" w:rsidRDefault="00940912" w:rsidP="00940912">
      <w:pPr>
        <w:pStyle w:val="1"/>
        <w:ind w:left="786"/>
        <w:jc w:val="both"/>
        <w:rPr>
          <w:rFonts w:asciiTheme="minorHAnsi" w:hAnsiTheme="minorHAnsi"/>
          <w:i w:val="0"/>
          <w:sz w:val="32"/>
          <w:szCs w:val="32"/>
          <w:lang w:val="en-US"/>
        </w:rPr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9571"/>
      </w:tblGrid>
      <w:tr w:rsidR="00940912" w:rsidTr="00DF7AD5">
        <w:tc>
          <w:tcPr>
            <w:tcW w:w="9571" w:type="dxa"/>
          </w:tcPr>
          <w:p w:rsidR="00940912" w:rsidRPr="003A1E67" w:rsidRDefault="003A1E67" w:rsidP="00DF7AD5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</w:pPr>
            <w:r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 xml:space="preserve">Результат работы на языке </w:t>
            </w:r>
            <w:r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Python</w:t>
            </w:r>
          </w:p>
        </w:tc>
      </w:tr>
      <w:tr w:rsidR="00940912" w:rsidRPr="004A4075" w:rsidTr="00DF7AD5">
        <w:trPr>
          <w:trHeight w:val="12833"/>
        </w:trPr>
        <w:tc>
          <w:tcPr>
            <w:tcW w:w="9571" w:type="dxa"/>
          </w:tcPr>
          <w:p w:rsidR="00940912" w:rsidRDefault="001E0DB0" w:rsidP="00DF7AD5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</w:pPr>
            <w:r>
              <w:rPr>
                <w:rFonts w:asciiTheme="minorHAnsi" w:eastAsia="Noto Sans CJK SC Regular" w:hAnsiTheme="minorHAnsi" w:cs="FreeSans"/>
                <w:i w:val="0"/>
                <w:noProof/>
                <w:color w:val="00000A"/>
                <w:kern w:val="3"/>
                <w:lang w:val="ru-RU"/>
              </w:rPr>
              <w:drawing>
                <wp:inline distT="0" distB="0" distL="0" distR="0" wp14:anchorId="32A010DB" wp14:editId="41B364FF">
                  <wp:extent cx="5070475" cy="2826385"/>
                  <wp:effectExtent l="0" t="0" r="0" b="0"/>
                  <wp:docPr id="91" name="Рисунок 91" descr="C:\Users\Михаил\Desktop\Snimok_ekrana_ot_2019-10-30_04-00-3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Михаил\Desktop\Snimok_ekrana_ot_2019-10-30_04-00-3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70475" cy="2826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F7AD5" w:rsidRDefault="00DF7AD5">
      <w:pPr>
        <w:jc w:val="left"/>
        <w:rPr>
          <w:rFonts w:asciiTheme="minorHAnsi" w:eastAsia="Noto Sans CJK SC Regular" w:hAnsiTheme="minorHAnsi" w:cs="FreeSans"/>
          <w:i w:val="0"/>
          <w:color w:val="00000A"/>
          <w:kern w:val="3"/>
          <w:lang w:val="en-US" w:eastAsia="zh-CN" w:bidi="hi-IN"/>
        </w:rPr>
      </w:pP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234399B5" wp14:editId="736C794F">
                <wp:simplePos x="0" y="0"/>
                <wp:positionH relativeFrom="column">
                  <wp:posOffset>-16510</wp:posOffset>
                </wp:positionH>
                <wp:positionV relativeFrom="paragraph">
                  <wp:posOffset>808165</wp:posOffset>
                </wp:positionV>
                <wp:extent cx="329565" cy="156845"/>
                <wp:effectExtent l="0" t="0" r="0" b="0"/>
                <wp:wrapNone/>
                <wp:docPr id="121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F7AD5" w:rsidRPr="00375540" w:rsidRDefault="00DF7AD5" w:rsidP="00DF7AD5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proofErr w:type="gramStart"/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Пров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709" style="position:absolute;margin-left:-1.3pt;margin-top:63.65pt;width:25.95pt;height:12.35pt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" filled="f" stroked="f" strokeweight=".25pt">
                <v:textbox inset="1pt,1pt,1pt,1pt">
                  <w:txbxContent>
                    <w:p w:rsidR="00DF7AD5" w:rsidRPr="00375540" w:rsidRDefault="00DF7AD5" w:rsidP="00DF7AD5">
                      <w:pPr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proofErr w:type="gramStart"/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Пров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2376D39F" wp14:editId="20A1416C">
                <wp:simplePos x="0" y="0"/>
                <wp:positionH relativeFrom="column">
                  <wp:posOffset>318135</wp:posOffset>
                </wp:positionH>
                <wp:positionV relativeFrom="paragraph">
                  <wp:posOffset>768540</wp:posOffset>
                </wp:positionV>
                <wp:extent cx="988060" cy="186055"/>
                <wp:effectExtent l="0" t="0" r="2540" b="4445"/>
                <wp:wrapNone/>
                <wp:docPr id="122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806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F7AD5" w:rsidRPr="00EF2F6B" w:rsidRDefault="00DF7AD5" w:rsidP="00DF7AD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F2F6B">
                              <w:rPr>
                                <w:rFonts w:asciiTheme="minorHAnsi" w:hAnsiTheme="minorHAnsi"/>
                                <w:i w:val="0"/>
                                <w:sz w:val="18"/>
                                <w:szCs w:val="18"/>
                                <w:lang w:val="ru-RU"/>
                              </w:rPr>
                              <w:t>Талалушкина</w:t>
                            </w:r>
                            <w:proofErr w:type="spellEnd"/>
                            <w:r w:rsidRPr="00EF2F6B">
                              <w:rPr>
                                <w:rFonts w:asciiTheme="minorHAnsi" w:hAnsiTheme="minorHAnsi"/>
                                <w:i w:val="0"/>
                                <w:sz w:val="18"/>
                                <w:szCs w:val="18"/>
                                <w:lang w:val="ru-RU"/>
                              </w:rPr>
                              <w:t xml:space="preserve"> Л.В.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710" style="position:absolute;margin-left:25.05pt;margin-top:60.5pt;width:77.8pt;height:14.65pt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" filled="f" stroked="f" strokeweight=".25pt">
                <v:textbox inset="1pt,1pt,1pt,1pt">
                  <w:txbxContent>
                    <w:p w:rsidR="00DF7AD5" w:rsidRPr="00EF2F6B" w:rsidRDefault="00DF7AD5" w:rsidP="00DF7AD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EF2F6B">
                        <w:rPr>
                          <w:rFonts w:asciiTheme="minorHAnsi" w:hAnsiTheme="minorHAnsi"/>
                          <w:i w:val="0"/>
                          <w:sz w:val="18"/>
                          <w:szCs w:val="18"/>
                          <w:lang w:val="ru-RU"/>
                        </w:rPr>
                        <w:t>Талалушкина</w:t>
                      </w:r>
                      <w:proofErr w:type="spellEnd"/>
                      <w:r w:rsidRPr="00EF2F6B">
                        <w:rPr>
                          <w:rFonts w:asciiTheme="minorHAnsi" w:hAnsiTheme="minorHAnsi"/>
                          <w:i w:val="0"/>
                          <w:sz w:val="18"/>
                          <w:szCs w:val="18"/>
                          <w:lang w:val="ru-RU"/>
                        </w:rPr>
                        <w:t xml:space="preserve"> Л.В.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65578AB9" wp14:editId="6A71C7C7">
                <wp:simplePos x="0" y="0"/>
                <wp:positionH relativeFrom="column">
                  <wp:posOffset>1633220</wp:posOffset>
                </wp:positionH>
                <wp:positionV relativeFrom="paragraph">
                  <wp:posOffset>637540</wp:posOffset>
                </wp:positionV>
                <wp:extent cx="567690" cy="147320"/>
                <wp:effectExtent l="0" t="0" r="3810" b="5080"/>
                <wp:wrapNone/>
                <wp:docPr id="123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7690" cy="147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F7AD5" w:rsidRPr="00375540" w:rsidRDefault="00DF7AD5" w:rsidP="00DF7AD5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31.10.19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711" style="position:absolute;margin-left:128.6pt;margin-top:50.2pt;width:44.7pt;height:11.6pt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" filled="f" stroked="f" strokeweight=".25pt">
                <v:textbox inset="1pt,1pt,1pt,1pt">
                  <w:txbxContent>
                    <w:p w:rsidR="00DF7AD5" w:rsidRPr="00375540" w:rsidRDefault="00DF7AD5" w:rsidP="00DF7AD5">
                      <w:pPr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31.10.19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2A09FEB4" wp14:editId="5C7CF7F6">
                <wp:simplePos x="0" y="0"/>
                <wp:positionH relativeFrom="column">
                  <wp:posOffset>-327660</wp:posOffset>
                </wp:positionH>
                <wp:positionV relativeFrom="paragraph">
                  <wp:posOffset>625030</wp:posOffset>
                </wp:positionV>
                <wp:extent cx="329565" cy="156845"/>
                <wp:effectExtent l="0" t="0" r="0" b="0"/>
                <wp:wrapNone/>
                <wp:docPr id="124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F7AD5" w:rsidRPr="00375540" w:rsidRDefault="00DF7AD5" w:rsidP="00DF7AD5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712" style="position:absolute;margin-left:-25.8pt;margin-top:49.2pt;width:25.95pt;height:12.35pt;z-index:25197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" filled="f" stroked="f" strokeweight=".25pt">
                <v:textbox inset="1pt,1pt,1pt,1pt">
                  <w:txbxContent>
                    <w:p w:rsidR="00DF7AD5" w:rsidRPr="00375540" w:rsidRDefault="00DF7AD5" w:rsidP="00DF7AD5">
                      <w:pPr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41417787" wp14:editId="079343BF">
                <wp:simplePos x="0" y="0"/>
                <wp:positionH relativeFrom="column">
                  <wp:posOffset>395605</wp:posOffset>
                </wp:positionH>
                <wp:positionV relativeFrom="paragraph">
                  <wp:posOffset>632460</wp:posOffset>
                </wp:positionV>
                <wp:extent cx="751840" cy="156845"/>
                <wp:effectExtent l="0" t="0" r="0" b="0"/>
                <wp:wrapNone/>
                <wp:docPr id="12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1840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F7AD5" w:rsidRPr="00375540" w:rsidRDefault="00DF7AD5" w:rsidP="00DF7AD5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Карпов М.О.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_x0000_s1713" style="position:absolute;margin-left:31.15pt;margin-top:49.8pt;width:59.2pt;height:12.35pt;z-index:251980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" filled="f" stroked="f" strokeweight=".25pt">
                <v:textbox inset="1pt,1pt,1pt,1pt">
                  <w:txbxContent>
                    <w:p w:rsidR="00DF7AD5" w:rsidRPr="00375540" w:rsidRDefault="00DF7AD5" w:rsidP="00DF7AD5">
                      <w:pPr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Карпов М.О.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379AB7BA" wp14:editId="45871D08">
                <wp:simplePos x="0" y="0"/>
                <wp:positionH relativeFrom="column">
                  <wp:posOffset>1637030</wp:posOffset>
                </wp:positionH>
                <wp:positionV relativeFrom="paragraph">
                  <wp:posOffset>810705</wp:posOffset>
                </wp:positionV>
                <wp:extent cx="577215" cy="149860"/>
                <wp:effectExtent l="0" t="0" r="0" b="2540"/>
                <wp:wrapNone/>
                <wp:docPr id="126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7215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F7AD5" w:rsidRPr="00375540" w:rsidRDefault="00DF7AD5" w:rsidP="00DF7AD5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31.10.19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714" style="position:absolute;margin-left:128.9pt;margin-top:63.85pt;width:45.45pt;height:11.8pt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" filled="f" stroked="f" strokeweight=".25pt">
                <v:textbox inset="1pt,1pt,1pt,1pt">
                  <w:txbxContent>
                    <w:p w:rsidR="00DF7AD5" w:rsidRPr="00375540" w:rsidRDefault="00DF7AD5" w:rsidP="00DF7AD5">
                      <w:pPr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31.10.19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6B719A2A" wp14:editId="00342A6F">
                <wp:simplePos x="0" y="0"/>
                <wp:positionH relativeFrom="column">
                  <wp:posOffset>-19050</wp:posOffset>
                </wp:positionH>
                <wp:positionV relativeFrom="paragraph">
                  <wp:posOffset>625665</wp:posOffset>
                </wp:positionV>
                <wp:extent cx="329565" cy="156845"/>
                <wp:effectExtent l="0" t="0" r="0" b="0"/>
                <wp:wrapNone/>
                <wp:docPr id="127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F7AD5" w:rsidRPr="00375540" w:rsidRDefault="00DF7AD5" w:rsidP="00DF7AD5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Вып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715" style="position:absolute;margin-left:-1.5pt;margin-top:49.25pt;width:25.95pt;height:12.35pt;z-index:25197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" filled="f" stroked="f" strokeweight=".25pt">
                <v:textbox inset="1pt,1pt,1pt,1pt">
                  <w:txbxContent>
                    <w:p w:rsidR="00DF7AD5" w:rsidRPr="00375540" w:rsidRDefault="00DF7AD5" w:rsidP="00DF7AD5">
                      <w:pPr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proofErr w:type="spellStart"/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Вып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4C298E">
        <w:rPr>
          <w:rFonts w:asciiTheme="minorHAnsi" w:hAnsiTheme="minorHAnsi"/>
          <w:i w:val="0"/>
          <w:noProof/>
          <w:lang w:val="ru-RU"/>
        </w:rPr>
        <mc:AlternateContent>
          <mc:Choice Requires="wpg">
            <w:drawing>
              <wp:anchor distT="0" distB="0" distL="114300" distR="114300" simplePos="0" relativeHeight="251976704" behindDoc="0" locked="1" layoutInCell="0" allowOverlap="1" wp14:anchorId="6C4C8A76" wp14:editId="4F68BC2A">
                <wp:simplePos x="0" y="0"/>
                <wp:positionH relativeFrom="page">
                  <wp:posOffset>723900</wp:posOffset>
                </wp:positionH>
                <wp:positionV relativeFrom="page">
                  <wp:posOffset>247650</wp:posOffset>
                </wp:positionV>
                <wp:extent cx="6588760" cy="10189210"/>
                <wp:effectExtent l="0" t="0" r="21590" b="21590"/>
                <wp:wrapNone/>
                <wp:docPr id="128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129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Line 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1" name="Line 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2" name="Line 6"/>
                        <wps:cNvCnPr/>
                        <wps:spPr bwMode="auto">
                          <a:xfrm>
                            <a:off x="2012" y="18941"/>
                            <a:ext cx="0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3" name="Line 7"/>
                        <wps:cNvCnPr/>
                        <wps:spPr bwMode="auto">
                          <a:xfrm>
                            <a:off x="4896" y="18977"/>
                            <a:ext cx="0" cy="102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4" name="Line 8"/>
                        <wps:cNvCnPr/>
                        <wps:spPr bwMode="auto">
                          <a:xfrm>
                            <a:off x="6014" y="18958"/>
                            <a:ext cx="29" cy="104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5" name="Line 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6" name="Line 1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7" name="Line 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8" name="Line 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9" name="Line 1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0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79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AD5" w:rsidRPr="00375540" w:rsidRDefault="00DF7AD5" w:rsidP="00DF7AD5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  <w:t>№</w:t>
                              </w: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1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9" y="19338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AD5" w:rsidRPr="00375540" w:rsidRDefault="00DF7AD5" w:rsidP="00DF7AD5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2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79"/>
                            <a:ext cx="23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AD5" w:rsidRPr="00375540" w:rsidRDefault="00DF7AD5" w:rsidP="00DF7AD5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  <w:t>Ф.И.О.</w:t>
                              </w: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3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896" y="19660"/>
                            <a:ext cx="1263" cy="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AD5" w:rsidRPr="00375540" w:rsidRDefault="00DF7AD5" w:rsidP="00DF7AD5">
                              <w:pPr>
                                <w:pStyle w:val="ab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Под</w:t>
                              </w:r>
                              <w:proofErr w:type="spellEnd"/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  <w:t>п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4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043" y="19698"/>
                            <a:ext cx="1561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AD5" w:rsidRPr="00375540" w:rsidRDefault="00DF7AD5" w:rsidP="00DF7AD5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6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AD5" w:rsidRPr="00375540" w:rsidRDefault="00DF7AD5" w:rsidP="00DF7AD5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7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AD5" w:rsidRPr="007B298C" w:rsidRDefault="00DF7AD5" w:rsidP="00DF7AD5">
                              <w:pPr>
                                <w:pStyle w:val="ab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26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8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AD5" w:rsidRPr="00375540" w:rsidRDefault="00DF7AD5" w:rsidP="00DF7AD5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  <w:t>ЛР по «Численным методам</w:t>
                              </w:r>
                              <w:proofErr w:type="gramStart"/>
                              <w:r w:rsidRPr="00375540"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  <w:t>»-</w:t>
                              </w:r>
                              <w:proofErr w:type="gramEnd"/>
                              <w:r w:rsidRPr="00375540"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  <w:t>НГТУ-(17-ПМ)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716" style="position:absolute;margin-left:57pt;margin-top:19.5pt;width:518.8pt;height:802.3pt;z-index:2519767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" o:allowincell="f">
                <v:rect id="Rectangle 3" o:spid="_x0000_s171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8Y86MEA&#10;AADcAAAADwAAAGRycy9kb3ducmV2LnhtbERPzYrCMBC+C/sOYQRvmupBttUodUHYk6y1DzA0Y1ts&#10;JrWJbden3wgL3ubj+53tfjSN6KlztWUFy0UEgriwuuZSQX45zj9BOI+ssbFMCn7JwX73Mdliou3A&#10;Z+ozX4oQwi5BBZX3bSKlKyoy6Ba2JQ7c1XYGfYBdKXWHQwg3jVxF0VoarDk0VNjSV0XFLXsYBTc/&#10;9qe0zJ7HOD/Exc8hHR73VKnZdEw3IDyN/i3+d3/rMH8Vw+uZcIHc/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PGPOjBAAAA3AAAAA8AAAAAAAAAAAAAAAAAmAIAAGRycy9kb3du&#10;cmV2LnhtbFBLBQYAAAAABAAEAPUAAACGAwAAAAA=&#10;" filled="f" strokeweight="2pt"/>
                <v:line id="Line 4" o:spid="_x0000_s171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h/uacIAAADcAAAADwAAAGRycy9kb3ducmV2LnhtbESPQYvCQAyF74L/YYiwN53qsiLVUUSo&#10;eFu2evEWO7EtdjKlM2r99+aw4C3hvbz3ZbXpXaMe1IXas4HpJAFFXHhbc2ngdMzGC1AhIltsPJOB&#10;FwXYrIeDFabWP/mPHnkslYRwSNFAFWObah2KihyGiW+JRbv6zmGUtSu17fAp4a7RsySZa4c1S0OF&#10;Le0qKm753Rm4nU8/2f53Z49NvrWXMovny9Ua8zXqt0tQkfr4Mf9fH6zgfwu+PCMT6P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h/uacIAAADcAAAADwAAAAAAAAAAAAAA&#10;AAChAgAAZHJzL2Rvd25yZXYueG1sUEsFBgAAAAAEAAQA+QAAAJADAAAAAA==&#10;" strokeweight="2pt"/>
                <v:line id="Line 5" o:spid="_x0000_s171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NL8r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ycj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FU0vyvgAAANwAAAAPAAAAAAAAAAAAAAAAAKEC&#10;AABkcnMvZG93bnJldi54bWxQSwUGAAAAAAQABAD5AAAAjAMAAAAA&#10;" strokeweight="2pt"/>
                <v:line id="Line 6" o:spid="_x0000_s1720" style="position:absolute;visibility:visible;mso-wrap-style:square" from="2012,18941" to="201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HVhb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ydj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1gdWFvgAAANwAAAAPAAAAAAAAAAAAAAAAAKEC&#10;AABkcnMvZG93bnJldi54bWxQSwUGAAAAAAQABAD5AAAAjAMAAAAA&#10;" strokeweight="2pt"/>
                <v:line id="Line 7" o:spid="_x0000_s1721" style="position:absolute;visibility:visible;mso-wrap-style:square" from="4896,18977" to="4896,20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s1wHr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y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azXAevgAAANwAAAAPAAAAAAAAAAAAAAAAAKEC&#10;AABkcnMvZG93bnJldi54bWxQSwUGAAAAAAQABAD5AAAAjAMAAAAA&#10;" strokeweight="2pt"/>
                <v:line id="Line 8" o:spid="_x0000_s1722" style="position:absolute;visibility:visible;mso-wrap-style:square" from="6014,18958" to="6043,20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SToasEAAADcAAAADwAAAGRycy9kb3ducmV2LnhtbERPS4vCMBC+C/sfwix403TXVaQ2iggV&#10;b7KtF29jM31gMylN1PrvzcKCt/n4npNsBtOKO/WusazgaxqBIC6sbrhScMrTyRKE88gaW8uk4EkO&#10;NuuPUYKxtg/+pXvmKxFC2MWooPa+i6V0RU0G3dR2xIErbW/QB9hXUvf4COGmld9RtJAGGw4NNXa0&#10;q6m4Zjej4Ho+zdP9cafzNtvqS5X686XUSo0/h+0KhKfBv8X/7oMO82c/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VJOhqwQAAANwAAAAPAAAAAAAAAAAAAAAA&#10;AKECAABkcnMvZG93bnJldi54bWxQSwUGAAAAAAQABAD5AAAAjwMAAAAA&#10;" strokeweight="2pt"/>
                <v:line id="Line 9" o:spid="_x0000_s172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hN8b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yd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6aE3xvgAAANwAAAAPAAAAAAAAAAAAAAAAAKEC&#10;AABkcnMvZG93bnJldi54bWxQSwUGAAAAAAQABAD5AAAAjAMAAAAA&#10;" strokeweight="2pt"/>
                <v:line id="Line 10" o:spid="_x0000_s172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rThr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ycz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KutOGvgAAANwAAAAPAAAAAAAAAAAAAAAAAKEC&#10;AABkcnMvZG93bnJldi54bWxQSwUGAAAAAAQABAD5AAAAjAMAAAAA&#10;" strokeweight="2pt"/>
                <v:line id="Line 11" o:spid="_x0000_s172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X0rsIAAADcAAAADwAAAGRycy9kb3ducmV2LnhtbERPzWoCMRC+F3yHMAVvmrVCa1ejSFWo&#10;eBC1DzBuxs3WzWRJom779KYg9DYf3+9MZq2txZV8qBwrGPQzEMSF0xWXCr4Oq94IRIjIGmvHpOCH&#10;AsymnacJ5trdeEfXfSxFCuGQowITY5NLGQpDFkPfNcSJOzlvMSboS6k93lK4reVLlr1KixWnBoMN&#10;fRgqzvuLVbD2x8158FsaeeS1X9bbxXuw30p1n9v5GESkNv6LH+5PneYP3+DvmXSBn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UX0rsIAAADcAAAADwAAAAAAAAAAAAAA&#10;AAChAgAAZHJzL2Rvd25yZXYueG1sUEsFBgAAAAAEAAQA+QAAAJADAAAAAA==&#10;" strokeweight="1pt"/>
                <v:line id="Line 12" o:spid="_x0000_s172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nib8IAAADcAAAADwAAAGRycy9kb3ducmV2LnhtbESPQYvCQAyF74L/YYiwN53qsiLVUUSo&#10;eFu2evEWO7EtdjKlM2r99+aw4C3hvbz3ZbXpXaMe1IXas4HpJAFFXHhbc2ngdMzGC1AhIltsPJOB&#10;FwXYrIeDFabWP/mPHnkslYRwSNFAFWObah2KihyGiW+JRbv6zmGUtSu17fAp4a7RsySZa4c1S0OF&#10;Le0qKm753Rm4nU8/2f53Z49NvrWXMovny9Ua8zXqt0tQkfr4Mf9fH6zgfwutPCMT6P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Gnib8IAAADcAAAADwAAAAAAAAAAAAAA&#10;AAChAgAAZHJzL2Rvd25yZXYueG1sUEsFBgAAAAAEAAQA+QAAAJADAAAAAA==&#10;" strokeweight="2pt"/>
                <v:line id="Line 13" o:spid="_x0000_s172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5bFR8IAAADcAAAADwAAAGRycy9kb3ducmV2LnhtbERP22oCMRB9L/gPYQTfalaFoqtRxAtU&#10;+lCqfsC4GTerm8mSRN3265uC0Lc5nOvMFq2txZ18qBwrGPQzEMSF0xWXCo6H7esYRIjIGmvHpOCb&#10;AizmnZcZ5to9+Ivu+1iKFMIhRwUmxiaXMhSGLIa+a4gTd3beYkzQl1J7fKRwW8thlr1JixWnBoMN&#10;rQwV1/3NKtj508d18FMaeeKd39Sf60mwF6V63XY5BRGpjf/ip/tdp/mjCfw9ky6Q8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5bFR8IAAADcAAAADwAAAAAAAAAAAAAA&#10;AAChAgAAZHJzL2Rvd25yZXYueG1sUEsFBgAAAAAEAAQA+QAAAJADAAAAAA==&#10;" strokeweight="1pt"/>
                <v:rect id="Rectangle 14" o:spid="_x0000_s1728" style="position:absolute;left:54;top:19679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6QK8MA&#10;AADcAAAADwAAAGRycy9kb3ducmV2LnhtbESPQWvDMAyF74X+B6PCbo2zUUqb1g1hENh12QY9ilhN&#10;0sVyZntt9u+nw2A3iff03qdjObtR3SjEwbOBxywHRdx6O3Bn4P2tXu9AxYRscfRMBn4oQnlaLo5Y&#10;WH/nV7o1qVMSwrFAA31KU6F1bHtyGDM/EYt28cFhkjV02ga8S7gb9VOeb7XDgaWhx4mee2o/m29n&#10;oKqu88dXs8c66l0etnZju+pszMNqrg6gEs3p3/x3/WIFfyP48oxMoE+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i6QK8MAAADcAAAADwAAAAAAAAAAAAAAAACYAgAAZHJzL2Rv&#10;d25yZXYueG1sUEsFBgAAAAAEAAQA9QAAAIgDAAAAAA==&#10;" filled="f" stroked="f" strokeweight=".25pt">
                  <v:textbox inset="1pt,1pt,1pt,1pt">
                    <w:txbxContent>
                      <w:p w:rsidR="00DF7AD5" w:rsidRPr="00375540" w:rsidRDefault="00DF7AD5" w:rsidP="00DF7AD5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  <w:t>№</w:t>
                        </w: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_x0000_s1729" style="position:absolute;left:29;top:19338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I1sL8A&#10;AADcAAAADwAAAGRycy9kb3ducmV2LnhtbERPTYvCMBC9C/6HMAt707Qi4naNUoSC160KHodmtu1u&#10;M6lJ1PrvjSB4m8f7nNVmMJ24kvOtZQXpNAFBXFndcq3gsC8mSxA+IGvsLJOCO3nYrMejFWba3viH&#10;rmWoRQxhn6GCJoQ+k9JXDRn0U9sTR+7XOoMhQldL7fAWw00nZ0mykAZbjg0N9rRtqPovL0ZBnv8N&#10;x3P5hYWXy8Qt9FzX+Umpz48h/wYRaAhv8cu903H+PIXnM/ECuX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dYjWwvwAAANwAAAAPAAAAAAAAAAAAAAAAAJgCAABkcnMvZG93bnJl&#10;di54bWxQSwUGAAAAAAQABAD1AAAAhAMAAAAA&#10;" filled="f" stroked="f" strokeweight=".25pt">
                  <v:textbox inset="1pt,1pt,1pt,1pt">
                    <w:txbxContent>
                      <w:p w:rsidR="00DF7AD5" w:rsidRPr="00375540" w:rsidRDefault="00DF7AD5" w:rsidP="00DF7AD5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2</w:t>
                        </w:r>
                      </w:p>
                    </w:txbxContent>
                  </v:textbox>
                </v:rect>
                <v:rect id="Rectangle 16" o:spid="_x0000_s1730" style="position:absolute;left:2267;top:19679;width:23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Crx74A&#10;AADcAAAADwAAAGRycy9kb3ducmV2LnhtbERPTYvCMBC9L/gfwgje1lQR0WqUIghe7Sp4HJqxrTaT&#10;mkSt/94sCN7m8T5nue5MIx7kfG1ZwWiYgCAurK65VHD42/7OQPiArLGxTApe5GG96v0sMdX2yXt6&#10;5KEUMYR9igqqENpUSl9UZNAPbUscubN1BkOErpTa4TOGm0aOk2QqDdYcGypsaVNRcc3vRkGWXbrj&#10;LZ/j1stZ4qZ6osvspNSg32ULEIG68BV/3Dsd50/G8P9MvECu3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2wq8e+AAAA3AAAAA8AAAAAAAAAAAAAAAAAmAIAAGRycy9kb3ducmV2&#10;LnhtbFBLBQYAAAAABAAEAPUAAACDAwAAAAA=&#10;" filled="f" stroked="f" strokeweight=".25pt">
                  <v:textbox inset="1pt,1pt,1pt,1pt">
                    <w:txbxContent>
                      <w:p w:rsidR="00DF7AD5" w:rsidRPr="00375540" w:rsidRDefault="00DF7AD5" w:rsidP="00DF7AD5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  <w:t>Ф.И.О.</w:t>
                        </w: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7" o:spid="_x0000_s1731" style="position:absolute;left:4896;top:19660;width:1263;height:3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wOXMEA&#10;AADcAAAADwAAAGRycy9kb3ducmV2LnhtbERPTWvCQBC9C/6HZQq96aZtEBtdJRQCvZoq9DhkxySa&#10;nY272yT++26h4G0e73O2+8l0YiDnW8sKXpYJCOLK6pZrBcevYrEG4QOyxs4yKbiTh/1uPttipu3I&#10;BxrKUIsYwj5DBU0IfSalrxoy6Je2J47c2TqDIUJXS+1wjOGmk69JspIGW44NDfb00VB1LX+Mgjy/&#10;TKdb+Y6Fl+vErXSq6/xbqeenKd+ACDSFh/jf/anj/PQN/p6JF8j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L8DlzBAAAA3AAAAA8AAAAAAAAAAAAAAAAAmAIAAGRycy9kb3du&#10;cmV2LnhtbFBLBQYAAAAABAAEAPUAAACGAwAAAAA=&#10;" filled="f" stroked="f" strokeweight=".25pt">
                  <v:textbox inset="1pt,1pt,1pt,1pt">
                    <w:txbxContent>
                      <w:p w:rsidR="00DF7AD5" w:rsidRPr="00375540" w:rsidRDefault="00DF7AD5" w:rsidP="00DF7AD5">
                        <w:pPr>
                          <w:pStyle w:val="ab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Под</w:t>
                        </w:r>
                        <w:proofErr w:type="spellEnd"/>
                        <w:r w:rsidRPr="00375540"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  <w:t>п</w:t>
                        </w: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18" o:spid="_x0000_s1732" style="position:absolute;left:6043;top:19698;width:1561;height: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WWKL8A&#10;AADcAAAADwAAAGRycy9kb3ducmV2LnhtbERPTYvCMBC9C/6HMII3m7oU0WqUsiB4te6Cx6EZ22oz&#10;qUnU7r/fCAt7m8f7nM1uMJ14kvOtZQXzJAVBXFndcq3g67SfLUH4gKyxs0wKfsjDbjsebTDX9sVH&#10;epahFjGEfY4KmhD6XEpfNWTQJ7YnjtzFOoMhQldL7fAVw00nP9J0IQ22HBsa7OmzoepWPoyCorgO&#10;3/dyhXsvl6lb6EzXxVmp6WQo1iACDeFf/Oc+6Dg/y+D9TLxAbn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FZYovwAAANwAAAAPAAAAAAAAAAAAAAAAAJgCAABkcnMvZG93bnJl&#10;di54bWxQSwUGAAAAAAQABAD1AAAAhAMAAAAA&#10;" filled="f" stroked="f" strokeweight=".25pt">
                  <v:textbox inset="1pt,1pt,1pt,1pt">
                    <w:txbxContent>
                      <w:p w:rsidR="00DF7AD5" w:rsidRPr="00375540" w:rsidRDefault="00DF7AD5" w:rsidP="00DF7AD5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73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7xpL8A&#10;AADcAAAADwAAAGRycy9kb3ducmV2LnhtbERPTYvCMBC9C/6HMMLebLqyFO0apQiCV6uCx6EZ2+42&#10;k5pErf/eCAt7m8f7nOV6MJ24k/OtZQWfSQqCuLK65VrB8bCdzkH4gKyxs0wKnuRhvRqPlphr++A9&#10;3ctQixjCPkcFTQh9LqWvGjLoE9sTR+5incEQoauldviI4aaTszTNpMGWY0ODPW0aqn7Lm1FQFD/D&#10;6VoucOvlPHWZ/tJ1cVbqYzIU3yACDeFf/Ofe6Tg/y+D9TLxAr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ZPvGkvwAAANwAAAAPAAAAAAAAAAAAAAAAAJgCAABkcnMvZG93bnJl&#10;di54bWxQSwUGAAAAAAQABAD1AAAAhAMAAAAA&#10;" filled="f" stroked="f" strokeweight=".25pt">
                  <v:textbox inset="1pt,1pt,1pt,1pt">
                    <w:txbxContent>
                      <w:p w:rsidR="00DF7AD5" w:rsidRPr="00375540" w:rsidRDefault="00DF7AD5" w:rsidP="00DF7AD5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" o:spid="_x0000_s173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JUP78A&#10;AADcAAAADwAAAGRycy9kb3ducmV2LnhtbERPTYvCMBC9L/gfwgje1lSRrts1ShEEr9YVPA7NbNu1&#10;mdQkav33RhC8zeN9zmLVm1ZcyfnGsoLJOAFBXFrdcKXgd7/5nIPwAVlja5kU3MnDajn4WGCm7Y13&#10;dC1CJWII+wwV1CF0mZS+rMmgH9uOOHJ/1hkMEbpKaoe3GG5aOU2SVBpsODbU2NG6pvJUXIyCPP/v&#10;D+fiGzdezhOX6pmu8qNSo2Gf/4AI1Ie3+OXe6jg//YLnM/ECuX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2clQ/vwAAANwAAAAPAAAAAAAAAAAAAAAAAJgCAABkcnMvZG93bnJl&#10;di54bWxQSwUGAAAAAAQABAD1AAAAhAMAAAAA&#10;" filled="f" stroked="f" strokeweight=".25pt">
                  <v:textbox inset="1pt,1pt,1pt,1pt">
                    <w:txbxContent>
                      <w:p w:rsidR="00DF7AD5" w:rsidRPr="007B298C" w:rsidRDefault="00DF7AD5" w:rsidP="00DF7AD5">
                        <w:pPr>
                          <w:pStyle w:val="ab"/>
                          <w:jc w:val="center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26</w:t>
                        </w:r>
                      </w:p>
                    </w:txbxContent>
                  </v:textbox>
                </v:rect>
                <v:rect id="Rectangle 21" o:spid="_x0000_s173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3ATcIA&#10;AADcAAAADwAAAGRycy9kb3ducmV2LnhtbESPQWvCQBCF7wX/wzJCb3VjkaDRVUJB6NW0BY9Ddkyi&#10;2dm4u9X03zsHobcZ3pv3vtnsRterG4XYeTYwn2WgiGtvO24MfH/t35agYkK22HsmA38UYbedvGyw&#10;sP7OB7pVqVESwrFAA21KQ6F1rFtyGGd+IBbt5IPDJGtotA14l3DX6/csy7XDjqWhxYE+Wqov1a8z&#10;UJbn8edarXAf9TILuV3Ypjwa8zodyzWoRGP6Nz+vP63g50Irz8gEev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7cBNwgAAANwAAAAPAAAAAAAAAAAAAAAAAJgCAABkcnMvZG93&#10;bnJldi54bWxQSwUGAAAAAAQABAD1AAAAhwMAAAAA&#10;" filled="f" stroked="f" strokeweight=".25pt">
                  <v:textbox inset="1pt,1pt,1pt,1pt">
                    <w:txbxContent>
                      <w:p w:rsidR="00DF7AD5" w:rsidRPr="00375540" w:rsidRDefault="00DF7AD5" w:rsidP="00DF7AD5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  <w:t>ЛР по «Численным методам</w:t>
                        </w:r>
                        <w:proofErr w:type="gramStart"/>
                        <w:r w:rsidRPr="00375540"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  <w:t>»-</w:t>
                        </w:r>
                        <w:proofErr w:type="gramEnd"/>
                        <w:r w:rsidRPr="00375540"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  <w:t>НГТУ-(17-ПМ)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4C298E">
        <w:rPr>
          <w:rFonts w:asciiTheme="minorHAnsi" w:hAnsiTheme="minorHAnsi"/>
          <w:i w:val="0"/>
          <w:noProof/>
          <w:lang w:val="ru-RU"/>
        </w:rPr>
        <mc:AlternateContent>
          <mc:Choice Requires="wps">
            <w:drawing>
              <wp:anchor distT="0" distB="0" distL="114300" distR="114300" simplePos="0" relativeHeight="251977728" behindDoc="0" locked="1" layoutInCell="0" allowOverlap="1" wp14:anchorId="000783AF" wp14:editId="3B537DAF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0" t="0" r="0" b="0"/>
                <wp:wrapNone/>
                <wp:docPr id="16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760" cy="1018921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6" style="position:absolute;margin-left:56.7pt;margin-top:19.85pt;width:518.8pt;height:802.3pt;z-index:25197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" o:allowincell="f" filled="f" strokeweight="2pt">
                <w10:wrap anchorx="page" anchory="page"/>
                <w10:anchorlock/>
              </v:rect>
            </w:pict>
          </mc:Fallback>
        </mc:AlternateConten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675"/>
        <w:gridCol w:w="1701"/>
        <w:gridCol w:w="1701"/>
        <w:gridCol w:w="2127"/>
        <w:gridCol w:w="3367"/>
      </w:tblGrid>
      <w:tr w:rsidR="00DF7AD5" w:rsidTr="00DF7AD5">
        <w:tc>
          <w:tcPr>
            <w:tcW w:w="9571" w:type="dxa"/>
            <w:gridSpan w:val="5"/>
          </w:tcPr>
          <w:p w:rsidR="00DF7AD5" w:rsidRPr="00331CDA" w:rsidRDefault="00DF7AD5" w:rsidP="00331CDA">
            <w:pPr>
              <w:pStyle w:val="1"/>
              <w:numPr>
                <w:ilvl w:val="0"/>
                <w:numId w:val="1"/>
              </w:numPr>
              <w:jc w:val="left"/>
              <w:rPr>
                <w:rFonts w:asciiTheme="minorHAnsi" w:eastAsia="Noto Sans CJK SC Regular" w:hAnsiTheme="minorHAnsi"/>
                <w:lang w:val="ru-RU" w:eastAsia="zh-CN" w:bidi="hi-IN"/>
              </w:rPr>
            </w:pPr>
            <w:bookmarkStart w:id="12" w:name="_Toc25674699"/>
            <w:r w:rsidRPr="00331CDA">
              <w:rPr>
                <w:rFonts w:asciiTheme="minorHAnsi" w:eastAsia="Noto Sans CJK SC Regular" w:hAnsiTheme="minorHAnsi"/>
                <w:lang w:val="ru-RU" w:eastAsia="zh-CN" w:bidi="hi-IN"/>
              </w:rPr>
              <w:lastRenderedPageBreak/>
              <w:t>Таблица результатов</w:t>
            </w:r>
            <w:bookmarkEnd w:id="12"/>
          </w:p>
        </w:tc>
      </w:tr>
      <w:tr w:rsidR="00DF7AD5" w:rsidTr="00331CDA">
        <w:trPr>
          <w:trHeight w:val="778"/>
        </w:trPr>
        <w:tc>
          <w:tcPr>
            <w:tcW w:w="675" w:type="dxa"/>
            <w:vAlign w:val="center"/>
          </w:tcPr>
          <w:p w:rsidR="00DF7AD5" w:rsidRDefault="00DF7AD5" w:rsidP="00DF7AD5">
            <w:pPr>
              <w:jc w:val="center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</w:p>
        </w:tc>
        <w:tc>
          <w:tcPr>
            <w:tcW w:w="1701" w:type="dxa"/>
            <w:vAlign w:val="center"/>
          </w:tcPr>
          <w:p w:rsidR="00DF7AD5" w:rsidRDefault="00DF7AD5" w:rsidP="00DF7AD5">
            <w:pPr>
              <w:jc w:val="center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C++</w:t>
            </w:r>
          </w:p>
        </w:tc>
        <w:tc>
          <w:tcPr>
            <w:tcW w:w="1701" w:type="dxa"/>
            <w:vAlign w:val="center"/>
          </w:tcPr>
          <w:p w:rsidR="00DF7AD5" w:rsidRDefault="00DF7AD5" w:rsidP="00DF7AD5">
            <w:pPr>
              <w:jc w:val="center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FORTRAN</w:t>
            </w:r>
          </w:p>
        </w:tc>
        <w:tc>
          <w:tcPr>
            <w:tcW w:w="2127" w:type="dxa"/>
            <w:vAlign w:val="center"/>
          </w:tcPr>
          <w:p w:rsidR="00DF7AD5" w:rsidRDefault="00DF7AD5" w:rsidP="00DF7AD5">
            <w:pPr>
              <w:jc w:val="center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proofErr w:type="spellStart"/>
            <w:r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Matlab</w:t>
            </w:r>
            <w:proofErr w:type="spellEnd"/>
          </w:p>
        </w:tc>
        <w:tc>
          <w:tcPr>
            <w:tcW w:w="3367" w:type="dxa"/>
            <w:vAlign w:val="center"/>
          </w:tcPr>
          <w:p w:rsidR="00DF7AD5" w:rsidRDefault="00DF7AD5" w:rsidP="00DF7AD5">
            <w:pPr>
              <w:jc w:val="center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Python</w:t>
            </w:r>
          </w:p>
        </w:tc>
      </w:tr>
      <w:tr w:rsidR="00DF7AD5" w:rsidTr="00331CDA">
        <w:trPr>
          <w:trHeight w:val="702"/>
        </w:trPr>
        <w:tc>
          <w:tcPr>
            <w:tcW w:w="675" w:type="dxa"/>
            <w:vAlign w:val="center"/>
          </w:tcPr>
          <w:p w:rsidR="00DF7AD5" w:rsidRPr="00DF7AD5" w:rsidRDefault="00DF7AD5" w:rsidP="00DF7AD5">
            <w:pPr>
              <w:jc w:val="center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X1</w:t>
            </w:r>
          </w:p>
        </w:tc>
        <w:tc>
          <w:tcPr>
            <w:tcW w:w="1701" w:type="dxa"/>
            <w:vAlign w:val="center"/>
          </w:tcPr>
          <w:p w:rsidR="00DF7AD5" w:rsidRDefault="00331CDA" w:rsidP="00DF7AD5">
            <w:pPr>
              <w:jc w:val="center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2.24892</w:t>
            </w:r>
          </w:p>
        </w:tc>
        <w:tc>
          <w:tcPr>
            <w:tcW w:w="1701" w:type="dxa"/>
            <w:vAlign w:val="center"/>
          </w:tcPr>
          <w:p w:rsidR="00DF7AD5" w:rsidRDefault="00331CDA" w:rsidP="00DF7AD5">
            <w:pPr>
              <w:jc w:val="center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2.2489</w:t>
            </w:r>
          </w:p>
        </w:tc>
        <w:tc>
          <w:tcPr>
            <w:tcW w:w="2127" w:type="dxa"/>
            <w:vAlign w:val="center"/>
          </w:tcPr>
          <w:p w:rsidR="00DF7AD5" w:rsidRDefault="00331CDA" w:rsidP="00DF7AD5">
            <w:pPr>
              <w:jc w:val="center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2.248919</w:t>
            </w:r>
          </w:p>
        </w:tc>
        <w:tc>
          <w:tcPr>
            <w:tcW w:w="3367" w:type="dxa"/>
            <w:vAlign w:val="center"/>
          </w:tcPr>
          <w:p w:rsidR="00DF7AD5" w:rsidRDefault="00331CDA" w:rsidP="00DF7AD5">
            <w:pPr>
              <w:jc w:val="center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2.248918667905002</w:t>
            </w:r>
          </w:p>
        </w:tc>
      </w:tr>
      <w:tr w:rsidR="00DF7AD5" w:rsidTr="00331CDA">
        <w:trPr>
          <w:trHeight w:val="684"/>
        </w:trPr>
        <w:tc>
          <w:tcPr>
            <w:tcW w:w="675" w:type="dxa"/>
            <w:vAlign w:val="center"/>
          </w:tcPr>
          <w:p w:rsidR="00DF7AD5" w:rsidRDefault="00DF7AD5" w:rsidP="00DF7AD5">
            <w:pPr>
              <w:jc w:val="center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X2</w:t>
            </w:r>
          </w:p>
        </w:tc>
        <w:tc>
          <w:tcPr>
            <w:tcW w:w="1701" w:type="dxa"/>
            <w:vAlign w:val="center"/>
          </w:tcPr>
          <w:p w:rsidR="00DF7AD5" w:rsidRDefault="00331CDA" w:rsidP="00DF7AD5">
            <w:pPr>
              <w:jc w:val="center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-1.26773</w:t>
            </w:r>
          </w:p>
        </w:tc>
        <w:tc>
          <w:tcPr>
            <w:tcW w:w="1701" w:type="dxa"/>
            <w:vAlign w:val="center"/>
          </w:tcPr>
          <w:p w:rsidR="00DF7AD5" w:rsidRDefault="00331CDA" w:rsidP="00DF7AD5">
            <w:pPr>
              <w:jc w:val="center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-1.2677</w:t>
            </w:r>
          </w:p>
        </w:tc>
        <w:tc>
          <w:tcPr>
            <w:tcW w:w="2127" w:type="dxa"/>
            <w:vAlign w:val="center"/>
          </w:tcPr>
          <w:p w:rsidR="00DF7AD5" w:rsidRDefault="00331CDA" w:rsidP="00DF7AD5">
            <w:pPr>
              <w:jc w:val="center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-1.267726</w:t>
            </w:r>
          </w:p>
        </w:tc>
        <w:tc>
          <w:tcPr>
            <w:tcW w:w="3367" w:type="dxa"/>
            <w:vAlign w:val="center"/>
          </w:tcPr>
          <w:p w:rsidR="00DF7AD5" w:rsidRDefault="00331CDA" w:rsidP="00DF7AD5">
            <w:pPr>
              <w:jc w:val="center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-1.2677258856308875</w:t>
            </w:r>
          </w:p>
        </w:tc>
      </w:tr>
      <w:tr w:rsidR="00DF7AD5" w:rsidTr="00331CDA">
        <w:trPr>
          <w:trHeight w:val="708"/>
        </w:trPr>
        <w:tc>
          <w:tcPr>
            <w:tcW w:w="675" w:type="dxa"/>
            <w:vAlign w:val="center"/>
          </w:tcPr>
          <w:p w:rsidR="00DF7AD5" w:rsidRDefault="00DF7AD5" w:rsidP="00DF7AD5">
            <w:pPr>
              <w:jc w:val="center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X3</w:t>
            </w:r>
          </w:p>
        </w:tc>
        <w:tc>
          <w:tcPr>
            <w:tcW w:w="1701" w:type="dxa"/>
            <w:vAlign w:val="center"/>
          </w:tcPr>
          <w:p w:rsidR="00DF7AD5" w:rsidRDefault="00331CDA" w:rsidP="00DF7AD5">
            <w:pPr>
              <w:jc w:val="center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1.10225</w:t>
            </w:r>
          </w:p>
        </w:tc>
        <w:tc>
          <w:tcPr>
            <w:tcW w:w="1701" w:type="dxa"/>
            <w:vAlign w:val="center"/>
          </w:tcPr>
          <w:p w:rsidR="00DF7AD5" w:rsidRDefault="00331CDA" w:rsidP="00DF7AD5">
            <w:pPr>
              <w:jc w:val="center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1.1022</w:t>
            </w:r>
          </w:p>
        </w:tc>
        <w:tc>
          <w:tcPr>
            <w:tcW w:w="2127" w:type="dxa"/>
            <w:vAlign w:val="center"/>
          </w:tcPr>
          <w:p w:rsidR="00DF7AD5" w:rsidRDefault="00331CDA" w:rsidP="00DF7AD5">
            <w:pPr>
              <w:jc w:val="center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1.102249</w:t>
            </w:r>
          </w:p>
        </w:tc>
        <w:tc>
          <w:tcPr>
            <w:tcW w:w="3367" w:type="dxa"/>
            <w:vAlign w:val="center"/>
          </w:tcPr>
          <w:p w:rsidR="00DF7AD5" w:rsidRDefault="00331CDA" w:rsidP="00DF7AD5">
            <w:pPr>
              <w:jc w:val="center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1.1022489054000262</w:t>
            </w:r>
          </w:p>
        </w:tc>
      </w:tr>
    </w:tbl>
    <w:p w:rsidR="00DF7AD5" w:rsidRDefault="00940912">
      <w:pPr>
        <w:jc w:val="left"/>
        <w:rPr>
          <w:rFonts w:asciiTheme="minorHAnsi" w:eastAsia="Noto Sans CJK SC Regular" w:hAnsiTheme="minorHAnsi" w:cs="FreeSans"/>
          <w:i w:val="0"/>
          <w:color w:val="00000A"/>
          <w:kern w:val="3"/>
          <w:lang w:val="en-US" w:eastAsia="zh-CN" w:bidi="hi-IN"/>
        </w:rPr>
      </w:pPr>
      <w:r w:rsidRPr="004C298E">
        <w:rPr>
          <w:rFonts w:asciiTheme="minorHAnsi" w:hAnsiTheme="minorHAnsi"/>
          <w:i w:val="0"/>
          <w:noProof/>
          <w:lang w:val="ru-RU"/>
        </w:rPr>
        <mc:AlternateContent>
          <mc:Choice Requires="wpg">
            <w:drawing>
              <wp:anchor distT="0" distB="0" distL="114300" distR="114300" simplePos="0" relativeHeight="251950080" behindDoc="0" locked="1" layoutInCell="0" allowOverlap="1" wp14:anchorId="6113B5FE" wp14:editId="4C39C5B6">
                <wp:simplePos x="0" y="0"/>
                <wp:positionH relativeFrom="page">
                  <wp:posOffset>723900</wp:posOffset>
                </wp:positionH>
                <wp:positionV relativeFrom="page">
                  <wp:posOffset>247650</wp:posOffset>
                </wp:positionV>
                <wp:extent cx="6588760" cy="10189210"/>
                <wp:effectExtent l="0" t="0" r="21590" b="21590"/>
                <wp:wrapNone/>
                <wp:docPr id="102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102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5" name="Line 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26" name="Line 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27" name="Line 6"/>
                        <wps:cNvCnPr/>
                        <wps:spPr bwMode="auto">
                          <a:xfrm>
                            <a:off x="2012" y="18941"/>
                            <a:ext cx="0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28" name="Line 7"/>
                        <wps:cNvCnPr/>
                        <wps:spPr bwMode="auto">
                          <a:xfrm>
                            <a:off x="4896" y="18977"/>
                            <a:ext cx="0" cy="102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29" name="Line 8"/>
                        <wps:cNvCnPr/>
                        <wps:spPr bwMode="auto">
                          <a:xfrm>
                            <a:off x="6014" y="18958"/>
                            <a:ext cx="29" cy="104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30" name="Line 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31" name="Line 1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32" name="Line 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33" name="Line 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34" name="Line 1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35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79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AD5" w:rsidRPr="00375540" w:rsidRDefault="00DF7AD5" w:rsidP="00940912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  <w:t>№</w:t>
                              </w: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36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9" y="19338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AD5" w:rsidRPr="00375540" w:rsidRDefault="00DF7AD5" w:rsidP="00940912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37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79"/>
                            <a:ext cx="23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AD5" w:rsidRPr="00375540" w:rsidRDefault="00DF7AD5" w:rsidP="00940912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  <w:t>Ф.И.О.</w:t>
                              </w: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38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896" y="19660"/>
                            <a:ext cx="1263" cy="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AD5" w:rsidRPr="00375540" w:rsidRDefault="00DF7AD5" w:rsidP="00940912">
                              <w:pPr>
                                <w:pStyle w:val="ab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Под</w:t>
                              </w:r>
                              <w:proofErr w:type="spellEnd"/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  <w:t>п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39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043" y="19698"/>
                            <a:ext cx="1561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AD5" w:rsidRPr="00375540" w:rsidRDefault="00DF7AD5" w:rsidP="00940912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40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AD5" w:rsidRPr="00375540" w:rsidRDefault="00DF7AD5" w:rsidP="00940912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41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AD5" w:rsidRPr="007B298C" w:rsidRDefault="00DF7AD5" w:rsidP="00940912">
                              <w:pPr>
                                <w:pStyle w:val="ab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27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42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AD5" w:rsidRPr="00375540" w:rsidRDefault="00DF7AD5" w:rsidP="00940912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  <w:t>ЛР по «Численным методам</w:t>
                              </w:r>
                              <w:proofErr w:type="gramStart"/>
                              <w:r w:rsidRPr="00375540"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  <w:t>»-</w:t>
                              </w:r>
                              <w:proofErr w:type="gramEnd"/>
                              <w:r w:rsidRPr="00375540"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  <w:t>НГТУ-(17-ПМ)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736" style="position:absolute;margin-left:57pt;margin-top:19.5pt;width:518.8pt;height:802.3pt;z-index:25195008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" o:allowincell="f">
                <v:rect id="Rectangle 3" o:spid="_x0000_s173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qXMA8MA&#10;AADdAAAADwAAAGRycy9kb3ducmV2LnhtbERPS2rDMBDdB3IHMYHuErmmlNiNEuyCoauSujnAYE1t&#10;E2vkWvKnPX1UKGQ3j/edw2kxnZhocK1lBY+7CARxZXXLtYLLZ7Hdg3AeWWNnmRT8kIPTcb06YKrt&#10;zB80lb4WIYRdigoa7/tUSlc1ZNDtbE8cuC87GPQBDrXUA84h3HQyjqJnabDl0NBgT68NVddyNAqu&#10;fpnes7r8LZJLnlTnPJvH70yph82SvYDwtPi7+N/9psP8KH6Cv2/CCfJ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qXMA8MAAADdAAAADwAAAAAAAAAAAAAAAACYAgAAZHJzL2Rv&#10;d25yZXYueG1sUEsFBgAAAAAEAAQA9QAAAIgDAAAAAA==&#10;" filled="f" strokeweight="2pt"/>
                <v:line id="Line 4" o:spid="_x0000_s173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tvPML4AAADdAAAADwAAAGRycy9kb3ducmV2LnhtbERPvQrCMBDeBd8hnOCmqYIi1SgiVNzE&#10;6tLtbM622FxKE7W+vREEt/v4fm+16UwtntS6yrKCyTgCQZxbXXGh4HJORgsQziNrrC2Tgjc52Kz7&#10;vRXG2r74RM/UFyKEsItRQel9E0vp8pIMurFtiAN3s61BH2BbSN3iK4SbWk6jaC4NVhwaSmxoV1J+&#10;Tx9GwT27zJL9cafPdbrV1yLx2fWmlRoOuu0ShKfO/8U/90GH+dF0Bt9vwgly/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a288wvgAAAN0AAAAPAAAAAAAAAAAAAAAAAKEC&#10;AABkcnMvZG93bnJldi54bWxQSwUGAAAAAAQABAD5AAAAjAMAAAAA&#10;" strokeweight="2pt"/>
                <v:line id="Line 5" o:spid="_x0000_s173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lRR74AAADdAAAADwAAAGRycy9kb3ducmV2LnhtbERPvQrCMBDeBd8hnOCmqYIi1SgiVNzE&#10;6tLtbM622FxKE7W+vREEt/v4fm+16UwtntS6yrKCyTgCQZxbXXGh4HJORgsQziNrrC2Tgjc52Kz7&#10;vRXG2r74RM/UFyKEsItRQel9E0vp8pIMurFtiAN3s61BH2BbSN3iK4SbWk6jaC4NVhwaSmxoV1J+&#10;Tx9GwT27zJL9cafPdbrV1yLx2fWmlRoOuu0ShKfO/8U/90GH+dF0Dt9vwgly/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qCVFHvgAAAN0AAAAPAAAAAAAAAAAAAAAAAKEC&#10;AABkcnMvZG93bnJldi54bWxQSwUGAAAAAAQABAD5AAAAjAMAAAAA&#10;" strokeweight="2pt"/>
                <v:line id="Line 6" o:spid="_x0000_s1740" style="position:absolute;visibility:visible;mso-wrap-style:square" from="2012,18941" to="201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UX03L8AAADdAAAADwAAAGRycy9kb3ducmV2LnhtbERPSwrCMBDdC94hjOBOUwU/VKOIUHEn&#10;VjfuxmZsi82kNFHr7Y0guJvH+85y3ZpKPKlxpWUFo2EEgjizuuRcwfmUDOYgnEfWWFkmBW9ysF51&#10;O0uMtX3xkZ6pz0UIYRejgsL7OpbSZQUZdENbEwfuZhuDPsAml7rBVwg3lRxH0VQaLDk0FFjTtqDs&#10;nj6MgvvlPEl2h60+VelGX/PEX643rVS/124WIDy1/i/+ufc6zI/GM/h+E06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RUX03L8AAADdAAAADwAAAAAAAAAAAAAAAACh&#10;AgAAZHJzL2Rvd25yZXYueG1sUEsFBgAAAAAEAAQA+QAAAI0DAAAAAA==&#10;" strokeweight="2pt"/>
                <v:line id="Line 7" o:spid="_x0000_s1741" style="position:absolute;visibility:visible;mso-wrap-style:square" from="4896,18977" to="4896,20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pgrsIAAADdAAAADwAAAGRycy9kb3ducmV2LnhtbESPQYvCQAyF74L/YYjgTacKilRHEaHL&#10;3sTqxVvsxLbYyZTOqPXfm8PC3hLey3tfNrveNepFXag9G5hNE1DEhbc1lwYu52yyAhUissXGMxn4&#10;UIDddjjYYGr9m0/0ymOpJIRDigaqGNtU61BU5DBMfUss2t13DqOsXalth28Jd42eJ8lSO6xZGips&#10;6VBR8cifzsDjellkP8eDPTf53t7KLF5vd2vMeNTv16Ai9fHf/Hf9awU/mQuufCMj6O0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NpgrsIAAADdAAAADwAAAAAAAAAAAAAA&#10;AAChAgAAZHJzL2Rvd25yZXYueG1sUEsFBgAAAAAEAAQA+QAAAJADAAAAAA==&#10;" strokeweight="2pt"/>
                <v:line id="Line 8" o:spid="_x0000_s1742" style="position:absolute;visibility:visible;mso-wrap-style:square" from="6014,18958" to="6043,20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5bFNb4AAADdAAAADwAAAGRycy9kb3ducmV2LnhtbERPvQrCMBDeBd8hnOCmqYKi1SgiVNzE&#10;6uJ2NmdbbC6liVrf3giC2318v7dct6YST2pcaVnBaBiBIM6sLjlXcD4lgxkI55E1VpZJwZscrFfd&#10;zhJjbV98pGfqcxFC2MWooPC+jqV0WUEG3dDWxIG72cagD7DJpW7wFcJNJcdRNJUGSw4NBda0LSi7&#10;pw+j4H45T5LdYatPVbrR1zzxl+tNK9XvtZsFCE+t/4t/7r0O86PxHL7fhB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blsU1vgAAAN0AAAAPAAAAAAAAAAAAAAAAAKEC&#10;AABkcnMvZG93bnJldi54bWxQSwUGAAAAAAQABAD5AAAAjAMAAAAA&#10;" strokeweight="2pt"/>
                <v:line id="Line 9" o:spid="_x0000_s174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X6dcMAAADdAAAADwAAAGRycy9kb3ducmV2LnhtbESPQYvCQAyF74L/YYiwN53qsiLVUUSo&#10;eFu2evEWO7EtdjKlM2r99+aw4C3hvbz3ZbXpXaMe1IXas4HpJAFFXHhbc2ngdMzGC1AhIltsPJOB&#10;FwXYrIeDFabWP/mPHnkslYRwSNFAFWObah2KihyGiW+JRbv6zmGUtSu17fAp4a7RsySZa4c1S0OF&#10;Le0qKm753Rm4nU8/2f53Z49NvrWXMovny9Ua8zXqt0tQkfr4Mf9fH6zgJ9/CL9/ICHr9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91+nXDAAAA3QAAAA8AAAAAAAAAAAAA&#10;AAAAoQIAAGRycy9kb3ducmV2LnhtbFBLBQYAAAAABAAEAPkAAACRAwAAAAA=&#10;" strokeweight="2pt"/>
                <v:line id="Line 10" o:spid="_x0000_s174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lf7r4AAADdAAAADwAAAGRycy9kb3ducmV2LnhtbERPvQrCMBDeBd8hnOCmqYoi1SgiVNzE&#10;6uJ2NmdbbC6liVrf3giC2318v7dct6YST2pcaVnBaBiBIM6sLjlXcD4lgzkI55E1VpZJwZscrFfd&#10;zhJjbV98pGfqcxFC2MWooPC+jqV0WUEG3dDWxIG72cagD7DJpW7wFcJNJcdRNJMGSw4NBda0LSi7&#10;pw+j4H45T5PdYatPVbrR1zzxl+tNK9XvtZsFCE+t/4t/7r0O86PJCL7fhB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gOV/uvgAAAN0AAAAPAAAAAAAAAAAAAAAAAKEC&#10;AABkcnMvZG93bnJldi54bWxQSwUGAAAAAAQABAD5AAAAjAMAAAAA&#10;" strokeweight="2pt"/>
                <v:line id="Line 11" o:spid="_x0000_s174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i6nc8MAAADdAAAADwAAAGRycy9kb3ducmV2LnhtbERPzWoCMRC+C32HMAVvNauFoqvZpbQW&#10;lB5E2wcYN+Nm62ayJFG3Pr0pFLzNx/c7i7K3rTiTD41jBeNRBoK4crrhWsH318fTFESIyBpbx6Tg&#10;lwKUxcNggbl2F97SeRdrkUI45KjAxNjlUobKkMUwch1x4g7OW4wJ+lpqj5cUbls5ybIXabHh1GCw&#10;ozdD1XF3sgrWfv95HF9rI/e89st28z4L9kep4WP/OgcRqY938b97pdP87HkCf9+kE2Rx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oup3PDAAAA3QAAAA8AAAAAAAAAAAAA&#10;AAAAoQIAAGRycy9kb3ducmV2LnhtbFBLBQYAAAAABAAEAPkAAACRAwAAAAA=&#10;" strokeweight="1pt"/>
                <v:line id="Line 12" o:spid="_x0000_s174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6dkAr4AAADdAAAADwAAAGRycy9kb3ducmV2LnhtbERPvQrCMBDeBd8hnOCmqYoi1SgiVNzE&#10;6uJ2NmdbbC6liVrf3giC2318v7dct6YST2pcaVnBaBiBIM6sLjlXcD4lgzkI55E1VpZJwZscrFfd&#10;zhJjbV98pGfqcxFC2MWooPC+jqV0WUEG3dDWxIG72cagD7DJpW7wFcJNJcdRNJMGSw4NBda0LSi7&#10;pw+j4H45T5PdYatPVbrR1zzxl+tNK9XvtZsFCE+t/4t/7r0O86PJBL7fhB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/p2QCvgAAAN0AAAAPAAAAAAAAAAAAAAAAAKEC&#10;AABkcnMvZG93bnJldi54bWxQSwUGAAAAAAQABAD5AAAAjAMAAAAA&#10;" strokeweight="2pt"/>
                <v:line id="Line 13" o:spid="_x0000_s174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uanMMAAADdAAAADwAAAGRycy9kb3ducmV2LnhtbERPzWoCMRC+C32HMEJvNasVqatRim1B&#10;6aF06wOMm3GzupksSaqrT98IBW/z8f3OfNnZRpzIh9qxguEgA0FcOl1zpWD78/H0AiJEZI2NY1Jw&#10;oQDLxUNvjrl2Z/6mUxErkUI45KjAxNjmUobSkMUwcC1x4vbOW4wJ+kpqj+cUbhs5yrKJtFhzajDY&#10;0spQeSx+rYKN330eh9fKyB1v/Hvz9TYN9qDUY797nYGI1MW7+N+91ml+9jyG2zfpBLn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qLmpzDAAAA3QAAAA8AAAAAAAAAAAAA&#10;AAAAoQIAAGRycy9kb3ducmV2LnhtbFBLBQYAAAAABAAEAPkAAACRAwAAAAA=&#10;" strokeweight="1pt"/>
                <v:rect id="Rectangle 14" o:spid="_x0000_s1748" style="position:absolute;left:54;top:19679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66m8EA&#10;AADdAAAADwAAAGRycy9kb3ducmV2LnhtbERPS2sCMRC+F/wPYQRvNfFRsVujLILgtVsFj8Nmurt1&#10;M1mTqOu/b4RCb/PxPWe16W0rbuRD41jDZKxAEJfONFxpOHztXpcgQkQ22DomDQ8KsFkPXlaYGXfn&#10;T7oVsRIphEOGGuoYu0zKUNZkMYxdR5y4b+ctxgR9JY3Hewq3rZwqtZAWG04NNXa0rak8F1erIc9/&#10;+uOleMddkEvlF2Zuqvyk9WjY5x8gIvXxX/zn3ps0X83e4PlNOkG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hOupvBAAAA3QAAAA8AAAAAAAAAAAAAAAAAmAIAAGRycy9kb3du&#10;cmV2LnhtbFBLBQYAAAAABAAEAPUAAACGAwAAAAA=&#10;" filled="f" stroked="f" strokeweight=".25pt">
                  <v:textbox inset="1pt,1pt,1pt,1pt">
                    <w:txbxContent>
                      <w:p w:rsidR="00DF7AD5" w:rsidRPr="00375540" w:rsidRDefault="00DF7AD5" w:rsidP="00940912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  <w:t>№</w:t>
                        </w: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_x0000_s1749" style="position:absolute;left:29;top:19338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wk7MEA&#10;AADdAAAADwAAAGRycy9kb3ducmV2LnhtbERPS2vCQBC+C/0PyxS86W4fBI3ZSCgIvZpa6HHIjkls&#10;djbd3Wr8926h4G0+vucU28kO4kw+9I41PC0VCOLGmZ5bDYeP3WIFIkRkg4Nj0nClANvyYVZgbtyF&#10;93SuYytSCIccNXQxjrmUoenIYli6kThxR+ctxgR9K43HSwq3g3xWKpMWe04NHY701lHzXf9aDVV1&#10;mj5/6jXuglwpn5lX01ZfWs8fp2oDItIU7+J/97tJ89VLBn/fpBNke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icJOzBAAAA3QAAAA8AAAAAAAAAAAAAAAAAmAIAAGRycy9kb3du&#10;cmV2LnhtbFBLBQYAAAAABAAEAPUAAACGAwAAAAA=&#10;" filled="f" stroked="f" strokeweight=".25pt">
                  <v:textbox inset="1pt,1pt,1pt,1pt">
                    <w:txbxContent>
                      <w:p w:rsidR="00DF7AD5" w:rsidRPr="00375540" w:rsidRDefault="00DF7AD5" w:rsidP="00940912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2</w:t>
                        </w:r>
                      </w:p>
                    </w:txbxContent>
                  </v:textbox>
                </v:rect>
                <v:rect id="Rectangle 16" o:spid="_x0000_s1750" style="position:absolute;left:2267;top:19679;width:23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9CBd8EA&#10;AADdAAAADwAAAGRycy9kb3ducmV2LnhtbERP32vCMBB+H+x/CCf4NhM3Udc1lTIQfLVT2OPR3Npq&#10;c+mSTOt/bwaDvd3H9/PyzWh7cSEfOsca5jMFgrh2puNGw+Fj+7QGESKywd4xabhRgE3x+JBjZtyV&#10;93SpYiNSCIcMNbQxDpmUoW7JYpi5gThxX85bjAn6RhqP1xRue/ms1FJa7Dg1tDjQe0v1ufqxGsry&#10;NB6/q1fcBrlWfmkWpik/tZ5OxvINRKQx/ov/3DuT5quXFfx+k06Qx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fQgXfBAAAA3QAAAA8AAAAAAAAAAAAAAAAAmAIAAGRycy9kb3du&#10;cmV2LnhtbFBLBQYAAAAABAAEAPUAAACGAwAAAAA=&#10;" filled="f" stroked="f" strokeweight=".25pt">
                  <v:textbox inset="1pt,1pt,1pt,1pt">
                    <w:txbxContent>
                      <w:p w:rsidR="00DF7AD5" w:rsidRPr="00375540" w:rsidRDefault="00DF7AD5" w:rsidP="00940912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  <w:t>Ф.И.О.</w:t>
                        </w: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7" o:spid="_x0000_s1751" style="position:absolute;left:4896;top:19660;width:1263;height:3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8VBcQA&#10;AADdAAAADwAAAGRycy9kb3ducmV2LnhtbESPT2/CMAzF70h8h8iTdoNkf4RYIaBqEtKuKyDtaDWm&#10;LTROSTLovv18mLSbrff83s/r7eh7daOYusAWnuYGFHEdXMeNhcN+N1uCShnZYR+YLPxQgu1mOllj&#10;4cKdP+lW5UZJCKcCLbQ5D4XWqW7JY5qHgVi0U4ges6yx0S7iXcJ9r5+NWWiPHUtDiwO9t1Rfqm9v&#10;oSzP4/FaveEu6aWJC/fqmvLL2seHsVyByjTmf/Pf9YcTfPMiuPKNjK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PFQXEAAAA3QAAAA8AAAAAAAAAAAAAAAAAmAIAAGRycy9k&#10;b3ducmV2LnhtbFBLBQYAAAAABAAEAPUAAACJAwAAAAA=&#10;" filled="f" stroked="f" strokeweight=".25pt">
                  <v:textbox inset="1pt,1pt,1pt,1pt">
                    <w:txbxContent>
                      <w:p w:rsidR="00DF7AD5" w:rsidRPr="00375540" w:rsidRDefault="00DF7AD5" w:rsidP="00940912">
                        <w:pPr>
                          <w:pStyle w:val="ab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Под</w:t>
                        </w:r>
                        <w:proofErr w:type="spellEnd"/>
                        <w:r w:rsidRPr="00375540"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  <w:t>п</w:t>
                        </w: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18" o:spid="_x0000_s1752" style="position:absolute;left:6043;top:19698;width:1561;height: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OwnsEA&#10;AADdAAAADwAAAGRycy9kb3ducmV2LnhtbERP32vCMBB+H/g/hBP2NpPpEO2aShEEX+0m+Hg0Z9ut&#10;udQkavffm8Fgb/fx/bx8M9pe3MiHzrGG15kCQVw703Gj4fNj97ICESKywd4xafihAJti8pRjZtyd&#10;D3SrYiNSCIcMNbQxDpmUoW7JYpi5gThxZ+ctxgR9I43Hewq3vZwrtZQWO04NLQ60ban+rq5WQ1l+&#10;jcdLtcZdkCvll+bNNOVJ6+fpWL6DiDTGf/Gfe2/SfLVYw+836QRZP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kDsJ7BAAAA3QAAAA8AAAAAAAAAAAAAAAAAmAIAAGRycy9kb3du&#10;cmV2LnhtbFBLBQYAAAAABAAEAPUAAACGAwAAAAA=&#10;" filled="f" stroked="f" strokeweight=".25pt">
                  <v:textbox inset="1pt,1pt,1pt,1pt">
                    <w:txbxContent>
                      <w:p w:rsidR="00DF7AD5" w:rsidRPr="00375540" w:rsidRDefault="00DF7AD5" w:rsidP="00940912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75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9qfsMA&#10;AADdAAAADwAAAGRycy9kb3ducmV2LnhtbESPQWsCMRCF74X+hzCF3mrSImJXoyyC4NVVweOwme6u&#10;3UzWJNXtv+8cCt5meG/e+2a5Hn2vbhRTF9jC+8SAIq6D67ixcDxs3+agUkZ22AcmC7+UYL16flpi&#10;4cKd93SrcqMkhFOBFtqch0LrVLfkMU3CQCzaV4ges6yx0S7iXcJ9rz+MmWmPHUtDiwNtWqq/qx9v&#10;oSwv4+lafeI26bmJMzd1TXm29vVlLBegMo35Yf6/3jnBN1Phl29kBL3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D9qfsMAAADdAAAADwAAAAAAAAAAAAAAAACYAgAAZHJzL2Rv&#10;d25yZXYueG1sUEsFBgAAAAAEAAQA9QAAAIgDAAAAAA==&#10;" filled="f" stroked="f" strokeweight=".25pt">
                  <v:textbox inset="1pt,1pt,1pt,1pt">
                    <w:txbxContent>
                      <w:p w:rsidR="00DF7AD5" w:rsidRPr="00375540" w:rsidRDefault="00DF7AD5" w:rsidP="00940912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" o:spid="_x0000_s175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3PP5b8A&#10;AADdAAAADwAAAGRycy9kb3ducmV2LnhtbERPTYvCMBC9L/gfwgje1kQR0WqUIgh7tbsLHodmbKvN&#10;pCZZrf/eLAje5vE+Z73tbStu5EPjWMNkrEAQl840XGn4+d5/LkCEiGywdUwaHhRguxl8rDEz7s4H&#10;uhWxEimEQ4Ya6hi7TMpQ1mQxjF1HnLiT8xZjgr6SxuM9hdtWTpWaS4sNp4YaO9rVVF6KP6shz8/9&#10;77VY4j7IhfJzMzNVftR6NOzzFYhIfXyLX+4vk+ar2QT+v0knyM0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fc8/lvwAAAN0AAAAPAAAAAAAAAAAAAAAAAJgCAABkcnMvZG93bnJl&#10;di54bWxQSwUGAAAAAAQABAD1AAAAhAMAAAAA&#10;" filled="f" stroked="f" strokeweight=".25pt">
                  <v:textbox inset="1pt,1pt,1pt,1pt">
                    <w:txbxContent>
                      <w:p w:rsidR="00DF7AD5" w:rsidRPr="007B298C" w:rsidRDefault="00DF7AD5" w:rsidP="00940912">
                        <w:pPr>
                          <w:pStyle w:val="ab"/>
                          <w:jc w:val="center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27</w:t>
                        </w:r>
                      </w:p>
                    </w:txbxContent>
                  </v:textbox>
                </v:rect>
                <v:rect id="Rectangle 21" o:spid="_x0000_s175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FRksEA&#10;AADdAAAADwAAAGRycy9kb3ducmV2LnhtbERPTWvDMAy9D/ofjAq7rXZLCF1at4RBYddlG/QoYi1J&#10;G8uZ7SXpv68Hg930eJ/aH2fbi5F86BxrWK8UCOLamY4bDR/vp6ctiBCRDfaOScONAhwPi4c9FsZN&#10;/EZjFRuRQjgUqKGNcSikDHVLFsPKDcSJ+3LeYkzQN9J4nFK47eVGqVxa7Dg1tDjQS0v1tfqxGsry&#10;Mn9+V894CnKrfG4y05RnrR+Xc7kDEWmO/+I/96tJ81W2gd9v0gnyc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+hUZLBAAAA3QAAAA8AAAAAAAAAAAAAAAAAmAIAAGRycy9kb3du&#10;cmV2LnhtbFBLBQYAAAAABAAEAPUAAACGAwAAAAA=&#10;" filled="f" stroked="f" strokeweight=".25pt">
                  <v:textbox inset="1pt,1pt,1pt,1pt">
                    <w:txbxContent>
                      <w:p w:rsidR="00DF7AD5" w:rsidRPr="00375540" w:rsidRDefault="00DF7AD5" w:rsidP="00940912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  <w:t>ЛР по «Численным методам</w:t>
                        </w:r>
                        <w:proofErr w:type="gramStart"/>
                        <w:r w:rsidRPr="00375540"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  <w:t>»-</w:t>
                        </w:r>
                        <w:proofErr w:type="gramEnd"/>
                        <w:r w:rsidRPr="00375540"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  <w:t>НГТУ-(17-ПМ)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4C298E">
        <w:rPr>
          <w:rFonts w:asciiTheme="minorHAnsi" w:hAnsiTheme="minorHAnsi"/>
          <w:i w:val="0"/>
          <w:noProof/>
          <w:lang w:val="ru-RU"/>
        </w:rPr>
        <mc:AlternateContent>
          <mc:Choice Requires="wps">
            <w:drawing>
              <wp:anchor distT="0" distB="0" distL="114300" distR="114300" simplePos="0" relativeHeight="251951104" behindDoc="0" locked="1" layoutInCell="0" allowOverlap="1" wp14:anchorId="5F62BB4B" wp14:editId="69B826D4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0" t="0" r="0" b="0"/>
                <wp:wrapNone/>
                <wp:docPr id="1043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760" cy="1018921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6" style="position:absolute;margin-left:56.7pt;margin-top:19.85pt;width:518.8pt;height:802.3pt;z-index:251951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" o:allowincell="f" filled="f" strokeweight="2pt">
                <w10:wrap anchorx="page" anchory="page"/>
                <w10:anchorlock/>
              </v:rect>
            </w:pict>
          </mc:Fallback>
        </mc:AlternateContent>
      </w:r>
    </w:p>
    <w:p w:rsidR="00DF7AD5" w:rsidRDefault="007C7BA6">
      <w:pPr>
        <w:jc w:val="left"/>
        <w:rPr>
          <w:rFonts w:asciiTheme="minorHAnsi" w:eastAsia="Noto Sans CJK SC Regular" w:hAnsiTheme="minorHAnsi" w:cs="FreeSans"/>
          <w:i w:val="0"/>
          <w:color w:val="00000A"/>
          <w:kern w:val="3"/>
          <w:lang w:val="en-US" w:eastAsia="zh-CN" w:bidi="hi-IN"/>
        </w:rPr>
      </w:pPr>
      <w:r w:rsidRPr="007C7BA6">
        <w:rPr>
          <w:rFonts w:asciiTheme="minorHAnsi" w:eastAsia="Noto Sans CJK SC Regular" w:hAnsiTheme="minorHAnsi" w:cs="FreeSans"/>
          <w:i w:val="0"/>
          <w:color w:val="00000A"/>
          <w:kern w:val="3"/>
          <w:lang w:val="en-US" w:eastAsia="zh-CN" w:bidi="hi-IN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660FC15A" wp14:editId="0579981A">
                <wp:simplePos x="0" y="0"/>
                <wp:positionH relativeFrom="column">
                  <wp:posOffset>323215</wp:posOffset>
                </wp:positionH>
                <wp:positionV relativeFrom="paragraph">
                  <wp:posOffset>7115648</wp:posOffset>
                </wp:positionV>
                <wp:extent cx="988060" cy="186055"/>
                <wp:effectExtent l="0" t="0" r="2540" b="4445"/>
                <wp:wrapNone/>
                <wp:docPr id="108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806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C7BA6" w:rsidRPr="00EF2F6B" w:rsidRDefault="007C7BA6" w:rsidP="007C7BA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F2F6B">
                              <w:rPr>
                                <w:rFonts w:asciiTheme="minorHAnsi" w:hAnsiTheme="minorHAnsi"/>
                                <w:i w:val="0"/>
                                <w:sz w:val="18"/>
                                <w:szCs w:val="18"/>
                                <w:lang w:val="ru-RU"/>
                              </w:rPr>
                              <w:t>Талалушкина</w:t>
                            </w:r>
                            <w:proofErr w:type="spellEnd"/>
                            <w:r w:rsidRPr="00EF2F6B">
                              <w:rPr>
                                <w:rFonts w:asciiTheme="minorHAnsi" w:hAnsiTheme="minorHAnsi"/>
                                <w:i w:val="0"/>
                                <w:sz w:val="18"/>
                                <w:szCs w:val="18"/>
                                <w:lang w:val="ru-RU"/>
                              </w:rPr>
                              <w:t xml:space="preserve"> Л.В.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756" style="position:absolute;margin-left:25.45pt;margin-top:560.3pt;width:77.8pt;height:14.65pt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" filled="f" stroked="f" strokeweight=".25pt">
                <v:textbox inset="1pt,1pt,1pt,1pt">
                  <w:txbxContent>
                    <w:p w:rsidR="007C7BA6" w:rsidRPr="00EF2F6B" w:rsidRDefault="007C7BA6" w:rsidP="007C7BA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EF2F6B">
                        <w:rPr>
                          <w:rFonts w:asciiTheme="minorHAnsi" w:hAnsiTheme="minorHAnsi"/>
                          <w:i w:val="0"/>
                          <w:sz w:val="18"/>
                          <w:szCs w:val="18"/>
                          <w:lang w:val="ru-RU"/>
                        </w:rPr>
                        <w:t>Талалушкина</w:t>
                      </w:r>
                      <w:proofErr w:type="spellEnd"/>
                      <w:r w:rsidRPr="00EF2F6B">
                        <w:rPr>
                          <w:rFonts w:asciiTheme="minorHAnsi" w:hAnsiTheme="minorHAnsi"/>
                          <w:i w:val="0"/>
                          <w:sz w:val="18"/>
                          <w:szCs w:val="18"/>
                          <w:lang w:val="ru-RU"/>
                        </w:rPr>
                        <w:t xml:space="preserve"> Л.В.</w:t>
                      </w:r>
                    </w:p>
                  </w:txbxContent>
                </v:textbox>
              </v:rect>
            </w:pict>
          </mc:Fallback>
        </mc:AlternateContent>
      </w:r>
      <w:r w:rsidRPr="007C7BA6">
        <w:rPr>
          <w:rFonts w:asciiTheme="minorHAnsi" w:eastAsia="Noto Sans CJK SC Regular" w:hAnsiTheme="minorHAnsi" w:cs="FreeSans"/>
          <w:i w:val="0"/>
          <w:color w:val="00000A"/>
          <w:kern w:val="3"/>
          <w:lang w:val="en-US" w:eastAsia="zh-CN" w:bidi="hi-IN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3580CB06" wp14:editId="28F9816B">
                <wp:simplePos x="0" y="0"/>
                <wp:positionH relativeFrom="column">
                  <wp:posOffset>-322580</wp:posOffset>
                </wp:positionH>
                <wp:positionV relativeFrom="paragraph">
                  <wp:posOffset>6951345</wp:posOffset>
                </wp:positionV>
                <wp:extent cx="329565" cy="156845"/>
                <wp:effectExtent l="0" t="0" r="0" b="0"/>
                <wp:wrapNone/>
                <wp:docPr id="1081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C7BA6" w:rsidRPr="00375540" w:rsidRDefault="007C7BA6" w:rsidP="007C7BA6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757" style="position:absolute;margin-left:-25.4pt;margin-top:547.35pt;width:25.95pt;height:12.35pt;z-index:25199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" filled="f" stroked="f" strokeweight=".25pt">
                <v:textbox inset="1pt,1pt,1pt,1pt">
                  <w:txbxContent>
                    <w:p w:rsidR="007C7BA6" w:rsidRPr="00375540" w:rsidRDefault="007C7BA6" w:rsidP="007C7BA6">
                      <w:pPr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7C7BA6">
        <w:rPr>
          <w:rFonts w:asciiTheme="minorHAnsi" w:eastAsia="Noto Sans CJK SC Regular" w:hAnsiTheme="minorHAnsi" w:cs="FreeSans"/>
          <w:i w:val="0"/>
          <w:color w:val="00000A"/>
          <w:kern w:val="3"/>
          <w:lang w:val="en-US" w:eastAsia="zh-CN" w:bidi="hi-IN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06E6B05B" wp14:editId="5B08354D">
                <wp:simplePos x="0" y="0"/>
                <wp:positionH relativeFrom="column">
                  <wp:posOffset>-13335</wp:posOffset>
                </wp:positionH>
                <wp:positionV relativeFrom="paragraph">
                  <wp:posOffset>6951980</wp:posOffset>
                </wp:positionV>
                <wp:extent cx="329565" cy="156845"/>
                <wp:effectExtent l="0" t="0" r="0" b="0"/>
                <wp:wrapNone/>
                <wp:docPr id="1082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C7BA6" w:rsidRPr="00375540" w:rsidRDefault="007C7BA6" w:rsidP="007C7BA6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Вып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758" style="position:absolute;margin-left:-1.05pt;margin-top:547.4pt;width:25.95pt;height:12.35pt;z-index:25199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" filled="f" stroked="f" strokeweight=".25pt">
                <v:textbox inset="1pt,1pt,1pt,1pt">
                  <w:txbxContent>
                    <w:p w:rsidR="007C7BA6" w:rsidRPr="00375540" w:rsidRDefault="007C7BA6" w:rsidP="007C7BA6">
                      <w:pPr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proofErr w:type="spellStart"/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Вып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7C7BA6">
        <w:rPr>
          <w:rFonts w:asciiTheme="minorHAnsi" w:eastAsia="Noto Sans CJK SC Regular" w:hAnsiTheme="minorHAnsi" w:cs="FreeSans"/>
          <w:i w:val="0"/>
          <w:color w:val="00000A"/>
          <w:kern w:val="3"/>
          <w:lang w:val="en-US" w:eastAsia="zh-CN" w:bidi="hi-IN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64F1A52F" wp14:editId="255AF097">
                <wp:simplePos x="0" y="0"/>
                <wp:positionH relativeFrom="column">
                  <wp:posOffset>400685</wp:posOffset>
                </wp:positionH>
                <wp:positionV relativeFrom="paragraph">
                  <wp:posOffset>6958965</wp:posOffset>
                </wp:positionV>
                <wp:extent cx="751840" cy="156845"/>
                <wp:effectExtent l="0" t="0" r="0" b="0"/>
                <wp:wrapNone/>
                <wp:docPr id="1083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1840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C7BA6" w:rsidRPr="00375540" w:rsidRDefault="007C7BA6" w:rsidP="007C7BA6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Карпов М.О.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_x0000_s1759" style="position:absolute;margin-left:31.55pt;margin-top:547.95pt;width:59.2pt;height:12.35pt;z-index:251999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" filled="f" stroked="f" strokeweight=".25pt">
                <v:textbox inset="1pt,1pt,1pt,1pt">
                  <w:txbxContent>
                    <w:p w:rsidR="007C7BA6" w:rsidRPr="00375540" w:rsidRDefault="007C7BA6" w:rsidP="007C7BA6">
                      <w:pPr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Карпов М.О.</w:t>
                      </w:r>
                    </w:p>
                  </w:txbxContent>
                </v:textbox>
              </v:rect>
            </w:pict>
          </mc:Fallback>
        </mc:AlternateContent>
      </w:r>
      <w:r w:rsidRPr="007C7BA6">
        <w:rPr>
          <w:rFonts w:asciiTheme="minorHAnsi" w:eastAsia="Noto Sans CJK SC Regular" w:hAnsiTheme="minorHAnsi" w:cs="FreeSans"/>
          <w:i w:val="0"/>
          <w:color w:val="00000A"/>
          <w:kern w:val="3"/>
          <w:lang w:val="en-US" w:eastAsia="zh-CN" w:bidi="hi-IN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2CCC95A4" wp14:editId="3F9584AD">
                <wp:simplePos x="0" y="0"/>
                <wp:positionH relativeFrom="column">
                  <wp:posOffset>1638300</wp:posOffset>
                </wp:positionH>
                <wp:positionV relativeFrom="paragraph">
                  <wp:posOffset>6964045</wp:posOffset>
                </wp:positionV>
                <wp:extent cx="567690" cy="147320"/>
                <wp:effectExtent l="0" t="0" r="3810" b="5080"/>
                <wp:wrapNone/>
                <wp:docPr id="1084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7690" cy="147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C7BA6" w:rsidRPr="00375540" w:rsidRDefault="007C7BA6" w:rsidP="007C7BA6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31.10.19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760" style="position:absolute;margin-left:129pt;margin-top:548.35pt;width:44.7pt;height:11.6pt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" filled="f" stroked="f" strokeweight=".25pt">
                <v:textbox inset="1pt,1pt,1pt,1pt">
                  <w:txbxContent>
                    <w:p w:rsidR="007C7BA6" w:rsidRPr="00375540" w:rsidRDefault="007C7BA6" w:rsidP="007C7BA6">
                      <w:pPr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31.10.19</w:t>
                      </w:r>
                    </w:p>
                  </w:txbxContent>
                </v:textbox>
              </v:rect>
            </w:pict>
          </mc:Fallback>
        </mc:AlternateContent>
      </w:r>
      <w:r w:rsidRPr="007C7BA6">
        <w:rPr>
          <w:rFonts w:asciiTheme="minorHAnsi" w:eastAsia="Noto Sans CJK SC Regular" w:hAnsiTheme="minorHAnsi" w:cs="FreeSans"/>
          <w:i w:val="0"/>
          <w:color w:val="00000A"/>
          <w:kern w:val="3"/>
          <w:lang w:val="en-US" w:eastAsia="zh-CN" w:bidi="hi-IN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400047EE" wp14:editId="65D4525F">
                <wp:simplePos x="0" y="0"/>
                <wp:positionH relativeFrom="column">
                  <wp:posOffset>1642110</wp:posOffset>
                </wp:positionH>
                <wp:positionV relativeFrom="paragraph">
                  <wp:posOffset>7136765</wp:posOffset>
                </wp:positionV>
                <wp:extent cx="577215" cy="149860"/>
                <wp:effectExtent l="0" t="0" r="0" b="2540"/>
                <wp:wrapNone/>
                <wp:docPr id="1086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7215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C7BA6" w:rsidRPr="00375540" w:rsidRDefault="007C7BA6" w:rsidP="007C7BA6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31.10.19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761" style="position:absolute;margin-left:129.3pt;margin-top:561.95pt;width:45.45pt;height:11.8pt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" filled="f" stroked="f" strokeweight=".25pt">
                <v:textbox inset="1pt,1pt,1pt,1pt">
                  <w:txbxContent>
                    <w:p w:rsidR="007C7BA6" w:rsidRPr="00375540" w:rsidRDefault="007C7BA6" w:rsidP="007C7BA6">
                      <w:pPr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31.10.19</w:t>
                      </w:r>
                    </w:p>
                  </w:txbxContent>
                </v:textbox>
              </v:rect>
            </w:pict>
          </mc:Fallback>
        </mc:AlternateContent>
      </w:r>
      <w:r w:rsidRPr="007C7BA6">
        <w:rPr>
          <w:rFonts w:asciiTheme="minorHAnsi" w:eastAsia="Noto Sans CJK SC Regular" w:hAnsiTheme="minorHAnsi" w:cs="FreeSans"/>
          <w:i w:val="0"/>
          <w:color w:val="00000A"/>
          <w:kern w:val="3"/>
          <w:lang w:val="en-US" w:eastAsia="zh-CN" w:bidi="hi-IN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0CC0A025" wp14:editId="54CC630A">
                <wp:simplePos x="0" y="0"/>
                <wp:positionH relativeFrom="column">
                  <wp:posOffset>-10322</wp:posOffset>
                </wp:positionH>
                <wp:positionV relativeFrom="paragraph">
                  <wp:posOffset>7134225</wp:posOffset>
                </wp:positionV>
                <wp:extent cx="329565" cy="156845"/>
                <wp:effectExtent l="0" t="0" r="0" b="0"/>
                <wp:wrapNone/>
                <wp:docPr id="1087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C7BA6" w:rsidRPr="00375540" w:rsidRDefault="007C7BA6" w:rsidP="007C7BA6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proofErr w:type="gramStart"/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Пров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762" style="position:absolute;margin-left:-.8pt;margin-top:561.75pt;width:25.95pt;height:12.35pt;z-index:25200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" filled="f" stroked="f" strokeweight=".25pt">
                <v:textbox inset="1pt,1pt,1pt,1pt">
                  <w:txbxContent>
                    <w:p w:rsidR="007C7BA6" w:rsidRPr="00375540" w:rsidRDefault="007C7BA6" w:rsidP="007C7BA6">
                      <w:pPr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proofErr w:type="gramStart"/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Пров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DF7AD5"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312B0F78" wp14:editId="5BFD30AE">
                <wp:simplePos x="0" y="0"/>
                <wp:positionH relativeFrom="column">
                  <wp:posOffset>-33020</wp:posOffset>
                </wp:positionH>
                <wp:positionV relativeFrom="paragraph">
                  <wp:posOffset>9119235</wp:posOffset>
                </wp:positionV>
                <wp:extent cx="329565" cy="156845"/>
                <wp:effectExtent l="0" t="0" r="0" b="0"/>
                <wp:wrapNone/>
                <wp:docPr id="1022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F7AD5" w:rsidRPr="00375540" w:rsidRDefault="00DF7AD5" w:rsidP="00940912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Вып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763" style="position:absolute;margin-left:-2.6pt;margin-top:718.05pt;width:25.95pt;height:12.35pt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" filled="f" stroked="f" strokeweight=".25pt">
                <v:textbox inset="1pt,1pt,1pt,1pt">
                  <w:txbxContent>
                    <w:p w:rsidR="00DF7AD5" w:rsidRPr="00375540" w:rsidRDefault="00DF7AD5" w:rsidP="00940912">
                      <w:pPr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proofErr w:type="spellStart"/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Вып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F7AD5"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1B417BFF" wp14:editId="3A3EB7FC">
                <wp:simplePos x="0" y="0"/>
                <wp:positionH relativeFrom="column">
                  <wp:posOffset>1621790</wp:posOffset>
                </wp:positionH>
                <wp:positionV relativeFrom="paragraph">
                  <wp:posOffset>9304020</wp:posOffset>
                </wp:positionV>
                <wp:extent cx="577215" cy="149860"/>
                <wp:effectExtent l="0" t="0" r="0" b="2540"/>
                <wp:wrapNone/>
                <wp:docPr id="1021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7215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F7AD5" w:rsidRPr="00375540" w:rsidRDefault="00DF7AD5" w:rsidP="00940912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31.10.19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764" style="position:absolute;margin-left:127.7pt;margin-top:732.6pt;width:45.45pt;height:11.8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" filled="f" stroked="f" strokeweight=".25pt">
                <v:textbox inset="1pt,1pt,1pt,1pt">
                  <w:txbxContent>
                    <w:p w:rsidR="00DF7AD5" w:rsidRPr="00375540" w:rsidRDefault="00DF7AD5" w:rsidP="00940912">
                      <w:pPr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31.10.19</w:t>
                      </w:r>
                    </w:p>
                  </w:txbxContent>
                </v:textbox>
              </v:rect>
            </w:pict>
          </mc:Fallback>
        </mc:AlternateContent>
      </w:r>
      <w:r w:rsidR="00DF7AD5"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132509EE" wp14:editId="0EFA989A">
                <wp:simplePos x="0" y="0"/>
                <wp:positionH relativeFrom="column">
                  <wp:posOffset>380365</wp:posOffset>
                </wp:positionH>
                <wp:positionV relativeFrom="paragraph">
                  <wp:posOffset>9126220</wp:posOffset>
                </wp:positionV>
                <wp:extent cx="751840" cy="156845"/>
                <wp:effectExtent l="0" t="0" r="0" b="0"/>
                <wp:wrapNone/>
                <wp:docPr id="1020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1840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F7AD5" w:rsidRPr="00375540" w:rsidRDefault="00DF7AD5" w:rsidP="00940912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Карпов М.О.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_x0000_s1765" style="position:absolute;margin-left:29.95pt;margin-top:718.6pt;width:59.2pt;height:12.35pt;z-index:251954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" filled="f" stroked="f" strokeweight=".25pt">
                <v:textbox inset="1pt,1pt,1pt,1pt">
                  <w:txbxContent>
                    <w:p w:rsidR="00DF7AD5" w:rsidRPr="00375540" w:rsidRDefault="00DF7AD5" w:rsidP="00940912">
                      <w:pPr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Карпов М.О.</w:t>
                      </w:r>
                    </w:p>
                  </w:txbxContent>
                </v:textbox>
              </v:rect>
            </w:pict>
          </mc:Fallback>
        </mc:AlternateContent>
      </w:r>
      <w:r w:rsidR="00DF7AD5"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3EBCF4B5" wp14:editId="72049666">
                <wp:simplePos x="0" y="0"/>
                <wp:positionH relativeFrom="column">
                  <wp:posOffset>-342900</wp:posOffset>
                </wp:positionH>
                <wp:positionV relativeFrom="paragraph">
                  <wp:posOffset>9118600</wp:posOffset>
                </wp:positionV>
                <wp:extent cx="329565" cy="156845"/>
                <wp:effectExtent l="0" t="0" r="0" b="0"/>
                <wp:wrapNone/>
                <wp:docPr id="1019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F7AD5" w:rsidRPr="00375540" w:rsidRDefault="00DF7AD5" w:rsidP="00940912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766" style="position:absolute;margin-left:-27pt;margin-top:718pt;width:25.95pt;height:12.35pt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" filled="f" stroked="f" strokeweight=".25pt">
                <v:textbox inset="1pt,1pt,1pt,1pt">
                  <w:txbxContent>
                    <w:p w:rsidR="00DF7AD5" w:rsidRPr="00375540" w:rsidRDefault="00DF7AD5" w:rsidP="00940912">
                      <w:pPr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DF7AD5"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350AAE4F" wp14:editId="75CDCBDC">
                <wp:simplePos x="0" y="0"/>
                <wp:positionH relativeFrom="column">
                  <wp:posOffset>1617980</wp:posOffset>
                </wp:positionH>
                <wp:positionV relativeFrom="paragraph">
                  <wp:posOffset>9131300</wp:posOffset>
                </wp:positionV>
                <wp:extent cx="567690" cy="147320"/>
                <wp:effectExtent l="0" t="0" r="3810" b="5080"/>
                <wp:wrapNone/>
                <wp:docPr id="1018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7690" cy="147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F7AD5" w:rsidRPr="00375540" w:rsidRDefault="00DF7AD5" w:rsidP="00940912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31.10.19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767" style="position:absolute;margin-left:127.4pt;margin-top:719pt;width:44.7pt;height:11.6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" filled="f" stroked="f" strokeweight=".25pt">
                <v:textbox inset="1pt,1pt,1pt,1pt">
                  <w:txbxContent>
                    <w:p w:rsidR="00DF7AD5" w:rsidRPr="00375540" w:rsidRDefault="00DF7AD5" w:rsidP="00940912">
                      <w:pPr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31.10.19</w:t>
                      </w:r>
                    </w:p>
                  </w:txbxContent>
                </v:textbox>
              </v:rect>
            </w:pict>
          </mc:Fallback>
        </mc:AlternateContent>
      </w:r>
      <w:r w:rsidR="00DF7AD5"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7312BBD8" wp14:editId="30BD304D">
                <wp:simplePos x="0" y="0"/>
                <wp:positionH relativeFrom="column">
                  <wp:posOffset>302895</wp:posOffset>
                </wp:positionH>
                <wp:positionV relativeFrom="paragraph">
                  <wp:posOffset>9262110</wp:posOffset>
                </wp:positionV>
                <wp:extent cx="988060" cy="186055"/>
                <wp:effectExtent l="0" t="0" r="2540" b="4445"/>
                <wp:wrapNone/>
                <wp:docPr id="1017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806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F7AD5" w:rsidRPr="00EF2F6B" w:rsidRDefault="00DF7AD5" w:rsidP="0094091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F2F6B">
                              <w:rPr>
                                <w:rFonts w:asciiTheme="minorHAnsi" w:hAnsiTheme="minorHAnsi"/>
                                <w:i w:val="0"/>
                                <w:sz w:val="18"/>
                                <w:szCs w:val="18"/>
                                <w:lang w:val="ru-RU"/>
                              </w:rPr>
                              <w:t>Талалушкина</w:t>
                            </w:r>
                            <w:proofErr w:type="spellEnd"/>
                            <w:r w:rsidRPr="00EF2F6B">
                              <w:rPr>
                                <w:rFonts w:asciiTheme="minorHAnsi" w:hAnsiTheme="minorHAnsi"/>
                                <w:i w:val="0"/>
                                <w:sz w:val="18"/>
                                <w:szCs w:val="18"/>
                                <w:lang w:val="ru-RU"/>
                              </w:rPr>
                              <w:t xml:space="preserve"> Л.В.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768" style="position:absolute;margin-left:23.85pt;margin-top:729.3pt;width:77.8pt;height:14.65pt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" filled="f" stroked="f" strokeweight=".25pt">
                <v:textbox inset="1pt,1pt,1pt,1pt">
                  <w:txbxContent>
                    <w:p w:rsidR="00DF7AD5" w:rsidRPr="00EF2F6B" w:rsidRDefault="00DF7AD5" w:rsidP="0094091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EF2F6B">
                        <w:rPr>
                          <w:rFonts w:asciiTheme="minorHAnsi" w:hAnsiTheme="minorHAnsi"/>
                          <w:i w:val="0"/>
                          <w:sz w:val="18"/>
                          <w:szCs w:val="18"/>
                          <w:lang w:val="ru-RU"/>
                        </w:rPr>
                        <w:t>Талалушкина</w:t>
                      </w:r>
                      <w:proofErr w:type="spellEnd"/>
                      <w:r w:rsidRPr="00EF2F6B">
                        <w:rPr>
                          <w:rFonts w:asciiTheme="minorHAnsi" w:hAnsiTheme="minorHAnsi"/>
                          <w:i w:val="0"/>
                          <w:sz w:val="18"/>
                          <w:szCs w:val="18"/>
                          <w:lang w:val="ru-RU"/>
                        </w:rPr>
                        <w:t xml:space="preserve"> Л.В.</w:t>
                      </w:r>
                    </w:p>
                  </w:txbxContent>
                </v:textbox>
              </v:rect>
            </w:pict>
          </mc:Fallback>
        </mc:AlternateContent>
      </w:r>
      <w:r w:rsidR="00DF7AD5"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64F2C3ED" wp14:editId="50533FA7">
                <wp:simplePos x="0" y="0"/>
                <wp:positionH relativeFrom="column">
                  <wp:posOffset>-30642</wp:posOffset>
                </wp:positionH>
                <wp:positionV relativeFrom="paragraph">
                  <wp:posOffset>9301480</wp:posOffset>
                </wp:positionV>
                <wp:extent cx="329565" cy="156845"/>
                <wp:effectExtent l="0" t="0" r="0" b="0"/>
                <wp:wrapNone/>
                <wp:docPr id="1016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F7AD5" w:rsidRPr="00375540" w:rsidRDefault="00DF7AD5" w:rsidP="00940912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proofErr w:type="gramStart"/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Пров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769" style="position:absolute;margin-left:-2.4pt;margin-top:732.4pt;width:25.95pt;height:12.35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" filled="f" stroked="f" strokeweight=".25pt">
                <v:textbox inset="1pt,1pt,1pt,1pt">
                  <w:txbxContent>
                    <w:p w:rsidR="00DF7AD5" w:rsidRPr="00375540" w:rsidRDefault="00DF7AD5" w:rsidP="00940912">
                      <w:pPr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proofErr w:type="gramStart"/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Пров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DF7AD5">
        <w:rPr>
          <w:rFonts w:asciiTheme="minorHAnsi" w:eastAsia="Noto Sans CJK SC Regular" w:hAnsiTheme="minorHAnsi" w:cs="FreeSans"/>
          <w:i w:val="0"/>
          <w:color w:val="00000A"/>
          <w:kern w:val="3"/>
          <w:lang w:val="en-US" w:eastAsia="zh-CN" w:bidi="hi-IN"/>
        </w:rPr>
        <w:br w:type="page"/>
      </w:r>
    </w:p>
    <w:p w:rsidR="003F5C0D" w:rsidRPr="00331CDA" w:rsidRDefault="00DF7AD5" w:rsidP="00331CDA">
      <w:pPr>
        <w:pStyle w:val="1"/>
        <w:numPr>
          <w:ilvl w:val="0"/>
          <w:numId w:val="1"/>
        </w:numPr>
        <w:jc w:val="left"/>
        <w:rPr>
          <w:rFonts w:asciiTheme="minorHAnsi" w:eastAsia="Noto Sans CJK SC Regular" w:hAnsiTheme="minorHAnsi"/>
          <w:i w:val="0"/>
          <w:sz w:val="32"/>
          <w:szCs w:val="32"/>
          <w:lang w:val="ru-RU" w:eastAsia="zh-CN" w:bidi="hi-IN"/>
        </w:rPr>
      </w:pPr>
      <w:bookmarkStart w:id="13" w:name="_Toc25674700"/>
      <w:r w:rsidRPr="00331CDA">
        <w:rPr>
          <w:rFonts w:asciiTheme="minorHAnsi" w:eastAsia="Noto Sans CJK SC Regular" w:hAnsiTheme="minorHAnsi"/>
          <w:i w:val="0"/>
          <w:noProof/>
          <w:sz w:val="32"/>
          <w:szCs w:val="32"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4F9D766A" wp14:editId="66D4B279">
                <wp:simplePos x="0" y="0"/>
                <wp:positionH relativeFrom="column">
                  <wp:posOffset>-24130</wp:posOffset>
                </wp:positionH>
                <wp:positionV relativeFrom="paragraph">
                  <wp:posOffset>9524365</wp:posOffset>
                </wp:positionV>
                <wp:extent cx="329565" cy="156845"/>
                <wp:effectExtent l="0" t="0" r="0" b="0"/>
                <wp:wrapNone/>
                <wp:docPr id="1053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F7AD5" w:rsidRPr="00375540" w:rsidRDefault="00DF7AD5" w:rsidP="00DF7AD5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proofErr w:type="gramStart"/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Пров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770" style="position:absolute;left:0;text-align:left;margin-left:-1.9pt;margin-top:749.95pt;width:25.95pt;height:12.35pt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" filled="f" stroked="f" strokeweight=".25pt">
                <v:textbox inset="1pt,1pt,1pt,1pt">
                  <w:txbxContent>
                    <w:p w:rsidR="00DF7AD5" w:rsidRPr="00375540" w:rsidRDefault="00DF7AD5" w:rsidP="00DF7AD5">
                      <w:pPr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proofErr w:type="gramStart"/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Пров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331CDA">
        <w:rPr>
          <w:rFonts w:asciiTheme="minorHAnsi" w:eastAsia="Noto Sans CJK SC Regular" w:hAnsiTheme="minorHAnsi"/>
          <w:i w:val="0"/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07BE8651" wp14:editId="33337B03">
                <wp:simplePos x="0" y="0"/>
                <wp:positionH relativeFrom="column">
                  <wp:posOffset>1625600</wp:posOffset>
                </wp:positionH>
                <wp:positionV relativeFrom="paragraph">
                  <wp:posOffset>9354185</wp:posOffset>
                </wp:positionV>
                <wp:extent cx="567690" cy="147320"/>
                <wp:effectExtent l="0" t="0" r="3810" b="5080"/>
                <wp:wrapNone/>
                <wp:docPr id="105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7690" cy="147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F7AD5" w:rsidRPr="00375540" w:rsidRDefault="00DF7AD5" w:rsidP="00DF7AD5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31.10.19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771" style="position:absolute;left:0;text-align:left;margin-left:128pt;margin-top:736.55pt;width:44.7pt;height:11.6pt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" filled="f" stroked="f" strokeweight=".25pt">
                <v:textbox inset="1pt,1pt,1pt,1pt">
                  <w:txbxContent>
                    <w:p w:rsidR="00DF7AD5" w:rsidRPr="00375540" w:rsidRDefault="00DF7AD5" w:rsidP="00DF7AD5">
                      <w:pPr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31.10.19</w:t>
                      </w:r>
                    </w:p>
                  </w:txbxContent>
                </v:textbox>
              </v:rect>
            </w:pict>
          </mc:Fallback>
        </mc:AlternateContent>
      </w:r>
      <w:r w:rsidRPr="00331CDA">
        <w:rPr>
          <w:rFonts w:asciiTheme="minorHAnsi" w:eastAsia="Noto Sans CJK SC Regular" w:hAnsiTheme="minorHAnsi"/>
          <w:i w:val="0"/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5902F4A9" wp14:editId="6170D7AD">
                <wp:simplePos x="0" y="0"/>
                <wp:positionH relativeFrom="column">
                  <wp:posOffset>-335280</wp:posOffset>
                </wp:positionH>
                <wp:positionV relativeFrom="paragraph">
                  <wp:posOffset>9341485</wp:posOffset>
                </wp:positionV>
                <wp:extent cx="329565" cy="156845"/>
                <wp:effectExtent l="0" t="0" r="0" b="0"/>
                <wp:wrapNone/>
                <wp:docPr id="1056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F7AD5" w:rsidRPr="00375540" w:rsidRDefault="00DF7AD5" w:rsidP="00DF7AD5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772" style="position:absolute;left:0;text-align:left;margin-left:-26.4pt;margin-top:735.55pt;width:25.95pt;height:12.35pt;z-index:2519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" filled="f" stroked="f" strokeweight=".25pt">
                <v:textbox inset="1pt,1pt,1pt,1pt">
                  <w:txbxContent>
                    <w:p w:rsidR="00DF7AD5" w:rsidRPr="00375540" w:rsidRDefault="00DF7AD5" w:rsidP="00DF7AD5">
                      <w:pPr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331CDA">
        <w:rPr>
          <w:rFonts w:asciiTheme="minorHAnsi" w:eastAsia="Noto Sans CJK SC Regular" w:hAnsiTheme="minorHAnsi"/>
          <w:i w:val="0"/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410EF159" wp14:editId="754DB394">
                <wp:simplePos x="0" y="0"/>
                <wp:positionH relativeFrom="column">
                  <wp:posOffset>387985</wp:posOffset>
                </wp:positionH>
                <wp:positionV relativeFrom="paragraph">
                  <wp:posOffset>9349105</wp:posOffset>
                </wp:positionV>
                <wp:extent cx="751840" cy="156845"/>
                <wp:effectExtent l="0" t="0" r="0" b="0"/>
                <wp:wrapNone/>
                <wp:docPr id="1057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1840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F7AD5" w:rsidRPr="00375540" w:rsidRDefault="00DF7AD5" w:rsidP="00DF7AD5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Карпов М.О.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_x0000_s1773" style="position:absolute;left:0;text-align:left;margin-left:30.55pt;margin-top:736.15pt;width:59.2pt;height:12.35pt;z-index:251991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" filled="f" stroked="f" strokeweight=".25pt">
                <v:textbox inset="1pt,1pt,1pt,1pt">
                  <w:txbxContent>
                    <w:p w:rsidR="00DF7AD5" w:rsidRPr="00375540" w:rsidRDefault="00DF7AD5" w:rsidP="00DF7AD5">
                      <w:pPr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Карпов М.О.</w:t>
                      </w:r>
                    </w:p>
                  </w:txbxContent>
                </v:textbox>
              </v:rect>
            </w:pict>
          </mc:Fallback>
        </mc:AlternateContent>
      </w:r>
      <w:r w:rsidRPr="00331CDA">
        <w:rPr>
          <w:rFonts w:asciiTheme="minorHAnsi" w:eastAsia="Noto Sans CJK SC Regular" w:hAnsiTheme="minorHAnsi"/>
          <w:i w:val="0"/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40EF2336" wp14:editId="31269E91">
                <wp:simplePos x="0" y="0"/>
                <wp:positionH relativeFrom="column">
                  <wp:posOffset>1629410</wp:posOffset>
                </wp:positionH>
                <wp:positionV relativeFrom="paragraph">
                  <wp:posOffset>9526905</wp:posOffset>
                </wp:positionV>
                <wp:extent cx="577215" cy="149860"/>
                <wp:effectExtent l="0" t="0" r="0" b="2540"/>
                <wp:wrapNone/>
                <wp:docPr id="1058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7215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F7AD5" w:rsidRPr="00375540" w:rsidRDefault="00DF7AD5" w:rsidP="00DF7AD5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31.10.19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774" style="position:absolute;left:0;text-align:left;margin-left:128.3pt;margin-top:750.15pt;width:45.45pt;height:11.8pt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" filled="f" stroked="f" strokeweight=".25pt">
                <v:textbox inset="1pt,1pt,1pt,1pt">
                  <w:txbxContent>
                    <w:p w:rsidR="00DF7AD5" w:rsidRPr="00375540" w:rsidRDefault="00DF7AD5" w:rsidP="00DF7AD5">
                      <w:pPr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31.10.19</w:t>
                      </w:r>
                    </w:p>
                  </w:txbxContent>
                </v:textbox>
              </v:rect>
            </w:pict>
          </mc:Fallback>
        </mc:AlternateContent>
      </w:r>
      <w:r w:rsidRPr="00331CDA">
        <w:rPr>
          <w:rFonts w:asciiTheme="minorHAnsi" w:eastAsia="Noto Sans CJK SC Regular" w:hAnsiTheme="minorHAnsi"/>
          <w:i w:val="0"/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319DF33F" wp14:editId="1389982C">
                <wp:simplePos x="0" y="0"/>
                <wp:positionH relativeFrom="column">
                  <wp:posOffset>-26190</wp:posOffset>
                </wp:positionH>
                <wp:positionV relativeFrom="paragraph">
                  <wp:posOffset>9342417</wp:posOffset>
                </wp:positionV>
                <wp:extent cx="329565" cy="156845"/>
                <wp:effectExtent l="0" t="0" r="0" b="0"/>
                <wp:wrapNone/>
                <wp:docPr id="1059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F7AD5" w:rsidRPr="00375540" w:rsidRDefault="00DF7AD5" w:rsidP="00DF7AD5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Вып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775" style="position:absolute;left:0;text-align:left;margin-left:-2.05pt;margin-top:735.6pt;width:25.95pt;height:12.35pt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" filled="f" stroked="f" strokeweight=".25pt">
                <v:textbox inset="1pt,1pt,1pt,1pt">
                  <w:txbxContent>
                    <w:p w:rsidR="00DF7AD5" w:rsidRPr="00375540" w:rsidRDefault="00DF7AD5" w:rsidP="00DF7AD5">
                      <w:pPr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proofErr w:type="spellStart"/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Вып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331CDA">
        <w:rPr>
          <w:rFonts w:asciiTheme="minorHAnsi" w:hAnsiTheme="minorHAnsi"/>
          <w:i w:val="0"/>
          <w:noProof/>
          <w:sz w:val="32"/>
          <w:szCs w:val="32"/>
          <w:lang w:val="ru-RU"/>
        </w:rPr>
        <mc:AlternateContent>
          <mc:Choice Requires="wpg">
            <w:drawing>
              <wp:anchor distT="0" distB="0" distL="114300" distR="114300" simplePos="0" relativeHeight="251986944" behindDoc="0" locked="1" layoutInCell="0" allowOverlap="1" wp14:anchorId="209F931F" wp14:editId="24DBDC83">
                <wp:simplePos x="0" y="0"/>
                <wp:positionH relativeFrom="page">
                  <wp:posOffset>723900</wp:posOffset>
                </wp:positionH>
                <wp:positionV relativeFrom="page">
                  <wp:posOffset>247650</wp:posOffset>
                </wp:positionV>
                <wp:extent cx="6588760" cy="10189210"/>
                <wp:effectExtent l="0" t="0" r="21590" b="21590"/>
                <wp:wrapNone/>
                <wp:docPr id="106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1061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2" name="Line 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63" name="Line 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64" name="Line 6"/>
                        <wps:cNvCnPr/>
                        <wps:spPr bwMode="auto">
                          <a:xfrm>
                            <a:off x="2012" y="18941"/>
                            <a:ext cx="0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65" name="Line 7"/>
                        <wps:cNvCnPr/>
                        <wps:spPr bwMode="auto">
                          <a:xfrm>
                            <a:off x="4896" y="18977"/>
                            <a:ext cx="0" cy="102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66" name="Line 8"/>
                        <wps:cNvCnPr/>
                        <wps:spPr bwMode="auto">
                          <a:xfrm>
                            <a:off x="6014" y="18958"/>
                            <a:ext cx="29" cy="104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67" name="Line 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68" name="Line 1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69" name="Line 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70" name="Line 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71" name="Line 1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72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79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AD5" w:rsidRPr="00375540" w:rsidRDefault="00DF7AD5" w:rsidP="00DF7AD5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  <w:t>№</w:t>
                              </w: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73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9" y="19338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AD5" w:rsidRPr="00375540" w:rsidRDefault="00DF7AD5" w:rsidP="00DF7AD5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74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79"/>
                            <a:ext cx="23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AD5" w:rsidRPr="00375540" w:rsidRDefault="00DF7AD5" w:rsidP="00DF7AD5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  <w:t>Ф.И.О.</w:t>
                              </w: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75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896" y="19660"/>
                            <a:ext cx="1263" cy="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AD5" w:rsidRPr="00375540" w:rsidRDefault="00DF7AD5" w:rsidP="00DF7AD5">
                              <w:pPr>
                                <w:pStyle w:val="ab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Под</w:t>
                              </w:r>
                              <w:proofErr w:type="spellEnd"/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  <w:t>п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76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043" y="19698"/>
                            <a:ext cx="1561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AD5" w:rsidRPr="00375540" w:rsidRDefault="00DF7AD5" w:rsidP="00DF7AD5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77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AD5" w:rsidRPr="00375540" w:rsidRDefault="00DF7AD5" w:rsidP="00DF7AD5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78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AD5" w:rsidRPr="007B298C" w:rsidRDefault="00DF7AD5" w:rsidP="00DF7AD5">
                              <w:pPr>
                                <w:pStyle w:val="ab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28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79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AD5" w:rsidRPr="00375540" w:rsidRDefault="00DF7AD5" w:rsidP="00DF7AD5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  <w:t>ЛР по «Численным методам</w:t>
                              </w:r>
                              <w:proofErr w:type="gramStart"/>
                              <w:r w:rsidRPr="00375540"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  <w:t>»-</w:t>
                              </w:r>
                              <w:proofErr w:type="gramEnd"/>
                              <w:r w:rsidRPr="00375540"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  <w:t>НГТУ-(17-ПМ)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776" style="position:absolute;left:0;text-align:left;margin-left:57pt;margin-top:19.5pt;width:518.8pt;height:802.3pt;z-index:25198694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" o:allowincell="f">
                <v:rect id="Rectangle 3" o:spid="_x0000_s177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jWW8MA&#10;AADdAAAADwAAAGRycy9kb3ducmV2LnhtbERPzWqDQBC+F/IOywR6q2t6kGqyCSYQ6Cmk1gcY3IlK&#10;3FnjbtT06bOFQm/z8f3OZjebTow0uNayglUUgyCurG65VlB+H98+QDiPrLGzTAoe5GC3XbxsMNN2&#10;4i8aC1+LEMIuQwWN930mpasaMugi2xMH7mIHgz7AoZZ6wCmEm06+x3EiDbYcGhrs6dBQdS3uRsHV&#10;z+Mpr4ufY1ru0+q8z6f7LVfqdTnnaxCeZv8v/nN/6jA/Tlbw+004QW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LjWW8MAAADdAAAADwAAAAAAAAAAAAAAAACYAgAAZHJzL2Rv&#10;d25yZXYueG1sUEsFBgAAAAAEAAQA9QAAAIgDAAAAAA==&#10;" filled="f" strokeweight="2pt"/>
                <v:line id="Line 4" o:spid="_x0000_s177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1juhL4AAADdAAAADwAAAGRycy9kb3ducmV2LnhtbERPvQrCMBDeBd8hnOCmqYIi1SgiVNzE&#10;6tLtbM622FxKE7W+vREEt/v4fm+16UwtntS6yrKCyTgCQZxbXXGh4HJORgsQziNrrC2Tgjc52Kz7&#10;vRXG2r74RM/UFyKEsItRQel9E0vp8pIMurFtiAN3s61BH2BbSN3iK4SbWk6jaC4NVhwaSmxoV1J+&#10;Tx9GwT27zJL9cafPdbrV1yLx2fWmlRoOuu0ShKfO/8U/90GH+dF8Ct9vwgly/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DWO6EvgAAAN0AAAAPAAAAAAAAAAAAAAAAAKEC&#10;AABkcnMvZG93bnJldi54bWxQSwUGAAAAAAQABAD5AAAAjAMAAAAA&#10;" strokeweight="2pt"/>
                <v:line id="Line 5" o:spid="_x0000_s177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BRLH74AAADdAAAADwAAAGRycy9kb3ducmV2LnhtbERPvQrCMBDeBd8hnOCmqYoi1SgiVNzE&#10;6uJ2NmdbbC6liVrf3giC2318v7dct6YST2pcaVnBaBiBIM6sLjlXcD4lgzkI55E1VpZJwZscrFfd&#10;zhJjbV98pGfqcxFC2MWooPC+jqV0WUEG3dDWxIG72cagD7DJpW7wFcJNJcdRNJMGSw4NBda0LSi7&#10;pw+j4H45T5PdYatPVbrR1zzxl+tNK9XvtZsFCE+t/4t/7r0O86PZBL7fhB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sFEsfvgAAAN0AAAAPAAAAAAAAAAAAAAAAAKEC&#10;AABkcnMvZG93bnJldi54bWxQSwUGAAAAAAQABAD5AAAAjAMAAAAA&#10;" strokeweight="2pt"/>
                <v:line id="Line 6" o:spid="_x0000_s1780" style="position:absolute;visibility:visible;mso-wrap-style:square" from="2012,18941" to="201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/3Ta74AAADdAAAADwAAAGRycy9kb3ducmV2LnhtbERPvQrCMBDeBd8hnOCmqaIi1SgiVNzE&#10;6uJ2NmdbbC6liVrf3giC2318v7dct6YST2pcaVnBaBiBIM6sLjlXcD4lgzkI55E1VpZJwZscrFfd&#10;zhJjbV98pGfqcxFC2MWooPC+jqV0WUEG3dDWxIG72cagD7DJpW7wFcJNJcdRNJMGSw4NBda0LSi7&#10;pw+j4H45T5PdYatPVbrR1zzxl+tNK9XvtZsFCE+t/4t/7r0O86PZBL7fhB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j/dNrvgAAAN0AAAAPAAAAAAAAAAAAAAAAAKEC&#10;AABkcnMvZG93bnJldi54bWxQSwUGAAAAAAQABAD5AAAAjAMAAAAA&#10;" strokeweight="2pt"/>
                <v:line id="Line 7" o:spid="_x0000_s1781" style="position:absolute;visibility:visible;mso-wrap-style:square" from="4896,18977" to="4896,20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LF28L4AAADdAAAADwAAAGRycy9kb3ducmV2LnhtbERPvQrCMBDeBd8hnOCmqYIi1SgiVNzE&#10;6tLtbM622FxKE7W+vREEt/v4fm+16UwtntS6yrKCyTgCQZxbXXGh4HJORgsQziNrrC2Tgjc52Kz7&#10;vRXG2r74RM/UFyKEsItRQel9E0vp8pIMurFtiAN3s61BH2BbSN3iK4SbWk6jaC4NVhwaSmxoV1J+&#10;Tx9GwT27zJL9cafPdbrV1yLx2fWmlRoOuu0ShKfO/8U/90GH+dF8Bt9vwgly/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MsXbwvgAAAN0AAAAPAAAAAAAAAAAAAAAAAKEC&#10;AABkcnMvZG93bnJldi54bWxQSwUGAAAAAAQABAD5AAAAjAMAAAAA&#10;" strokeweight="2pt"/>
                <v:line id="Line 8" o:spid="_x0000_s1782" style="position:absolute;visibility:visible;mso-wrap-style:square" from="6014,18958" to="6043,20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Poh74AAADdAAAADwAAAGRycy9kb3ducmV2LnhtbERPvQrCMBDeBd8hnOCmqYJFqlFEqLiJ&#10;1cXtbM622FxKE7W+vREEt/v4fm+57kwtntS6yrKCyTgCQZxbXXGh4HxKR3MQziNrrC2Tgjc5WK/6&#10;vSUm2r74SM/MFyKEsEtQQel9k0jp8pIMurFtiAN3s61BH2BbSN3iK4SbWk6jKJYGKw4NJTa0LSm/&#10;Zw+j4H45z9LdYatPdbbR1yL1l+tNKzUcdJsFCE+d/4t/7r0O86M4hu834QS5+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8Y+iHvgAAAN0AAAAPAAAAAAAAAAAAAAAAAKEC&#10;AABkcnMvZG93bnJldi54bWxQSwUGAAAAAAQABAD5AAAAjAMAAAAA&#10;" strokeweight="2pt"/>
                <v:line id="Line 9" o:spid="_x0000_s178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y9NHL8AAADdAAAADwAAAGRycy9kb3ducmV2LnhtbERPSwrCMBDdC94hjOBOUwU/VKOIUHEn&#10;VjfuxmZsi82kNFHr7Y0guJvH+85y3ZpKPKlxpWUFo2EEgjizuuRcwfmUDOYgnEfWWFkmBW9ysF51&#10;O0uMtX3xkZ6pz0UIYRejgsL7OpbSZQUZdENbEwfuZhuDPsAml7rBVwg3lRxH0VQaLDk0FFjTtqDs&#10;nj6MgvvlPEl2h60+VelGX/PEX643rVS/124WIDy1/i/+ufc6zI+mM/h+E06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0y9NHL8AAADdAAAADwAAAAAAAAAAAAAAAACh&#10;AgAAZHJzL2Rvd25yZXYueG1sUEsFBgAAAAAEAAQA+QAAAI0DAAAAAA==&#10;" strokeweight="2pt"/>
                <v:line id="Line 10" o:spid="_x0000_s178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DZbsIAAADdAAAADwAAAGRycy9kb3ducmV2LnhtbESPQYvCQAyF74L/YYjgTacuKEt1FBG6&#10;eBOrF2+xE9tiJ1M6o9Z/bw7C3hLey3tfVpveNepJXag9G5hNE1DEhbc1lwbOp2zyCypEZIuNZzLw&#10;pgCb9XCwwtT6Fx/pmcdSSQiHFA1UMbap1qGoyGGY+pZYtJvvHEZZu1LbDl8S7hr9kyQL7bBmaaiw&#10;pV1FxT1/OAP3y3me/R129tTkW3sts3i53qwx41G/XYKK1Md/8/d6bwU/WQiufCMj6PU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rDZbsIAAADdAAAADwAAAAAAAAAAAAAA&#10;AAChAgAAZHJzL2Rvd25yZXYueG1sUEsFBgAAAAAEAAQA+QAAAJADAAAAAA==&#10;" strokeweight="2pt"/>
                <v:line id="Line 11" o:spid="_x0000_s178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kaH8IAAADdAAAADwAAAGRycy9kb3ducmV2LnhtbERPzWoCMRC+F/oOYQreulk9iK5GKW0F&#10;pQep+gDjZtysbiZLEnXt0xuh4G0+vt+ZzjvbiAv5UDtW0M9yEMSl0zVXCnbbxfsIRIjIGhvHpOBG&#10;Aeaz15cpFtpd+Zcum1iJFMKhQAUmxraQMpSGLIbMtcSJOzhvMSboK6k9XlO4beQgz4fSYs2pwWBL&#10;n4bK0+ZsFaz8/ufU/6uM3PPKfzfrr3GwR6V6b93HBESkLj7F/+6lTvPz4Rge36QT5Ow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zkaH8IAAADdAAAADwAAAAAAAAAAAAAA&#10;AAChAgAAZHJzL2Rvd25yZXYueG1sUEsFBgAAAAAEAAQA+QAAAJADAAAAAA==&#10;" strokeweight="1pt"/>
                <v:line id="Line 12" o:spid="_x0000_s178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R9DtcMAAADdAAAADwAAAGRycy9kb3ducmV2LnhtbESPQYvCQAyF74L/YYiwN50q7CrVUUSo&#10;eFu2evEWO7EtdjKlM2r99+aw4C3hvbz3ZbXpXaMe1IXas4HpJAFFXHhbc2ngdMzGC1AhIltsPJOB&#10;FwXYrIeDFabWP/mPHnkslYRwSNFAFWObah2KihyGiW+JRbv6zmGUtSu17fAp4a7RsyT50Q5rloYK&#10;W9pVVNzyuzNwO5++s/3vzh6bfGsvZRbPl6s15mvUb5egIvXxY/6/PljBT+bCL9/ICHr9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kfQ7XDAAAA3QAAAA8AAAAAAAAAAAAA&#10;AAAAoQIAAGRycy9kb3ducmV2LnhtbFBLBQYAAAAABAAEAPkAAACRAwAAAAA=&#10;" strokeweight="2pt"/>
                <v:line id="Line 13" o:spid="_x0000_s178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aAxMMAAADdAAAADwAAAGRycy9kb3ducmV2LnhtbERPzWoCMRC+F3yHMII3za6HWrdGEW1B&#10;8VDUPsC4mW62biZLkurap28Eobf5+H5ntuhsIy7kQ+1YQT7KQBCXTtdcKfg8vg9fQISIrLFxTApu&#10;FGAx7z3NsNDuynu6HGIlUgiHAhWYGNtCylAashhGriVO3JfzFmOCvpLa4zWF20aOs+xZWqw5NRhs&#10;aWWoPB9+rIKtP+3O+W9l5Im3/q35WE+D/VZq0O+WryAidfFf/HBvdJqfTXK4f5NOkPM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yWgMTDAAAA3QAAAA8AAAAAAAAAAAAA&#10;AAAAoQIAAGRycy9kb3ducmV2LnhtbFBLBQYAAAAABAAEAPkAAACRAwAAAAA=&#10;" strokeweight="1pt"/>
                <v:rect id="Rectangle 14" o:spid="_x0000_s1788" style="position:absolute;left:54;top:19679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2bL8AA&#10;AADdAAAADwAAAGRycy9kb3ducmV2LnhtbERPTYvCMBC9L/gfwgje1kQRV7tGKQuCV+sKHodmtu1u&#10;M6lJVuu/N4LgbR7vc1ab3rbiQj40jjVMxgoEcelMw5WG78P2fQEiRGSDrWPScKMAm/XgbYWZcVfe&#10;06WIlUghHDLUUMfYZVKGsiaLYew64sT9OG8xJugraTxeU7ht5VSpubTYcGqosaOvmsq/4t9qyPPf&#10;/ngulrgNcqH83MxMlZ+0Hg37/BNEpD6+xE/3zqT56mMKj2/SCXJ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c2bL8AAAADdAAAADwAAAAAAAAAAAAAAAACYAgAAZHJzL2Rvd25y&#10;ZXYueG1sUEsFBgAAAAAEAAQA9QAAAIUDAAAAAA==&#10;" filled="f" stroked="f" strokeweight=".25pt">
                  <v:textbox inset="1pt,1pt,1pt,1pt">
                    <w:txbxContent>
                      <w:p w:rsidR="00DF7AD5" w:rsidRPr="00375540" w:rsidRDefault="00DF7AD5" w:rsidP="00DF7AD5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  <w:t>№</w:t>
                        </w: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_x0000_s1789" style="position:absolute;left:29;top:19338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E+tMEA&#10;AADdAAAADwAAAGRycy9kb3ducmV2LnhtbERP32vCMBB+H+x/CCf4NhM3Udc1lTIQfLVT2OPR3Npq&#10;c+mSTOt/bwaDvd3H9/PyzWh7cSEfOsca5jMFgrh2puNGw+Fj+7QGESKywd4xabhRgE3x+JBjZtyV&#10;93SpYiNSCIcMNbQxDpmUoW7JYpi5gThxX85bjAn6RhqP1xRue/ms1FJa7Dg1tDjQe0v1ufqxGsry&#10;NB6/q1fcBrlWfmkWpik/tZ5OxvINRKQx/ov/3DuT5qvVC/x+k06Qx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6BPrTBAAAA3QAAAA8AAAAAAAAAAAAAAAAAmAIAAGRycy9kb3du&#10;cmV2LnhtbFBLBQYAAAAABAAEAPUAAACGAwAAAAA=&#10;" filled="f" stroked="f" strokeweight=".25pt">
                  <v:textbox inset="1pt,1pt,1pt,1pt">
                    <w:txbxContent>
                      <w:p w:rsidR="00DF7AD5" w:rsidRPr="00375540" w:rsidRDefault="00DF7AD5" w:rsidP="00DF7AD5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2</w:t>
                        </w:r>
                      </w:p>
                    </w:txbxContent>
                  </v:textbox>
                </v:rect>
                <v:rect id="Rectangle 16" o:spid="_x0000_s1790" style="position:absolute;left:2267;top:19679;width:23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imwMEA&#10;AADdAAAADwAAAGRycy9kb3ducmV2LnhtbERP32vCMBB+F/Y/hBP2pokiWjujFEHY66qCj0dza7s1&#10;ly7JtPvvF0Hw7T6+n7fZDbYTV/KhdaxhNlUgiCtnWq41nI6HSQYiRGSDnWPS8EcBdtuX0QZz4278&#10;Qdcy1iKFcMhRQxNjn0sZqoYshqnriRP36bzFmKCvpfF4S+G2k3OlltJiy6mhwZ72DVXf5a/VUBRf&#10;w/mnXOMhyEz5pVmYurho/ToeijcQkYb4FD/c7ybNV6sF3L9JJ8jt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FopsDBAAAA3QAAAA8AAAAAAAAAAAAAAAAAmAIAAGRycy9kb3du&#10;cmV2LnhtbFBLBQYAAAAABAAEAPUAAACGAwAAAAA=&#10;" filled="f" stroked="f" strokeweight=".25pt">
                  <v:textbox inset="1pt,1pt,1pt,1pt">
                    <w:txbxContent>
                      <w:p w:rsidR="00DF7AD5" w:rsidRPr="00375540" w:rsidRDefault="00DF7AD5" w:rsidP="00DF7AD5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  <w:t>Ф.И.О.</w:t>
                        </w: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7" o:spid="_x0000_s1791" style="position:absolute;left:4896;top:19660;width:1263;height:3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QDW8IA&#10;AADdAAAADwAAAGRycy9kb3ducmV2LnhtbERPyWrDMBC9F/oPYgK5NVJKs9S1HEwhkGvcBHocrKnt&#10;xBq5kpo4fx8VCr3N462Tb0bbiwv50DnWMJ8pEMS1Mx03Gg4f26c1iBCRDfaOScONAmyKx4ccM+Ou&#10;vKdLFRuRQjhkqKGNccikDHVLFsPMDcSJ+3LeYkzQN9J4vKZw28tnpZbSYsepocWB3luqz9WP1VCW&#10;p/H4Xb3iNsi18kvzYpryU+vpZCzfQEQa47/4z70zab5aLeD3m3SCLO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JANbwgAAAN0AAAAPAAAAAAAAAAAAAAAAAJgCAABkcnMvZG93&#10;bnJldi54bWxQSwUGAAAAAAQABAD1AAAAhwMAAAAA&#10;" filled="f" stroked="f" strokeweight=".25pt">
                  <v:textbox inset="1pt,1pt,1pt,1pt">
                    <w:txbxContent>
                      <w:p w:rsidR="00DF7AD5" w:rsidRPr="00375540" w:rsidRDefault="00DF7AD5" w:rsidP="00DF7AD5">
                        <w:pPr>
                          <w:pStyle w:val="ab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Под</w:t>
                        </w:r>
                        <w:proofErr w:type="spellEnd"/>
                        <w:r w:rsidRPr="00375540"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  <w:t>п</w:t>
                        </w: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18" o:spid="_x0000_s1792" style="position:absolute;left:6043;top:19698;width:1561;height: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adLMEA&#10;AADdAAAADwAAAGRycy9kb3ducmV2LnhtbERP32vCMBB+F/Y/hBv4psnGqFqbShkIe7VzsMejOdu6&#10;5tIlmdb/3gwGe7uP7+cVu8kO4kI+9I41PC0VCOLGmZ5bDcf3/WINIkRkg4Nj0nCjALvyYVZgbtyV&#10;D3SpYytSCIccNXQxjrmUoenIYli6kThxJ+ctxgR9K43Hawq3g3xWKpMWe04NHY702lHzVf9YDVV1&#10;nj6+6w3ug1wrn5kX01afWs8fp2oLItIU/8V/7jeT5qtVBr/fpBNke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72nSzBAAAA3QAAAA8AAAAAAAAAAAAAAAAAmAIAAGRycy9kb3du&#10;cmV2LnhtbFBLBQYAAAAABAAEAPUAAACGAwAAAAA=&#10;" filled="f" stroked="f" strokeweight=".25pt">
                  <v:textbox inset="1pt,1pt,1pt,1pt">
                    <w:txbxContent>
                      <w:p w:rsidR="00DF7AD5" w:rsidRPr="00375540" w:rsidRDefault="00DF7AD5" w:rsidP="00DF7AD5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79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bo4t8EA&#10;AADdAAAADwAAAGRycy9kb3ducmV2LnhtbERP32vCMBB+F/Y/hBP2pokytHZGKYKw11UFH4/m1nZr&#10;Ll2SafffG0Hw7T6+n7feDrYTF/KhdaxhNlUgiCtnWq41HA/7SQYiRGSDnWPS8E8BtpuX0Rpz4678&#10;SZcy1iKFcMhRQxNjn0sZqoYshqnriRP35bzFmKCvpfF4TeG2k3OlFtJiy6mhwZ52DVU/5Z/VUBTf&#10;w+m3XOE+yEz5hXkzdXHW+nU8FO8gIg3xKX64P0yar5ZLuH+TTpCb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G6OLfBAAAA3QAAAA8AAAAAAAAAAAAAAAAAmAIAAGRycy9kb3du&#10;cmV2LnhtbFBLBQYAAAAABAAEAPUAAACGAwAAAAA=&#10;" filled="f" stroked="f" strokeweight=".25pt">
                  <v:textbox inset="1pt,1pt,1pt,1pt">
                    <w:txbxContent>
                      <w:p w:rsidR="00DF7AD5" w:rsidRPr="00375540" w:rsidRDefault="00DF7AD5" w:rsidP="00DF7AD5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" o:spid="_x0000_s179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WsxcQA&#10;AADdAAAADwAAAGRycy9kb3ducmV2LnhtbESPQW/CMAyF70j8h8iTdhvJpomxQkDVJKRd1w1pR6sx&#10;baFxSpJB9+/xAYmbrff83ufVZvS9OlNMXWALzzMDirgOruPGws/39mkBKmVkh31gsvBPCTbr6WSF&#10;hQsX/qJzlRslIZwKtNDmPBRap7olj2kWBmLR9iF6zLLGRruIFwn3vX4xZq49diwNLQ700VJ9rP68&#10;hbI8jLtT9Y7bpBcmzt2ra8pfax8fxnIJKtOY7+bb9acTfPMmuPKNjK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lrMXEAAAA3QAAAA8AAAAAAAAAAAAAAAAAmAIAAGRycy9k&#10;b3ducmV2LnhtbFBLBQYAAAAABAAEAPUAAACJAwAAAAA=&#10;" filled="f" stroked="f" strokeweight=".25pt">
                  <v:textbox inset="1pt,1pt,1pt,1pt">
                    <w:txbxContent>
                      <w:p w:rsidR="00DF7AD5" w:rsidRPr="007B298C" w:rsidRDefault="00DF7AD5" w:rsidP="00DF7AD5">
                        <w:pPr>
                          <w:pStyle w:val="ab"/>
                          <w:jc w:val="center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28</w:t>
                        </w:r>
                      </w:p>
                    </w:txbxContent>
                  </v:textbox>
                </v:rect>
                <v:rect id="Rectangle 21" o:spid="_x0000_s179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2kJXsEA&#10;AADdAAAADwAAAGRycy9kb3ducmV2LnhtbERP32vCMBB+H/g/hBP2NpOJOO2aShEEX+0m+Hg0Z9ut&#10;udQkavffm8Fgb/fx/bx8M9pe3MiHzrGG15kCQVw703Gj4fNj97ICESKywd4xafihAJti8pRjZtyd&#10;D3SrYiNSCIcMNbQxDpmUoW7JYpi5gThxZ+ctxgR9I43Hewq3vZwrtZQWO04NLQ60ban+rq5WQ1l+&#10;jcdLtcZdkCvll2ZhmvKk9fN0LN9BRBrjv/jPvTdpvnpbw+836QRZP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9pCV7BAAAA3QAAAA8AAAAAAAAAAAAAAAAAmAIAAGRycy9kb3du&#10;cmV2LnhtbFBLBQYAAAAABAAEAPUAAACGAwAAAAA=&#10;" filled="f" stroked="f" strokeweight=".25pt">
                  <v:textbox inset="1pt,1pt,1pt,1pt">
                    <w:txbxContent>
                      <w:p w:rsidR="00DF7AD5" w:rsidRPr="00375540" w:rsidRDefault="00DF7AD5" w:rsidP="00DF7AD5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  <w:t>ЛР по «Численным методам</w:t>
                        </w:r>
                        <w:proofErr w:type="gramStart"/>
                        <w:r w:rsidRPr="00375540"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  <w:t>»-</w:t>
                        </w:r>
                        <w:proofErr w:type="gramEnd"/>
                        <w:r w:rsidRPr="00375540"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  <w:t>НГТУ-(17-ПМ)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331CDA">
        <w:rPr>
          <w:rFonts w:asciiTheme="minorHAnsi" w:hAnsiTheme="minorHAnsi"/>
          <w:i w:val="0"/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987968" behindDoc="0" locked="1" layoutInCell="0" allowOverlap="1" wp14:anchorId="21A755AC" wp14:editId="2B8E7749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0" t="0" r="0" b="0"/>
                <wp:wrapNone/>
                <wp:docPr id="1080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760" cy="1018921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6" style="position:absolute;margin-left:56.7pt;margin-top:19.85pt;width:518.8pt;height:802.3pt;z-index:251987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" o:allowincell="f" filled="f" strokeweight="2pt">
                <w10:wrap anchorx="page" anchory="page"/>
                <w10:anchorlock/>
              </v:rect>
            </w:pict>
          </mc:Fallback>
        </mc:AlternateContent>
      </w:r>
      <w:r w:rsidR="00331CDA" w:rsidRPr="00331CDA">
        <w:rPr>
          <w:rFonts w:asciiTheme="minorHAnsi" w:eastAsia="Noto Sans CJK SC Regular" w:hAnsiTheme="minorHAnsi"/>
          <w:i w:val="0"/>
          <w:sz w:val="32"/>
          <w:szCs w:val="32"/>
          <w:lang w:val="ru-RU" w:eastAsia="zh-CN" w:bidi="hi-IN"/>
        </w:rPr>
        <w:t>Вывод</w:t>
      </w:r>
      <w:bookmarkEnd w:id="13"/>
    </w:p>
    <w:p w:rsidR="00331CDA" w:rsidRPr="00331CDA" w:rsidRDefault="00792293" w:rsidP="00331CDA">
      <w:pPr>
        <w:ind w:firstLine="426"/>
        <w:rPr>
          <w:rFonts w:asciiTheme="minorHAnsi" w:eastAsia="Noto Sans CJK SC Regular" w:hAnsiTheme="minorHAnsi"/>
          <w:i w:val="0"/>
          <w:lang w:val="ru-RU" w:eastAsia="zh-CN" w:bidi="hi-IN"/>
        </w:rPr>
      </w:pPr>
      <w:r w:rsidRPr="00331CDA">
        <w:rPr>
          <w:rFonts w:asciiTheme="minorHAnsi" w:eastAsia="Noto Sans CJK SC Regular" w:hAnsiTheme="minorHAnsi"/>
          <w:i w:val="0"/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5F02CEF3" wp14:editId="09CA1985">
                <wp:simplePos x="0" y="0"/>
                <wp:positionH relativeFrom="column">
                  <wp:posOffset>310515</wp:posOffset>
                </wp:positionH>
                <wp:positionV relativeFrom="paragraph">
                  <wp:posOffset>9158443</wp:posOffset>
                </wp:positionV>
                <wp:extent cx="988060" cy="186055"/>
                <wp:effectExtent l="0" t="0" r="2540" b="4445"/>
                <wp:wrapNone/>
                <wp:docPr id="1054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806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F7AD5" w:rsidRPr="00EF2F6B" w:rsidRDefault="00DF7AD5" w:rsidP="00DF7AD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F2F6B">
                              <w:rPr>
                                <w:rFonts w:asciiTheme="minorHAnsi" w:hAnsiTheme="minorHAnsi"/>
                                <w:i w:val="0"/>
                                <w:sz w:val="18"/>
                                <w:szCs w:val="18"/>
                                <w:lang w:val="ru-RU"/>
                              </w:rPr>
                              <w:t>Талалушкина</w:t>
                            </w:r>
                            <w:proofErr w:type="spellEnd"/>
                            <w:r w:rsidRPr="00EF2F6B">
                              <w:rPr>
                                <w:rFonts w:asciiTheme="minorHAnsi" w:hAnsiTheme="minorHAnsi"/>
                                <w:i w:val="0"/>
                                <w:sz w:val="18"/>
                                <w:szCs w:val="18"/>
                                <w:lang w:val="ru-RU"/>
                              </w:rPr>
                              <w:t xml:space="preserve"> Л.В.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796" style="position:absolute;left:0;text-align:left;margin-left:24.45pt;margin-top:721.15pt;width:77.8pt;height:14.65pt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" filled="f" stroked="f" strokeweight=".25pt">
                <v:textbox inset="1pt,1pt,1pt,1pt">
                  <w:txbxContent>
                    <w:p w:rsidR="00DF7AD5" w:rsidRPr="00EF2F6B" w:rsidRDefault="00DF7AD5" w:rsidP="00DF7AD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EF2F6B">
                        <w:rPr>
                          <w:rFonts w:asciiTheme="minorHAnsi" w:hAnsiTheme="minorHAnsi"/>
                          <w:i w:val="0"/>
                          <w:sz w:val="18"/>
                          <w:szCs w:val="18"/>
                          <w:lang w:val="ru-RU"/>
                        </w:rPr>
                        <w:t>Талалушкина</w:t>
                      </w:r>
                      <w:proofErr w:type="spellEnd"/>
                      <w:r w:rsidRPr="00EF2F6B">
                        <w:rPr>
                          <w:rFonts w:asciiTheme="minorHAnsi" w:hAnsiTheme="minorHAnsi"/>
                          <w:i w:val="0"/>
                          <w:sz w:val="18"/>
                          <w:szCs w:val="18"/>
                          <w:lang w:val="ru-RU"/>
                        </w:rPr>
                        <w:t xml:space="preserve"> Л.В.</w:t>
                      </w:r>
                    </w:p>
                  </w:txbxContent>
                </v:textbox>
              </v:rect>
            </w:pict>
          </mc:Fallback>
        </mc:AlternateContent>
      </w:r>
      <w:r w:rsidR="00331CDA" w:rsidRPr="00331CDA">
        <w:rPr>
          <w:rFonts w:asciiTheme="minorHAnsi" w:hAnsiTheme="minorHAnsi" w:cs="Calibri"/>
          <w:i w:val="0"/>
          <w:lang w:val="ru-RU"/>
        </w:rPr>
        <w:t>Был изучен</w:t>
      </w:r>
      <w:r w:rsidR="00331CDA" w:rsidRPr="00331CDA">
        <w:rPr>
          <w:rFonts w:asciiTheme="minorHAnsi" w:hAnsiTheme="minorHAnsi" w:cs="Calibri"/>
          <w:i w:val="0"/>
        </w:rPr>
        <w:t xml:space="preserve"> </w:t>
      </w:r>
      <w:proofErr w:type="spellStart"/>
      <w:r w:rsidR="00331CDA" w:rsidRPr="00331CDA">
        <w:rPr>
          <w:rFonts w:asciiTheme="minorHAnsi" w:hAnsiTheme="minorHAnsi" w:cs="Calibri"/>
          <w:i w:val="0"/>
        </w:rPr>
        <w:t>и программно реализо</w:t>
      </w:r>
      <w:proofErr w:type="spellEnd"/>
      <w:r w:rsidR="00331CDA" w:rsidRPr="00331CDA">
        <w:rPr>
          <w:rFonts w:asciiTheme="minorHAnsi" w:hAnsiTheme="minorHAnsi" w:cs="Calibri"/>
          <w:i w:val="0"/>
        </w:rPr>
        <w:t>ва</w:t>
      </w:r>
      <w:r w:rsidR="00331CDA" w:rsidRPr="00331CDA">
        <w:rPr>
          <w:rFonts w:asciiTheme="minorHAnsi" w:hAnsiTheme="minorHAnsi" w:cs="Calibri"/>
          <w:i w:val="0"/>
          <w:lang w:val="ru-RU"/>
        </w:rPr>
        <w:t>н</w:t>
      </w:r>
      <w:r w:rsidR="00331CDA" w:rsidRPr="00331CDA">
        <w:rPr>
          <w:rFonts w:asciiTheme="minorHAnsi" w:hAnsiTheme="minorHAnsi" w:cs="Calibri"/>
          <w:i w:val="0"/>
        </w:rPr>
        <w:t xml:space="preserve"> метод </w:t>
      </w:r>
      <w:proofErr w:type="spellStart"/>
      <w:r w:rsidR="00331CDA" w:rsidRPr="00331CDA">
        <w:rPr>
          <w:rFonts w:asciiTheme="minorHAnsi" w:hAnsiTheme="minorHAnsi" w:cs="Calibri"/>
          <w:i w:val="0"/>
        </w:rPr>
        <w:t>Гаусса</w:t>
      </w:r>
      <w:proofErr w:type="spellEnd"/>
      <w:r w:rsidR="00331CDA">
        <w:rPr>
          <w:rFonts w:asciiTheme="minorHAnsi" w:hAnsiTheme="minorHAnsi" w:cs="Calibri"/>
          <w:i w:val="0"/>
          <w:lang w:val="ru-RU"/>
        </w:rPr>
        <w:t xml:space="preserve"> </w:t>
      </w:r>
      <w:r w:rsidR="00331CDA" w:rsidRPr="00331CDA">
        <w:rPr>
          <w:rFonts w:asciiTheme="minorHAnsi" w:hAnsiTheme="minorHAnsi" w:cs="Calibri"/>
          <w:i w:val="0"/>
        </w:rPr>
        <w:t xml:space="preserve">на </w:t>
      </w:r>
      <w:proofErr w:type="spellStart"/>
      <w:r w:rsidR="00331CDA" w:rsidRPr="00331CDA">
        <w:rPr>
          <w:rFonts w:asciiTheme="minorHAnsi" w:hAnsiTheme="minorHAnsi" w:cs="Calibri"/>
          <w:i w:val="0"/>
        </w:rPr>
        <w:t>языках</w:t>
      </w:r>
      <w:proofErr w:type="spellEnd"/>
      <w:r w:rsidR="00331CDA" w:rsidRPr="00331CDA">
        <w:rPr>
          <w:rFonts w:asciiTheme="minorHAnsi" w:hAnsiTheme="minorHAnsi" w:cs="Calibri"/>
          <w:i w:val="0"/>
        </w:rPr>
        <w:t xml:space="preserve"> </w:t>
      </w:r>
      <w:proofErr w:type="spellStart"/>
      <w:r w:rsidR="00331CDA" w:rsidRPr="00331CDA">
        <w:rPr>
          <w:rFonts w:asciiTheme="minorHAnsi" w:hAnsiTheme="minorHAnsi" w:cs="Calibri"/>
          <w:i w:val="0"/>
        </w:rPr>
        <w:t>высокого</w:t>
      </w:r>
      <w:proofErr w:type="spellEnd"/>
      <w:r w:rsidR="00331CDA" w:rsidRPr="00331CDA">
        <w:rPr>
          <w:rFonts w:asciiTheme="minorHAnsi" w:hAnsiTheme="minorHAnsi" w:cs="Calibri"/>
          <w:i w:val="0"/>
        </w:rPr>
        <w:t xml:space="preserve"> </w:t>
      </w:r>
      <w:proofErr w:type="spellStart"/>
      <w:r w:rsidR="00331CDA" w:rsidRPr="00331CDA">
        <w:rPr>
          <w:rFonts w:asciiTheme="minorHAnsi" w:hAnsiTheme="minorHAnsi" w:cs="Calibri"/>
          <w:i w:val="0"/>
        </w:rPr>
        <w:t>ур</w:t>
      </w:r>
      <w:r w:rsidR="00331CDA" w:rsidRPr="00331CDA">
        <w:rPr>
          <w:rFonts w:asciiTheme="minorHAnsi" w:hAnsiTheme="minorHAnsi" w:cs="Calibri"/>
          <w:i w:val="0"/>
        </w:rPr>
        <w:t>о</w:t>
      </w:r>
      <w:r w:rsidR="00331CDA" w:rsidRPr="00331CDA">
        <w:rPr>
          <w:rFonts w:asciiTheme="minorHAnsi" w:hAnsiTheme="minorHAnsi" w:cs="Calibri"/>
          <w:i w:val="0"/>
        </w:rPr>
        <w:t>вня</w:t>
      </w:r>
      <w:proofErr w:type="spellEnd"/>
      <w:r w:rsidR="00331CDA" w:rsidRPr="00331CDA">
        <w:rPr>
          <w:rFonts w:asciiTheme="minorHAnsi" w:hAnsiTheme="minorHAnsi" w:cs="Calibri"/>
          <w:i w:val="0"/>
        </w:rPr>
        <w:t xml:space="preserve"> (C</w:t>
      </w:r>
      <w:r w:rsidR="00331CDA">
        <w:rPr>
          <w:rFonts w:asciiTheme="minorHAnsi" w:hAnsiTheme="minorHAnsi" w:cs="Calibri"/>
          <w:i w:val="0"/>
          <w:lang w:val="ru-RU"/>
        </w:rPr>
        <w:t>++</w:t>
      </w:r>
      <w:r w:rsidR="00331CDA" w:rsidRPr="00331CDA">
        <w:rPr>
          <w:rFonts w:asciiTheme="minorHAnsi" w:hAnsiTheme="minorHAnsi" w:cs="Calibri"/>
          <w:i w:val="0"/>
        </w:rPr>
        <w:t>,</w:t>
      </w:r>
      <w:proofErr w:type="spellStart"/>
      <w:r w:rsidR="00331CDA" w:rsidRPr="00331CDA">
        <w:rPr>
          <w:rFonts w:asciiTheme="minorHAnsi" w:hAnsiTheme="minorHAnsi" w:cs="Calibri"/>
          <w:i w:val="0"/>
        </w:rPr>
        <w:t> Pytho</w:t>
      </w:r>
      <w:proofErr w:type="spellEnd"/>
      <w:r w:rsidR="00331CDA" w:rsidRPr="00331CDA">
        <w:rPr>
          <w:rFonts w:asciiTheme="minorHAnsi" w:hAnsiTheme="minorHAnsi" w:cs="Calibri"/>
          <w:i w:val="0"/>
        </w:rPr>
        <w:t>n, </w:t>
      </w:r>
      <w:proofErr w:type="spellStart"/>
      <w:r w:rsidR="00331CDA" w:rsidRPr="00331CDA">
        <w:rPr>
          <w:rFonts w:asciiTheme="minorHAnsi" w:hAnsiTheme="minorHAnsi" w:cs="Calibri"/>
          <w:i w:val="0"/>
          <w:lang w:val="en-US"/>
        </w:rPr>
        <w:t>Matlab</w:t>
      </w:r>
      <w:proofErr w:type="spellEnd"/>
      <w:r w:rsidR="00331CDA" w:rsidRPr="00331CDA">
        <w:rPr>
          <w:rFonts w:asciiTheme="minorHAnsi" w:hAnsiTheme="minorHAnsi" w:cs="Calibri"/>
          <w:i w:val="0"/>
        </w:rPr>
        <w:t>,</w:t>
      </w:r>
      <w:proofErr w:type="spellStart"/>
      <w:r w:rsidR="00331CDA" w:rsidRPr="00331CDA">
        <w:rPr>
          <w:rFonts w:asciiTheme="minorHAnsi" w:hAnsiTheme="minorHAnsi" w:cs="Calibri"/>
          <w:i w:val="0"/>
        </w:rPr>
        <w:t> Fortra</w:t>
      </w:r>
      <w:proofErr w:type="spellEnd"/>
      <w:r w:rsidR="00331CDA" w:rsidRPr="00331CDA">
        <w:rPr>
          <w:rFonts w:asciiTheme="minorHAnsi" w:hAnsiTheme="minorHAnsi" w:cs="Calibri"/>
          <w:i w:val="0"/>
        </w:rPr>
        <w:t>n)</w:t>
      </w:r>
      <w:r w:rsidR="00331CDA">
        <w:rPr>
          <w:rFonts w:asciiTheme="minorHAnsi" w:hAnsiTheme="minorHAnsi" w:cs="Calibri"/>
          <w:i w:val="0"/>
          <w:lang w:val="ru-RU"/>
        </w:rPr>
        <w:t>.</w:t>
      </w:r>
    </w:p>
    <w:sectPr w:rsidR="00331CDA" w:rsidRPr="00331CDA" w:rsidSect="00375540">
      <w:pgSz w:w="11907" w:h="16840" w:code="9"/>
      <w:pgMar w:top="907" w:right="851" w:bottom="1758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336A" w:rsidRDefault="004E336A" w:rsidP="004C298E">
      <w:r>
        <w:separator/>
      </w:r>
    </w:p>
  </w:endnote>
  <w:endnote w:type="continuationSeparator" w:id="0">
    <w:p w:rsidR="004E336A" w:rsidRDefault="004E336A" w:rsidP="004C29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336A" w:rsidRDefault="004E336A" w:rsidP="004C298E">
      <w:r>
        <w:separator/>
      </w:r>
    </w:p>
  </w:footnote>
  <w:footnote w:type="continuationSeparator" w:id="0">
    <w:p w:rsidR="004E336A" w:rsidRDefault="004E336A" w:rsidP="004C29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147C0"/>
    <w:multiLevelType w:val="hybridMultilevel"/>
    <w:tmpl w:val="E3560750"/>
    <w:lvl w:ilvl="0" w:tplc="0419000F">
      <w:start w:val="1"/>
      <w:numFmt w:val="decimal"/>
      <w:lvlText w:val="%1."/>
      <w:lvlJc w:val="left"/>
      <w:pPr>
        <w:ind w:left="532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976" w:hanging="360"/>
      </w:pPr>
    </w:lvl>
    <w:lvl w:ilvl="2" w:tplc="0419001B" w:tentative="1">
      <w:start w:val="1"/>
      <w:numFmt w:val="lowerRoman"/>
      <w:lvlText w:val="%3."/>
      <w:lvlJc w:val="right"/>
      <w:pPr>
        <w:ind w:left="6696" w:hanging="180"/>
      </w:pPr>
    </w:lvl>
    <w:lvl w:ilvl="3" w:tplc="0419000F" w:tentative="1">
      <w:start w:val="1"/>
      <w:numFmt w:val="decimal"/>
      <w:lvlText w:val="%4."/>
      <w:lvlJc w:val="left"/>
      <w:pPr>
        <w:ind w:left="7416" w:hanging="360"/>
      </w:pPr>
    </w:lvl>
    <w:lvl w:ilvl="4" w:tplc="04190019" w:tentative="1">
      <w:start w:val="1"/>
      <w:numFmt w:val="lowerLetter"/>
      <w:lvlText w:val="%5."/>
      <w:lvlJc w:val="left"/>
      <w:pPr>
        <w:ind w:left="8136" w:hanging="360"/>
      </w:pPr>
    </w:lvl>
    <w:lvl w:ilvl="5" w:tplc="0419001B" w:tentative="1">
      <w:start w:val="1"/>
      <w:numFmt w:val="lowerRoman"/>
      <w:lvlText w:val="%6."/>
      <w:lvlJc w:val="right"/>
      <w:pPr>
        <w:ind w:left="8856" w:hanging="180"/>
      </w:pPr>
    </w:lvl>
    <w:lvl w:ilvl="6" w:tplc="0419000F" w:tentative="1">
      <w:start w:val="1"/>
      <w:numFmt w:val="decimal"/>
      <w:lvlText w:val="%7."/>
      <w:lvlJc w:val="left"/>
      <w:pPr>
        <w:ind w:left="9576" w:hanging="360"/>
      </w:pPr>
    </w:lvl>
    <w:lvl w:ilvl="7" w:tplc="04190019" w:tentative="1">
      <w:start w:val="1"/>
      <w:numFmt w:val="lowerLetter"/>
      <w:lvlText w:val="%8."/>
      <w:lvlJc w:val="left"/>
      <w:pPr>
        <w:ind w:left="10296" w:hanging="360"/>
      </w:pPr>
    </w:lvl>
    <w:lvl w:ilvl="8" w:tplc="0419001B" w:tentative="1">
      <w:start w:val="1"/>
      <w:numFmt w:val="lowerRoman"/>
      <w:lvlText w:val="%9."/>
      <w:lvlJc w:val="right"/>
      <w:pPr>
        <w:ind w:left="11016" w:hanging="180"/>
      </w:pPr>
    </w:lvl>
  </w:abstractNum>
  <w:abstractNum w:abstractNumId="1">
    <w:nsid w:val="147B69D2"/>
    <w:multiLevelType w:val="hybridMultilevel"/>
    <w:tmpl w:val="E3560750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B15F97"/>
    <w:multiLevelType w:val="hybridMultilevel"/>
    <w:tmpl w:val="EEAE19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E842EF"/>
    <w:multiLevelType w:val="hybridMultilevel"/>
    <w:tmpl w:val="E3560750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183AB0"/>
    <w:multiLevelType w:val="hybridMultilevel"/>
    <w:tmpl w:val="874046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C778AC"/>
    <w:multiLevelType w:val="hybridMultilevel"/>
    <w:tmpl w:val="E3560750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3D5DDA"/>
    <w:multiLevelType w:val="hybridMultilevel"/>
    <w:tmpl w:val="E3560750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17524C"/>
    <w:multiLevelType w:val="hybridMultilevel"/>
    <w:tmpl w:val="EBB04F80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A4F32E7"/>
    <w:multiLevelType w:val="hybridMultilevel"/>
    <w:tmpl w:val="EEAE19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6C11B72"/>
    <w:multiLevelType w:val="hybridMultilevel"/>
    <w:tmpl w:val="EEAE19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C946BA"/>
    <w:multiLevelType w:val="hybridMultilevel"/>
    <w:tmpl w:val="7824651C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9"/>
  </w:num>
  <w:num w:numId="4">
    <w:abstractNumId w:val="8"/>
  </w:num>
  <w:num w:numId="5">
    <w:abstractNumId w:val="7"/>
  </w:num>
  <w:num w:numId="6">
    <w:abstractNumId w:val="4"/>
  </w:num>
  <w:num w:numId="7">
    <w:abstractNumId w:val="0"/>
  </w:num>
  <w:num w:numId="8">
    <w:abstractNumId w:val="5"/>
  </w:num>
  <w:num w:numId="9">
    <w:abstractNumId w:val="1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697"/>
    <w:rsid w:val="00052776"/>
    <w:rsid w:val="00072623"/>
    <w:rsid w:val="00095466"/>
    <w:rsid w:val="000A68DC"/>
    <w:rsid w:val="000C5FD8"/>
    <w:rsid w:val="001D0700"/>
    <w:rsid w:val="001E0DB0"/>
    <w:rsid w:val="001E5BDB"/>
    <w:rsid w:val="00220A5F"/>
    <w:rsid w:val="00241A0F"/>
    <w:rsid w:val="00331CDA"/>
    <w:rsid w:val="00332AC3"/>
    <w:rsid w:val="00375540"/>
    <w:rsid w:val="003A1E67"/>
    <w:rsid w:val="003F5C0D"/>
    <w:rsid w:val="003F6E75"/>
    <w:rsid w:val="004A4075"/>
    <w:rsid w:val="004B09ED"/>
    <w:rsid w:val="004C298E"/>
    <w:rsid w:val="004E336A"/>
    <w:rsid w:val="004F251B"/>
    <w:rsid w:val="006234F8"/>
    <w:rsid w:val="006401E5"/>
    <w:rsid w:val="00664697"/>
    <w:rsid w:val="006D3AB0"/>
    <w:rsid w:val="00747305"/>
    <w:rsid w:val="00792293"/>
    <w:rsid w:val="007A0B24"/>
    <w:rsid w:val="007B298C"/>
    <w:rsid w:val="007C7BA6"/>
    <w:rsid w:val="007F7D1E"/>
    <w:rsid w:val="0083371C"/>
    <w:rsid w:val="008D03F0"/>
    <w:rsid w:val="00940912"/>
    <w:rsid w:val="00AC5196"/>
    <w:rsid w:val="00B66961"/>
    <w:rsid w:val="00B74503"/>
    <w:rsid w:val="00C920BC"/>
    <w:rsid w:val="00CC518E"/>
    <w:rsid w:val="00D34E5F"/>
    <w:rsid w:val="00D35E7B"/>
    <w:rsid w:val="00DB2D66"/>
    <w:rsid w:val="00DF7AD5"/>
    <w:rsid w:val="00E3120A"/>
    <w:rsid w:val="00EF2F6B"/>
    <w:rsid w:val="00F51F56"/>
    <w:rsid w:val="00FD13CC"/>
    <w:rsid w:val="00FF0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jc w:val="both"/>
    </w:pPr>
    <w:rPr>
      <w:rFonts w:ascii="ISOCPEUR" w:hAnsi="ISOCPEUR"/>
      <w:i/>
      <w:sz w:val="28"/>
      <w:szCs w:val="28"/>
      <w:lang w:val="uk-UA"/>
    </w:rPr>
  </w:style>
  <w:style w:type="paragraph" w:styleId="1">
    <w:name w:val="heading 1"/>
    <w:basedOn w:val="a"/>
    <w:next w:val="a"/>
    <w:qFormat/>
    <w:pPr>
      <w:suppressAutoHyphens/>
      <w:spacing w:line="336" w:lineRule="auto"/>
      <w:jc w:val="center"/>
      <w:outlineLvl w:val="0"/>
    </w:pPr>
    <w:rPr>
      <w:rFonts w:ascii="Times New Roman" w:hAnsi="Times New Roman"/>
      <w:b/>
      <w:caps/>
      <w:kern w:val="28"/>
    </w:rPr>
  </w:style>
  <w:style w:type="paragraph" w:styleId="2">
    <w:name w:val="heading 2"/>
    <w:basedOn w:val="a"/>
    <w:next w:val="a"/>
    <w:qFormat/>
    <w:pPr>
      <w:suppressAutoHyphens/>
      <w:spacing w:line="336" w:lineRule="auto"/>
      <w:ind w:left="851"/>
      <w:outlineLvl w:val="1"/>
    </w:pPr>
    <w:rPr>
      <w:rFonts w:ascii="Times New Roman" w:hAnsi="Times New Roman"/>
      <w:b/>
    </w:rPr>
  </w:style>
  <w:style w:type="paragraph" w:styleId="3">
    <w:name w:val="heading 3"/>
    <w:basedOn w:val="a"/>
    <w:next w:val="a"/>
    <w:qFormat/>
    <w:pPr>
      <w:suppressAutoHyphens/>
      <w:spacing w:line="336" w:lineRule="auto"/>
      <w:ind w:left="851"/>
      <w:outlineLvl w:val="2"/>
    </w:pPr>
    <w:rPr>
      <w:rFonts w:ascii="Times New Roman" w:hAnsi="Times New Roman"/>
      <w:b/>
    </w:rPr>
  </w:style>
  <w:style w:type="paragraph" w:styleId="4">
    <w:name w:val="heading 4"/>
    <w:basedOn w:val="a"/>
    <w:next w:val="a"/>
    <w:qFormat/>
    <w:pPr>
      <w:suppressAutoHyphens/>
      <w:spacing w:line="336" w:lineRule="auto"/>
      <w:jc w:val="center"/>
      <w:outlineLvl w:val="3"/>
    </w:pPr>
    <w:rPr>
      <w:rFonts w:ascii="Times New Roman" w:hAnsi="Times New Roman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rFonts w:ascii="Times New Roman" w:hAnsi="Times New Roman"/>
    </w:rPr>
  </w:style>
  <w:style w:type="paragraph" w:styleId="a4">
    <w:name w:val="caption"/>
    <w:basedOn w:val="a"/>
    <w:next w:val="a"/>
    <w:qFormat/>
    <w:pPr>
      <w:suppressAutoHyphens/>
      <w:spacing w:line="336" w:lineRule="auto"/>
      <w:jc w:val="center"/>
    </w:pPr>
    <w:rPr>
      <w:rFonts w:ascii="Times New Roman" w:hAnsi="Times New Roman"/>
    </w:rPr>
  </w:style>
  <w:style w:type="paragraph" w:styleId="a5">
    <w:name w:val="footer"/>
    <w:basedOn w:val="a"/>
    <w:pPr>
      <w:tabs>
        <w:tab w:val="center" w:pos="4153"/>
        <w:tab w:val="right" w:pos="8306"/>
      </w:tabs>
    </w:pPr>
    <w:rPr>
      <w:rFonts w:ascii="Times New Roman" w:hAnsi="Times New Roman"/>
    </w:rPr>
  </w:style>
  <w:style w:type="character" w:styleId="a6">
    <w:name w:val="page number"/>
    <w:basedOn w:val="a0"/>
    <w:rPr>
      <w:rFonts w:ascii="Times New Roman" w:hAnsi="Times New Roman"/>
      <w:noProof w:val="0"/>
      <w:lang w:val="uk-UA"/>
    </w:rPr>
  </w:style>
  <w:style w:type="paragraph" w:styleId="10">
    <w:name w:val="toc 1"/>
    <w:basedOn w:val="a"/>
    <w:next w:val="a"/>
    <w:autoRedefine/>
    <w:uiPriority w:val="39"/>
    <w:pPr>
      <w:tabs>
        <w:tab w:val="right" w:leader="dot" w:pos="9355"/>
      </w:tabs>
      <w:spacing w:line="336" w:lineRule="auto"/>
      <w:ind w:right="851"/>
      <w:jc w:val="left"/>
    </w:pPr>
    <w:rPr>
      <w:caps/>
    </w:rPr>
  </w:style>
  <w:style w:type="paragraph" w:styleId="20">
    <w:name w:val="toc 2"/>
    <w:basedOn w:val="a"/>
    <w:next w:val="a"/>
    <w:autoRedefine/>
    <w:uiPriority w:val="39"/>
    <w:semiHidden/>
    <w:pPr>
      <w:tabs>
        <w:tab w:val="right" w:leader="dot" w:pos="9355"/>
      </w:tabs>
      <w:spacing w:line="336" w:lineRule="auto"/>
      <w:ind w:left="284" w:right="851"/>
      <w:jc w:val="left"/>
    </w:pPr>
  </w:style>
  <w:style w:type="paragraph" w:styleId="30">
    <w:name w:val="toc 3"/>
    <w:basedOn w:val="a"/>
    <w:next w:val="a"/>
    <w:autoRedefine/>
    <w:semiHidden/>
    <w:pPr>
      <w:tabs>
        <w:tab w:val="right" w:leader="dot" w:pos="9355"/>
      </w:tabs>
      <w:spacing w:line="336" w:lineRule="auto"/>
      <w:ind w:left="567" w:right="851"/>
      <w:jc w:val="left"/>
    </w:pPr>
  </w:style>
  <w:style w:type="paragraph" w:styleId="40">
    <w:name w:val="toc 4"/>
    <w:basedOn w:val="a"/>
    <w:next w:val="a"/>
    <w:autoRedefine/>
    <w:semiHidden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styleId="a7">
    <w:name w:val="Body Text"/>
    <w:basedOn w:val="a"/>
    <w:pPr>
      <w:spacing w:line="336" w:lineRule="auto"/>
      <w:ind w:firstLine="851"/>
    </w:pPr>
  </w:style>
  <w:style w:type="paragraph" w:customStyle="1" w:styleId="a8">
    <w:name w:val="Переменные"/>
    <w:basedOn w:val="a7"/>
    <w:pPr>
      <w:tabs>
        <w:tab w:val="left" w:pos="482"/>
      </w:tabs>
      <w:ind w:left="482" w:hanging="482"/>
    </w:pPr>
  </w:style>
  <w:style w:type="paragraph" w:styleId="a9">
    <w:name w:val="Document Map"/>
    <w:basedOn w:val="a"/>
    <w:semiHidden/>
    <w:pPr>
      <w:shd w:val="clear" w:color="auto" w:fill="000080"/>
    </w:pPr>
    <w:rPr>
      <w:sz w:val="24"/>
    </w:rPr>
  </w:style>
  <w:style w:type="paragraph" w:customStyle="1" w:styleId="aa">
    <w:name w:val="Формула"/>
    <w:basedOn w:val="a7"/>
    <w:pPr>
      <w:tabs>
        <w:tab w:val="center" w:pos="4536"/>
        <w:tab w:val="right" w:pos="9356"/>
      </w:tabs>
      <w:ind w:firstLine="0"/>
    </w:pPr>
  </w:style>
  <w:style w:type="paragraph" w:customStyle="1" w:styleId="ab">
    <w:name w:val="Чертежный"/>
    <w:pPr>
      <w:jc w:val="both"/>
    </w:pPr>
    <w:rPr>
      <w:rFonts w:ascii="ISOCPEUR" w:hAnsi="ISOCPEUR"/>
      <w:i/>
      <w:sz w:val="28"/>
      <w:lang w:val="uk-UA"/>
    </w:rPr>
  </w:style>
  <w:style w:type="paragraph" w:customStyle="1" w:styleId="ac">
    <w:name w:val="Листинг программы"/>
    <w:pPr>
      <w:suppressAutoHyphens/>
    </w:pPr>
    <w:rPr>
      <w:noProof/>
    </w:rPr>
  </w:style>
  <w:style w:type="paragraph" w:styleId="ad">
    <w:name w:val="annotation text"/>
    <w:basedOn w:val="a"/>
    <w:semiHidden/>
    <w:rPr>
      <w:rFonts w:ascii="Journal" w:hAnsi="Journal"/>
      <w:sz w:val="24"/>
    </w:rPr>
  </w:style>
  <w:style w:type="character" w:styleId="ae">
    <w:name w:val="Hyperlink"/>
    <w:uiPriority w:val="99"/>
    <w:unhideWhenUsed/>
    <w:rsid w:val="00B74503"/>
    <w:rPr>
      <w:color w:val="0000FF"/>
      <w:u w:val="single"/>
    </w:rPr>
  </w:style>
  <w:style w:type="character" w:customStyle="1" w:styleId="af">
    <w:name w:val="Без интервала Знак"/>
    <w:link w:val="af0"/>
    <w:uiPriority w:val="1"/>
    <w:locked/>
    <w:rsid w:val="00B74503"/>
    <w:rPr>
      <w:rFonts w:ascii="Liberation Serif" w:eastAsia="Noto Sans CJK SC Regular" w:hAnsi="Liberation Serif" w:cs="FreeSans"/>
      <w:color w:val="00000A"/>
      <w:kern w:val="3"/>
      <w:sz w:val="24"/>
      <w:lang w:eastAsia="zh-CN" w:bidi="hi-IN"/>
    </w:rPr>
  </w:style>
  <w:style w:type="paragraph" w:styleId="af0">
    <w:name w:val="No Spacing"/>
    <w:link w:val="af"/>
    <w:uiPriority w:val="1"/>
    <w:qFormat/>
    <w:rsid w:val="00B74503"/>
    <w:pPr>
      <w:suppressAutoHyphens/>
      <w:autoSpaceDN w:val="0"/>
    </w:pPr>
    <w:rPr>
      <w:rFonts w:ascii="Liberation Serif" w:eastAsia="Noto Sans CJK SC Regular" w:hAnsi="Liberation Serif" w:cs="FreeSans"/>
      <w:color w:val="00000A"/>
      <w:kern w:val="3"/>
      <w:sz w:val="24"/>
      <w:lang w:eastAsia="zh-CN" w:bidi="hi-IN"/>
    </w:rPr>
  </w:style>
  <w:style w:type="paragraph" w:styleId="af1">
    <w:name w:val="Balloon Text"/>
    <w:basedOn w:val="a"/>
    <w:link w:val="af2"/>
    <w:rsid w:val="00B74503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rsid w:val="00B74503"/>
    <w:rPr>
      <w:rFonts w:ascii="Tahoma" w:hAnsi="Tahoma" w:cs="Tahoma"/>
      <w:i/>
      <w:sz w:val="16"/>
      <w:szCs w:val="16"/>
      <w:lang w:val="uk-UA"/>
    </w:rPr>
  </w:style>
  <w:style w:type="character" w:styleId="af3">
    <w:name w:val="Emphasis"/>
    <w:basedOn w:val="a0"/>
    <w:qFormat/>
    <w:rsid w:val="00B74503"/>
    <w:rPr>
      <w:i/>
      <w:iCs/>
    </w:rPr>
  </w:style>
  <w:style w:type="paragraph" w:styleId="af4">
    <w:name w:val="List Paragraph"/>
    <w:basedOn w:val="a"/>
    <w:uiPriority w:val="34"/>
    <w:qFormat/>
    <w:rsid w:val="00D35E7B"/>
    <w:pPr>
      <w:ind w:left="720"/>
      <w:contextualSpacing/>
    </w:pPr>
  </w:style>
  <w:style w:type="table" w:styleId="af5">
    <w:name w:val="Table Grid"/>
    <w:basedOn w:val="a1"/>
    <w:rsid w:val="008D03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l-k">
    <w:name w:val="pl-k"/>
    <w:basedOn w:val="a0"/>
    <w:rsid w:val="003F5C0D"/>
  </w:style>
  <w:style w:type="character" w:customStyle="1" w:styleId="pl-s">
    <w:name w:val="pl-s"/>
    <w:basedOn w:val="a0"/>
    <w:rsid w:val="003F5C0D"/>
  </w:style>
  <w:style w:type="character" w:customStyle="1" w:styleId="pl-pds">
    <w:name w:val="pl-pds"/>
    <w:basedOn w:val="a0"/>
    <w:rsid w:val="003F5C0D"/>
  </w:style>
  <w:style w:type="character" w:customStyle="1" w:styleId="pl-en">
    <w:name w:val="pl-en"/>
    <w:basedOn w:val="a0"/>
    <w:rsid w:val="003F5C0D"/>
  </w:style>
  <w:style w:type="character" w:customStyle="1" w:styleId="pl-c1">
    <w:name w:val="pl-c1"/>
    <w:basedOn w:val="a0"/>
    <w:rsid w:val="003F5C0D"/>
  </w:style>
  <w:style w:type="character" w:styleId="af6">
    <w:name w:val="Strong"/>
    <w:basedOn w:val="a0"/>
    <w:uiPriority w:val="22"/>
    <w:qFormat/>
    <w:rsid w:val="003A1E6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jc w:val="both"/>
    </w:pPr>
    <w:rPr>
      <w:rFonts w:ascii="ISOCPEUR" w:hAnsi="ISOCPEUR"/>
      <w:i/>
      <w:sz w:val="28"/>
      <w:szCs w:val="28"/>
      <w:lang w:val="uk-UA"/>
    </w:rPr>
  </w:style>
  <w:style w:type="paragraph" w:styleId="1">
    <w:name w:val="heading 1"/>
    <w:basedOn w:val="a"/>
    <w:next w:val="a"/>
    <w:qFormat/>
    <w:pPr>
      <w:suppressAutoHyphens/>
      <w:spacing w:line="336" w:lineRule="auto"/>
      <w:jc w:val="center"/>
      <w:outlineLvl w:val="0"/>
    </w:pPr>
    <w:rPr>
      <w:rFonts w:ascii="Times New Roman" w:hAnsi="Times New Roman"/>
      <w:b/>
      <w:caps/>
      <w:kern w:val="28"/>
    </w:rPr>
  </w:style>
  <w:style w:type="paragraph" w:styleId="2">
    <w:name w:val="heading 2"/>
    <w:basedOn w:val="a"/>
    <w:next w:val="a"/>
    <w:qFormat/>
    <w:pPr>
      <w:suppressAutoHyphens/>
      <w:spacing w:line="336" w:lineRule="auto"/>
      <w:ind w:left="851"/>
      <w:outlineLvl w:val="1"/>
    </w:pPr>
    <w:rPr>
      <w:rFonts w:ascii="Times New Roman" w:hAnsi="Times New Roman"/>
      <w:b/>
    </w:rPr>
  </w:style>
  <w:style w:type="paragraph" w:styleId="3">
    <w:name w:val="heading 3"/>
    <w:basedOn w:val="a"/>
    <w:next w:val="a"/>
    <w:qFormat/>
    <w:pPr>
      <w:suppressAutoHyphens/>
      <w:spacing w:line="336" w:lineRule="auto"/>
      <w:ind w:left="851"/>
      <w:outlineLvl w:val="2"/>
    </w:pPr>
    <w:rPr>
      <w:rFonts w:ascii="Times New Roman" w:hAnsi="Times New Roman"/>
      <w:b/>
    </w:rPr>
  </w:style>
  <w:style w:type="paragraph" w:styleId="4">
    <w:name w:val="heading 4"/>
    <w:basedOn w:val="a"/>
    <w:next w:val="a"/>
    <w:qFormat/>
    <w:pPr>
      <w:suppressAutoHyphens/>
      <w:spacing w:line="336" w:lineRule="auto"/>
      <w:jc w:val="center"/>
      <w:outlineLvl w:val="3"/>
    </w:pPr>
    <w:rPr>
      <w:rFonts w:ascii="Times New Roman" w:hAnsi="Times New Roman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rFonts w:ascii="Times New Roman" w:hAnsi="Times New Roman"/>
    </w:rPr>
  </w:style>
  <w:style w:type="paragraph" w:styleId="a4">
    <w:name w:val="caption"/>
    <w:basedOn w:val="a"/>
    <w:next w:val="a"/>
    <w:qFormat/>
    <w:pPr>
      <w:suppressAutoHyphens/>
      <w:spacing w:line="336" w:lineRule="auto"/>
      <w:jc w:val="center"/>
    </w:pPr>
    <w:rPr>
      <w:rFonts w:ascii="Times New Roman" w:hAnsi="Times New Roman"/>
    </w:rPr>
  </w:style>
  <w:style w:type="paragraph" w:styleId="a5">
    <w:name w:val="footer"/>
    <w:basedOn w:val="a"/>
    <w:pPr>
      <w:tabs>
        <w:tab w:val="center" w:pos="4153"/>
        <w:tab w:val="right" w:pos="8306"/>
      </w:tabs>
    </w:pPr>
    <w:rPr>
      <w:rFonts w:ascii="Times New Roman" w:hAnsi="Times New Roman"/>
    </w:rPr>
  </w:style>
  <w:style w:type="character" w:styleId="a6">
    <w:name w:val="page number"/>
    <w:basedOn w:val="a0"/>
    <w:rPr>
      <w:rFonts w:ascii="Times New Roman" w:hAnsi="Times New Roman"/>
      <w:noProof w:val="0"/>
      <w:lang w:val="uk-UA"/>
    </w:rPr>
  </w:style>
  <w:style w:type="paragraph" w:styleId="10">
    <w:name w:val="toc 1"/>
    <w:basedOn w:val="a"/>
    <w:next w:val="a"/>
    <w:autoRedefine/>
    <w:uiPriority w:val="39"/>
    <w:pPr>
      <w:tabs>
        <w:tab w:val="right" w:leader="dot" w:pos="9355"/>
      </w:tabs>
      <w:spacing w:line="336" w:lineRule="auto"/>
      <w:ind w:right="851"/>
      <w:jc w:val="left"/>
    </w:pPr>
    <w:rPr>
      <w:caps/>
    </w:rPr>
  </w:style>
  <w:style w:type="paragraph" w:styleId="20">
    <w:name w:val="toc 2"/>
    <w:basedOn w:val="a"/>
    <w:next w:val="a"/>
    <w:autoRedefine/>
    <w:uiPriority w:val="39"/>
    <w:semiHidden/>
    <w:pPr>
      <w:tabs>
        <w:tab w:val="right" w:leader="dot" w:pos="9355"/>
      </w:tabs>
      <w:spacing w:line="336" w:lineRule="auto"/>
      <w:ind w:left="284" w:right="851"/>
      <w:jc w:val="left"/>
    </w:pPr>
  </w:style>
  <w:style w:type="paragraph" w:styleId="30">
    <w:name w:val="toc 3"/>
    <w:basedOn w:val="a"/>
    <w:next w:val="a"/>
    <w:autoRedefine/>
    <w:semiHidden/>
    <w:pPr>
      <w:tabs>
        <w:tab w:val="right" w:leader="dot" w:pos="9355"/>
      </w:tabs>
      <w:spacing w:line="336" w:lineRule="auto"/>
      <w:ind w:left="567" w:right="851"/>
      <w:jc w:val="left"/>
    </w:pPr>
  </w:style>
  <w:style w:type="paragraph" w:styleId="40">
    <w:name w:val="toc 4"/>
    <w:basedOn w:val="a"/>
    <w:next w:val="a"/>
    <w:autoRedefine/>
    <w:semiHidden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styleId="a7">
    <w:name w:val="Body Text"/>
    <w:basedOn w:val="a"/>
    <w:pPr>
      <w:spacing w:line="336" w:lineRule="auto"/>
      <w:ind w:firstLine="851"/>
    </w:pPr>
  </w:style>
  <w:style w:type="paragraph" w:customStyle="1" w:styleId="a8">
    <w:name w:val="Переменные"/>
    <w:basedOn w:val="a7"/>
    <w:pPr>
      <w:tabs>
        <w:tab w:val="left" w:pos="482"/>
      </w:tabs>
      <w:ind w:left="482" w:hanging="482"/>
    </w:pPr>
  </w:style>
  <w:style w:type="paragraph" w:styleId="a9">
    <w:name w:val="Document Map"/>
    <w:basedOn w:val="a"/>
    <w:semiHidden/>
    <w:pPr>
      <w:shd w:val="clear" w:color="auto" w:fill="000080"/>
    </w:pPr>
    <w:rPr>
      <w:sz w:val="24"/>
    </w:rPr>
  </w:style>
  <w:style w:type="paragraph" w:customStyle="1" w:styleId="aa">
    <w:name w:val="Формула"/>
    <w:basedOn w:val="a7"/>
    <w:pPr>
      <w:tabs>
        <w:tab w:val="center" w:pos="4536"/>
        <w:tab w:val="right" w:pos="9356"/>
      </w:tabs>
      <w:ind w:firstLine="0"/>
    </w:pPr>
  </w:style>
  <w:style w:type="paragraph" w:customStyle="1" w:styleId="ab">
    <w:name w:val="Чертежный"/>
    <w:pPr>
      <w:jc w:val="both"/>
    </w:pPr>
    <w:rPr>
      <w:rFonts w:ascii="ISOCPEUR" w:hAnsi="ISOCPEUR"/>
      <w:i/>
      <w:sz w:val="28"/>
      <w:lang w:val="uk-UA"/>
    </w:rPr>
  </w:style>
  <w:style w:type="paragraph" w:customStyle="1" w:styleId="ac">
    <w:name w:val="Листинг программы"/>
    <w:pPr>
      <w:suppressAutoHyphens/>
    </w:pPr>
    <w:rPr>
      <w:noProof/>
    </w:rPr>
  </w:style>
  <w:style w:type="paragraph" w:styleId="ad">
    <w:name w:val="annotation text"/>
    <w:basedOn w:val="a"/>
    <w:semiHidden/>
    <w:rPr>
      <w:rFonts w:ascii="Journal" w:hAnsi="Journal"/>
      <w:sz w:val="24"/>
    </w:rPr>
  </w:style>
  <w:style w:type="character" w:styleId="ae">
    <w:name w:val="Hyperlink"/>
    <w:uiPriority w:val="99"/>
    <w:unhideWhenUsed/>
    <w:rsid w:val="00B74503"/>
    <w:rPr>
      <w:color w:val="0000FF"/>
      <w:u w:val="single"/>
    </w:rPr>
  </w:style>
  <w:style w:type="character" w:customStyle="1" w:styleId="af">
    <w:name w:val="Без интервала Знак"/>
    <w:link w:val="af0"/>
    <w:uiPriority w:val="1"/>
    <w:locked/>
    <w:rsid w:val="00B74503"/>
    <w:rPr>
      <w:rFonts w:ascii="Liberation Serif" w:eastAsia="Noto Sans CJK SC Regular" w:hAnsi="Liberation Serif" w:cs="FreeSans"/>
      <w:color w:val="00000A"/>
      <w:kern w:val="3"/>
      <w:sz w:val="24"/>
      <w:lang w:eastAsia="zh-CN" w:bidi="hi-IN"/>
    </w:rPr>
  </w:style>
  <w:style w:type="paragraph" w:styleId="af0">
    <w:name w:val="No Spacing"/>
    <w:link w:val="af"/>
    <w:uiPriority w:val="1"/>
    <w:qFormat/>
    <w:rsid w:val="00B74503"/>
    <w:pPr>
      <w:suppressAutoHyphens/>
      <w:autoSpaceDN w:val="0"/>
    </w:pPr>
    <w:rPr>
      <w:rFonts w:ascii="Liberation Serif" w:eastAsia="Noto Sans CJK SC Regular" w:hAnsi="Liberation Serif" w:cs="FreeSans"/>
      <w:color w:val="00000A"/>
      <w:kern w:val="3"/>
      <w:sz w:val="24"/>
      <w:lang w:eastAsia="zh-CN" w:bidi="hi-IN"/>
    </w:rPr>
  </w:style>
  <w:style w:type="paragraph" w:styleId="af1">
    <w:name w:val="Balloon Text"/>
    <w:basedOn w:val="a"/>
    <w:link w:val="af2"/>
    <w:rsid w:val="00B74503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rsid w:val="00B74503"/>
    <w:rPr>
      <w:rFonts w:ascii="Tahoma" w:hAnsi="Tahoma" w:cs="Tahoma"/>
      <w:i/>
      <w:sz w:val="16"/>
      <w:szCs w:val="16"/>
      <w:lang w:val="uk-UA"/>
    </w:rPr>
  </w:style>
  <w:style w:type="character" w:styleId="af3">
    <w:name w:val="Emphasis"/>
    <w:basedOn w:val="a0"/>
    <w:qFormat/>
    <w:rsid w:val="00B74503"/>
    <w:rPr>
      <w:i/>
      <w:iCs/>
    </w:rPr>
  </w:style>
  <w:style w:type="paragraph" w:styleId="af4">
    <w:name w:val="List Paragraph"/>
    <w:basedOn w:val="a"/>
    <w:uiPriority w:val="34"/>
    <w:qFormat/>
    <w:rsid w:val="00D35E7B"/>
    <w:pPr>
      <w:ind w:left="720"/>
      <w:contextualSpacing/>
    </w:pPr>
  </w:style>
  <w:style w:type="table" w:styleId="af5">
    <w:name w:val="Table Grid"/>
    <w:basedOn w:val="a1"/>
    <w:rsid w:val="008D03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l-k">
    <w:name w:val="pl-k"/>
    <w:basedOn w:val="a0"/>
    <w:rsid w:val="003F5C0D"/>
  </w:style>
  <w:style w:type="character" w:customStyle="1" w:styleId="pl-s">
    <w:name w:val="pl-s"/>
    <w:basedOn w:val="a0"/>
    <w:rsid w:val="003F5C0D"/>
  </w:style>
  <w:style w:type="character" w:customStyle="1" w:styleId="pl-pds">
    <w:name w:val="pl-pds"/>
    <w:basedOn w:val="a0"/>
    <w:rsid w:val="003F5C0D"/>
  </w:style>
  <w:style w:type="character" w:customStyle="1" w:styleId="pl-en">
    <w:name w:val="pl-en"/>
    <w:basedOn w:val="a0"/>
    <w:rsid w:val="003F5C0D"/>
  </w:style>
  <w:style w:type="character" w:customStyle="1" w:styleId="pl-c1">
    <w:name w:val="pl-c1"/>
    <w:basedOn w:val="a0"/>
    <w:rsid w:val="003F5C0D"/>
  </w:style>
  <w:style w:type="character" w:styleId="af6">
    <w:name w:val="Strong"/>
    <w:basedOn w:val="a0"/>
    <w:uiPriority w:val="22"/>
    <w:qFormat/>
    <w:rsid w:val="003A1E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0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2;&#1080;&#1093;&#1072;&#1080;&#1083;\Desktop\Forms_A4%20(&#1064;&#1072;&#1073;&#1083;&#1086;&#1085;%20&#1089;%20&#1088;&#1072;&#1084;&#1082;&#1072;&#1084;&#1080;%20&#1076;&#1083;&#1103;%20&#1082;&#1086;&#1085;&#1089;&#1090;&#1088;&#1091;&#1082;&#1090;&#1086;&#1088;&#1089;&#1082;&#1080;&#1093;%20&#1076;&#1086;&#1082;&#1091;&#1084;&#1077;&#1085;&#1090;&#1086;&#1074;)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Forms_A4 (Шаблон с рамками для конструкторских документов).dot</Template>
  <TotalTime>23</TotalTime>
  <Pages>28</Pages>
  <Words>2667</Words>
  <Characters>15205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 office</Company>
  <LinksUpToDate>false</LinksUpToDate>
  <CharactersWithSpaces>17837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</dc:creator>
  <cp:lastModifiedBy>Михаил</cp:lastModifiedBy>
  <cp:revision>12</cp:revision>
  <cp:lastPrinted>2019-10-30T01:15:00Z</cp:lastPrinted>
  <dcterms:created xsi:type="dcterms:W3CDTF">2019-10-30T01:07:00Z</dcterms:created>
  <dcterms:modified xsi:type="dcterms:W3CDTF">2019-11-26T12:32:00Z</dcterms:modified>
</cp:coreProperties>
</file>