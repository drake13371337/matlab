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4F8" w:rsidRPr="006234F8" w:rsidRDefault="0083371C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 w:rsidRPr="006234F8">
        <w:rPr>
          <w:rFonts w:asciiTheme="minorHAnsi" w:hAnsiTheme="minorHAnsi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76916222" wp14:editId="426EADC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56.7pt;margin-top:19.85pt;width:518.8pt;height:802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V28gIAADk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nDmVdvIC&#10;AAA5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664697" w:rsidRPr="006234F8">
        <w:rPr>
          <w:rFonts w:asciiTheme="minorHAnsi" w:hAnsiTheme="minorHAnsi"/>
          <w:i w:val="0"/>
          <w:sz w:val="24"/>
          <w:szCs w:val="24"/>
          <w:lang w:val="ru-RU"/>
        </w:rPr>
        <w:t xml:space="preserve">ГОСУДАРСТВЕННОЕ БЮДЖЕТНОЕ ОБРАЗОВАТЕЛЬНОЕ УЧРЕЖДЕНИЕ </w:t>
      </w:r>
      <w:proofErr w:type="gramStart"/>
      <w:r w:rsidR="00664697" w:rsidRPr="006234F8">
        <w:rPr>
          <w:rFonts w:asciiTheme="minorHAnsi" w:hAnsiTheme="minorHAnsi"/>
          <w:i w:val="0"/>
          <w:sz w:val="24"/>
          <w:szCs w:val="24"/>
          <w:lang w:val="ru-RU"/>
        </w:rPr>
        <w:t>ВЫСШЕГО</w:t>
      </w:r>
      <w:proofErr w:type="gramEnd"/>
    </w:p>
    <w:p w:rsidR="00664697" w:rsidRPr="006234F8" w:rsidRDefault="00664697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 w:rsidRPr="006234F8">
        <w:rPr>
          <w:rFonts w:asciiTheme="minorHAnsi" w:hAnsiTheme="minorHAnsi"/>
          <w:i w:val="0"/>
          <w:sz w:val="24"/>
          <w:szCs w:val="24"/>
          <w:lang w:val="ru-RU"/>
        </w:rPr>
        <w:t>ПРОФЕССИОНАЛЬНОГО ОБРАЗОВАНИЯ</w:t>
      </w:r>
    </w:p>
    <w:p w:rsidR="00664697" w:rsidRPr="006234F8" w:rsidRDefault="00664697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 w:rsidRPr="006234F8">
        <w:rPr>
          <w:rFonts w:asciiTheme="minorHAnsi" w:hAnsiTheme="minorHAnsi"/>
          <w:i w:val="0"/>
          <w:sz w:val="24"/>
          <w:szCs w:val="24"/>
          <w:lang w:val="ru-RU"/>
        </w:rPr>
        <w:t xml:space="preserve">НИЖЕГОРОДСКИЙ ГОССУДАРСТВЕННЫЙ ТЕХНИЧЕСКИЙ </w:t>
      </w:r>
    </w:p>
    <w:p w:rsidR="00664697" w:rsidRPr="006234F8" w:rsidRDefault="00664697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 w:rsidRPr="006234F8">
        <w:rPr>
          <w:rFonts w:asciiTheme="minorHAnsi" w:hAnsiTheme="minorHAnsi"/>
          <w:i w:val="0"/>
          <w:sz w:val="24"/>
          <w:szCs w:val="24"/>
          <w:lang w:val="ru-RU"/>
        </w:rPr>
        <w:t>УНИВЕРСИТЕТ им. Р. Е. АЛЕКСЕЕВА</w:t>
      </w:r>
    </w:p>
    <w:p w:rsidR="00664697" w:rsidRDefault="00664697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Pr="007F7D1E" w:rsidRDefault="00664697" w:rsidP="00664697">
      <w:pPr>
        <w:jc w:val="center"/>
        <w:rPr>
          <w:rFonts w:asciiTheme="minorHAnsi" w:hAnsiTheme="minorHAnsi"/>
          <w:sz w:val="24"/>
          <w:szCs w:val="24"/>
          <w:lang w:val="ru-RU"/>
        </w:rPr>
      </w:pPr>
      <w:r w:rsidRPr="007F7D1E">
        <w:rPr>
          <w:rFonts w:asciiTheme="minorHAnsi" w:hAnsiTheme="minorHAnsi"/>
          <w:sz w:val="24"/>
          <w:szCs w:val="24"/>
          <w:lang w:val="ru-RU"/>
        </w:rPr>
        <w:t xml:space="preserve">Кафедра </w:t>
      </w:r>
      <w:r w:rsidR="006234F8" w:rsidRPr="007F7D1E">
        <w:rPr>
          <w:rFonts w:asciiTheme="minorHAnsi" w:hAnsiTheme="minorHAnsi"/>
          <w:sz w:val="24"/>
          <w:szCs w:val="24"/>
          <w:lang w:val="ru-RU"/>
        </w:rPr>
        <w:t>«Прикладная математика»</w:t>
      </w: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>Отчет</w:t>
      </w: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>Лабораторная работа №1</w:t>
      </w: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>по дисциплине «Численные Методы»</w:t>
      </w: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234F8">
      <w:pPr>
        <w:jc w:val="left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>Тема</w:t>
      </w:r>
      <w:r w:rsidRPr="00B74503">
        <w:rPr>
          <w:rFonts w:asciiTheme="minorHAnsi" w:hAnsiTheme="minorHAnsi"/>
          <w:i w:val="0"/>
          <w:sz w:val="24"/>
          <w:szCs w:val="24"/>
          <w:lang w:val="ru-RU"/>
        </w:rPr>
        <w:t xml:space="preserve">: </w:t>
      </w:r>
      <w:r>
        <w:rPr>
          <w:rFonts w:asciiTheme="minorHAnsi" w:hAnsiTheme="minorHAnsi"/>
          <w:i w:val="0"/>
          <w:sz w:val="24"/>
          <w:szCs w:val="24"/>
          <w:lang w:val="ru-RU"/>
        </w:rPr>
        <w:tab/>
      </w:r>
      <w:r>
        <w:rPr>
          <w:rFonts w:asciiTheme="minorHAnsi" w:hAnsiTheme="minorHAnsi"/>
          <w:i w:val="0"/>
          <w:sz w:val="24"/>
          <w:szCs w:val="24"/>
          <w:lang w:val="ru-RU"/>
        </w:rPr>
        <w:tab/>
      </w:r>
      <w:r>
        <w:rPr>
          <w:rFonts w:asciiTheme="minorHAnsi" w:hAnsiTheme="minorHAnsi"/>
          <w:i w:val="0"/>
          <w:sz w:val="24"/>
          <w:szCs w:val="24"/>
          <w:lang w:val="ru-RU"/>
        </w:rPr>
        <w:tab/>
      </w:r>
      <w:r>
        <w:rPr>
          <w:rFonts w:asciiTheme="minorHAnsi" w:hAnsiTheme="minorHAnsi"/>
          <w:i w:val="0"/>
          <w:sz w:val="24"/>
          <w:szCs w:val="24"/>
          <w:lang w:val="ru-RU"/>
        </w:rPr>
        <w:tab/>
      </w:r>
      <w:r>
        <w:rPr>
          <w:rFonts w:asciiTheme="minorHAnsi" w:hAnsiTheme="minorHAnsi"/>
          <w:i w:val="0"/>
          <w:sz w:val="24"/>
          <w:szCs w:val="24"/>
          <w:lang w:val="ru-RU"/>
        </w:rPr>
        <w:tab/>
      </w:r>
      <w:r>
        <w:rPr>
          <w:rFonts w:asciiTheme="minorHAnsi" w:hAnsiTheme="minorHAnsi"/>
          <w:i w:val="0"/>
          <w:sz w:val="24"/>
          <w:szCs w:val="24"/>
          <w:lang w:val="ru-RU"/>
        </w:rPr>
        <w:tab/>
        <w:t>«СЛАУ»</w:t>
      </w:r>
    </w:p>
    <w:p w:rsidR="006234F8" w:rsidRDefault="006234F8" w:rsidP="00664697">
      <w:pPr>
        <w:jc w:val="center"/>
        <w:rPr>
          <w:rFonts w:asciiTheme="minorHAnsi" w:hAnsiTheme="minorHAnsi"/>
          <w:i w:val="0"/>
          <w:sz w:val="24"/>
          <w:szCs w:val="24"/>
          <w:lang w:val="ru-RU"/>
        </w:rPr>
      </w:pPr>
    </w:p>
    <w:p w:rsidR="007F7D1E" w:rsidRDefault="007F7D1E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Pr="007F7D1E" w:rsidRDefault="006234F8" w:rsidP="007F7D1E">
      <w:pPr>
        <w:jc w:val="right"/>
        <w:rPr>
          <w:rFonts w:asciiTheme="minorHAnsi" w:hAnsiTheme="minorHAnsi"/>
          <w:b/>
          <w:i w:val="0"/>
          <w:sz w:val="24"/>
          <w:szCs w:val="24"/>
          <w:lang w:val="ru-RU"/>
        </w:rPr>
      </w:pPr>
      <w:r w:rsidRPr="007F7D1E">
        <w:rPr>
          <w:rFonts w:asciiTheme="minorHAnsi" w:hAnsiTheme="minorHAnsi"/>
          <w:b/>
          <w:i w:val="0"/>
          <w:sz w:val="24"/>
          <w:szCs w:val="24"/>
          <w:lang w:val="ru-RU"/>
        </w:rPr>
        <w:t>Студент</w:t>
      </w: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 xml:space="preserve">________     </w:t>
      </w:r>
      <w:r w:rsidR="007F7D1E">
        <w:rPr>
          <w:rFonts w:asciiTheme="minorHAnsi" w:hAnsiTheme="minorHAnsi"/>
          <w:i w:val="0"/>
          <w:sz w:val="24"/>
          <w:szCs w:val="24"/>
          <w:lang w:val="ru-RU"/>
        </w:rPr>
        <w:t xml:space="preserve">  </w:t>
      </w:r>
      <w:r>
        <w:rPr>
          <w:rFonts w:asciiTheme="minorHAnsi" w:hAnsiTheme="minorHAnsi"/>
          <w:i w:val="0"/>
          <w:sz w:val="24"/>
          <w:szCs w:val="24"/>
          <w:lang w:val="ru-RU"/>
        </w:rPr>
        <w:t xml:space="preserve">  </w:t>
      </w:r>
      <w:r w:rsidR="007F7D1E" w:rsidRPr="007F7D1E">
        <w:rPr>
          <w:rFonts w:asciiTheme="minorHAnsi" w:hAnsiTheme="minorHAnsi"/>
          <w:sz w:val="24"/>
          <w:szCs w:val="24"/>
          <w:u w:val="single"/>
          <w:lang w:val="ru-RU"/>
        </w:rPr>
        <w:t>Карпов М. О.</w:t>
      </w: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sz w:val="18"/>
          <w:szCs w:val="18"/>
          <w:lang w:val="ru-RU"/>
        </w:rPr>
      </w:pPr>
      <w:r w:rsidRPr="007F7D1E">
        <w:rPr>
          <w:rFonts w:asciiTheme="minorHAnsi" w:hAnsiTheme="minorHAnsi"/>
          <w:i w:val="0"/>
          <w:sz w:val="18"/>
          <w:szCs w:val="18"/>
          <w:lang w:val="ru-RU"/>
        </w:rPr>
        <w:t>(Подпись)             (Фамилия, И., О.)</w:t>
      </w: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Pr="00B74503" w:rsidRDefault="007F7D1E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  <w:r w:rsidRPr="00B74503">
        <w:rPr>
          <w:rFonts w:asciiTheme="minorHAnsi" w:hAnsiTheme="minorHAnsi"/>
          <w:i w:val="0"/>
          <w:sz w:val="24"/>
          <w:szCs w:val="24"/>
          <w:u w:val="single"/>
          <w:lang w:val="ru-RU"/>
        </w:rPr>
        <w:t>17-</w:t>
      </w:r>
      <w:r w:rsidRPr="007F7D1E">
        <w:rPr>
          <w:rFonts w:asciiTheme="minorHAnsi" w:hAnsiTheme="minorHAnsi"/>
          <w:i w:val="0"/>
          <w:sz w:val="24"/>
          <w:szCs w:val="24"/>
          <w:u w:val="single"/>
          <w:lang w:val="ru-RU"/>
        </w:rPr>
        <w:t>ПМ</w:t>
      </w:r>
      <w:r w:rsidR="006234F8">
        <w:rPr>
          <w:rFonts w:asciiTheme="minorHAnsi" w:hAnsiTheme="minorHAnsi"/>
          <w:i w:val="0"/>
          <w:sz w:val="24"/>
          <w:szCs w:val="24"/>
          <w:lang w:val="ru-RU"/>
        </w:rPr>
        <w:t xml:space="preserve">         </w:t>
      </w:r>
      <w:r w:rsidRPr="00B74503">
        <w:rPr>
          <w:rFonts w:asciiTheme="minorHAnsi" w:hAnsiTheme="minorHAnsi"/>
          <w:i w:val="0"/>
          <w:sz w:val="24"/>
          <w:szCs w:val="24"/>
          <w:lang w:val="ru-RU"/>
        </w:rPr>
        <w:t xml:space="preserve">    </w:t>
      </w:r>
      <w:r w:rsidR="006234F8">
        <w:rPr>
          <w:rFonts w:asciiTheme="minorHAnsi" w:hAnsiTheme="minorHAnsi"/>
          <w:i w:val="0"/>
          <w:sz w:val="24"/>
          <w:szCs w:val="24"/>
          <w:lang w:val="ru-RU"/>
        </w:rPr>
        <w:t xml:space="preserve"> </w:t>
      </w:r>
      <w:r w:rsidRPr="007F7D1E">
        <w:rPr>
          <w:rFonts w:asciiTheme="minorHAnsi" w:hAnsiTheme="minorHAnsi"/>
          <w:i w:val="0"/>
          <w:sz w:val="24"/>
          <w:szCs w:val="24"/>
          <w:u w:val="single"/>
          <w:lang w:val="ru-RU"/>
        </w:rPr>
        <w:t>31</w:t>
      </w:r>
      <w:r w:rsidRPr="00B74503">
        <w:rPr>
          <w:rFonts w:asciiTheme="minorHAnsi" w:hAnsiTheme="minorHAnsi"/>
          <w:i w:val="0"/>
          <w:sz w:val="24"/>
          <w:szCs w:val="24"/>
          <w:u w:val="single"/>
          <w:lang w:val="ru-RU"/>
        </w:rPr>
        <w:t>.10.19</w:t>
      </w: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sz w:val="18"/>
          <w:szCs w:val="18"/>
          <w:lang w:val="ru-RU"/>
        </w:rPr>
      </w:pPr>
      <w:r w:rsidRPr="007F7D1E">
        <w:rPr>
          <w:rFonts w:asciiTheme="minorHAnsi" w:hAnsiTheme="minorHAnsi"/>
          <w:i w:val="0"/>
          <w:sz w:val="18"/>
          <w:szCs w:val="18"/>
          <w:lang w:val="ru-RU"/>
        </w:rPr>
        <w:t xml:space="preserve">(Группа)              </w:t>
      </w:r>
      <w:r w:rsidR="007F7D1E">
        <w:rPr>
          <w:rFonts w:asciiTheme="minorHAnsi" w:hAnsiTheme="minorHAnsi"/>
          <w:i w:val="0"/>
          <w:sz w:val="18"/>
          <w:szCs w:val="18"/>
          <w:lang w:val="ru-RU"/>
        </w:rPr>
        <w:t xml:space="preserve"> </w:t>
      </w:r>
      <w:r w:rsidRPr="007F7D1E">
        <w:rPr>
          <w:rFonts w:asciiTheme="minorHAnsi" w:hAnsiTheme="minorHAnsi"/>
          <w:i w:val="0"/>
          <w:sz w:val="18"/>
          <w:szCs w:val="18"/>
          <w:lang w:val="ru-RU"/>
        </w:rPr>
        <w:t xml:space="preserve"> (Дата сдачи)</w:t>
      </w: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</w:p>
    <w:p w:rsidR="006234F8" w:rsidRPr="007F7D1E" w:rsidRDefault="006234F8" w:rsidP="006234F8">
      <w:pPr>
        <w:jc w:val="right"/>
        <w:rPr>
          <w:rFonts w:asciiTheme="minorHAnsi" w:hAnsiTheme="minorHAnsi"/>
          <w:b/>
          <w:i w:val="0"/>
          <w:sz w:val="24"/>
          <w:szCs w:val="24"/>
          <w:lang w:val="ru-RU"/>
        </w:rPr>
      </w:pPr>
      <w:r w:rsidRPr="007F7D1E">
        <w:rPr>
          <w:rFonts w:asciiTheme="minorHAnsi" w:hAnsiTheme="minorHAnsi"/>
          <w:b/>
          <w:i w:val="0"/>
          <w:sz w:val="24"/>
          <w:szCs w:val="24"/>
          <w:lang w:val="ru-RU"/>
        </w:rPr>
        <w:t>Проверила</w:t>
      </w:r>
    </w:p>
    <w:p w:rsidR="006234F8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  <w:r>
        <w:rPr>
          <w:rFonts w:asciiTheme="minorHAnsi" w:hAnsiTheme="minorHAnsi"/>
          <w:i w:val="0"/>
          <w:sz w:val="24"/>
          <w:szCs w:val="24"/>
          <w:lang w:val="ru-RU"/>
        </w:rPr>
        <w:t xml:space="preserve">_________  </w:t>
      </w:r>
      <w:r w:rsidR="007F7D1E">
        <w:rPr>
          <w:rFonts w:asciiTheme="minorHAnsi" w:hAnsiTheme="minorHAnsi"/>
          <w:i w:val="0"/>
          <w:sz w:val="24"/>
          <w:szCs w:val="24"/>
          <w:lang w:val="ru-RU"/>
        </w:rPr>
        <w:t xml:space="preserve">      </w:t>
      </w:r>
      <w:r>
        <w:rPr>
          <w:rFonts w:asciiTheme="minorHAnsi" w:hAnsiTheme="minorHAnsi"/>
          <w:i w:val="0"/>
          <w:sz w:val="24"/>
          <w:szCs w:val="24"/>
          <w:lang w:val="ru-RU"/>
        </w:rPr>
        <w:t xml:space="preserve">     </w:t>
      </w:r>
      <w:proofErr w:type="spellStart"/>
      <w:r w:rsidR="007F7D1E" w:rsidRPr="007F7D1E">
        <w:rPr>
          <w:rFonts w:asciiTheme="minorHAnsi" w:hAnsiTheme="minorHAnsi"/>
          <w:i w:val="0"/>
          <w:sz w:val="24"/>
          <w:szCs w:val="24"/>
          <w:u w:val="single"/>
          <w:lang w:val="ru-RU"/>
        </w:rPr>
        <w:t>Талалушкина</w:t>
      </w:r>
      <w:proofErr w:type="spellEnd"/>
      <w:r w:rsidR="007F7D1E" w:rsidRPr="007F7D1E">
        <w:rPr>
          <w:rFonts w:asciiTheme="minorHAnsi" w:hAnsiTheme="minorHAnsi"/>
          <w:i w:val="0"/>
          <w:sz w:val="24"/>
          <w:szCs w:val="24"/>
          <w:u w:val="single"/>
          <w:lang w:val="ru-RU"/>
        </w:rPr>
        <w:t xml:space="preserve"> Л.В.</w:t>
      </w: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sz w:val="18"/>
          <w:szCs w:val="18"/>
          <w:lang w:val="ru-RU"/>
        </w:rPr>
      </w:pPr>
      <w:r w:rsidRPr="007F7D1E">
        <w:rPr>
          <w:rFonts w:asciiTheme="minorHAnsi" w:hAnsiTheme="minorHAnsi"/>
          <w:i w:val="0"/>
          <w:sz w:val="18"/>
          <w:szCs w:val="18"/>
          <w:lang w:val="ru-RU"/>
        </w:rPr>
        <w:t xml:space="preserve">(Подпись) </w:t>
      </w:r>
      <w:r w:rsidR="007F7D1E">
        <w:rPr>
          <w:rFonts w:asciiTheme="minorHAnsi" w:hAnsiTheme="minorHAnsi"/>
          <w:i w:val="0"/>
          <w:sz w:val="18"/>
          <w:szCs w:val="18"/>
          <w:lang w:val="ru-RU"/>
        </w:rPr>
        <w:t xml:space="preserve">                       </w:t>
      </w:r>
      <w:r w:rsidRPr="007F7D1E">
        <w:rPr>
          <w:rFonts w:asciiTheme="minorHAnsi" w:hAnsiTheme="minorHAnsi"/>
          <w:i w:val="0"/>
          <w:sz w:val="18"/>
          <w:szCs w:val="18"/>
          <w:lang w:val="ru-RU"/>
        </w:rPr>
        <w:t xml:space="preserve">         (Фамилия, И., О.)</w:t>
      </w:r>
      <w:r w:rsidR="007F7D1E">
        <w:rPr>
          <w:rFonts w:asciiTheme="minorHAnsi" w:hAnsiTheme="minorHAnsi"/>
          <w:i w:val="0"/>
          <w:sz w:val="18"/>
          <w:szCs w:val="18"/>
          <w:lang w:val="ru-RU"/>
        </w:rPr>
        <w:t xml:space="preserve">    </w:t>
      </w: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lang w:val="ru-RU"/>
        </w:rPr>
      </w:pP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  <w:r w:rsidRPr="007F7D1E">
        <w:rPr>
          <w:rFonts w:asciiTheme="minorHAnsi" w:hAnsiTheme="minorHAnsi"/>
          <w:i w:val="0"/>
          <w:sz w:val="24"/>
          <w:szCs w:val="24"/>
          <w:lang w:val="ru-RU"/>
        </w:rPr>
        <w:t>Отчет защищен «___»________2019г.</w:t>
      </w:r>
    </w:p>
    <w:p w:rsidR="006234F8" w:rsidRPr="007F7D1E" w:rsidRDefault="006234F8" w:rsidP="006234F8">
      <w:pPr>
        <w:jc w:val="right"/>
        <w:rPr>
          <w:rFonts w:asciiTheme="minorHAnsi" w:hAnsiTheme="minorHAnsi"/>
          <w:lang w:val="ru-RU"/>
        </w:rPr>
      </w:pPr>
    </w:p>
    <w:p w:rsidR="006234F8" w:rsidRPr="007F7D1E" w:rsidRDefault="006234F8" w:rsidP="006234F8">
      <w:pPr>
        <w:jc w:val="right"/>
        <w:rPr>
          <w:rFonts w:asciiTheme="minorHAnsi" w:hAnsiTheme="minorHAnsi"/>
          <w:i w:val="0"/>
          <w:sz w:val="24"/>
          <w:szCs w:val="24"/>
          <w:lang w:val="ru-RU"/>
        </w:rPr>
      </w:pPr>
      <w:r w:rsidRPr="007F7D1E">
        <w:rPr>
          <w:rFonts w:asciiTheme="minorHAnsi" w:hAnsiTheme="minorHAnsi"/>
          <w:i w:val="0"/>
          <w:sz w:val="24"/>
          <w:szCs w:val="24"/>
          <w:lang w:val="ru-RU"/>
        </w:rPr>
        <w:t>с оценкой_________________________</w:t>
      </w:r>
    </w:p>
    <w:p w:rsidR="006234F8" w:rsidRPr="007F7D1E" w:rsidRDefault="006234F8" w:rsidP="006234F8">
      <w:pPr>
        <w:jc w:val="right"/>
        <w:rPr>
          <w:rFonts w:asciiTheme="minorHAnsi" w:hAnsiTheme="minorHAnsi"/>
          <w:lang w:val="ru-RU"/>
        </w:rPr>
      </w:pPr>
    </w:p>
    <w:p w:rsidR="007F7D1E" w:rsidRDefault="007F7D1E" w:rsidP="006234F8">
      <w:pPr>
        <w:jc w:val="center"/>
        <w:rPr>
          <w:rFonts w:asciiTheme="minorHAnsi" w:hAnsiTheme="minorHAnsi"/>
          <w:i w:val="0"/>
          <w:lang w:val="ru-RU"/>
        </w:rPr>
      </w:pPr>
    </w:p>
    <w:p w:rsidR="00B74503" w:rsidRDefault="006234F8" w:rsidP="006234F8">
      <w:pPr>
        <w:jc w:val="center"/>
        <w:rPr>
          <w:i w:val="0"/>
          <w:sz w:val="24"/>
          <w:szCs w:val="24"/>
          <w:lang w:val="ru-RU"/>
        </w:rPr>
      </w:pPr>
      <w:r w:rsidRPr="007F7D1E">
        <w:rPr>
          <w:rFonts w:asciiTheme="minorHAnsi" w:hAnsiTheme="minorHAnsi"/>
          <w:i w:val="0"/>
          <w:sz w:val="24"/>
          <w:szCs w:val="24"/>
          <w:lang w:val="ru-RU"/>
        </w:rPr>
        <w:t>Нижний Новгород, 2019</w:t>
      </w:r>
      <w:r w:rsidR="00664697" w:rsidRPr="007F7D1E">
        <w:rPr>
          <w:i w:val="0"/>
          <w:sz w:val="24"/>
          <w:szCs w:val="24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i/>
          <w:caps/>
          <w:color w:val="auto"/>
          <w:kern w:val="0"/>
          <w:sz w:val="20"/>
          <w:szCs w:val="18"/>
          <w:lang w:val="uk-UA" w:eastAsia="ru-RU" w:bidi="ar-SA"/>
        </w:rPr>
        <w:id w:val="63822855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B74503" w:rsidRDefault="00B74503" w:rsidP="00B74503">
          <w:pPr>
            <w:pStyle w:val="af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30"/>
              <w:szCs w:val="30"/>
            </w:rPr>
            <w:t>Оглавление</w:t>
          </w:r>
        </w:p>
        <w:p w:rsidR="00B66961" w:rsidRPr="00F51F56" w:rsidRDefault="00B74503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30"/>
              <w:szCs w:val="30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23299075" w:history="1"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1.</w:t>
            </w:r>
            <w:r w:rsidR="00B66961" w:rsidRPr="00F51F56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30"/>
                <w:szCs w:val="30"/>
                <w:lang w:val="ru-RU"/>
              </w:rPr>
              <w:tab/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цель работы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tab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begin"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instrText xml:space="preserve"> PAGEREF _Toc23299075 \h </w:instrTex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separate"/>
            </w:r>
            <w:r w:rsidR="00747305">
              <w:rPr>
                <w:rFonts w:asciiTheme="minorHAnsi" w:hAnsiTheme="minorHAnsi"/>
                <w:noProof/>
                <w:webHidden/>
                <w:sz w:val="30"/>
                <w:szCs w:val="30"/>
              </w:rPr>
              <w:t>3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6961" w:rsidRPr="00F51F56" w:rsidRDefault="003E538D" w:rsidP="00B66961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30"/>
              <w:szCs w:val="30"/>
              <w:lang w:val="en-US"/>
            </w:rPr>
          </w:pPr>
          <w:hyperlink w:anchor="_Toc23299076" w:history="1"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2.</w:t>
            </w:r>
            <w:r w:rsidR="00B66961" w:rsidRPr="00F51F56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30"/>
                <w:szCs w:val="30"/>
                <w:lang w:val="ru-RU"/>
              </w:rPr>
              <w:tab/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Пояснение к заданию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tab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begin"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instrText xml:space="preserve"> PAGEREF _Toc23299076 \h </w:instrTex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separate"/>
            </w:r>
            <w:r w:rsidR="00747305">
              <w:rPr>
                <w:rFonts w:asciiTheme="minorHAnsi" w:hAnsiTheme="minorHAnsi"/>
                <w:noProof/>
                <w:webHidden/>
                <w:sz w:val="30"/>
                <w:szCs w:val="30"/>
              </w:rPr>
              <w:t>4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6961" w:rsidRPr="00F51F56" w:rsidRDefault="003E538D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30"/>
              <w:szCs w:val="30"/>
              <w:lang w:val="ru-RU"/>
            </w:rPr>
          </w:pPr>
          <w:hyperlink w:anchor="_Toc23299078" w:history="1"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3.</w:t>
            </w:r>
            <w:r w:rsidR="00B66961" w:rsidRPr="00F51F56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30"/>
                <w:szCs w:val="30"/>
                <w:lang w:val="ru-RU"/>
              </w:rPr>
              <w:tab/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Описание Алгоритма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tab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begin"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instrText xml:space="preserve"> PAGEREF _Toc23299078 \h </w:instrTex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separate"/>
            </w:r>
            <w:r w:rsidR="00747305">
              <w:rPr>
                <w:rFonts w:asciiTheme="minorHAnsi" w:hAnsiTheme="minorHAnsi"/>
                <w:noProof/>
                <w:webHidden/>
                <w:sz w:val="30"/>
                <w:szCs w:val="30"/>
              </w:rPr>
              <w:t>6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6961" w:rsidRPr="00F51F56" w:rsidRDefault="003E538D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30"/>
              <w:szCs w:val="30"/>
              <w:lang w:val="ru-RU"/>
            </w:rPr>
          </w:pPr>
          <w:hyperlink w:anchor="_Toc23299079" w:history="1"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4.</w:t>
            </w:r>
            <w:r w:rsidR="00B66961" w:rsidRPr="00F51F56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30"/>
                <w:szCs w:val="30"/>
                <w:lang w:val="ru-RU"/>
              </w:rPr>
              <w:tab/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 xml:space="preserve">реализация на языке </w:t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en-US"/>
              </w:rPr>
              <w:t>c++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tab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begin"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instrText xml:space="preserve"> PAGEREF _Toc23299079 \h </w:instrTex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separate"/>
            </w:r>
            <w:r w:rsidR="00747305">
              <w:rPr>
                <w:rFonts w:asciiTheme="minorHAnsi" w:hAnsiTheme="minorHAnsi"/>
                <w:noProof/>
                <w:webHidden/>
                <w:sz w:val="30"/>
                <w:szCs w:val="30"/>
              </w:rPr>
              <w:t>7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6961" w:rsidRPr="00F51F56" w:rsidRDefault="003E538D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30"/>
              <w:szCs w:val="30"/>
              <w:lang w:val="ru-RU"/>
            </w:rPr>
          </w:pPr>
          <w:hyperlink w:anchor="_Toc23299080" w:history="1"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5.</w:t>
            </w:r>
            <w:r w:rsidR="00B66961" w:rsidRPr="00F51F56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30"/>
                <w:szCs w:val="30"/>
                <w:lang w:val="ru-RU"/>
              </w:rPr>
              <w:tab/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 xml:space="preserve">Реализация на языке </w:t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en-US"/>
              </w:rPr>
              <w:t>fortran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tab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begin"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instrText xml:space="preserve"> PAGEREF _Toc23299080 \h </w:instrTex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separate"/>
            </w:r>
            <w:r w:rsidR="00747305">
              <w:rPr>
                <w:rFonts w:asciiTheme="minorHAnsi" w:hAnsiTheme="minorHAnsi"/>
                <w:noProof/>
                <w:webHidden/>
                <w:sz w:val="30"/>
                <w:szCs w:val="30"/>
              </w:rPr>
              <w:t>12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6961" w:rsidRPr="00F51F56" w:rsidRDefault="003E538D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30"/>
              <w:szCs w:val="30"/>
              <w:lang w:val="ru-RU"/>
            </w:rPr>
          </w:pPr>
          <w:hyperlink w:anchor="_Toc23299081" w:history="1"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6.</w:t>
            </w:r>
            <w:r w:rsidR="00B66961" w:rsidRPr="00F51F56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30"/>
                <w:szCs w:val="30"/>
                <w:lang w:val="ru-RU"/>
              </w:rPr>
              <w:tab/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 xml:space="preserve">Реализация на языке </w:t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en-US"/>
              </w:rPr>
              <w:t>matlab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tab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begin"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instrText xml:space="preserve"> PAGEREF _Toc23299081 \h </w:instrTex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separate"/>
            </w:r>
            <w:r w:rsidR="00747305">
              <w:rPr>
                <w:rFonts w:asciiTheme="minorHAnsi" w:hAnsiTheme="minorHAnsi"/>
                <w:noProof/>
                <w:webHidden/>
                <w:sz w:val="30"/>
                <w:szCs w:val="30"/>
              </w:rPr>
              <w:t>18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6961" w:rsidRDefault="003E538D">
          <w:pPr>
            <w:pStyle w:val="10"/>
            <w:tabs>
              <w:tab w:val="left" w:pos="567"/>
            </w:tabs>
            <w:rPr>
              <w:rFonts w:asciiTheme="minorHAnsi" w:eastAsiaTheme="minorEastAsia" w:hAnsiTheme="minorHAnsi" w:cstheme="minorBidi"/>
              <w:i w:val="0"/>
              <w:caps w:val="0"/>
              <w:noProof/>
              <w:sz w:val="22"/>
              <w:szCs w:val="22"/>
              <w:lang w:val="ru-RU"/>
            </w:rPr>
          </w:pPr>
          <w:hyperlink w:anchor="_Toc23299082" w:history="1"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7.</w:t>
            </w:r>
            <w:r w:rsidR="00B66961" w:rsidRPr="00F51F56">
              <w:rPr>
                <w:rFonts w:asciiTheme="minorHAnsi" w:eastAsiaTheme="minorEastAsia" w:hAnsiTheme="minorHAnsi" w:cstheme="minorBidi"/>
                <w:i w:val="0"/>
                <w:caps w:val="0"/>
                <w:noProof/>
                <w:sz w:val="30"/>
                <w:szCs w:val="30"/>
                <w:lang w:val="ru-RU"/>
              </w:rPr>
              <w:tab/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ru-RU"/>
              </w:rPr>
              <w:t>Реализация на языке</w:t>
            </w:r>
            <w:r w:rsidR="00B66961" w:rsidRPr="00F51F56">
              <w:rPr>
                <w:rStyle w:val="ae"/>
                <w:rFonts w:asciiTheme="minorHAnsi" w:hAnsiTheme="minorHAnsi"/>
                <w:noProof/>
                <w:sz w:val="30"/>
                <w:szCs w:val="30"/>
                <w:lang w:val="en-US"/>
              </w:rPr>
              <w:t xml:space="preserve"> python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tab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begin"/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instrText xml:space="preserve"> PAGEREF _Toc23299082 \h </w:instrTex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separate"/>
            </w:r>
            <w:r w:rsidR="00747305">
              <w:rPr>
                <w:rFonts w:asciiTheme="minorHAnsi" w:hAnsiTheme="minorHAnsi"/>
                <w:noProof/>
                <w:webHidden/>
                <w:sz w:val="30"/>
                <w:szCs w:val="30"/>
              </w:rPr>
              <w:t>23</w:t>
            </w:r>
            <w:r w:rsidR="00B66961" w:rsidRPr="00F51F56">
              <w:rPr>
                <w:rFonts w:asciiTheme="minorHAnsi" w:hAnsiTheme="minorHAnsi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74503" w:rsidRDefault="00B74503" w:rsidP="00B74503">
          <w:pPr>
            <w:pStyle w:val="10"/>
            <w:tabs>
              <w:tab w:val="right" w:leader="dot" w:pos="9628"/>
            </w:tabs>
            <w:rPr>
              <w:rFonts w:ascii="Times New Roman" w:eastAsiaTheme="minorHAnsi" w:hAnsi="Times New Roman" w:cs="Mangal"/>
              <w:sz w:val="24"/>
              <w:szCs w:val="24"/>
              <w:lang w:eastAsia="zh-CN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fldChar w:fldCharType="end"/>
          </w:r>
        </w:p>
      </w:sdtContent>
    </w:sdt>
    <w:p w:rsidR="00B74503" w:rsidRPr="00B74503" w:rsidRDefault="00B74503">
      <w:pPr>
        <w:jc w:val="left"/>
        <w:rPr>
          <w:i w:val="0"/>
          <w:sz w:val="24"/>
          <w:szCs w:val="24"/>
        </w:rPr>
      </w:pPr>
    </w:p>
    <w:p w:rsidR="00B74503" w:rsidRPr="00375540" w:rsidRDefault="00B74503" w:rsidP="00B74503">
      <w:pPr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EFB70E" wp14:editId="4D4E9603">
                <wp:simplePos x="0" y="0"/>
                <wp:positionH relativeFrom="column">
                  <wp:posOffset>306070</wp:posOffset>
                </wp:positionH>
                <wp:positionV relativeFrom="paragraph">
                  <wp:posOffset>9511030</wp:posOffset>
                </wp:positionV>
                <wp:extent cx="988060" cy="186055"/>
                <wp:effectExtent l="0" t="0" r="2540" b="4445"/>
                <wp:wrapNone/>
                <wp:docPr id="3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u w:val="single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375540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u w:val="single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24.1pt;margin-top:748.9pt;width:77.8pt;height:1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E/05gIAAHI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75540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u w:val="single"/>
                          <w:lang w:val="ru-RU"/>
                        </w:rPr>
                        <w:t>Талалу</w:t>
                      </w:r>
                      <w:r w:rsidRPr="00375540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u w:val="single"/>
                          <w:lang w:val="ru-RU"/>
                        </w:rPr>
                        <w:t>ш</w:t>
                      </w:r>
                      <w:r w:rsidRPr="00375540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u w:val="single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DDC9BB" wp14:editId="0990E035">
                <wp:simplePos x="0" y="0"/>
                <wp:positionH relativeFrom="column">
                  <wp:posOffset>-7620</wp:posOffset>
                </wp:positionH>
                <wp:positionV relativeFrom="paragraph">
                  <wp:posOffset>9504045</wp:posOffset>
                </wp:positionV>
                <wp:extent cx="329565" cy="156845"/>
                <wp:effectExtent l="0" t="0" r="0" b="0"/>
                <wp:wrapNone/>
                <wp:docPr id="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-.6pt;margin-top:748.35pt;width:25.95pt;height:1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4wR6gIAAHk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75540">
        <w:rPr>
          <w:sz w:val="24"/>
          <w:szCs w:val="24"/>
          <w:lang w:val="ru-RU"/>
        </w:rPr>
        <w:t xml:space="preserve"> </w:t>
      </w:r>
      <w:r w:rsidRPr="00375540">
        <w:rPr>
          <w:noProof/>
          <w:sz w:val="24"/>
          <w:szCs w:val="24"/>
          <w:lang w:val="ru-RU"/>
        </w:rPr>
        <mc:AlternateContent>
          <mc:Choice Requires="wpg">
            <w:drawing>
              <wp:anchor distT="0" distB="0" distL="114300" distR="114300" simplePos="0" relativeHeight="251679744" behindDoc="0" locked="1" layoutInCell="0" allowOverlap="1" wp14:anchorId="5555E05B" wp14:editId="5A8CDCAC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3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B74503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8" style="position:absolute;left:0;text-align:left;margin-left:57pt;margin-top:19.5pt;width:518.8pt;height:802.3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" o:allowincell="f">
                <v:rect id="Rectangle 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YRr8A&#10;AADbAAAADwAAAGRycy9kb3ducmV2LnhtbERPzYrCMBC+C75DGMGbpiqI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MVhGvwAAANsAAAAPAAAAAAAAAAAAAAAAAJgCAABkcnMvZG93bnJl&#10;di54bWxQSwUGAAAAAAQABAD1AAAAhAMAAAAA&#10;" filled="f" strokeweight="2pt"/>
                <v:line id="Line 4" o:spid="_x0000_s103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<v:line id="Line 5" o:spid="_x0000_s103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line id="Line 6" o:spid="_x0000_s1032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7" o:spid="_x0000_s1033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8" o:spid="_x0000_s1034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" o:spid="_x0000_s103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10" o:spid="_x0000_s103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1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  <v:line id="Line 1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13" o:spid="_x0000_s103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rect id="Rectangle 14" o:spid="_x0000_s1040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41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042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3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4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B74503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75540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1" layoutInCell="0" allowOverlap="1" wp14:anchorId="68FA959D" wp14:editId="704A8DC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yA8gIAADk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hoQ8gPIC&#10;AAA5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:rsidR="00B74503" w:rsidRDefault="00B74503" w:rsidP="006234F8">
      <w:pPr>
        <w:jc w:val="center"/>
        <w:rPr>
          <w:sz w:val="24"/>
          <w:szCs w:val="24"/>
          <w:lang w:val="ru-RU"/>
        </w:rPr>
      </w:pPr>
    </w:p>
    <w:p w:rsidR="00B74503" w:rsidRDefault="00F51F56">
      <w:pPr>
        <w:jc w:val="left"/>
        <w:rPr>
          <w:sz w:val="24"/>
          <w:szCs w:val="24"/>
          <w:lang w:val="ru-RU"/>
        </w:rPr>
      </w:pP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DF5F7CF" wp14:editId="50308309">
                <wp:simplePos x="0" y="0"/>
                <wp:positionH relativeFrom="column">
                  <wp:posOffset>-635</wp:posOffset>
                </wp:positionH>
                <wp:positionV relativeFrom="paragraph">
                  <wp:posOffset>6222365</wp:posOffset>
                </wp:positionV>
                <wp:extent cx="329565" cy="156845"/>
                <wp:effectExtent l="0" t="0" r="0" b="0"/>
                <wp:wrapNone/>
                <wp:docPr id="116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2AC3" w:rsidRPr="00375540" w:rsidRDefault="00332AC3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position:absolute;margin-left:-.05pt;margin-top:489.95pt;width:25.95pt;height:12.3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zI96wIAAHw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" filled="f" stroked="f" strokeweight=".25pt">
                <v:textbox inset="1pt,1pt,1pt,1pt">
                  <w:txbxContent>
                    <w:p w:rsidR="00332AC3" w:rsidRPr="00375540" w:rsidRDefault="00332AC3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5589AF4" wp14:editId="433D6D6A">
                <wp:simplePos x="0" y="0"/>
                <wp:positionH relativeFrom="column">
                  <wp:posOffset>1640840</wp:posOffset>
                </wp:positionH>
                <wp:positionV relativeFrom="paragraph">
                  <wp:posOffset>6075045</wp:posOffset>
                </wp:positionV>
                <wp:extent cx="567690" cy="147320"/>
                <wp:effectExtent l="0" t="0" r="3810" b="5080"/>
                <wp:wrapNone/>
                <wp:docPr id="11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2AC3" w:rsidRPr="00375540" w:rsidRDefault="00332AC3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129.2pt;margin-top:478.35pt;width:44.7pt;height:11.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v47A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" filled="f" stroked="f" strokeweight=".25pt">
                <v:textbox inset="1pt,1pt,1pt,1pt">
                  <w:txbxContent>
                    <w:p w:rsidR="00332AC3" w:rsidRPr="00375540" w:rsidRDefault="00332AC3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69B4F21" wp14:editId="2F3773BD">
                <wp:simplePos x="0" y="0"/>
                <wp:positionH relativeFrom="column">
                  <wp:posOffset>1631950</wp:posOffset>
                </wp:positionH>
                <wp:positionV relativeFrom="paragraph">
                  <wp:posOffset>6237415</wp:posOffset>
                </wp:positionV>
                <wp:extent cx="577215" cy="149860"/>
                <wp:effectExtent l="0" t="0" r="0" b="2540"/>
                <wp:wrapNone/>
                <wp:docPr id="116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2AC3" w:rsidRPr="00375540" w:rsidRDefault="00332AC3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128.5pt;margin-top:491.15pt;width:45.45pt;height:11.8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5N7Q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" filled="f" stroked="f" strokeweight=".25pt">
                <v:textbox inset="1pt,1pt,1pt,1pt">
                  <w:txbxContent>
                    <w:p w:rsidR="00332AC3" w:rsidRPr="00375540" w:rsidRDefault="00332AC3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D5FEFD3" wp14:editId="64806D82">
                <wp:simplePos x="0" y="0"/>
                <wp:positionH relativeFrom="column">
                  <wp:posOffset>-11430</wp:posOffset>
                </wp:positionH>
                <wp:positionV relativeFrom="paragraph">
                  <wp:posOffset>6039485</wp:posOffset>
                </wp:positionV>
                <wp:extent cx="329565" cy="156845"/>
                <wp:effectExtent l="0" t="0" r="0" b="0"/>
                <wp:wrapNone/>
                <wp:docPr id="115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2AC3" w:rsidRPr="00375540" w:rsidRDefault="00332AC3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position:absolute;margin-left:-.9pt;margin-top:475.55pt;width:25.95pt;height:12.3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vr7Q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" filled="f" stroked="f" strokeweight=".25pt">
                <v:textbox inset="1pt,1pt,1pt,1pt">
                  <w:txbxContent>
                    <w:p w:rsidR="00332AC3" w:rsidRPr="00375540" w:rsidRDefault="00332AC3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spell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E8898E3" wp14:editId="795E0EE2">
                <wp:simplePos x="0" y="0"/>
                <wp:positionH relativeFrom="column">
                  <wp:posOffset>313055</wp:posOffset>
                </wp:positionH>
                <wp:positionV relativeFrom="paragraph">
                  <wp:posOffset>6218365</wp:posOffset>
                </wp:positionV>
                <wp:extent cx="988060" cy="186055"/>
                <wp:effectExtent l="0" t="0" r="2540" b="4445"/>
                <wp:wrapNone/>
                <wp:docPr id="116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2AC3" w:rsidRPr="00EF2F6B" w:rsidRDefault="00332AC3" w:rsidP="00332A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24.65pt;margin-top:489.65pt;width:77.8pt;height:14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Du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" filled="f" stroked="f" strokeweight=".25pt">
                <v:textbox inset="1pt,1pt,1pt,1pt">
                  <w:txbxContent>
                    <w:p w:rsidR="00332AC3" w:rsidRPr="00EF2F6B" w:rsidRDefault="00332AC3" w:rsidP="00332A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Талалушкина</w:t>
                      </w:r>
                      <w:proofErr w:type="spellEnd"/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 xml:space="preserve"> Л.В.</w:t>
                      </w:r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86DECD0" wp14:editId="1C22B305">
                <wp:simplePos x="0" y="0"/>
                <wp:positionH relativeFrom="column">
                  <wp:posOffset>403225</wp:posOffset>
                </wp:positionH>
                <wp:positionV relativeFrom="paragraph">
                  <wp:posOffset>6059170</wp:posOffset>
                </wp:positionV>
                <wp:extent cx="751840" cy="156845"/>
                <wp:effectExtent l="0" t="0" r="0" b="0"/>
                <wp:wrapNone/>
                <wp:docPr id="116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2AC3" w:rsidRPr="00375540" w:rsidRDefault="00332AC3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53" style="position:absolute;margin-left:31.75pt;margin-top:477.1pt;width:59.2pt;height:12.35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w27A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" filled="f" stroked="f" strokeweight=".25pt">
                <v:textbox inset="1pt,1pt,1pt,1pt">
                  <w:txbxContent>
                    <w:p w:rsidR="00332AC3" w:rsidRPr="00375540" w:rsidRDefault="00332AC3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32AC3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A3A76EB" wp14:editId="2FF106BD">
                <wp:simplePos x="0" y="0"/>
                <wp:positionH relativeFrom="column">
                  <wp:posOffset>-327025</wp:posOffset>
                </wp:positionH>
                <wp:positionV relativeFrom="paragraph">
                  <wp:posOffset>6052630</wp:posOffset>
                </wp:positionV>
                <wp:extent cx="329565" cy="156845"/>
                <wp:effectExtent l="0" t="0" r="0" b="0"/>
                <wp:wrapNone/>
                <wp:docPr id="115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2AC3" w:rsidRPr="00375540" w:rsidRDefault="00332AC3" w:rsidP="00332AC3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position:absolute;margin-left:-25.75pt;margin-top:476.6pt;width:25.95pt;height:12.3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6f57Q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" filled="f" stroked="f" strokeweight=".25pt">
                <v:textbox inset="1pt,1pt,1pt,1pt">
                  <w:txbxContent>
                    <w:p w:rsidR="00332AC3" w:rsidRPr="00375540" w:rsidRDefault="00332AC3" w:rsidP="00332AC3">
                      <w:pPr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6BFC0C" wp14:editId="12B14529">
                <wp:simplePos x="0" y="0"/>
                <wp:positionH relativeFrom="column">
                  <wp:posOffset>-7620</wp:posOffset>
                </wp:positionH>
                <wp:positionV relativeFrom="paragraph">
                  <wp:posOffset>8309850</wp:posOffset>
                </wp:positionV>
                <wp:extent cx="329565" cy="156845"/>
                <wp:effectExtent l="0" t="0" r="0" b="0"/>
                <wp:wrapNone/>
                <wp:docPr id="6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position:absolute;margin-left:-.6pt;margin-top:654.3pt;width:25.95pt;height:12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Kg7A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CBEB46" wp14:editId="650DC33B">
                <wp:simplePos x="0" y="0"/>
                <wp:positionH relativeFrom="column">
                  <wp:posOffset>303530</wp:posOffset>
                </wp:positionH>
                <wp:positionV relativeFrom="paragraph">
                  <wp:posOffset>8319135</wp:posOffset>
                </wp:positionV>
                <wp:extent cx="988060" cy="186055"/>
                <wp:effectExtent l="0" t="0" r="2540" b="4445"/>
                <wp:wrapNone/>
                <wp:docPr id="5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EF2F6B" w:rsidRDefault="008D03F0" w:rsidP="00B74503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23.9pt;margin-top:655.05pt;width:77.8pt;height:1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V57AIAAHo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" filled="f" stroked="f" strokeweight=".25pt">
                <v:textbox inset="1pt,1pt,1pt,1pt">
                  <w:txbxContent>
                    <w:p w:rsidR="008D03F0" w:rsidRPr="00EF2F6B" w:rsidRDefault="008D03F0" w:rsidP="00B74503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DCCE8" wp14:editId="6A0ABBFE">
                <wp:simplePos x="0" y="0"/>
                <wp:positionH relativeFrom="column">
                  <wp:posOffset>396240</wp:posOffset>
                </wp:positionH>
                <wp:positionV relativeFrom="paragraph">
                  <wp:posOffset>8142605</wp:posOffset>
                </wp:positionV>
                <wp:extent cx="751840" cy="166370"/>
                <wp:effectExtent l="0" t="0" r="0" b="5080"/>
                <wp:wrapNone/>
                <wp:docPr id="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31.2pt;margin-top:641.15pt;width:59.2pt;height:1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DAE5B4" wp14:editId="40AAE97B">
                <wp:simplePos x="0" y="0"/>
                <wp:positionH relativeFrom="column">
                  <wp:posOffset>-12700</wp:posOffset>
                </wp:positionH>
                <wp:positionV relativeFrom="paragraph">
                  <wp:posOffset>8135620</wp:posOffset>
                </wp:positionV>
                <wp:extent cx="329565" cy="166370"/>
                <wp:effectExtent l="0" t="0" r="0" b="5080"/>
                <wp:wrapNone/>
                <wp:docPr id="3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-1pt;margin-top:640.6pt;width:25.95pt;height:13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B77AF" wp14:editId="07FB5336">
                <wp:simplePos x="0" y="0"/>
                <wp:positionH relativeFrom="column">
                  <wp:posOffset>-338455</wp:posOffset>
                </wp:positionH>
                <wp:positionV relativeFrom="paragraph">
                  <wp:posOffset>8146415</wp:posOffset>
                </wp:positionV>
                <wp:extent cx="329565" cy="168275"/>
                <wp:effectExtent l="0" t="0" r="0" b="3175"/>
                <wp:wrapNone/>
                <wp:docPr id="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-26.65pt;margin-top:641.45pt;width:25.95pt;height:1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PlF6wIAAHo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401E7" wp14:editId="47B9D91A">
                <wp:simplePos x="0" y="0"/>
                <wp:positionH relativeFrom="column">
                  <wp:posOffset>1624965</wp:posOffset>
                </wp:positionH>
                <wp:positionV relativeFrom="paragraph">
                  <wp:posOffset>8154035</wp:posOffset>
                </wp:positionV>
                <wp:extent cx="577215" cy="161290"/>
                <wp:effectExtent l="0" t="0" r="0" b="0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6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127.95pt;margin-top:642.05pt;width:45.45pt;height:1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AA0A6" wp14:editId="5B81D0DA">
                <wp:simplePos x="0" y="0"/>
                <wp:positionH relativeFrom="column">
                  <wp:posOffset>1633855</wp:posOffset>
                </wp:positionH>
                <wp:positionV relativeFrom="paragraph">
                  <wp:posOffset>8335010</wp:posOffset>
                </wp:positionV>
                <wp:extent cx="567690" cy="156210"/>
                <wp:effectExtent l="0" t="0" r="3810" b="0"/>
                <wp:wrapNone/>
                <wp:docPr id="3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B74503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1" style="position:absolute;margin-left:128.65pt;margin-top:656.3pt;width:44.7pt;height:12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ny7AIAAHo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" filled="f" stroked="f" strokeweight=".25pt">
                <v:textbox inset="1pt,1pt,1pt,1pt">
                  <w:txbxContent>
                    <w:p w:rsidR="008D03F0" w:rsidRPr="00375540" w:rsidRDefault="008D03F0" w:rsidP="00B74503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B74503">
        <w:rPr>
          <w:sz w:val="24"/>
          <w:szCs w:val="24"/>
          <w:lang w:val="ru-RU"/>
        </w:rPr>
        <w:br w:type="page"/>
      </w:r>
    </w:p>
    <w:bookmarkStart w:id="0" w:name="_Toc23299075"/>
    <w:p w:rsidR="00B74503" w:rsidRPr="004C298E" w:rsidRDefault="00B74503" w:rsidP="00B74503">
      <w:pPr>
        <w:pStyle w:val="1"/>
        <w:numPr>
          <w:ilvl w:val="0"/>
          <w:numId w:val="1"/>
        </w:numPr>
        <w:rPr>
          <w:rFonts w:asciiTheme="majorHAnsi" w:hAnsiTheme="majorHAnsi"/>
          <w:i w:val="0"/>
          <w:sz w:val="32"/>
          <w:szCs w:val="32"/>
          <w:lang w:val="ru-RU"/>
        </w:rPr>
      </w:pP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CB055" wp14:editId="560561C7">
                <wp:simplePos x="0" y="0"/>
                <wp:positionH relativeFrom="column">
                  <wp:posOffset>1624965</wp:posOffset>
                </wp:positionH>
                <wp:positionV relativeFrom="paragraph">
                  <wp:posOffset>9530080</wp:posOffset>
                </wp:positionV>
                <wp:extent cx="577215" cy="149860"/>
                <wp:effectExtent l="0" t="0" r="0" b="2540"/>
                <wp:wrapNone/>
                <wp:docPr id="2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2" style="position:absolute;left:0;text-align:left;margin-left:127.95pt;margin-top:750.4pt;width:45.45pt;height:1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c+7A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" filled="f" stroked="f" strokeweight=".25pt">
                <v:textbox inset="1pt,1pt,1pt,1pt">
                  <w:txbxContent>
                    <w:p w:rsidR="008D03F0" w:rsidRPr="00375540" w:rsidRDefault="008D03F0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4F247" wp14:editId="324F5640">
                <wp:simplePos x="0" y="0"/>
                <wp:positionH relativeFrom="column">
                  <wp:posOffset>306070</wp:posOffset>
                </wp:positionH>
                <wp:positionV relativeFrom="paragraph">
                  <wp:posOffset>9511030</wp:posOffset>
                </wp:positionV>
                <wp:extent cx="988060" cy="186055"/>
                <wp:effectExtent l="0" t="0" r="2540" b="4445"/>
                <wp:wrapNone/>
                <wp:docPr id="2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EF2F6B" w:rsidRDefault="008D03F0" w:rsidP="00375540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3" style="position:absolute;left:0;text-align:left;margin-left:24.1pt;margin-top:748.9pt;width:77.8pt;height:1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PD6w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" filled="f" stroked="f" strokeweight=".25pt">
                <v:textbox inset="1pt,1pt,1pt,1pt">
                  <w:txbxContent>
                    <w:p w:rsidR="008D03F0" w:rsidRPr="00EF2F6B" w:rsidRDefault="008D03F0" w:rsidP="00375540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CA187" wp14:editId="01BD8E70">
                <wp:simplePos x="0" y="0"/>
                <wp:positionH relativeFrom="column">
                  <wp:posOffset>-7620</wp:posOffset>
                </wp:positionH>
                <wp:positionV relativeFrom="paragraph">
                  <wp:posOffset>9504045</wp:posOffset>
                </wp:positionV>
                <wp:extent cx="329565" cy="156845"/>
                <wp:effectExtent l="0" t="0" r="0" b="0"/>
                <wp:wrapNone/>
                <wp:docPr id="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position:absolute;left:0;text-align:left;margin-left:-.6pt;margin-top:748.35pt;width:25.95pt;height:1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ij76wIAAHo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E22B9" wp14:editId="1956EA5B">
                <wp:simplePos x="0" y="0"/>
                <wp:positionH relativeFrom="column">
                  <wp:posOffset>-18415</wp:posOffset>
                </wp:positionH>
                <wp:positionV relativeFrom="paragraph">
                  <wp:posOffset>9332595</wp:posOffset>
                </wp:positionV>
                <wp:extent cx="329565" cy="156845"/>
                <wp:effectExtent l="0" t="0" r="0" b="0"/>
                <wp:wrapNone/>
                <wp:docPr id="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position:absolute;left:0;text-align:left;margin-left:-1.45pt;margin-top:734.85pt;width:25.95pt;height:1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Ps7A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952B1" wp14:editId="01961B88">
                <wp:simplePos x="0" y="0"/>
                <wp:positionH relativeFrom="column">
                  <wp:posOffset>1633855</wp:posOffset>
                </wp:positionH>
                <wp:positionV relativeFrom="paragraph">
                  <wp:posOffset>9368155</wp:posOffset>
                </wp:positionV>
                <wp:extent cx="567690" cy="147320"/>
                <wp:effectExtent l="0" t="0" r="3810" b="5080"/>
                <wp:wrapNone/>
                <wp:docPr id="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6" style="position:absolute;left:0;text-align:left;margin-left:128.65pt;margin-top:737.65pt;width:44.7pt;height:1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Ad6gIAAHo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AAF1F7" wp14:editId="17118E77">
                <wp:simplePos x="0" y="0"/>
                <wp:positionH relativeFrom="column">
                  <wp:posOffset>396240</wp:posOffset>
                </wp:positionH>
                <wp:positionV relativeFrom="paragraph">
                  <wp:posOffset>9339580</wp:posOffset>
                </wp:positionV>
                <wp:extent cx="751840" cy="156845"/>
                <wp:effectExtent l="0" t="0" r="0" b="0"/>
                <wp:wrapNone/>
                <wp:docPr id="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67" style="position:absolute;left:0;text-align:left;margin-left:31.2pt;margin-top:735.4pt;width:59.2pt;height:12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/V7A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="00375540"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3224E" wp14:editId="0297D139">
                <wp:simplePos x="0" y="0"/>
                <wp:positionH relativeFrom="column">
                  <wp:posOffset>-338455</wp:posOffset>
                </wp:positionH>
                <wp:positionV relativeFrom="paragraph">
                  <wp:posOffset>9332595</wp:posOffset>
                </wp:positionV>
                <wp:extent cx="329565" cy="156845"/>
                <wp:effectExtent l="0" t="0" r="0" b="0"/>
                <wp:wrapNone/>
                <wp:docPr id="2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375540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position:absolute;left:0;text-align:left;margin-left:-26.65pt;margin-top:734.85pt;width:25.95pt;height:1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td6wIAAHo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375540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sz w:val="32"/>
          <w:szCs w:val="32"/>
          <w:lang w:val="ru-RU"/>
        </w:rPr>
        <w:t>цель работы</w:t>
      </w:r>
      <w:bookmarkEnd w:id="0"/>
    </w:p>
    <w:p w:rsidR="00EF2F6B" w:rsidRDefault="00B74503" w:rsidP="00B74503">
      <w:pPr>
        <w:pStyle w:val="af0"/>
        <w:ind w:firstLine="360"/>
        <w:rPr>
          <w:rFonts w:eastAsia="Times New Roman" w:cs="Calibri"/>
          <w:sz w:val="28"/>
          <w:szCs w:val="28"/>
          <w:lang w:eastAsia="ru-RU"/>
        </w:rPr>
      </w:pPr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Изучить и </w:t>
      </w:r>
      <w:proofErr w:type="spellStart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программно</w:t>
      </w:r>
      <w:proofErr w:type="spellEnd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 реализовать на языках высокого уровня (C, </w:t>
      </w:r>
      <w:proofErr w:type="spellStart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Python</w:t>
      </w:r>
      <w:proofErr w:type="spellEnd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, </w:t>
      </w:r>
      <w:proofErr w:type="spellStart"/>
      <w:r w:rsidRPr="008D03F0">
        <w:rPr>
          <w:rFonts w:asciiTheme="minorHAnsi" w:eastAsia="Times New Roman" w:hAnsiTheme="minorHAnsi" w:cs="Calibri"/>
          <w:sz w:val="28"/>
          <w:szCs w:val="28"/>
          <w:lang w:val="en-US" w:eastAsia="ru-RU"/>
        </w:rPr>
        <w:t>Matlab</w:t>
      </w:r>
      <w:proofErr w:type="spellEnd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, </w:t>
      </w:r>
      <w:proofErr w:type="spellStart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Fortran</w:t>
      </w:r>
      <w:proofErr w:type="spellEnd"/>
      <w:r w:rsidRPr="008D03F0">
        <w:rPr>
          <w:rFonts w:asciiTheme="minorHAnsi" w:eastAsia="Times New Roman" w:hAnsiTheme="minorHAnsi" w:cs="Calibri"/>
          <w:sz w:val="28"/>
          <w:szCs w:val="28"/>
          <w:lang w:eastAsia="ru-RU"/>
        </w:rPr>
        <w:t>) метод Гаусса</w:t>
      </w:r>
      <w:r w:rsidR="0083371C" w:rsidRPr="00B74503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03090771" wp14:editId="0C6F1F8E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EF2F6B" w:rsidRDefault="008D03F0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9" style="position:absolute;left:0;text-align:left;margin-left:57pt;margin-top:19.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" o:allowincell="f">
                <v:rect id="Rectangle 3" o:spid="_x0000_s107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4" o:spid="_x0000_s107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5" o:spid="_x0000_s107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6" o:spid="_x0000_s1073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7" o:spid="_x0000_s1074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8" o:spid="_x0000_s1075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" o:spid="_x0000_s107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0" o:spid="_x0000_s107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1" o:spid="_x0000_s107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12" o:spid="_x0000_s107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13" o:spid="_x0000_s108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rect id="Rectangle 14" o:spid="_x0000_s1081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8D03F0" w:rsidRPr="00375540" w:rsidRDefault="008D03F0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82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083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8D03F0" w:rsidRPr="00375540" w:rsidRDefault="008D03F0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84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85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8D03F0" w:rsidRPr="00375540" w:rsidRDefault="008D03F0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8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8D03F0" w:rsidRPr="00375540" w:rsidRDefault="008D03F0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8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8D03F0" w:rsidRPr="00EF2F6B" w:rsidRDefault="008D03F0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08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8D03F0" w:rsidRPr="00375540" w:rsidRDefault="008D03F0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3371C" w:rsidRPr="00B74503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1E1A4DD7" wp14:editId="7228E94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HN8QIAADg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WWOHN8QIA&#10;ADgGAAAOAAAAAAAAAAAAAAAAAC4CAABkcnMvZTJvRG9jLnhtbFBLAQItABQABgAIAAAAIQAU1+sx&#10;3gAAAAwBAAAPAAAAAAAAAAAAAAAAAEsFAABkcnMvZG93bnJldi54bWxQSwUGAAAAAAQABADzAAAA&#10;VgYAAAAA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rPr>
          <w:rFonts w:eastAsia="Times New Roman" w:cs="Calibri"/>
          <w:sz w:val="28"/>
          <w:szCs w:val="28"/>
          <w:lang w:eastAsia="ru-RU"/>
        </w:rPr>
        <w:t>.</w:t>
      </w:r>
    </w:p>
    <w:p w:rsidR="00EF2F6B" w:rsidRDefault="00EF2F6B">
      <w:pPr>
        <w:jc w:val="left"/>
        <w:rPr>
          <w:rFonts w:ascii="Liberation Serif" w:hAnsi="Liberation Serif" w:cs="Calibri"/>
          <w:i w:val="0"/>
          <w:color w:val="00000A"/>
          <w:kern w:val="3"/>
          <w:lang w:val="ru-RU" w:bidi="hi-IN"/>
        </w:rPr>
      </w:pPr>
      <w:r>
        <w:rPr>
          <w:rFonts w:cs="Calibri"/>
        </w:rPr>
        <w:br w:type="page"/>
      </w:r>
    </w:p>
    <w:bookmarkStart w:id="1" w:name="_Toc23299076"/>
    <w:p w:rsidR="00EF2F6B" w:rsidRPr="004C298E" w:rsidRDefault="00EF2F6B" w:rsidP="00EF2F6B">
      <w:pPr>
        <w:pStyle w:val="1"/>
        <w:numPr>
          <w:ilvl w:val="0"/>
          <w:numId w:val="1"/>
        </w:numPr>
        <w:rPr>
          <w:rFonts w:asciiTheme="majorHAnsi" w:hAnsiTheme="majorHAnsi"/>
          <w:i w:val="0"/>
          <w:sz w:val="32"/>
          <w:szCs w:val="32"/>
          <w:lang w:val="ru-RU"/>
        </w:rPr>
      </w:pP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C95E1E" wp14:editId="7F2C70F2">
                <wp:simplePos x="0" y="0"/>
                <wp:positionH relativeFrom="column">
                  <wp:posOffset>1624965</wp:posOffset>
                </wp:positionH>
                <wp:positionV relativeFrom="paragraph">
                  <wp:posOffset>9530080</wp:posOffset>
                </wp:positionV>
                <wp:extent cx="577215" cy="149860"/>
                <wp:effectExtent l="0" t="0" r="0" b="2540"/>
                <wp:wrapNone/>
                <wp:docPr id="6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9" style="position:absolute;left:0;text-align:left;margin-left:127.95pt;margin-top:750.4pt;width:45.45pt;height:11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UJ7AIAAHo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F60220" wp14:editId="06BC7C8A">
                <wp:simplePos x="0" y="0"/>
                <wp:positionH relativeFrom="column">
                  <wp:posOffset>306070</wp:posOffset>
                </wp:positionH>
                <wp:positionV relativeFrom="paragraph">
                  <wp:posOffset>9511030</wp:posOffset>
                </wp:positionV>
                <wp:extent cx="988060" cy="186055"/>
                <wp:effectExtent l="0" t="0" r="2540" b="4445"/>
                <wp:wrapNone/>
                <wp:docPr id="6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EF2F6B" w:rsidRDefault="008D03F0" w:rsidP="00EF2F6B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0" style="position:absolute;left:0;text-align:left;margin-left:24.1pt;margin-top:748.9pt;width:77.8pt;height:1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R+l6gIAAHo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" filled="f" stroked="f" strokeweight=".25pt">
                <v:textbox inset="1pt,1pt,1pt,1pt">
                  <w:txbxContent>
                    <w:p w:rsidR="008D03F0" w:rsidRPr="00EF2F6B" w:rsidRDefault="008D03F0" w:rsidP="00EF2F6B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0277BA" wp14:editId="61B7D9E2">
                <wp:simplePos x="0" y="0"/>
                <wp:positionH relativeFrom="column">
                  <wp:posOffset>-7620</wp:posOffset>
                </wp:positionH>
                <wp:positionV relativeFrom="paragraph">
                  <wp:posOffset>9504045</wp:posOffset>
                </wp:positionV>
                <wp:extent cx="329565" cy="156845"/>
                <wp:effectExtent l="0" t="0" r="0" b="0"/>
                <wp:wrapNone/>
                <wp:docPr id="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1" style="position:absolute;left:0;text-align:left;margin-left:-.6pt;margin-top:748.35pt;width:25.95pt;height:1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1J6wIAAHo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2E9F99" wp14:editId="48AD8B05">
                <wp:simplePos x="0" y="0"/>
                <wp:positionH relativeFrom="column">
                  <wp:posOffset>-18415</wp:posOffset>
                </wp:positionH>
                <wp:positionV relativeFrom="paragraph">
                  <wp:posOffset>9332595</wp:posOffset>
                </wp:positionV>
                <wp:extent cx="329565" cy="156845"/>
                <wp:effectExtent l="0" t="0" r="0" b="0"/>
                <wp:wrapNone/>
                <wp:docPr id="6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2" style="position:absolute;left:0;text-align:left;margin-left:-1.45pt;margin-top:734.85pt;width:25.95pt;height:12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gr7AIAAHo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BB21DF" wp14:editId="5A0F46CB">
                <wp:simplePos x="0" y="0"/>
                <wp:positionH relativeFrom="column">
                  <wp:posOffset>1633855</wp:posOffset>
                </wp:positionH>
                <wp:positionV relativeFrom="paragraph">
                  <wp:posOffset>9368155</wp:posOffset>
                </wp:positionV>
                <wp:extent cx="567690" cy="147320"/>
                <wp:effectExtent l="0" t="0" r="3810" b="5080"/>
                <wp:wrapNone/>
                <wp:docPr id="6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3" style="position:absolute;left:0;text-align:left;margin-left:128.65pt;margin-top:737.65pt;width:44.7pt;height:1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3D7QIAAHo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1BD156" wp14:editId="213A7FD3">
                <wp:simplePos x="0" y="0"/>
                <wp:positionH relativeFrom="column">
                  <wp:posOffset>396240</wp:posOffset>
                </wp:positionH>
                <wp:positionV relativeFrom="paragraph">
                  <wp:posOffset>9339580</wp:posOffset>
                </wp:positionV>
                <wp:extent cx="751840" cy="156845"/>
                <wp:effectExtent l="0" t="0" r="0" b="0"/>
                <wp:wrapNone/>
                <wp:docPr id="6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94" style="position:absolute;left:0;text-align:left;margin-left:31.2pt;margin-top:735.4pt;width:59.2pt;height:12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ajorHAnsi" w:hAnsiTheme="majorHAnsi"/>
          <w:i w:val="0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46823D" wp14:editId="17FF4E08">
                <wp:simplePos x="0" y="0"/>
                <wp:positionH relativeFrom="column">
                  <wp:posOffset>-338455</wp:posOffset>
                </wp:positionH>
                <wp:positionV relativeFrom="paragraph">
                  <wp:posOffset>9332595</wp:posOffset>
                </wp:positionV>
                <wp:extent cx="329565" cy="156845"/>
                <wp:effectExtent l="0" t="0" r="0" b="0"/>
                <wp:wrapNone/>
                <wp:docPr id="6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5" style="position:absolute;left:0;text-align:left;margin-left:-26.65pt;margin-top:734.85pt;width:25.95pt;height:1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b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sz w:val="32"/>
          <w:szCs w:val="32"/>
          <w:lang w:val="ru-RU"/>
        </w:rPr>
        <w:t>Пояснение к заданию</w:t>
      </w:r>
      <w:bookmarkEnd w:id="1"/>
    </w:p>
    <w:p w:rsidR="00EF2F6B" w:rsidRPr="00EF2F6B" w:rsidRDefault="00EF2F6B" w:rsidP="00EF2F6B">
      <w:pPr>
        <w:ind w:firstLine="360"/>
        <w:textAlignment w:val="baseline"/>
        <w:rPr>
          <w:rFonts w:asciiTheme="minorHAnsi" w:hAnsiTheme="minorHAnsi" w:cs="Calibri"/>
          <w:i w:val="0"/>
          <w:szCs w:val="32"/>
        </w:rPr>
      </w:pPr>
      <w:r w:rsidRPr="00EF2F6B">
        <w:rPr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694080" behindDoc="0" locked="1" layoutInCell="0" allowOverlap="1" wp14:anchorId="44C5D022" wp14:editId="73CE88B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EF2F6B" w:rsidRDefault="008D03F0" w:rsidP="00EF2F6B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6" style="position:absolute;left:0;text-align:left;margin-left:57pt;margin-top:19.5pt;width:518.8pt;height:802.3pt;z-index:2516940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" o:allowincell="f">
                <v:rect id="Rectangle 3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7SwMMA&#10;AADbAAAADwAAAGRycy9kb3ducmV2LnhtbESPQWuDQBSE74H+h+UFeotregjVuBEtBHoKrfUHPNxX&#10;lbhvrbtR01/fLRR6HGbmGybLVzOImSbXW1awj2IQxI3VPbcK6o/z7hmE88gaB8uk4E4O8tPDJsNU&#10;24Xfaa58KwKEXYoKOu/HVErXdGTQRXYkDt6nnQz6IKdW6gmXADeDfIrjgzTYc1jocKSXjpprdTMK&#10;rn6dL0VbfZ+Tukyat7JYbl+FUo/btTiC8LT6//Bf+1UrOCTw+yX8AH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7SwMMAAADbAAAADwAAAAAAAAAAAAAAAACYAgAAZHJzL2Rv&#10;d25yZXYueG1sUEsFBgAAAAAEAAQA9QAAAIgDAAAAAA==&#10;" filled="f" strokeweight="2pt"/>
                <v:line id="Line 4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5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6" o:spid="_x0000_s1100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<v:line id="Line 7" o:spid="_x0000_s1101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8" o:spid="_x0000_s1102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line id="Line 9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 10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<v:line id="Line 11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  <v:line id="Line 12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  <v:line id="Line 13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  <v:rect id="Rectangle 14" o:spid="_x0000_s110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09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110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11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112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EF2F6B" w:rsidRDefault="008D03F0" w:rsidP="00EF2F6B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F2F6B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 wp14:anchorId="555F7838" wp14:editId="4A93EEE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ks8gIAADk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lfF5LPIC&#10;AAA5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EF2F6B">
        <w:rPr>
          <w:rFonts w:asciiTheme="minorHAnsi" w:hAnsiTheme="minorHAnsi" w:cs="Calibri"/>
          <w:i w:val="0"/>
          <w:szCs w:val="32"/>
        </w:rPr>
        <w:t xml:space="preserve">К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необходимости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систем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линейных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алгебраических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уравнений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(СЛАУ)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приводят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многие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прикладные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задачи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физики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радиофизики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электр</w:t>
      </w:r>
      <w:r w:rsidRPr="00EF2F6B">
        <w:rPr>
          <w:rFonts w:asciiTheme="minorHAnsi" w:hAnsiTheme="minorHAnsi" w:cs="Calibri"/>
          <w:i w:val="0"/>
          <w:szCs w:val="32"/>
        </w:rPr>
        <w:t>о</w:t>
      </w:r>
      <w:r w:rsidRPr="00EF2F6B">
        <w:rPr>
          <w:rFonts w:asciiTheme="minorHAnsi" w:hAnsiTheme="minorHAnsi" w:cs="Calibri"/>
          <w:i w:val="0"/>
          <w:szCs w:val="32"/>
        </w:rPr>
        <w:t>ники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и других областей науки и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техники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. По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этой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причине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разработке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и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ис</w:t>
      </w:r>
      <w:r w:rsidRPr="00EF2F6B">
        <w:rPr>
          <w:rFonts w:asciiTheme="minorHAnsi" w:hAnsiTheme="minorHAnsi" w:cs="Calibri"/>
          <w:i w:val="0"/>
          <w:szCs w:val="32"/>
        </w:rPr>
        <w:t>с</w:t>
      </w:r>
      <w:r w:rsidRPr="00EF2F6B">
        <w:rPr>
          <w:rFonts w:asciiTheme="minorHAnsi" w:hAnsiTheme="minorHAnsi" w:cs="Calibri"/>
          <w:i w:val="0"/>
          <w:szCs w:val="32"/>
        </w:rPr>
        <w:t>ледованию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методов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СЛАУ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уделяется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повышенное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внимание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>.</w:t>
      </w:r>
    </w:p>
    <w:p w:rsidR="00EF2F6B" w:rsidRPr="00EF2F6B" w:rsidRDefault="00EF2F6B" w:rsidP="00EF2F6B">
      <w:pPr>
        <w:ind w:firstLine="360"/>
        <w:textAlignment w:val="baseline"/>
        <w:rPr>
          <w:rFonts w:asciiTheme="minorHAnsi" w:hAnsiTheme="minorHAnsi" w:cs="Calibri"/>
          <w:i w:val="0"/>
          <w:szCs w:val="32"/>
        </w:rPr>
      </w:pPr>
      <w:r w:rsidRPr="00EF2F6B">
        <w:rPr>
          <w:rFonts w:asciiTheme="minorHAnsi" w:hAnsiTheme="minorHAnsi" w:cs="Calibri"/>
          <w:i w:val="0"/>
          <w:szCs w:val="32"/>
        </w:rPr>
        <w:t xml:space="preserve">Для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СЛАУ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используются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как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прямые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методы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позволяющие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п</w:t>
      </w:r>
      <w:r w:rsidRPr="00EF2F6B">
        <w:rPr>
          <w:rFonts w:asciiTheme="minorHAnsi" w:hAnsiTheme="minorHAnsi" w:cs="Calibri"/>
          <w:i w:val="0"/>
          <w:szCs w:val="32"/>
        </w:rPr>
        <w:t>о</w:t>
      </w:r>
      <w:r w:rsidRPr="00EF2F6B">
        <w:rPr>
          <w:rFonts w:asciiTheme="minorHAnsi" w:hAnsiTheme="minorHAnsi" w:cs="Calibri"/>
          <w:i w:val="0"/>
          <w:szCs w:val="32"/>
        </w:rPr>
        <w:t xml:space="preserve">лучить в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случае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отсутствия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ошибок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округления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точное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за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конечное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заранее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известное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количество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арифметических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операций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так и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итерацио</w:t>
      </w:r>
      <w:r w:rsidRPr="00EF2F6B">
        <w:rPr>
          <w:rFonts w:asciiTheme="minorHAnsi" w:hAnsiTheme="minorHAnsi" w:cs="Calibri"/>
          <w:i w:val="0"/>
          <w:szCs w:val="32"/>
        </w:rPr>
        <w:t>н</w:t>
      </w:r>
      <w:r w:rsidRPr="00EF2F6B">
        <w:rPr>
          <w:rFonts w:asciiTheme="minorHAnsi" w:hAnsiTheme="minorHAnsi" w:cs="Calibri"/>
          <w:i w:val="0"/>
          <w:szCs w:val="32"/>
        </w:rPr>
        <w:t>ные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методы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.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Итерационные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методы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используются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для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СЛАУ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бол</w:t>
      </w:r>
      <w:r w:rsidRPr="00EF2F6B">
        <w:rPr>
          <w:rFonts w:asciiTheme="minorHAnsi" w:hAnsiTheme="minorHAnsi" w:cs="Calibri"/>
          <w:i w:val="0"/>
          <w:szCs w:val="32"/>
        </w:rPr>
        <w:t>ь</w:t>
      </w:r>
      <w:r w:rsidRPr="00EF2F6B">
        <w:rPr>
          <w:rFonts w:asciiTheme="minorHAnsi" w:hAnsiTheme="minorHAnsi" w:cs="Calibri"/>
          <w:i w:val="0"/>
          <w:szCs w:val="32"/>
        </w:rPr>
        <w:t>шого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порядка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а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также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для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уточнения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полученного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прямыми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мет</w:t>
      </w:r>
      <w:r w:rsidRPr="00EF2F6B">
        <w:rPr>
          <w:rFonts w:asciiTheme="minorHAnsi" w:hAnsiTheme="minorHAnsi" w:cs="Calibri"/>
          <w:i w:val="0"/>
          <w:szCs w:val="32"/>
        </w:rPr>
        <w:t>о</w:t>
      </w:r>
      <w:r w:rsidRPr="00EF2F6B">
        <w:rPr>
          <w:rFonts w:asciiTheme="minorHAnsi" w:hAnsiTheme="minorHAnsi" w:cs="Calibri"/>
          <w:i w:val="0"/>
          <w:szCs w:val="32"/>
        </w:rPr>
        <w:t>дами.</w:t>
      </w:r>
    </w:p>
    <w:p w:rsidR="00EF2F6B" w:rsidRPr="00EF2F6B" w:rsidRDefault="00EF2F6B" w:rsidP="00EF2F6B">
      <w:pPr>
        <w:ind w:firstLine="360"/>
        <w:textAlignment w:val="baseline"/>
        <w:rPr>
          <w:rFonts w:asciiTheme="minorHAnsi" w:hAnsiTheme="minorHAnsi" w:cs="Calibri"/>
          <w:i w:val="0"/>
          <w:szCs w:val="32"/>
        </w:rPr>
      </w:pPr>
      <w:proofErr w:type="spellStart"/>
      <w:r w:rsidRPr="00EF2F6B">
        <w:rPr>
          <w:rFonts w:asciiTheme="minorHAnsi" w:hAnsiTheme="minorHAnsi" w:cs="Calibri"/>
          <w:i w:val="0"/>
          <w:szCs w:val="32"/>
        </w:rPr>
        <w:t>Из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прямых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методов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популярным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у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вычислений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является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метод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Гаусса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(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</w:t>
      </w:r>
      <w:r w:rsidRPr="00EF2F6B">
        <w:rPr>
          <w:rFonts w:asciiTheme="minorHAnsi" w:hAnsiTheme="minorHAnsi" w:cs="Calibri"/>
          <w:i w:val="0"/>
          <w:szCs w:val="32"/>
        </w:rPr>
        <w:t>с</w:t>
      </w:r>
      <w:r w:rsidRPr="00EF2F6B">
        <w:rPr>
          <w:rFonts w:asciiTheme="minorHAnsi" w:hAnsiTheme="minorHAnsi" w:cs="Calibri"/>
          <w:i w:val="0"/>
          <w:szCs w:val="32"/>
        </w:rPr>
        <w:t>ключения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переменных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) с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выбором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главного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(максимального по модулю)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элемента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в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столбце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.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Поиск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главного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элемента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позволяет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с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одной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стороны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ограничить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рост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коэффициентов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на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каждом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шаге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исключения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и,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следоват</w:t>
      </w:r>
      <w:r w:rsidRPr="00EF2F6B">
        <w:rPr>
          <w:rFonts w:asciiTheme="minorHAnsi" w:hAnsiTheme="minorHAnsi" w:cs="Calibri"/>
          <w:i w:val="0"/>
          <w:szCs w:val="32"/>
        </w:rPr>
        <w:t>е</w:t>
      </w:r>
      <w:r w:rsidRPr="00EF2F6B">
        <w:rPr>
          <w:rFonts w:asciiTheme="minorHAnsi" w:hAnsiTheme="minorHAnsi" w:cs="Calibri"/>
          <w:i w:val="0"/>
          <w:szCs w:val="32"/>
        </w:rPr>
        <w:t>льно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уменьшить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влияние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ошибок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округления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на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точность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решения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с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другой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,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обеспечить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для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невырожденных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систем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выполнения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условия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  <w:lang w:val="en-US"/>
        </w:rPr>
        <w:t>a</w:t>
      </w:r>
      <w:r w:rsidRPr="00EF2F6B">
        <w:rPr>
          <w:rFonts w:asciiTheme="minorHAnsi" w:hAnsiTheme="minorHAnsi" w:cs="Calibri"/>
          <w:i w:val="0"/>
          <w:szCs w:val="32"/>
          <w:vertAlign w:val="subscript"/>
          <w:lang w:val="en-US"/>
        </w:rPr>
        <w:t>kk</w:t>
      </w:r>
      <w:proofErr w:type="spellEnd"/>
      <w:r w:rsidRPr="00EF2F6B">
        <w:rPr>
          <w:rFonts w:asciiTheme="minorHAnsi" w:hAnsiTheme="minorHAnsi" w:cs="Calibri"/>
          <w:i w:val="0"/>
          <w:szCs w:val="32"/>
          <w:vertAlign w:val="subscript"/>
        </w:rPr>
        <w:t xml:space="preserve"> </w:t>
      </w:r>
      <w:r w:rsidRPr="00EF2F6B">
        <w:rPr>
          <w:rFonts w:asciiTheme="minorHAnsi" w:hAnsiTheme="minorHAnsi" w:cs="Calibri"/>
          <w:i w:val="0"/>
          <w:szCs w:val="32"/>
        </w:rPr>
        <w:t>≠ 0  (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отсутс</w:t>
      </w:r>
      <w:r w:rsidRPr="00EF2F6B">
        <w:rPr>
          <w:rFonts w:asciiTheme="minorHAnsi" w:hAnsiTheme="minorHAnsi" w:cs="Calibri"/>
          <w:i w:val="0"/>
          <w:szCs w:val="32"/>
        </w:rPr>
        <w:t>т</w:t>
      </w:r>
      <w:r w:rsidRPr="00EF2F6B">
        <w:rPr>
          <w:rFonts w:asciiTheme="minorHAnsi" w:hAnsiTheme="minorHAnsi" w:cs="Calibri"/>
          <w:i w:val="0"/>
          <w:szCs w:val="32"/>
        </w:rPr>
        <w:t>вие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аварийных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остановок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вследствие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деления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на </w:t>
      </w:r>
      <w:proofErr w:type="spellStart"/>
      <w:r w:rsidRPr="00EF2F6B">
        <w:rPr>
          <w:rFonts w:asciiTheme="minorHAnsi" w:hAnsiTheme="minorHAnsi" w:cs="Calibri"/>
          <w:i w:val="0"/>
          <w:szCs w:val="32"/>
        </w:rPr>
        <w:t>ноль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>).</w:t>
      </w:r>
    </w:p>
    <w:p w:rsidR="00EF2F6B" w:rsidRPr="00EF2F6B" w:rsidRDefault="00EF2F6B" w:rsidP="00EF2F6B">
      <w:pPr>
        <w:ind w:firstLine="360"/>
        <w:textAlignment w:val="baseline"/>
        <w:rPr>
          <w:rFonts w:asciiTheme="minorHAnsi" w:hAnsiTheme="minorHAnsi" w:cs="Calibri"/>
          <w:i w:val="0"/>
          <w:szCs w:val="32"/>
        </w:rPr>
      </w:pPr>
      <w:proofErr w:type="spellStart"/>
      <w:r w:rsidRPr="00EF2F6B">
        <w:rPr>
          <w:rFonts w:asciiTheme="minorHAnsi" w:hAnsiTheme="minorHAnsi" w:cs="Calibri"/>
          <w:i w:val="0"/>
          <w:szCs w:val="32"/>
        </w:rPr>
        <w:t>Пусть</w:t>
      </w:r>
      <w:proofErr w:type="spellEnd"/>
      <w:r w:rsidRPr="00EF2F6B">
        <w:rPr>
          <w:rFonts w:asciiTheme="minorHAnsi" w:hAnsiTheme="minorHAnsi" w:cs="Calibri"/>
          <w:i w:val="0"/>
          <w:szCs w:val="32"/>
        </w:rPr>
        <w:t xml:space="preserve"> задана СЛАУ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>11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 xml:space="preserve">1 </w:t>
      </w:r>
      <w:r w:rsidRPr="00EF2F6B">
        <w:rPr>
          <w:rFonts w:asciiTheme="minorHAnsi" w:hAnsiTheme="minorHAnsi" w:cs="Segoe UI"/>
          <w:i w:val="0"/>
          <w:szCs w:val="18"/>
        </w:rPr>
        <w:t xml:space="preserve">+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>12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 xml:space="preserve">2 </w:t>
      </w:r>
      <w:r w:rsidRPr="00EF2F6B">
        <w:rPr>
          <w:rFonts w:asciiTheme="minorHAnsi" w:hAnsiTheme="minorHAnsi" w:cs="Segoe UI"/>
          <w:i w:val="0"/>
          <w:szCs w:val="18"/>
        </w:rPr>
        <w:t xml:space="preserve">+ …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= b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1,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21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1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22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2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… + 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= b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2,                                                             </w:t>
      </w:r>
      <w:r w:rsidRPr="00EF2F6B">
        <w:rPr>
          <w:rFonts w:asciiTheme="minorHAnsi" w:hAnsiTheme="minorHAnsi" w:cs="Segoe UI"/>
          <w:i w:val="0"/>
          <w:sz w:val="32"/>
          <w:szCs w:val="18"/>
          <w:vertAlign w:val="subscript"/>
          <w:lang w:val="en-US"/>
        </w:rPr>
        <w:t>(1.1)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 w:val="36"/>
          <w:szCs w:val="18"/>
          <w:vertAlign w:val="subscript"/>
        </w:rPr>
      </w:pPr>
      <w:r w:rsidRPr="00EF2F6B">
        <w:rPr>
          <w:rFonts w:asciiTheme="minorHAnsi" w:hAnsiTheme="minorHAnsi" w:cs="Segoe UI"/>
          <w:i w:val="0"/>
          <w:sz w:val="36"/>
          <w:szCs w:val="18"/>
          <w:vertAlign w:val="subscript"/>
        </w:rPr>
        <w:t>…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>1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 xml:space="preserve">1 </w:t>
      </w:r>
      <w:r w:rsidRPr="00EF2F6B">
        <w:rPr>
          <w:rFonts w:asciiTheme="minorHAnsi" w:hAnsiTheme="minorHAnsi" w:cs="Segoe UI"/>
          <w:i w:val="0"/>
          <w:szCs w:val="18"/>
        </w:rPr>
        <w:t xml:space="preserve">+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>2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</w:rPr>
        <w:t xml:space="preserve">2 </w:t>
      </w:r>
      <w:r w:rsidRPr="00EF2F6B">
        <w:rPr>
          <w:rFonts w:asciiTheme="minorHAnsi" w:hAnsiTheme="minorHAnsi" w:cs="Segoe UI"/>
          <w:i w:val="0"/>
          <w:szCs w:val="18"/>
        </w:rPr>
        <w:t xml:space="preserve">+ … + </w:t>
      </w:r>
      <w:proofErr w:type="spellStart"/>
      <w:r w:rsidRPr="00EF2F6B">
        <w:rPr>
          <w:rFonts w:asciiTheme="minorHAnsi" w:hAnsiTheme="minorHAnsi" w:cs="Segoe UI"/>
          <w:i w:val="0"/>
          <w:szCs w:val="18"/>
          <w:lang w:val="en-US"/>
        </w:rPr>
        <w:t>a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proofErr w:type="spellEnd"/>
      <w:r w:rsidRPr="00EF2F6B">
        <w:rPr>
          <w:rFonts w:asciiTheme="minorHAnsi" w:hAnsiTheme="minorHAnsi" w:cs="Segoe UI"/>
          <w:i w:val="0"/>
          <w:szCs w:val="18"/>
          <w:vertAlign w:val="subscript"/>
        </w:rPr>
        <w:t xml:space="preserve"> </w:t>
      </w:r>
      <w:r w:rsidRPr="00EF2F6B">
        <w:rPr>
          <w:rFonts w:asciiTheme="minorHAnsi" w:hAnsiTheme="minorHAnsi" w:cs="Segoe UI"/>
          <w:i w:val="0"/>
          <w:szCs w:val="18"/>
        </w:rPr>
        <w:t xml:space="preserve">= </w:t>
      </w:r>
      <w:proofErr w:type="spellStart"/>
      <w:r w:rsidRPr="00EF2F6B">
        <w:rPr>
          <w:rFonts w:asciiTheme="minorHAnsi" w:hAnsiTheme="minorHAnsi" w:cs="Segoe UI"/>
          <w:i w:val="0"/>
          <w:szCs w:val="18"/>
          <w:lang w:val="en-US"/>
        </w:rPr>
        <w:t>b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proofErr w:type="spellEnd"/>
      <w:r w:rsidRPr="00EF2F6B">
        <w:rPr>
          <w:rFonts w:asciiTheme="minorHAnsi" w:hAnsiTheme="minorHAnsi" w:cs="Segoe UI"/>
          <w:i w:val="0"/>
          <w:szCs w:val="18"/>
          <w:vertAlign w:val="subscript"/>
        </w:rPr>
        <w:t>.</w:t>
      </w:r>
    </w:p>
    <w:p w:rsidR="00EF2F6B" w:rsidRPr="00EF2F6B" w:rsidRDefault="00EF2F6B" w:rsidP="00EF2F6B">
      <w:pPr>
        <w:textAlignment w:val="baseline"/>
        <w:rPr>
          <w:rFonts w:asciiTheme="minorHAnsi" w:hAnsiTheme="minorHAnsi" w:cstheme="minorHAnsi"/>
          <w:i w:val="0"/>
          <w:szCs w:val="18"/>
        </w:rPr>
      </w:pPr>
    </w:p>
    <w:p w:rsidR="00EF2F6B" w:rsidRPr="00EF2F6B" w:rsidRDefault="00EF2F6B" w:rsidP="00EF2F6B">
      <w:pPr>
        <w:textAlignment w:val="baseline"/>
        <w:rPr>
          <w:rFonts w:asciiTheme="minorHAnsi" w:hAnsiTheme="minorHAnsi" w:cstheme="minorHAnsi"/>
          <w:i w:val="0"/>
          <w:szCs w:val="18"/>
        </w:rPr>
      </w:pPr>
      <w:proofErr w:type="spellStart"/>
      <w:r w:rsidRPr="00EF2F6B">
        <w:rPr>
          <w:rFonts w:asciiTheme="minorHAnsi" w:hAnsiTheme="minorHAnsi" w:cstheme="minorHAnsi"/>
          <w:i w:val="0"/>
          <w:szCs w:val="18"/>
        </w:rPr>
        <w:t>процесс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ее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решения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методом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Гаусса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делится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на два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этапа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,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называемых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соо</w:t>
      </w:r>
      <w:r w:rsidRPr="00EF2F6B">
        <w:rPr>
          <w:rFonts w:asciiTheme="minorHAnsi" w:hAnsiTheme="minorHAnsi" w:cstheme="minorHAnsi"/>
          <w:i w:val="0"/>
          <w:szCs w:val="18"/>
        </w:rPr>
        <w:t>т</w:t>
      </w:r>
      <w:r w:rsidRPr="00EF2F6B">
        <w:rPr>
          <w:rFonts w:asciiTheme="minorHAnsi" w:hAnsiTheme="minorHAnsi" w:cstheme="minorHAnsi"/>
          <w:i w:val="0"/>
          <w:szCs w:val="18"/>
        </w:rPr>
        <w:t>ветственно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прямым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и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обратным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ходом.</w:t>
      </w:r>
    </w:p>
    <w:p w:rsidR="00EF2F6B" w:rsidRPr="00EF2F6B" w:rsidRDefault="00EF2F6B" w:rsidP="00EF2F6B">
      <w:pPr>
        <w:textAlignment w:val="baseline"/>
        <w:rPr>
          <w:rFonts w:asciiTheme="minorHAnsi" w:hAnsiTheme="minorHAnsi" w:cstheme="minorHAnsi"/>
          <w:i w:val="0"/>
          <w:szCs w:val="18"/>
        </w:rPr>
      </w:pPr>
      <w:r w:rsidRPr="00EF2F6B">
        <w:rPr>
          <w:rFonts w:asciiTheme="minorHAnsi" w:hAnsiTheme="minorHAnsi" w:cstheme="minorHAnsi"/>
          <w:i w:val="0"/>
          <w:szCs w:val="18"/>
        </w:rPr>
        <w:tab/>
        <w:t xml:space="preserve">На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первом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этапе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система (1.1)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путем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последовательного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исключения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переменных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x</w:t>
      </w:r>
      <w:r w:rsidRPr="00EF2F6B">
        <w:rPr>
          <w:rFonts w:asciiTheme="minorHAnsi" w:hAnsiTheme="minorHAnsi" w:cstheme="minorHAnsi"/>
          <w:i w:val="0"/>
          <w:szCs w:val="18"/>
          <w:vertAlign w:val="subscript"/>
        </w:rPr>
        <w:t>1</w:t>
      </w:r>
      <w:r w:rsidRPr="00EF2F6B">
        <w:rPr>
          <w:rFonts w:asciiTheme="minorHAnsi" w:hAnsiTheme="minorHAnsi" w:cstheme="minorHAnsi"/>
          <w:i w:val="0"/>
          <w:szCs w:val="18"/>
        </w:rPr>
        <w:t xml:space="preserve">, 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x</w:t>
      </w:r>
      <w:r w:rsidRPr="00EF2F6B">
        <w:rPr>
          <w:rFonts w:asciiTheme="minorHAnsi" w:hAnsiTheme="minorHAnsi" w:cstheme="minorHAnsi"/>
          <w:i w:val="0"/>
          <w:szCs w:val="18"/>
          <w:vertAlign w:val="subscript"/>
        </w:rPr>
        <w:t>2</w:t>
      </w:r>
      <w:r w:rsidRPr="00EF2F6B">
        <w:rPr>
          <w:rFonts w:asciiTheme="minorHAnsi" w:hAnsiTheme="minorHAnsi" w:cstheme="minorHAnsi"/>
          <w:i w:val="0"/>
          <w:szCs w:val="18"/>
        </w:rPr>
        <w:t>,…, х</w:t>
      </w:r>
      <w:r w:rsidRPr="00EF2F6B">
        <w:rPr>
          <w:rFonts w:asciiTheme="minorHAnsi" w:hAnsiTheme="minorHAnsi" w:cstheme="minorHAnsi"/>
          <w:i w:val="0"/>
          <w:szCs w:val="18"/>
          <w:vertAlign w:val="subscript"/>
          <w:lang w:val="en-US"/>
        </w:rPr>
        <w:t>n</w:t>
      </w:r>
      <w:r w:rsidRPr="00EF2F6B">
        <w:rPr>
          <w:rFonts w:asciiTheme="minorHAnsi" w:hAnsiTheme="minorHAnsi" w:cstheme="minorHAnsi"/>
          <w:i w:val="0"/>
          <w:szCs w:val="18"/>
          <w:vertAlign w:val="subscript"/>
        </w:rPr>
        <w:t xml:space="preserve"> 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сводится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к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эквивалентной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системе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с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верхней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треуг</w:t>
      </w:r>
      <w:r w:rsidRPr="00EF2F6B">
        <w:rPr>
          <w:rFonts w:asciiTheme="minorHAnsi" w:hAnsiTheme="minorHAnsi" w:cstheme="minorHAnsi"/>
          <w:i w:val="0"/>
          <w:szCs w:val="18"/>
        </w:rPr>
        <w:t>о</w:t>
      </w:r>
      <w:r w:rsidRPr="00EF2F6B">
        <w:rPr>
          <w:rFonts w:asciiTheme="minorHAnsi" w:hAnsiTheme="minorHAnsi" w:cstheme="minorHAnsi"/>
          <w:i w:val="0"/>
          <w:szCs w:val="18"/>
        </w:rPr>
        <w:t>льной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матрицей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коэффициентов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>: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proofErr w:type="gramStart"/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</w:t>
      </w:r>
      <w:proofErr w:type="gramEnd"/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12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2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13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3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… 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1,n-1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n-1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= q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1,</w:t>
      </w:r>
    </w:p>
    <w:p w:rsidR="00EF2F6B" w:rsidRPr="00EF2F6B" w:rsidRDefault="00EF2F6B" w:rsidP="00EF2F6B">
      <w:pPr>
        <w:ind w:left="2124" w:firstLine="708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 </w:t>
      </w:r>
      <w:proofErr w:type="gramStart"/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</w:t>
      </w:r>
      <w:proofErr w:type="gramEnd"/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23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3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… 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2,n-1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n-1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2n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n 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= q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 xml:space="preserve">2,                                                                </w:t>
      </w:r>
    </w:p>
    <w:p w:rsidR="00EF2F6B" w:rsidRPr="00EF2F6B" w:rsidRDefault="00EF2F6B" w:rsidP="00EF2F6B">
      <w:pPr>
        <w:ind w:left="6372" w:firstLine="708"/>
        <w:textAlignment w:val="baseline"/>
        <w:rPr>
          <w:rFonts w:asciiTheme="minorHAnsi" w:hAnsiTheme="minorHAnsi" w:cs="Segoe UI"/>
          <w:i w:val="0"/>
          <w:sz w:val="36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 w:val="36"/>
          <w:szCs w:val="18"/>
          <w:vertAlign w:val="subscript"/>
          <w:lang w:val="en-US"/>
        </w:rPr>
        <w:t xml:space="preserve"> …</w:t>
      </w:r>
      <w:r w:rsidRPr="00EF2F6B">
        <w:rPr>
          <w:rFonts w:asciiTheme="minorHAnsi" w:hAnsiTheme="minorHAnsi" w:cs="Segoe UI"/>
          <w:i w:val="0"/>
          <w:sz w:val="36"/>
          <w:szCs w:val="18"/>
          <w:vertAlign w:val="subscript"/>
          <w:lang w:val="en-US"/>
        </w:rPr>
        <w:tab/>
      </w:r>
      <w:r w:rsidRPr="00EF2F6B">
        <w:rPr>
          <w:rFonts w:asciiTheme="minorHAnsi" w:hAnsiTheme="minorHAnsi" w:cs="Segoe UI"/>
          <w:i w:val="0"/>
          <w:sz w:val="36"/>
          <w:szCs w:val="18"/>
          <w:vertAlign w:val="subscript"/>
          <w:lang w:val="en-US"/>
        </w:rPr>
        <w:tab/>
        <w:t>(1.2)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                                         </w:t>
      </w:r>
      <w:proofErr w:type="gramStart"/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n-1</w:t>
      </w:r>
      <w:proofErr w:type="gramEnd"/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+ u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n-1,n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r w:rsidRPr="00EF2F6B">
        <w:rPr>
          <w:rFonts w:asciiTheme="minorHAnsi" w:hAnsiTheme="minorHAnsi" w:cs="Segoe UI"/>
          <w:i w:val="0"/>
          <w:szCs w:val="18"/>
          <w:lang w:val="en-US"/>
        </w:rPr>
        <w:t>= q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n-1,</w:t>
      </w:r>
    </w:p>
    <w:p w:rsidR="00EF2F6B" w:rsidRPr="00EF2F6B" w:rsidRDefault="00EF2F6B" w:rsidP="00EF2F6B">
      <w:pPr>
        <w:ind w:left="2124"/>
        <w:textAlignment w:val="baseline"/>
        <w:rPr>
          <w:rFonts w:asciiTheme="minorHAnsi" w:hAnsiTheme="minorHAnsi" w:cs="Segoe UI"/>
          <w:i w:val="0"/>
          <w:szCs w:val="18"/>
          <w:vertAlign w:val="subscript"/>
          <w:lang w:val="en-US"/>
        </w:rPr>
      </w:pPr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                                                         </w:t>
      </w:r>
      <w:proofErr w:type="spellStart"/>
      <w:proofErr w:type="gramStart"/>
      <w:r w:rsidRPr="00EF2F6B">
        <w:rPr>
          <w:rFonts w:asciiTheme="minorHAnsi" w:hAnsiTheme="minorHAnsi" w:cs="Segoe UI"/>
          <w:i w:val="0"/>
          <w:szCs w:val="18"/>
          <w:lang w:val="en-US"/>
        </w:rPr>
        <w:t>x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</w:t>
      </w:r>
      <w:proofErr w:type="spellEnd"/>
      <w:proofErr w:type="gramEnd"/>
      <w:r w:rsidRPr="00EF2F6B">
        <w:rPr>
          <w:rFonts w:asciiTheme="minorHAnsi" w:hAnsiTheme="minorHAnsi" w:cs="Segoe UI"/>
          <w:i w:val="0"/>
          <w:szCs w:val="18"/>
          <w:lang w:val="en-US"/>
        </w:rPr>
        <w:t xml:space="preserve"> = q</w:t>
      </w:r>
      <w:r w:rsidRPr="00EF2F6B">
        <w:rPr>
          <w:rFonts w:asciiTheme="minorHAnsi" w:hAnsiTheme="minorHAnsi" w:cs="Segoe UI"/>
          <w:i w:val="0"/>
          <w:szCs w:val="18"/>
          <w:vertAlign w:val="subscript"/>
          <w:lang w:val="en-US"/>
        </w:rPr>
        <w:t>n.</w:t>
      </w:r>
    </w:p>
    <w:p w:rsidR="00EF2F6B" w:rsidRPr="00EF2F6B" w:rsidRDefault="00EF2F6B" w:rsidP="00EF2F6B">
      <w:pPr>
        <w:textAlignment w:val="baseline"/>
        <w:rPr>
          <w:rFonts w:asciiTheme="minorHAnsi" w:hAnsiTheme="minorHAnsi" w:cstheme="minorHAnsi"/>
          <w:i w:val="0"/>
          <w:szCs w:val="18"/>
        </w:rPr>
      </w:pPr>
      <w:proofErr w:type="spellStart"/>
      <w:r w:rsidRPr="00EF2F6B">
        <w:rPr>
          <w:rFonts w:asciiTheme="minorHAnsi" w:hAnsiTheme="minorHAnsi" w:cstheme="minorHAnsi"/>
          <w:i w:val="0"/>
          <w:szCs w:val="18"/>
        </w:rPr>
        <w:t>Исключение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переменной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  <w:lang w:val="en-US"/>
        </w:rPr>
        <w:t>x</w:t>
      </w:r>
      <w:r w:rsidRPr="00EF2F6B">
        <w:rPr>
          <w:rFonts w:asciiTheme="minorHAnsi" w:hAnsiTheme="minorHAnsi" w:cstheme="minorHAnsi"/>
          <w:i w:val="0"/>
          <w:szCs w:val="18"/>
          <w:vertAlign w:val="subscript"/>
          <w:lang w:val="en-US"/>
        </w:rPr>
        <w:t>k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(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k</w:t>
      </w:r>
      <w:r w:rsidRPr="00EF2F6B">
        <w:rPr>
          <w:rFonts w:asciiTheme="minorHAnsi" w:hAnsiTheme="minorHAnsi" w:cstheme="minorHAnsi"/>
          <w:i w:val="0"/>
          <w:szCs w:val="18"/>
        </w:rPr>
        <w:t xml:space="preserve">-й шаг прямого хода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Гаусса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)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включает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вычисл</w:t>
      </w:r>
      <w:r w:rsidRPr="00EF2F6B">
        <w:rPr>
          <w:rFonts w:asciiTheme="minorHAnsi" w:hAnsiTheme="minorHAnsi" w:cstheme="minorHAnsi"/>
          <w:i w:val="0"/>
          <w:szCs w:val="18"/>
        </w:rPr>
        <w:t>е</w:t>
      </w:r>
      <w:r w:rsidRPr="00EF2F6B">
        <w:rPr>
          <w:rFonts w:asciiTheme="minorHAnsi" w:hAnsiTheme="minorHAnsi" w:cstheme="minorHAnsi"/>
          <w:i w:val="0"/>
          <w:szCs w:val="18"/>
        </w:rPr>
        <w:t>ние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k</w:t>
      </w:r>
      <w:r w:rsidRPr="00EF2F6B">
        <w:rPr>
          <w:rFonts w:asciiTheme="minorHAnsi" w:hAnsiTheme="minorHAnsi" w:cstheme="minorHAnsi"/>
          <w:i w:val="0"/>
          <w:szCs w:val="18"/>
        </w:rPr>
        <w:t xml:space="preserve">-й строки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треугольной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szCs w:val="18"/>
        </w:rPr>
        <w:t>матрицы</w:t>
      </w:r>
      <w:proofErr w:type="spellEnd"/>
      <w:r w:rsidRPr="00EF2F6B">
        <w:rPr>
          <w:rFonts w:asciiTheme="minorHAnsi" w:hAnsiTheme="minorHAnsi" w:cstheme="minorHAnsi"/>
          <w:i w:val="0"/>
          <w:szCs w:val="18"/>
        </w:rPr>
        <w:t>:</w:t>
      </w:r>
    </w:p>
    <w:p w:rsidR="00EF2F6B" w:rsidRPr="00EF2F6B" w:rsidRDefault="00EF2F6B" w:rsidP="00EF2F6B">
      <w:pPr>
        <w:ind w:left="2124" w:firstLine="708"/>
        <w:textAlignment w:val="baseline"/>
        <w:rPr>
          <w:rFonts w:asciiTheme="minorHAnsi" w:hAnsiTheme="minorHAnsi" w:cstheme="minorHAnsi"/>
          <w:i w:val="0"/>
          <w:szCs w:val="18"/>
        </w:rPr>
      </w:pPr>
      <w:proofErr w:type="spellStart"/>
      <w:proofErr w:type="gramStart"/>
      <w:r w:rsidRPr="00EF2F6B">
        <w:rPr>
          <w:rFonts w:asciiTheme="minorHAnsi" w:hAnsiTheme="minorHAnsi" w:cstheme="minorHAnsi"/>
          <w:i w:val="0"/>
          <w:szCs w:val="18"/>
          <w:lang w:val="en-US"/>
        </w:rPr>
        <w:t>u</w:t>
      </w:r>
      <w:r w:rsidRPr="00EF2F6B">
        <w:rPr>
          <w:rFonts w:asciiTheme="minorHAnsi" w:hAnsiTheme="minorHAnsi" w:cstheme="minorHAnsi"/>
          <w:i w:val="0"/>
          <w:szCs w:val="18"/>
          <w:vertAlign w:val="subscript"/>
          <w:lang w:val="en-US"/>
        </w:rPr>
        <w:t>kj</w:t>
      </w:r>
      <w:proofErr w:type="spellEnd"/>
      <w:proofErr w:type="gramEnd"/>
      <w:r w:rsidRPr="00EF2F6B">
        <w:rPr>
          <w:rFonts w:asciiTheme="minorHAnsi" w:hAnsiTheme="minorHAnsi" w:cstheme="minorHAnsi"/>
          <w:i w:val="0"/>
          <w:szCs w:val="18"/>
          <w:vertAlign w:val="subscript"/>
        </w:rPr>
        <w:t xml:space="preserve"> </w:t>
      </w:r>
      <w:r w:rsidRPr="00EF2F6B">
        <w:rPr>
          <w:rFonts w:asciiTheme="minorHAnsi" w:hAnsiTheme="minorHAnsi" w:cstheme="minorHAnsi"/>
          <w:i w:val="0"/>
          <w:szCs w:val="18"/>
        </w:rPr>
        <w:t xml:space="preserve">= </w:t>
      </w:r>
      <w:proofErr w:type="spellStart"/>
      <w:r w:rsidRPr="00EF2F6B">
        <w:rPr>
          <w:rFonts w:asciiTheme="minorHAnsi" w:hAnsiTheme="minorHAnsi" w:cstheme="minorHAnsi"/>
          <w:i w:val="0"/>
          <w:szCs w:val="18"/>
          <w:lang w:val="en-US"/>
        </w:rPr>
        <w:t>a</w:t>
      </w:r>
      <w:r w:rsidRPr="00EF2F6B">
        <w:rPr>
          <w:rFonts w:asciiTheme="minorHAnsi" w:hAnsiTheme="minorHAnsi" w:cstheme="minorHAnsi"/>
          <w:i w:val="0"/>
          <w:szCs w:val="18"/>
          <w:vertAlign w:val="subscript"/>
          <w:lang w:val="en-US"/>
        </w:rPr>
        <w:t>kj</w:t>
      </w:r>
      <w:proofErr w:type="spellEnd"/>
      <w:r w:rsidRPr="00EF2F6B">
        <w:rPr>
          <w:rFonts w:asciiTheme="minorHAnsi" w:hAnsiTheme="minorHAnsi" w:cstheme="minorHAnsi"/>
          <w:i w:val="0"/>
          <w:szCs w:val="18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szCs w:val="18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szCs w:val="18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  <w:szCs w:val="18"/>
        </w:rPr>
        <w:t xml:space="preserve">/ </w:t>
      </w:r>
      <w:proofErr w:type="spellStart"/>
      <w:r w:rsidRPr="00EF2F6B">
        <w:rPr>
          <w:rFonts w:asciiTheme="minorHAnsi" w:hAnsiTheme="minorHAnsi" w:cstheme="minorHAnsi"/>
          <w:i w:val="0"/>
          <w:szCs w:val="18"/>
          <w:lang w:val="en-US"/>
        </w:rPr>
        <w:t>a</w:t>
      </w:r>
      <w:r w:rsidRPr="00EF2F6B">
        <w:rPr>
          <w:rFonts w:asciiTheme="minorHAnsi" w:hAnsiTheme="minorHAnsi" w:cstheme="minorHAnsi"/>
          <w:i w:val="0"/>
          <w:szCs w:val="18"/>
          <w:vertAlign w:val="subscript"/>
          <w:lang w:val="en-US"/>
        </w:rPr>
        <w:t>kk</w:t>
      </w:r>
      <w:proofErr w:type="spellEnd"/>
      <w:r w:rsidRPr="00EF2F6B">
        <w:rPr>
          <w:rFonts w:asciiTheme="minorHAnsi" w:hAnsiTheme="minorHAnsi" w:cstheme="minorHAnsi"/>
          <w:i w:val="0"/>
          <w:szCs w:val="18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szCs w:val="18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szCs w:val="18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  <w:szCs w:val="18"/>
        </w:rPr>
        <w:t xml:space="preserve">;   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j</w:t>
      </w:r>
      <w:r w:rsidRPr="00EF2F6B">
        <w:rPr>
          <w:rFonts w:asciiTheme="minorHAnsi" w:hAnsiTheme="minorHAnsi" w:cstheme="minorHAnsi"/>
          <w:i w:val="0"/>
          <w:szCs w:val="18"/>
        </w:rPr>
        <w:t xml:space="preserve"> = 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k</w:t>
      </w:r>
      <w:r w:rsidRPr="00EF2F6B">
        <w:rPr>
          <w:rFonts w:asciiTheme="minorHAnsi" w:hAnsiTheme="minorHAnsi" w:cstheme="minorHAnsi"/>
          <w:i w:val="0"/>
          <w:szCs w:val="18"/>
        </w:rPr>
        <w:t>+1,</w:t>
      </w:r>
      <w:r w:rsidRPr="00EF2F6B">
        <w:rPr>
          <w:rFonts w:asciiTheme="minorHAnsi" w:hAnsiTheme="minorHAnsi" w:cstheme="minorHAnsi"/>
          <w:i w:val="0"/>
          <w:szCs w:val="18"/>
          <w:lang w:val="en-US"/>
        </w:rPr>
        <w:t>n</w:t>
      </w:r>
      <w:r w:rsidRPr="00EF2F6B">
        <w:rPr>
          <w:rFonts w:asciiTheme="minorHAnsi" w:hAnsiTheme="minorHAnsi" w:cstheme="minorHAnsi"/>
          <w:i w:val="0"/>
          <w:szCs w:val="18"/>
        </w:rPr>
        <w:t>,</w:t>
      </w:r>
      <w:r w:rsidRPr="00EF2F6B">
        <w:rPr>
          <w:rFonts w:asciiTheme="minorHAnsi" w:hAnsiTheme="minorHAnsi" w:cstheme="minorHAnsi"/>
          <w:i w:val="0"/>
          <w:szCs w:val="18"/>
        </w:rPr>
        <w:tab/>
      </w:r>
      <w:r w:rsidRPr="00EF2F6B">
        <w:rPr>
          <w:rFonts w:asciiTheme="minorHAnsi" w:hAnsiTheme="minorHAnsi" w:cstheme="minorHAnsi"/>
          <w:i w:val="0"/>
          <w:szCs w:val="18"/>
        </w:rPr>
        <w:tab/>
      </w:r>
      <w:r w:rsidRPr="00EF2F6B">
        <w:rPr>
          <w:rFonts w:asciiTheme="minorHAnsi" w:hAnsiTheme="minorHAnsi" w:cstheme="minorHAnsi"/>
          <w:i w:val="0"/>
          <w:szCs w:val="18"/>
        </w:rPr>
        <w:tab/>
      </w:r>
      <w:r w:rsidRPr="00EF2F6B">
        <w:rPr>
          <w:rFonts w:asciiTheme="minorHAnsi" w:hAnsiTheme="minorHAnsi" w:cstheme="minorHAnsi"/>
          <w:i w:val="0"/>
          <w:szCs w:val="18"/>
        </w:rPr>
        <w:tab/>
      </w:r>
      <w:r w:rsidRPr="00EF2F6B">
        <w:rPr>
          <w:rFonts w:asciiTheme="minorHAnsi" w:hAnsiTheme="minorHAnsi" w:cs="Segoe UI"/>
          <w:i w:val="0"/>
          <w:sz w:val="36"/>
          <w:szCs w:val="18"/>
          <w:vertAlign w:val="subscript"/>
        </w:rPr>
        <w:t>(1.3)</w:t>
      </w:r>
    </w:p>
    <w:p w:rsidR="00EF2F6B" w:rsidRPr="00EF2F6B" w:rsidRDefault="00EF2F6B" w:rsidP="00EF2F6B">
      <w:pPr>
        <w:pStyle w:val="af0"/>
        <w:ind w:firstLine="360"/>
        <w:rPr>
          <w:rFonts w:eastAsia="Times New Roman" w:cs="Calibri"/>
          <w:sz w:val="28"/>
          <w:szCs w:val="28"/>
          <w:lang w:val="uk-UA" w:eastAsia="ru-RU"/>
        </w:rPr>
      </w:pPr>
    </w:p>
    <w:p w:rsidR="00EF2F6B" w:rsidRPr="00EF2F6B" w:rsidRDefault="00EF2F6B" w:rsidP="00EF2F6B">
      <w:pPr>
        <w:jc w:val="left"/>
        <w:rPr>
          <w:rFonts w:ascii="Liberation Serif" w:hAnsi="Liberation Serif" w:cs="Calibri"/>
          <w:i w:val="0"/>
          <w:color w:val="00000A"/>
          <w:kern w:val="3"/>
          <w:lang w:bidi="hi-IN"/>
        </w:rPr>
      </w:pPr>
      <w:r>
        <w:rPr>
          <w:rFonts w:cs="Calibri"/>
        </w:rPr>
        <w:br w:type="page"/>
      </w:r>
    </w:p>
    <w:p w:rsidR="00EF2F6B" w:rsidRPr="00EF2F6B" w:rsidRDefault="00EF2F6B" w:rsidP="00EF2F6B">
      <w:pPr>
        <w:textAlignment w:val="baseline"/>
        <w:rPr>
          <w:rFonts w:asciiTheme="minorHAnsi" w:hAnsiTheme="minorHAnsi" w:cstheme="minorHAnsi"/>
          <w:i w:val="0"/>
        </w:rPr>
      </w:pPr>
      <w:r w:rsidRPr="00EF2F6B">
        <w:rPr>
          <w:i w:val="0"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1" layoutInCell="0" allowOverlap="1" wp14:anchorId="2820C7B5" wp14:editId="0C9A381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8D03F0" w:rsidRDefault="008D03F0" w:rsidP="00EF2F6B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EF2F6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16" style="position:absolute;left:0;text-align:left;margin-left:57pt;margin-top:19.5pt;width:518.8pt;height:802.3pt;z-index:2517043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" o:allowincell="f">
                <v:rect id="Rectangle 3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ZNOsEA&#10;AADcAAAADwAAAGRycy9kb3ducmV2LnhtbERPzYrCMBC+L/gOYYS9ramyiK1GqQuCp0WrDzA0Y1ts&#10;Jt0mttWn3wiCt/n4fme1GUwtOmpdZVnBdBKBIM6trrhQcD7tvhYgnEfWWFsmBXdysFmPPlaYaNvz&#10;kbrMFyKEsEtQQel9k0jp8pIMuoltiAN3sa1BH2BbSN1iH8JNLWdRNJcGKw4NJTb0U1J+zW5GwdUP&#10;3W9aZI9dfN7G+WGb9re/VKnP8ZAuQXga/Fv8cu91mP89h+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GTTrBAAAA3AAAAA8AAAAAAAAAAAAAAAAAmAIAAGRycy9kb3du&#10;cmV2LnhtbFBLBQYAAAAABAAEAPUAAACGAwAAAAA=&#10;" filled="f" strokeweight="2pt"/>
                <v:line id="Line 4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5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6" o:spid="_x0000_s1120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7" o:spid="_x0000_s1121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8" o:spid="_x0000_s1122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  <v:line id="Line 9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10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  <v:line id="Line 11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  <v:line id="Line 12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  <v:line id="Line 13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  <v:rect id="Rectangle 14" o:spid="_x0000_s112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29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130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31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132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8D03F0" w:rsidRDefault="008D03F0" w:rsidP="00EF2F6B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8D03F0" w:rsidRPr="00375540" w:rsidRDefault="008D03F0" w:rsidP="00EF2F6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F2F6B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1" layoutInCell="0" allowOverlap="1" wp14:anchorId="1366427E" wp14:editId="55118C7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xs8wIAADo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FstjGz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proofErr w:type="gramStart"/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>-го</w:t>
      </w:r>
      <w:proofErr w:type="gram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свободного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члена:</w:t>
      </w:r>
    </w:p>
    <w:p w:rsidR="00EF2F6B" w:rsidRPr="00EF2F6B" w:rsidRDefault="00EF2F6B" w:rsidP="00EF2F6B">
      <w:pPr>
        <w:tabs>
          <w:tab w:val="left" w:pos="8340"/>
        </w:tabs>
        <w:ind w:left="2124" w:firstLine="708"/>
        <w:textAlignment w:val="baseline"/>
        <w:rPr>
          <w:rFonts w:asciiTheme="minorHAnsi" w:hAnsiTheme="minorHAnsi" w:cstheme="minorHAnsi"/>
          <w:i w:val="0"/>
        </w:rPr>
      </w:pPr>
      <w:proofErr w:type="spellStart"/>
      <w:proofErr w:type="gramStart"/>
      <w:r w:rsidRPr="00EF2F6B">
        <w:rPr>
          <w:rFonts w:asciiTheme="minorHAnsi" w:hAnsiTheme="minorHAnsi" w:cstheme="minorHAnsi"/>
          <w:i w:val="0"/>
          <w:lang w:val="en-US"/>
        </w:rPr>
        <w:t>q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k</w:t>
      </w:r>
      <w:proofErr w:type="spellEnd"/>
      <w:proofErr w:type="gramEnd"/>
      <w:r w:rsidRPr="00EF2F6B">
        <w:rPr>
          <w:rFonts w:asciiTheme="minorHAnsi" w:hAnsiTheme="minorHAnsi" w:cstheme="minorHAnsi"/>
          <w:i w:val="0"/>
          <w:vertAlign w:val="subscript"/>
        </w:rPr>
        <w:t xml:space="preserve"> </w:t>
      </w:r>
      <w:r w:rsidRPr="00EF2F6B">
        <w:rPr>
          <w:rFonts w:asciiTheme="minorHAnsi" w:hAnsiTheme="minorHAnsi" w:cstheme="minorHAnsi"/>
          <w:i w:val="0"/>
        </w:rPr>
        <w:t xml:space="preserve">=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b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k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</w:rPr>
        <w:t xml:space="preserve">/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a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kk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</w:rPr>
        <w:t>,</w:t>
      </w:r>
      <w:r w:rsidRPr="00EF2F6B">
        <w:rPr>
          <w:rFonts w:asciiTheme="minorHAnsi" w:hAnsiTheme="minorHAnsi" w:cstheme="minorHAnsi"/>
          <w:i w:val="0"/>
        </w:rPr>
        <w:tab/>
      </w:r>
      <w:r w:rsidRPr="00EF2F6B">
        <w:rPr>
          <w:rFonts w:asciiTheme="minorHAnsi" w:hAnsiTheme="minorHAnsi" w:cs="Segoe UI"/>
          <w:i w:val="0"/>
          <w:vertAlign w:val="subscript"/>
        </w:rPr>
        <w:t>(1.4)</w:t>
      </w:r>
    </w:p>
    <w:p w:rsidR="00EF2F6B" w:rsidRPr="00EF2F6B" w:rsidRDefault="00EF2F6B" w:rsidP="00EF2F6B">
      <w:pPr>
        <w:ind w:left="2124" w:firstLine="708"/>
        <w:textAlignment w:val="baseline"/>
        <w:rPr>
          <w:rFonts w:asciiTheme="minorHAnsi" w:hAnsiTheme="minorHAnsi" w:cstheme="minorHAnsi"/>
          <w:i w:val="0"/>
        </w:rPr>
      </w:pPr>
    </w:p>
    <w:p w:rsidR="00EF2F6B" w:rsidRPr="00EF2F6B" w:rsidRDefault="00EF2F6B" w:rsidP="00EF2F6B">
      <w:pPr>
        <w:rPr>
          <w:rFonts w:asciiTheme="minorHAnsi" w:hAnsiTheme="minorHAnsi" w:cstheme="minorHAnsi"/>
          <w:i w:val="0"/>
        </w:rPr>
      </w:pPr>
      <w:proofErr w:type="spellStart"/>
      <w:r w:rsidRPr="00EF2F6B">
        <w:rPr>
          <w:rFonts w:asciiTheme="minorHAnsi" w:hAnsiTheme="minorHAnsi" w:cstheme="minorHAnsi"/>
          <w:i w:val="0"/>
        </w:rPr>
        <w:t>преобразование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уравнений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системы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(1.1) с номерами </w:t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 xml:space="preserve"> + 1, </w:t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 xml:space="preserve"> + 2,…,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r w:rsidRPr="00EF2F6B">
        <w:rPr>
          <w:rFonts w:asciiTheme="minorHAnsi" w:hAnsiTheme="minorHAnsi" w:cstheme="minorHAnsi"/>
          <w:i w:val="0"/>
        </w:rPr>
        <w:t>:</w:t>
      </w:r>
    </w:p>
    <w:p w:rsidR="00EF2F6B" w:rsidRPr="00EF2F6B" w:rsidRDefault="00EF2F6B" w:rsidP="00EF2F6B">
      <w:pPr>
        <w:ind w:left="2124" w:firstLine="708"/>
        <w:rPr>
          <w:rFonts w:asciiTheme="minorHAnsi" w:hAnsiTheme="minorHAnsi" w:cstheme="minorHAnsi"/>
          <w:i w:val="0"/>
        </w:rPr>
      </w:pPr>
      <w:proofErr w:type="spellStart"/>
      <w:proofErr w:type="gramStart"/>
      <w:r w:rsidRPr="00EF2F6B">
        <w:rPr>
          <w:rFonts w:asciiTheme="minorHAnsi" w:hAnsiTheme="minorHAnsi" w:cstheme="minorHAnsi"/>
          <w:i w:val="0"/>
          <w:lang w:val="en-US"/>
        </w:rPr>
        <w:t>a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ij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</w:rPr>
        <w:t>(</w:t>
      </w:r>
      <w:proofErr w:type="gramEnd"/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vertAlign w:val="superscript"/>
        </w:rPr>
        <w:t>)</w:t>
      </w:r>
      <w:r w:rsidRPr="00EF2F6B">
        <w:rPr>
          <w:rFonts w:asciiTheme="minorHAnsi" w:hAnsiTheme="minorHAnsi" w:cstheme="minorHAnsi"/>
          <w:i w:val="0"/>
          <w:vertAlign w:val="subscript"/>
        </w:rPr>
        <w:t xml:space="preserve"> </w:t>
      </w:r>
      <w:r w:rsidRPr="00EF2F6B">
        <w:rPr>
          <w:rFonts w:asciiTheme="minorHAnsi" w:hAnsiTheme="minorHAnsi" w:cstheme="minorHAnsi"/>
          <w:i w:val="0"/>
        </w:rPr>
        <w:t xml:space="preserve">=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a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ij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</w:rPr>
        <w:t xml:space="preserve"> –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a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ik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</w:rPr>
        <w:t>(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</w:t>
      </w:r>
      <w:r w:rsidRPr="00EF2F6B">
        <w:rPr>
          <w:rFonts w:asciiTheme="minorHAnsi" w:hAnsiTheme="minorHAnsi" w:cstheme="minorHAnsi"/>
          <w:i w:val="0"/>
          <w:vertAlign w:val="superscript"/>
        </w:rPr>
        <w:t>-1)</w:t>
      </w:r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u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kj</w:t>
      </w:r>
      <w:proofErr w:type="spellEnd"/>
      <w:r w:rsidRPr="00EF2F6B">
        <w:rPr>
          <w:rFonts w:asciiTheme="minorHAnsi" w:hAnsiTheme="minorHAnsi" w:cstheme="minorHAnsi"/>
          <w:i w:val="0"/>
        </w:rPr>
        <w:t>;</w:t>
      </w:r>
    </w:p>
    <w:p w:rsidR="00EF2F6B" w:rsidRPr="00EF2F6B" w:rsidRDefault="00EF2F6B" w:rsidP="00EF2F6B">
      <w:pPr>
        <w:tabs>
          <w:tab w:val="left" w:pos="8184"/>
        </w:tabs>
        <w:ind w:left="2124" w:firstLine="708"/>
        <w:rPr>
          <w:rFonts w:asciiTheme="minorHAnsi" w:hAnsiTheme="minorHAnsi" w:cstheme="minorHAnsi"/>
          <w:i w:val="0"/>
          <w:lang w:val="en-US"/>
        </w:rPr>
      </w:pPr>
      <w:proofErr w:type="gramStart"/>
      <w:r w:rsidRPr="00EF2F6B">
        <w:rPr>
          <w:rFonts w:asciiTheme="minorHAnsi" w:hAnsiTheme="minorHAnsi" w:cstheme="minorHAnsi"/>
          <w:i w:val="0"/>
          <w:lang w:val="en-US"/>
        </w:rPr>
        <w:t>b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(</w:t>
      </w:r>
      <w:proofErr w:type="gramEnd"/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k)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 xml:space="preserve"> </w:t>
      </w:r>
      <w:r w:rsidRPr="00EF2F6B">
        <w:rPr>
          <w:rFonts w:asciiTheme="minorHAnsi" w:hAnsiTheme="minorHAnsi" w:cstheme="minorHAnsi"/>
          <w:i w:val="0"/>
          <w:lang w:val="en-US"/>
        </w:rPr>
        <w:t>= b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</w:t>
      </w:r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(k-1)</w:t>
      </w:r>
      <w:r w:rsidRPr="00EF2F6B">
        <w:rPr>
          <w:rFonts w:asciiTheme="minorHAnsi" w:hAnsiTheme="minorHAnsi" w:cstheme="minorHAnsi"/>
          <w:i w:val="0"/>
          <w:lang w:val="en-US"/>
        </w:rPr>
        <w:t xml:space="preserve"> –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a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ik</w:t>
      </w:r>
      <w:proofErr w:type="spellEnd"/>
      <w:r w:rsidRPr="00EF2F6B">
        <w:rPr>
          <w:rFonts w:asciiTheme="minorHAnsi" w:hAnsiTheme="minorHAnsi" w:cstheme="minorHAnsi"/>
          <w:i w:val="0"/>
          <w:vertAlign w:val="superscript"/>
          <w:lang w:val="en-US"/>
        </w:rPr>
        <w:t>(k-1)</w:t>
      </w:r>
      <w:r w:rsidRPr="00EF2F6B">
        <w:rPr>
          <w:rFonts w:asciiTheme="minorHAnsi" w:hAnsiTheme="minorHAnsi" w:cstheme="minorHAnsi"/>
          <w:i w:val="0"/>
          <w:lang w:val="en-US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q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kj</w:t>
      </w:r>
      <w:proofErr w:type="spellEnd"/>
      <w:r w:rsidRPr="00EF2F6B">
        <w:rPr>
          <w:rFonts w:asciiTheme="minorHAnsi" w:hAnsiTheme="minorHAnsi" w:cstheme="minorHAnsi"/>
          <w:i w:val="0"/>
          <w:lang w:val="en-US"/>
        </w:rPr>
        <w:t>,</w:t>
      </w:r>
      <w:r w:rsidRPr="00EF2F6B">
        <w:rPr>
          <w:rFonts w:asciiTheme="minorHAnsi" w:hAnsiTheme="minorHAnsi" w:cstheme="minorHAnsi"/>
          <w:i w:val="0"/>
          <w:lang w:val="en-US"/>
        </w:rPr>
        <w:tab/>
        <w:t xml:space="preserve">  </w:t>
      </w:r>
      <w:r w:rsidRPr="00EF2F6B">
        <w:rPr>
          <w:rFonts w:asciiTheme="minorHAnsi" w:hAnsiTheme="minorHAnsi" w:cs="Segoe UI"/>
          <w:i w:val="0"/>
          <w:vertAlign w:val="subscript"/>
          <w:lang w:val="en-US"/>
        </w:rPr>
        <w:t>(1.5)</w:t>
      </w:r>
    </w:p>
    <w:p w:rsidR="00EF2F6B" w:rsidRPr="00EF2F6B" w:rsidRDefault="00EF2F6B" w:rsidP="00EF2F6B">
      <w:pPr>
        <w:ind w:left="2124" w:firstLine="708"/>
        <w:rPr>
          <w:rFonts w:asciiTheme="minorHAnsi" w:hAnsiTheme="minorHAnsi" w:cstheme="minorHAnsi"/>
          <w:i w:val="0"/>
        </w:rPr>
      </w:pP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i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= </w:t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>+1</w:t>
      </w:r>
      <w:proofErr w:type="gramStart"/>
      <w:r w:rsidRPr="00EF2F6B">
        <w:rPr>
          <w:rFonts w:asciiTheme="minorHAnsi" w:hAnsiTheme="minorHAnsi" w:cstheme="minorHAnsi"/>
          <w:i w:val="0"/>
        </w:rPr>
        <w:t>,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proofErr w:type="gramEnd"/>
      <w:r w:rsidRPr="00EF2F6B">
        <w:rPr>
          <w:rFonts w:asciiTheme="minorHAnsi" w:hAnsiTheme="minorHAnsi" w:cstheme="minorHAnsi"/>
          <w:i w:val="0"/>
        </w:rPr>
        <w:t xml:space="preserve">;  </w:t>
      </w:r>
      <w:r w:rsidRPr="00EF2F6B">
        <w:rPr>
          <w:rFonts w:asciiTheme="minorHAnsi" w:hAnsiTheme="minorHAnsi" w:cstheme="minorHAnsi"/>
          <w:i w:val="0"/>
          <w:lang w:val="en-US"/>
        </w:rPr>
        <w:t>j</w:t>
      </w:r>
      <w:r w:rsidRPr="00EF2F6B">
        <w:rPr>
          <w:rFonts w:asciiTheme="minorHAnsi" w:hAnsiTheme="minorHAnsi" w:cstheme="minorHAnsi"/>
          <w:i w:val="0"/>
        </w:rPr>
        <w:t xml:space="preserve"> = </w:t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>+1,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r w:rsidRPr="00EF2F6B">
        <w:rPr>
          <w:rFonts w:asciiTheme="minorHAnsi" w:hAnsiTheme="minorHAnsi" w:cstheme="minorHAnsi"/>
          <w:i w:val="0"/>
        </w:rPr>
        <w:t>.</w:t>
      </w:r>
    </w:p>
    <w:p w:rsidR="00EF2F6B" w:rsidRPr="00EF2F6B" w:rsidRDefault="00EF2F6B" w:rsidP="00EF2F6B">
      <w:pPr>
        <w:rPr>
          <w:rFonts w:asciiTheme="minorHAnsi" w:hAnsiTheme="minorHAnsi" w:cstheme="minorHAnsi"/>
          <w:i w:val="0"/>
        </w:rPr>
      </w:pPr>
      <w:r w:rsidRPr="00EF2F6B">
        <w:rPr>
          <w:rFonts w:asciiTheme="minorHAnsi" w:hAnsiTheme="minorHAnsi" w:cstheme="minorHAnsi"/>
          <w:i w:val="0"/>
        </w:rPr>
        <w:t xml:space="preserve">В </w:t>
      </w:r>
      <w:proofErr w:type="spellStart"/>
      <w:r w:rsidRPr="00EF2F6B">
        <w:rPr>
          <w:rFonts w:asciiTheme="minorHAnsi" w:hAnsiTheme="minorHAnsi" w:cstheme="minorHAnsi"/>
          <w:i w:val="0"/>
        </w:rPr>
        <w:t>соотношениях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(1.5) </w:t>
      </w:r>
      <w:proofErr w:type="spellStart"/>
      <w:r w:rsidRPr="00EF2F6B">
        <w:rPr>
          <w:rFonts w:asciiTheme="minorHAnsi" w:hAnsiTheme="minorHAnsi" w:cstheme="minorHAnsi"/>
          <w:i w:val="0"/>
        </w:rPr>
        <w:t>переменной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внутреннего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цикла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является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r w:rsidRPr="00EF2F6B">
        <w:rPr>
          <w:rFonts w:asciiTheme="minorHAnsi" w:hAnsiTheme="minorHAnsi" w:cstheme="minorHAnsi"/>
          <w:i w:val="0"/>
          <w:lang w:val="en-US"/>
        </w:rPr>
        <w:t>j</w:t>
      </w:r>
      <w:r w:rsidRPr="00EF2F6B">
        <w:rPr>
          <w:rFonts w:asciiTheme="minorHAnsi" w:hAnsiTheme="minorHAnsi" w:cstheme="minorHAnsi"/>
          <w:i w:val="0"/>
        </w:rPr>
        <w:t xml:space="preserve">, </w:t>
      </w:r>
      <w:proofErr w:type="spellStart"/>
      <w:r w:rsidRPr="00EF2F6B">
        <w:rPr>
          <w:rFonts w:asciiTheme="minorHAnsi" w:hAnsiTheme="minorHAnsi" w:cstheme="minorHAnsi"/>
          <w:i w:val="0"/>
        </w:rPr>
        <w:t>переменной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внешнего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цикла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–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i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. </w:t>
      </w:r>
      <w:proofErr w:type="spellStart"/>
      <w:r w:rsidRPr="00EF2F6B">
        <w:rPr>
          <w:rFonts w:asciiTheme="minorHAnsi" w:hAnsiTheme="minorHAnsi" w:cstheme="minorHAnsi"/>
          <w:i w:val="0"/>
        </w:rPr>
        <w:t>Полное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число </w:t>
      </w:r>
      <w:proofErr w:type="spellStart"/>
      <w:r w:rsidRPr="00EF2F6B">
        <w:rPr>
          <w:rFonts w:asciiTheme="minorHAnsi" w:hAnsiTheme="minorHAnsi" w:cstheme="minorHAnsi"/>
          <w:i w:val="0"/>
        </w:rPr>
        <w:t>шагов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, за </w:t>
      </w:r>
      <w:proofErr w:type="spellStart"/>
      <w:r w:rsidRPr="00EF2F6B">
        <w:rPr>
          <w:rFonts w:asciiTheme="minorHAnsi" w:hAnsiTheme="minorHAnsi" w:cstheme="minorHAnsi"/>
          <w:i w:val="0"/>
        </w:rPr>
        <w:t>которое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выполняется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прямой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ход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Гаусса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, </w:t>
      </w:r>
      <w:proofErr w:type="spellStart"/>
      <w:r w:rsidRPr="00EF2F6B">
        <w:rPr>
          <w:rFonts w:asciiTheme="minorHAnsi" w:hAnsiTheme="minorHAnsi" w:cstheme="minorHAnsi"/>
          <w:i w:val="0"/>
        </w:rPr>
        <w:t>равно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r w:rsidRPr="00EF2F6B">
        <w:rPr>
          <w:rFonts w:asciiTheme="minorHAnsi" w:hAnsiTheme="minorHAnsi" w:cstheme="minorHAnsi"/>
          <w:i w:val="0"/>
        </w:rPr>
        <w:t xml:space="preserve">, </w:t>
      </w:r>
      <w:proofErr w:type="spellStart"/>
      <w:r w:rsidRPr="00EF2F6B">
        <w:rPr>
          <w:rFonts w:asciiTheme="minorHAnsi" w:hAnsiTheme="minorHAnsi" w:cstheme="minorHAnsi"/>
          <w:i w:val="0"/>
        </w:rPr>
        <w:t>т.е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. </w:t>
      </w:r>
      <w:proofErr w:type="spellStart"/>
      <w:r w:rsidRPr="00EF2F6B">
        <w:rPr>
          <w:rFonts w:asciiTheme="minorHAnsi" w:hAnsiTheme="minorHAnsi" w:cstheme="minorHAnsi"/>
          <w:i w:val="0"/>
        </w:rPr>
        <w:t>расчеты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по формулам (1.3 – 1.5) </w:t>
      </w:r>
      <w:proofErr w:type="spellStart"/>
      <w:r w:rsidRPr="00EF2F6B">
        <w:rPr>
          <w:rFonts w:asciiTheme="minorHAnsi" w:hAnsiTheme="minorHAnsi" w:cstheme="minorHAnsi"/>
          <w:i w:val="0"/>
        </w:rPr>
        <w:t>выполняется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для </w:t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 xml:space="preserve"> = 1,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r w:rsidRPr="00EF2F6B">
        <w:rPr>
          <w:rFonts w:asciiTheme="minorHAnsi" w:hAnsiTheme="minorHAnsi" w:cstheme="minorHAnsi"/>
          <w:i w:val="0"/>
        </w:rPr>
        <w:t>.</w:t>
      </w:r>
    </w:p>
    <w:p w:rsidR="00EF2F6B" w:rsidRPr="00EF2F6B" w:rsidRDefault="00EF2F6B" w:rsidP="00EF2F6B">
      <w:pPr>
        <w:rPr>
          <w:rFonts w:asciiTheme="minorHAnsi" w:hAnsiTheme="minorHAnsi" w:cstheme="minorHAnsi"/>
          <w:i w:val="0"/>
        </w:rPr>
      </w:pPr>
      <w:r w:rsidRPr="00EF2F6B">
        <w:rPr>
          <w:rFonts w:asciiTheme="minorHAnsi" w:hAnsiTheme="minorHAnsi" w:cstheme="minorHAnsi"/>
          <w:i w:val="0"/>
        </w:rPr>
        <w:tab/>
        <w:t xml:space="preserve">На </w:t>
      </w:r>
      <w:proofErr w:type="spellStart"/>
      <w:r w:rsidRPr="00EF2F6B">
        <w:rPr>
          <w:rFonts w:asciiTheme="minorHAnsi" w:hAnsiTheme="minorHAnsi" w:cstheme="minorHAnsi"/>
          <w:i w:val="0"/>
        </w:rPr>
        <w:t>втором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этапе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(</w:t>
      </w:r>
      <w:proofErr w:type="spellStart"/>
      <w:r w:rsidRPr="00EF2F6B">
        <w:rPr>
          <w:rFonts w:asciiTheme="minorHAnsi" w:hAnsiTheme="minorHAnsi" w:cstheme="minorHAnsi"/>
          <w:i w:val="0"/>
        </w:rPr>
        <w:t>обратный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ход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Гаусса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) </w:t>
      </w:r>
      <w:proofErr w:type="spellStart"/>
      <w:r w:rsidRPr="00EF2F6B">
        <w:rPr>
          <w:rFonts w:asciiTheme="minorHAnsi" w:hAnsiTheme="minorHAnsi" w:cstheme="minorHAnsi"/>
          <w:i w:val="0"/>
        </w:rPr>
        <w:t>решают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систему (1.2):</w:t>
      </w:r>
    </w:p>
    <w:p w:rsidR="00EF2F6B" w:rsidRPr="00EF2F6B" w:rsidRDefault="00EF2F6B" w:rsidP="00EF2F6B">
      <w:pPr>
        <w:rPr>
          <w:rFonts w:asciiTheme="minorHAnsi" w:hAnsiTheme="minorHAnsi" w:cs="Segoe UI"/>
          <w:i w:val="0"/>
        </w:rPr>
      </w:pPr>
      <w:r w:rsidRPr="00EF2F6B">
        <w:rPr>
          <w:rFonts w:asciiTheme="minorHAnsi" w:hAnsiTheme="minorHAnsi" w:cstheme="minorHAnsi"/>
          <w:i w:val="0"/>
        </w:rPr>
        <w:tab/>
      </w:r>
      <w:r w:rsidRPr="00EF2F6B">
        <w:rPr>
          <w:rFonts w:asciiTheme="minorHAnsi" w:hAnsiTheme="minorHAnsi" w:cstheme="minorHAnsi"/>
          <w:i w:val="0"/>
        </w:rPr>
        <w:tab/>
      </w:r>
      <w:r w:rsidRPr="00EF2F6B">
        <w:rPr>
          <w:rFonts w:asciiTheme="minorHAnsi" w:hAnsiTheme="minorHAnsi" w:cstheme="minorHAnsi"/>
          <w:i w:val="0"/>
        </w:rPr>
        <w:tab/>
      </w:r>
      <w:r w:rsidRPr="00EF2F6B">
        <w:rPr>
          <w:rFonts w:asciiTheme="minorHAnsi" w:hAnsiTheme="minorHAnsi" w:cstheme="minorHAnsi"/>
          <w:i w:val="0"/>
        </w:rPr>
        <w:tab/>
      </w:r>
      <w:r w:rsidRPr="00EF2F6B">
        <w:rPr>
          <w:rFonts w:asciiTheme="minorHAnsi" w:hAnsiTheme="minorHAnsi" w:cstheme="minorHAnsi"/>
          <w:i w:val="0"/>
        </w:rPr>
        <w:tab/>
      </w:r>
      <w:proofErr w:type="spellStart"/>
      <w:proofErr w:type="gramStart"/>
      <w:r w:rsidRPr="00EF2F6B">
        <w:rPr>
          <w:rFonts w:asciiTheme="minorHAnsi" w:hAnsiTheme="minorHAnsi" w:cs="Segoe UI"/>
          <w:i w:val="0"/>
          <w:lang w:val="en-US"/>
        </w:rPr>
        <w:t>x</w:t>
      </w:r>
      <w:r w:rsidRPr="00EF2F6B">
        <w:rPr>
          <w:rFonts w:asciiTheme="minorHAnsi" w:hAnsiTheme="minorHAnsi" w:cs="Segoe UI"/>
          <w:i w:val="0"/>
          <w:vertAlign w:val="subscript"/>
          <w:lang w:val="en-US"/>
        </w:rPr>
        <w:t>n</w:t>
      </w:r>
      <w:proofErr w:type="spellEnd"/>
      <w:proofErr w:type="gramEnd"/>
      <w:r w:rsidRPr="00EF2F6B">
        <w:rPr>
          <w:rFonts w:asciiTheme="minorHAnsi" w:hAnsiTheme="minorHAnsi" w:cs="Segoe UI"/>
          <w:i w:val="0"/>
        </w:rPr>
        <w:t xml:space="preserve"> = </w:t>
      </w:r>
      <w:proofErr w:type="spellStart"/>
      <w:r w:rsidRPr="00EF2F6B">
        <w:rPr>
          <w:rFonts w:asciiTheme="minorHAnsi" w:hAnsiTheme="minorHAnsi" w:cs="Segoe UI"/>
          <w:i w:val="0"/>
          <w:lang w:val="en-US"/>
        </w:rPr>
        <w:t>q</w:t>
      </w:r>
      <w:r w:rsidRPr="00EF2F6B">
        <w:rPr>
          <w:rFonts w:asciiTheme="minorHAnsi" w:hAnsiTheme="minorHAnsi" w:cs="Segoe UI"/>
          <w:i w:val="0"/>
          <w:vertAlign w:val="subscript"/>
          <w:lang w:val="en-US"/>
        </w:rPr>
        <w:t>n</w:t>
      </w:r>
      <w:proofErr w:type="spellEnd"/>
      <w:r w:rsidRPr="00EF2F6B">
        <w:rPr>
          <w:rFonts w:asciiTheme="minorHAnsi" w:hAnsiTheme="minorHAnsi" w:cs="Segoe UI"/>
          <w:i w:val="0"/>
          <w:vertAlign w:val="subscript"/>
        </w:rPr>
        <w:t xml:space="preserve"> </w:t>
      </w:r>
      <w:r w:rsidRPr="00EF2F6B">
        <w:rPr>
          <w:rFonts w:asciiTheme="minorHAnsi" w:hAnsiTheme="minorHAnsi" w:cs="Segoe UI"/>
          <w:i w:val="0"/>
        </w:rPr>
        <w:t>;</w:t>
      </w:r>
    </w:p>
    <w:p w:rsidR="00EF2F6B" w:rsidRPr="00EF2F6B" w:rsidRDefault="00EF2F6B" w:rsidP="00EF2F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8364"/>
        </w:tabs>
        <w:rPr>
          <w:rFonts w:asciiTheme="minorHAnsi" w:hAnsiTheme="minorHAnsi" w:cs="Segoe UI"/>
          <w:i w:val="0"/>
        </w:rPr>
      </w:pP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proofErr w:type="spellStart"/>
      <w:proofErr w:type="gramStart"/>
      <w:r w:rsidRPr="00EF2F6B">
        <w:rPr>
          <w:rFonts w:asciiTheme="minorHAnsi" w:hAnsiTheme="minorHAnsi" w:cs="Segoe UI"/>
          <w:i w:val="0"/>
          <w:lang w:val="en-US"/>
        </w:rPr>
        <w:t>x</w:t>
      </w:r>
      <w:r w:rsidRPr="00EF2F6B">
        <w:rPr>
          <w:rFonts w:asciiTheme="minorHAnsi" w:hAnsiTheme="minorHAnsi" w:cs="Segoe UI"/>
          <w:i w:val="0"/>
          <w:vertAlign w:val="subscript"/>
          <w:lang w:val="en-US"/>
        </w:rPr>
        <w:t>k</w:t>
      </w:r>
      <w:proofErr w:type="spellEnd"/>
      <w:proofErr w:type="gramEnd"/>
      <w:r w:rsidRPr="00EF2F6B">
        <w:rPr>
          <w:rFonts w:asciiTheme="minorHAnsi" w:hAnsiTheme="minorHAnsi" w:cs="Segoe UI"/>
          <w:i w:val="0"/>
        </w:rPr>
        <w:t xml:space="preserve"> = </w:t>
      </w:r>
      <w:proofErr w:type="spellStart"/>
      <w:r w:rsidRPr="00EF2F6B">
        <w:rPr>
          <w:rFonts w:asciiTheme="minorHAnsi" w:hAnsiTheme="minorHAnsi" w:cs="Segoe UI"/>
          <w:i w:val="0"/>
          <w:lang w:val="en-US"/>
        </w:rPr>
        <w:t>q</w:t>
      </w:r>
      <w:r w:rsidRPr="00EF2F6B">
        <w:rPr>
          <w:rFonts w:asciiTheme="minorHAnsi" w:hAnsiTheme="minorHAnsi" w:cs="Segoe UI"/>
          <w:i w:val="0"/>
          <w:vertAlign w:val="subscript"/>
          <w:lang w:val="en-US"/>
        </w:rPr>
        <w:t>k</w:t>
      </w:r>
      <w:proofErr w:type="spellEnd"/>
      <w:r w:rsidRPr="00EF2F6B">
        <w:rPr>
          <w:rFonts w:asciiTheme="minorHAnsi" w:hAnsiTheme="minorHAnsi" w:cs="Segoe UI"/>
          <w:i w:val="0"/>
        </w:rPr>
        <w:t xml:space="preserve"> - </w:t>
      </w:r>
      <m:oMath>
        <m:nary>
          <m:naryPr>
            <m:chr m:val="∑"/>
            <m:ctrlPr>
              <w:rPr>
                <w:rFonts w:ascii="Cambria Math" w:hAnsi="Cambria Math"/>
                <w:i w:val="0"/>
              </w:rPr>
            </m:ctrlPr>
          </m:naryPr>
          <m:sub>
            <m:r>
              <w:rPr>
                <w:rFonts w:ascii="Cambria Math" w:hAnsi="Cambria Math"/>
              </w:rPr>
              <m:t>j=k+1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EF2F6B">
        <w:rPr>
          <w:rFonts w:asciiTheme="minorHAnsi" w:hAnsiTheme="minorHAnsi" w:cs="Segoe UI"/>
          <w:i w:val="0"/>
        </w:rPr>
        <w:t>;</w:t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theme="minorHAnsi"/>
          <w:i w:val="0"/>
        </w:rPr>
        <w:t>(1.6)</w:t>
      </w:r>
    </w:p>
    <w:p w:rsidR="00EF2F6B" w:rsidRPr="00EF2F6B" w:rsidRDefault="00EF2F6B" w:rsidP="00EF2F6B">
      <w:pPr>
        <w:rPr>
          <w:rFonts w:asciiTheme="minorHAnsi" w:hAnsiTheme="minorHAnsi" w:cstheme="minorHAnsi"/>
          <w:i w:val="0"/>
        </w:rPr>
      </w:pP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="Segoe UI"/>
          <w:i w:val="0"/>
        </w:rPr>
        <w:tab/>
      </w:r>
      <w:r w:rsidRPr="00EF2F6B">
        <w:rPr>
          <w:rFonts w:asciiTheme="minorHAnsi" w:hAnsiTheme="minorHAnsi" w:cstheme="minorHAnsi"/>
          <w:i w:val="0"/>
          <w:lang w:val="en-US"/>
        </w:rPr>
        <w:t>k</w:t>
      </w:r>
      <w:r w:rsidRPr="00EF2F6B">
        <w:rPr>
          <w:rFonts w:asciiTheme="minorHAnsi" w:hAnsiTheme="minorHAnsi" w:cstheme="minorHAnsi"/>
          <w:i w:val="0"/>
        </w:rPr>
        <w:t xml:space="preserve">= </w:t>
      </w:r>
      <w:r w:rsidRPr="00EF2F6B">
        <w:rPr>
          <w:rFonts w:asciiTheme="minorHAnsi" w:hAnsiTheme="minorHAnsi" w:cstheme="minorHAnsi"/>
          <w:i w:val="0"/>
          <w:lang w:val="en-US"/>
        </w:rPr>
        <w:t>n</w:t>
      </w:r>
      <w:r w:rsidRPr="00EF2F6B">
        <w:rPr>
          <w:rFonts w:asciiTheme="minorHAnsi" w:hAnsiTheme="minorHAnsi" w:cstheme="minorHAnsi"/>
          <w:i w:val="0"/>
        </w:rPr>
        <w:t>-1, 1,</w:t>
      </w:r>
    </w:p>
    <w:p w:rsidR="00EF2F6B" w:rsidRPr="00D35E7B" w:rsidRDefault="00EF2F6B" w:rsidP="00D35E7B">
      <w:pPr>
        <w:rPr>
          <w:rFonts w:asciiTheme="minorHAnsi" w:hAnsiTheme="minorHAnsi" w:cstheme="minorHAnsi"/>
          <w:i w:val="0"/>
          <w:lang w:val="ru-RU"/>
        </w:rPr>
      </w:pPr>
      <w:proofErr w:type="spellStart"/>
      <w:r w:rsidRPr="00EF2F6B">
        <w:rPr>
          <w:rFonts w:asciiTheme="minorHAnsi" w:hAnsiTheme="minorHAnsi" w:cstheme="minorHAnsi"/>
          <w:i w:val="0"/>
        </w:rPr>
        <w:t>последовательно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определяя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</w:rPr>
        <w:t>неизвестные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x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n</w:t>
      </w:r>
      <w:proofErr w:type="spellEnd"/>
      <w:r w:rsidRPr="00EF2F6B">
        <w:rPr>
          <w:rFonts w:asciiTheme="minorHAnsi" w:hAnsiTheme="minorHAnsi" w:cstheme="minorHAnsi"/>
          <w:i w:val="0"/>
        </w:rPr>
        <w:t xml:space="preserve">, </w:t>
      </w:r>
      <w:proofErr w:type="spellStart"/>
      <w:r w:rsidRPr="00EF2F6B">
        <w:rPr>
          <w:rFonts w:asciiTheme="minorHAnsi" w:hAnsiTheme="minorHAnsi" w:cstheme="minorHAnsi"/>
          <w:i w:val="0"/>
          <w:lang w:val="en-US"/>
        </w:rPr>
        <w:t>x</w:t>
      </w:r>
      <w:r w:rsidRPr="00EF2F6B">
        <w:rPr>
          <w:rFonts w:asciiTheme="minorHAnsi" w:hAnsiTheme="minorHAnsi" w:cstheme="minorHAnsi"/>
          <w:i w:val="0"/>
          <w:vertAlign w:val="subscript"/>
          <w:lang w:val="en-US"/>
        </w:rPr>
        <w:t>n</w:t>
      </w:r>
      <w:proofErr w:type="spellEnd"/>
      <w:r w:rsidRPr="00EF2F6B">
        <w:rPr>
          <w:rFonts w:asciiTheme="minorHAnsi" w:hAnsiTheme="minorHAnsi" w:cstheme="minorHAnsi"/>
          <w:i w:val="0"/>
          <w:vertAlign w:val="subscript"/>
        </w:rPr>
        <w:t>-1</w:t>
      </w:r>
      <w:r w:rsidRPr="00EF2F6B">
        <w:rPr>
          <w:rFonts w:asciiTheme="minorHAnsi" w:hAnsiTheme="minorHAnsi" w:cstheme="minorHAnsi"/>
          <w:i w:val="0"/>
        </w:rPr>
        <w:t>,…, х</w:t>
      </w:r>
      <w:r w:rsidRPr="00EF2F6B">
        <w:rPr>
          <w:rFonts w:asciiTheme="minorHAnsi" w:hAnsiTheme="minorHAnsi" w:cstheme="minorHAnsi"/>
          <w:i w:val="0"/>
          <w:vertAlign w:val="subscript"/>
        </w:rPr>
        <w:t>1</w:t>
      </w:r>
      <w:r w:rsidRPr="00EF2F6B">
        <w:rPr>
          <w:rFonts w:asciiTheme="minorHAnsi" w:hAnsiTheme="minorHAnsi" w:cstheme="minorHAnsi"/>
          <w:i w:val="0"/>
        </w:rPr>
        <w:t>.</w:t>
      </w:r>
    </w:p>
    <w:bookmarkStart w:id="2" w:name="_Toc23295667"/>
    <w:bookmarkStart w:id="3" w:name="_Toc23299077"/>
    <w:p w:rsidR="00D35E7B" w:rsidRDefault="004C298E" w:rsidP="00D35E7B">
      <w:pPr>
        <w:pStyle w:val="1"/>
        <w:jc w:val="both"/>
        <w:rPr>
          <w:i w:val="0"/>
          <w:lang w:val="ru-RU"/>
        </w:rPr>
      </w:pPr>
      <w:r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5231A5" wp14:editId="07477251">
                <wp:simplePos x="0" y="0"/>
                <wp:positionH relativeFrom="column">
                  <wp:posOffset>301625</wp:posOffset>
                </wp:positionH>
                <wp:positionV relativeFrom="paragraph">
                  <wp:posOffset>6221730</wp:posOffset>
                </wp:positionV>
                <wp:extent cx="988060" cy="186055"/>
                <wp:effectExtent l="0" t="0" r="2540" b="4445"/>
                <wp:wrapNone/>
                <wp:docPr id="17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EF2F6B" w:rsidRDefault="008D03F0" w:rsidP="00EF2F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36" style="position:absolute;left:0;text-align:left;margin-left:23.75pt;margin-top:489.9pt;width:77.8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drw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" filled="f" stroked="f" strokeweight=".25pt">
                <v:textbox inset="1pt,1pt,1pt,1pt">
                  <w:txbxContent>
                    <w:p w:rsidR="008D03F0" w:rsidRPr="00EF2F6B" w:rsidRDefault="008D03F0" w:rsidP="00EF2F6B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E6D6B2" wp14:editId="07C74568">
                <wp:simplePos x="0" y="0"/>
                <wp:positionH relativeFrom="column">
                  <wp:posOffset>1620520</wp:posOffset>
                </wp:positionH>
                <wp:positionV relativeFrom="paragraph">
                  <wp:posOffset>6252655</wp:posOffset>
                </wp:positionV>
                <wp:extent cx="577215" cy="149860"/>
                <wp:effectExtent l="0" t="0" r="0" b="2540"/>
                <wp:wrapNone/>
                <wp:docPr id="17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37" style="position:absolute;left:0;text-align:left;margin-left:127.6pt;margin-top:492.35pt;width:45.45pt;height:1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X4N7QIAAHs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BE58FD" wp14:editId="5B6889D8">
                <wp:simplePos x="0" y="0"/>
                <wp:positionH relativeFrom="column">
                  <wp:posOffset>-22860</wp:posOffset>
                </wp:positionH>
                <wp:positionV relativeFrom="paragraph">
                  <wp:posOffset>6055170</wp:posOffset>
                </wp:positionV>
                <wp:extent cx="329565" cy="156845"/>
                <wp:effectExtent l="0" t="0" r="0" b="0"/>
                <wp:wrapNone/>
                <wp:docPr id="17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8" style="position:absolute;left:0;text-align:left;margin-left:-1.8pt;margin-top:476.8pt;width:25.95pt;height:12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3a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="00D35E7B"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7D1C8E" wp14:editId="5EBD5272">
                <wp:simplePos x="0" y="0"/>
                <wp:positionH relativeFrom="column">
                  <wp:posOffset>-337820</wp:posOffset>
                </wp:positionH>
                <wp:positionV relativeFrom="paragraph">
                  <wp:posOffset>6054725</wp:posOffset>
                </wp:positionV>
                <wp:extent cx="329565" cy="156845"/>
                <wp:effectExtent l="0" t="0" r="0" b="0"/>
                <wp:wrapNone/>
                <wp:docPr id="17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9" style="position:absolute;left:0;text-align:left;margin-left:-26.6pt;margin-top:476.75pt;width:25.95pt;height:12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O67AIAAHs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35E7B"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10B79B" wp14:editId="3C608721">
                <wp:simplePos x="0" y="0"/>
                <wp:positionH relativeFrom="column">
                  <wp:posOffset>-12065</wp:posOffset>
                </wp:positionH>
                <wp:positionV relativeFrom="paragraph">
                  <wp:posOffset>6237605</wp:posOffset>
                </wp:positionV>
                <wp:extent cx="329565" cy="156845"/>
                <wp:effectExtent l="0" t="0" r="0" b="0"/>
                <wp:wrapNone/>
                <wp:docPr id="17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40" style="position:absolute;left:0;text-align:left;margin-left:-.95pt;margin-top:491.15pt;width:25.95pt;height:12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Bgj6wIAAHs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35E7B"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2CE450" wp14:editId="7B3FBD68">
                <wp:simplePos x="0" y="0"/>
                <wp:positionH relativeFrom="column">
                  <wp:posOffset>391795</wp:posOffset>
                </wp:positionH>
                <wp:positionV relativeFrom="paragraph">
                  <wp:posOffset>6050280</wp:posOffset>
                </wp:positionV>
                <wp:extent cx="751840" cy="156845"/>
                <wp:effectExtent l="0" t="0" r="0" b="0"/>
                <wp:wrapNone/>
                <wp:docPr id="17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41" style="position:absolute;left:0;text-align:left;margin-left:30.85pt;margin-top:476.4pt;width:59.2pt;height:12.3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c0A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="00D35E7B" w:rsidRPr="00EF2F6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DA0DD9" wp14:editId="685214D2">
                <wp:simplePos x="0" y="0"/>
                <wp:positionH relativeFrom="column">
                  <wp:posOffset>1629410</wp:posOffset>
                </wp:positionH>
                <wp:positionV relativeFrom="paragraph">
                  <wp:posOffset>6067425</wp:posOffset>
                </wp:positionV>
                <wp:extent cx="567690" cy="147320"/>
                <wp:effectExtent l="0" t="0" r="3810" b="5080"/>
                <wp:wrapNone/>
                <wp:docPr id="17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EF2F6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42" style="position:absolute;left:0;text-align:left;margin-left:128.3pt;margin-top:477.75pt;width:44.7pt;height:1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DF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" filled="f" stroked="f" strokeweight=".25pt">
                <v:textbox inset="1pt,1pt,1pt,1pt">
                  <w:txbxContent>
                    <w:p w:rsidR="008D03F0" w:rsidRPr="00375540" w:rsidRDefault="008D03F0" w:rsidP="00EF2F6B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="00EF2F6B">
        <w:br w:type="page"/>
      </w:r>
      <w:r w:rsidR="00D35E7B" w:rsidRPr="00D35E7B">
        <w:rPr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23776" behindDoc="0" locked="1" layoutInCell="0" allowOverlap="1" wp14:anchorId="029C06F3" wp14:editId="36C34FA6">
                <wp:simplePos x="0" y="0"/>
                <wp:positionH relativeFrom="page">
                  <wp:posOffset>723900</wp:posOffset>
                </wp:positionH>
                <wp:positionV relativeFrom="page">
                  <wp:posOffset>248920</wp:posOffset>
                </wp:positionV>
                <wp:extent cx="6588760" cy="10189210"/>
                <wp:effectExtent l="0" t="0" r="21590" b="21590"/>
                <wp:wrapNone/>
                <wp:docPr id="18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D35E7B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D35E7B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43" style="position:absolute;left:0;text-align:left;margin-left:57pt;margin-top:19.6pt;width:518.8pt;height:802.3pt;z-index:2517237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" o:allowincell="f">
                <v:rect id="Rectangle 3" o:spid="_x0000_s114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Zv1MAA&#10;AADcAAAADwAAAGRycy9kb3ducmV2LnhtbERPzYrCMBC+C75DGMGbpnoQrUapguBp0eoDDM3YFptJ&#10;bWLb3affCIK3+fh+Z7PrTSVaalxpWcFsGoEgzqwuOVdwux4nSxDOI2usLJOCX3Kw2w4HG4y17fhC&#10;bepzEULYxaig8L6OpXRZQQbd1NbEgbvbxqAPsMmlbrAL4aaS8yhaSIMlh4YCazoUlD3Sl1Hw8H37&#10;k+Tp33F126+y8z7pXs9EqfGoT9YgPPX+K/64TzrMX87g/Uy4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9Zv1MAAAADcAAAADwAAAAAAAAAAAAAAAACYAgAAZHJzL2Rvd25y&#10;ZXYueG1sUEsFBgAAAAAEAAQA9QAAAIUDAAAAAA==&#10;" filled="f" strokeweight="2pt"/>
                <v:line id="Line 4" o:spid="_x0000_s114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  <v:line id="Line 5" o:spid="_x0000_s114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Line 6" o:spid="_x0000_s1147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7" o:spid="_x0000_s1148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8" o:spid="_x0000_s1149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9" o:spid="_x0000_s115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10" o:spid="_x0000_s115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11" o:spid="_x0000_s115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  <v:line id="Line 12" o:spid="_x0000_s115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13" o:spid="_x0000_s115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rect id="Rectangle 14" o:spid="_x0000_s1155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56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157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8D03F0" w:rsidRPr="00375540" w:rsidRDefault="008D03F0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58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D35E7B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159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6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8D03F0" w:rsidRPr="00375540" w:rsidRDefault="008D03F0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16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D35E7B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35E7B" w:rsidRPr="00D35E7B">
        <w:rPr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1" layoutInCell="0" allowOverlap="1" wp14:anchorId="7DD3760F" wp14:editId="34651DB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2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uL8QIAADo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AU4OuL8QIA&#10;ADoGAAAOAAAAAAAAAAAAAAAAAC4CAABkcnMvZTJvRG9jLnhtbFBLAQItABQABgAIAAAAIQAU1+sx&#10;3gAAAAwBAAAPAAAAAAAAAAAAAAAAAEsFAABkcnMvZG93bnJldi54bWxQSwUGAAAAAAQABADzAAAA&#10;VgYAAAAA&#10;" o:allowincell="f" filled="f" strokeweight="2pt">
                <w10:wrap anchorx="page" anchory="page"/>
                <w10:anchorlock/>
              </v:rect>
            </w:pict>
          </mc:Fallback>
        </mc:AlternateContent>
      </w:r>
      <w:bookmarkEnd w:id="2"/>
      <w:bookmarkEnd w:id="3"/>
    </w:p>
    <w:p w:rsidR="00D35E7B" w:rsidRPr="008D03F0" w:rsidRDefault="00D35E7B" w:rsidP="00D35E7B">
      <w:pPr>
        <w:pStyle w:val="1"/>
        <w:numPr>
          <w:ilvl w:val="0"/>
          <w:numId w:val="1"/>
        </w:numPr>
        <w:rPr>
          <w:rFonts w:asciiTheme="minorHAnsi" w:hAnsiTheme="minorHAnsi"/>
          <w:i w:val="0"/>
          <w:sz w:val="32"/>
          <w:szCs w:val="32"/>
          <w:lang w:val="ru-RU"/>
        </w:rPr>
      </w:pPr>
      <w:bookmarkStart w:id="4" w:name="_Toc23299078"/>
      <w:r w:rsidRPr="008D03F0">
        <w:rPr>
          <w:rFonts w:asciiTheme="minorHAnsi" w:hAnsiTheme="minorHAnsi"/>
          <w:i w:val="0"/>
          <w:sz w:val="32"/>
          <w:szCs w:val="32"/>
          <w:lang w:val="ru-RU"/>
        </w:rPr>
        <w:lastRenderedPageBreak/>
        <w:t>Описание Алгоритма</w:t>
      </w:r>
      <w:bookmarkEnd w:id="4"/>
    </w:p>
    <w:p w:rsidR="00D35E7B" w:rsidRPr="004F251B" w:rsidRDefault="00D35E7B" w:rsidP="00D35E7B">
      <w:pPr>
        <w:rPr>
          <w:rFonts w:asciiTheme="minorHAnsi" w:hAnsiTheme="minorHAnsi"/>
          <w:i w:val="0"/>
          <w:lang w:val="en-US"/>
        </w:rPr>
      </w:pPr>
      <w:r w:rsidRPr="004F251B">
        <w:rPr>
          <w:rFonts w:asciiTheme="minorHAnsi" w:hAnsiTheme="minorHAnsi"/>
          <w:i w:val="0"/>
          <w:lang w:val="ru-RU"/>
        </w:rPr>
        <w:t>Основные</w:t>
      </w:r>
      <w:r w:rsidRPr="004F251B">
        <w:rPr>
          <w:rFonts w:asciiTheme="minorHAnsi" w:hAnsiTheme="minorHAnsi"/>
          <w:i w:val="0"/>
          <w:lang w:val="en-US"/>
        </w:rPr>
        <w:t xml:space="preserve"> </w:t>
      </w:r>
      <w:r w:rsidRPr="004F251B">
        <w:rPr>
          <w:rFonts w:asciiTheme="minorHAnsi" w:hAnsiTheme="minorHAnsi"/>
          <w:i w:val="0"/>
          <w:lang w:val="ru-RU"/>
        </w:rPr>
        <w:t>функции</w:t>
      </w:r>
      <w:r w:rsidRPr="004F251B">
        <w:rPr>
          <w:rFonts w:asciiTheme="minorHAnsi" w:hAnsiTheme="minorHAnsi"/>
          <w:i w:val="0"/>
          <w:lang w:val="en-US"/>
        </w:rPr>
        <w:t>:</w:t>
      </w:r>
    </w:p>
    <w:p w:rsidR="00D35E7B" w:rsidRPr="004F251B" w:rsidRDefault="00D35E7B" w:rsidP="00D35E7B">
      <w:pPr>
        <w:pStyle w:val="af4"/>
        <w:numPr>
          <w:ilvl w:val="0"/>
          <w:numId w:val="5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>print</w:t>
      </w:r>
      <w:r w:rsidRPr="004F251B">
        <w:rPr>
          <w:rFonts w:asciiTheme="minorHAnsi" w:hAnsiTheme="minorHAnsi"/>
          <w:i w:val="0"/>
          <w:lang w:val="ru-RU"/>
        </w:rPr>
        <w:t>_</w:t>
      </w:r>
      <w:proofErr w:type="spellStart"/>
      <w:r w:rsidRPr="004F251B">
        <w:rPr>
          <w:rFonts w:asciiTheme="minorHAnsi" w:hAnsiTheme="minorHAnsi"/>
          <w:i w:val="0"/>
          <w:lang w:val="en-US"/>
        </w:rPr>
        <w:t>matrx</w:t>
      </w:r>
      <w:proofErr w:type="spellEnd"/>
      <w:r w:rsidRPr="004F251B">
        <w:rPr>
          <w:rFonts w:asciiTheme="minorHAnsi" w:hAnsiTheme="minorHAnsi"/>
          <w:i w:val="0"/>
          <w:lang w:val="ru-RU"/>
        </w:rPr>
        <w:t>() – принимает матрицу и выводит её в консоль</w:t>
      </w:r>
      <w:r w:rsidR="007A0B24" w:rsidRPr="004F251B">
        <w:rPr>
          <w:rFonts w:asciiTheme="minorHAnsi" w:hAnsiTheme="minorHAnsi"/>
          <w:i w:val="0"/>
          <w:lang w:val="ru-RU"/>
        </w:rPr>
        <w:t>,</w:t>
      </w:r>
    </w:p>
    <w:p w:rsidR="00D35E7B" w:rsidRPr="004F251B" w:rsidRDefault="00D35E7B" w:rsidP="00D35E7B">
      <w:pPr>
        <w:pStyle w:val="af4"/>
        <w:numPr>
          <w:ilvl w:val="0"/>
          <w:numId w:val="5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>col</w:t>
      </w:r>
      <w:r w:rsidRPr="004F251B">
        <w:rPr>
          <w:rFonts w:asciiTheme="minorHAnsi" w:hAnsiTheme="minorHAnsi"/>
          <w:i w:val="0"/>
          <w:lang w:val="ru-RU"/>
        </w:rPr>
        <w:t>_</w:t>
      </w:r>
      <w:r w:rsidRPr="004F251B">
        <w:rPr>
          <w:rFonts w:asciiTheme="minorHAnsi" w:hAnsiTheme="minorHAnsi"/>
          <w:i w:val="0"/>
          <w:lang w:val="en-US"/>
        </w:rPr>
        <w:t>max</w:t>
      </w:r>
      <w:r w:rsidRPr="004F251B">
        <w:rPr>
          <w:rFonts w:asciiTheme="minorHAnsi" w:hAnsiTheme="minorHAnsi"/>
          <w:i w:val="0"/>
          <w:lang w:val="ru-RU"/>
        </w:rPr>
        <w:t>() – принимает матрицу и ищет колонку с максимальным зн</w:t>
      </w:r>
      <w:r w:rsidRPr="004F251B">
        <w:rPr>
          <w:rFonts w:asciiTheme="minorHAnsi" w:hAnsiTheme="minorHAnsi"/>
          <w:i w:val="0"/>
          <w:lang w:val="ru-RU"/>
        </w:rPr>
        <w:t>а</w:t>
      </w:r>
      <w:r w:rsidRPr="004F251B">
        <w:rPr>
          <w:rFonts w:asciiTheme="minorHAnsi" w:hAnsiTheme="minorHAnsi"/>
          <w:i w:val="0"/>
          <w:lang w:val="ru-RU"/>
        </w:rPr>
        <w:t>чением по модулю</w:t>
      </w:r>
      <w:r w:rsidR="007A0B24" w:rsidRPr="004F251B">
        <w:rPr>
          <w:rFonts w:asciiTheme="minorHAnsi" w:hAnsiTheme="minorHAnsi"/>
          <w:i w:val="0"/>
          <w:lang w:val="ru-RU"/>
        </w:rPr>
        <w:t>,</w:t>
      </w:r>
    </w:p>
    <w:p w:rsidR="007A0B24" w:rsidRPr="004F251B" w:rsidRDefault="007A0B24" w:rsidP="00D35E7B">
      <w:pPr>
        <w:pStyle w:val="af4"/>
        <w:numPr>
          <w:ilvl w:val="0"/>
          <w:numId w:val="5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>triangle</w:t>
      </w:r>
      <w:r w:rsidRPr="004F251B">
        <w:rPr>
          <w:rFonts w:asciiTheme="minorHAnsi" w:hAnsiTheme="minorHAnsi"/>
          <w:i w:val="0"/>
          <w:lang w:val="ru-RU"/>
        </w:rPr>
        <w:t>() – принимает матрицу и приводит её к треугольному виду,</w:t>
      </w:r>
    </w:p>
    <w:p w:rsidR="007A0B24" w:rsidRPr="004F251B" w:rsidRDefault="007A0B24" w:rsidP="007A0B24">
      <w:pPr>
        <w:pStyle w:val="af4"/>
        <w:numPr>
          <w:ilvl w:val="0"/>
          <w:numId w:val="5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>rank</w:t>
      </w:r>
      <w:r w:rsidRPr="004F251B">
        <w:rPr>
          <w:rFonts w:asciiTheme="minorHAnsi" w:hAnsiTheme="minorHAnsi"/>
          <w:i w:val="0"/>
          <w:lang w:val="ru-RU"/>
        </w:rPr>
        <w:t>_</w:t>
      </w:r>
      <w:proofErr w:type="spellStart"/>
      <w:r w:rsidRPr="004F251B">
        <w:rPr>
          <w:rFonts w:asciiTheme="minorHAnsi" w:hAnsiTheme="minorHAnsi"/>
          <w:i w:val="0"/>
          <w:lang w:val="en-US"/>
        </w:rPr>
        <w:t>matr</w:t>
      </w:r>
      <w:proofErr w:type="spellEnd"/>
      <w:r w:rsidRPr="004F251B">
        <w:rPr>
          <w:rFonts w:asciiTheme="minorHAnsi" w:hAnsiTheme="minorHAnsi"/>
          <w:i w:val="0"/>
          <w:lang w:val="ru-RU"/>
        </w:rPr>
        <w:t>() – принимает матрицу, приведенную к треугольному виду, и находит ее ранг,</w:t>
      </w:r>
    </w:p>
    <w:p w:rsidR="007A0B24" w:rsidRPr="004F251B" w:rsidRDefault="007A0B24" w:rsidP="007A0B24">
      <w:pPr>
        <w:pStyle w:val="af4"/>
        <w:numPr>
          <w:ilvl w:val="0"/>
          <w:numId w:val="5"/>
        </w:numPr>
        <w:rPr>
          <w:rFonts w:asciiTheme="minorHAnsi" w:hAnsiTheme="minorHAnsi"/>
          <w:i w:val="0"/>
          <w:lang w:val="ru-RU"/>
        </w:rPr>
      </w:pPr>
      <w:proofErr w:type="gramStart"/>
      <w:r w:rsidRPr="004F251B">
        <w:rPr>
          <w:rFonts w:asciiTheme="minorHAnsi" w:hAnsiTheme="minorHAnsi"/>
          <w:i w:val="0"/>
          <w:lang w:val="en-US"/>
        </w:rPr>
        <w:t>gauss</w:t>
      </w:r>
      <w:r w:rsidRPr="004F251B">
        <w:rPr>
          <w:rFonts w:asciiTheme="minorHAnsi" w:hAnsiTheme="minorHAnsi"/>
          <w:i w:val="0"/>
          <w:lang w:val="ru-RU"/>
        </w:rPr>
        <w:t>(</w:t>
      </w:r>
      <w:proofErr w:type="gramEnd"/>
      <w:r w:rsidRPr="004F251B">
        <w:rPr>
          <w:rFonts w:asciiTheme="minorHAnsi" w:hAnsiTheme="minorHAnsi"/>
          <w:i w:val="0"/>
          <w:lang w:val="ru-RU"/>
        </w:rPr>
        <w:t>)/</w:t>
      </w:r>
      <w:proofErr w:type="spellStart"/>
      <w:r w:rsidRPr="004F251B">
        <w:rPr>
          <w:rFonts w:asciiTheme="minorHAnsi" w:hAnsiTheme="minorHAnsi"/>
          <w:i w:val="0"/>
          <w:lang w:val="en-US"/>
        </w:rPr>
        <w:t>gaus</w:t>
      </w:r>
      <w:proofErr w:type="spellEnd"/>
      <w:r w:rsidRPr="004F251B">
        <w:rPr>
          <w:rFonts w:asciiTheme="minorHAnsi" w:hAnsiTheme="minorHAnsi"/>
          <w:i w:val="0"/>
          <w:lang w:val="ru-RU"/>
        </w:rPr>
        <w:t>() – принимает расширенную матрицу и ранг матрицы</w:t>
      </w:r>
      <w:r w:rsidR="004F251B" w:rsidRPr="004F251B">
        <w:rPr>
          <w:rFonts w:asciiTheme="minorHAnsi" w:hAnsiTheme="minorHAnsi"/>
          <w:i w:val="0"/>
          <w:lang w:val="ru-RU"/>
        </w:rPr>
        <w:t xml:space="preserve"> к</w:t>
      </w:r>
      <w:r w:rsidR="004F251B" w:rsidRPr="004F251B">
        <w:rPr>
          <w:rFonts w:asciiTheme="minorHAnsi" w:hAnsiTheme="minorHAnsi"/>
          <w:i w:val="0"/>
          <w:lang w:val="ru-RU"/>
        </w:rPr>
        <w:t>о</w:t>
      </w:r>
      <w:r w:rsidR="004F251B" w:rsidRPr="004F251B">
        <w:rPr>
          <w:rFonts w:asciiTheme="minorHAnsi" w:hAnsiTheme="minorHAnsi"/>
          <w:i w:val="0"/>
          <w:lang w:val="ru-RU"/>
        </w:rPr>
        <w:t>эффициентов</w:t>
      </w:r>
      <w:r w:rsidRPr="004F251B">
        <w:rPr>
          <w:rFonts w:asciiTheme="minorHAnsi" w:hAnsiTheme="minorHAnsi"/>
          <w:i w:val="0"/>
          <w:lang w:val="ru-RU"/>
        </w:rPr>
        <w:t xml:space="preserve"> и находит решения </w:t>
      </w:r>
      <w:proofErr w:type="spellStart"/>
      <w:r w:rsidRPr="004F251B">
        <w:rPr>
          <w:rFonts w:asciiTheme="minorHAnsi" w:hAnsiTheme="minorHAnsi"/>
          <w:i w:val="0"/>
          <w:lang w:val="ru-RU"/>
        </w:rPr>
        <w:t>слау</w:t>
      </w:r>
      <w:proofErr w:type="spellEnd"/>
      <w:r w:rsidRPr="004F251B">
        <w:rPr>
          <w:rFonts w:asciiTheme="minorHAnsi" w:hAnsiTheme="minorHAnsi"/>
          <w:i w:val="0"/>
          <w:lang w:val="ru-RU"/>
        </w:rPr>
        <w:t>.</w:t>
      </w:r>
    </w:p>
    <w:p w:rsidR="004F251B" w:rsidRPr="00F51F56" w:rsidRDefault="004F251B" w:rsidP="004F251B">
      <w:pPr>
        <w:ind w:firstLine="426"/>
        <w:rPr>
          <w:rFonts w:asciiTheme="minorHAnsi" w:hAnsiTheme="minorHAnsi"/>
          <w:i w:val="0"/>
          <w:lang w:val="ru-RU"/>
        </w:rPr>
      </w:pPr>
    </w:p>
    <w:p w:rsidR="007A0B24" w:rsidRPr="004F251B" w:rsidRDefault="007A0B24" w:rsidP="004F251B">
      <w:pPr>
        <w:ind w:firstLine="426"/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ru-RU"/>
        </w:rPr>
        <w:t xml:space="preserve">В функции </w:t>
      </w:r>
      <w:r w:rsidRPr="004F251B">
        <w:rPr>
          <w:rFonts w:asciiTheme="minorHAnsi" w:hAnsiTheme="minorHAnsi"/>
          <w:i w:val="0"/>
          <w:lang w:val="en-US"/>
        </w:rPr>
        <w:t>main</w:t>
      </w:r>
      <w:r w:rsidRPr="004F251B">
        <w:rPr>
          <w:rFonts w:asciiTheme="minorHAnsi" w:hAnsiTheme="minorHAnsi"/>
          <w:i w:val="0"/>
          <w:lang w:val="ru-RU"/>
        </w:rPr>
        <w:t>() идет инициализация расширенной матрицы из файла</w:t>
      </w:r>
      <w:r w:rsidR="004F251B" w:rsidRPr="004F251B">
        <w:rPr>
          <w:rFonts w:asciiTheme="minorHAnsi" w:hAnsiTheme="minorHAnsi"/>
          <w:i w:val="0"/>
          <w:lang w:val="ru-RU"/>
        </w:rPr>
        <w:t>, определяется матрица коэффициентов на основе расширенной матрицы. Д</w:t>
      </w:r>
      <w:r w:rsidR="004F251B" w:rsidRPr="004F251B">
        <w:rPr>
          <w:rFonts w:asciiTheme="minorHAnsi" w:hAnsiTheme="minorHAnsi"/>
          <w:i w:val="0"/>
          <w:lang w:val="ru-RU"/>
        </w:rPr>
        <w:t>а</w:t>
      </w:r>
      <w:r w:rsidR="004F251B" w:rsidRPr="004F251B">
        <w:rPr>
          <w:rFonts w:asciiTheme="minorHAnsi" w:hAnsiTheme="minorHAnsi"/>
          <w:i w:val="0"/>
          <w:lang w:val="ru-RU"/>
        </w:rPr>
        <w:t xml:space="preserve">лее обе матрицы приводятся к треугольному </w:t>
      </w:r>
      <w:proofErr w:type="gramStart"/>
      <w:r w:rsidR="004F251B" w:rsidRPr="004F251B">
        <w:rPr>
          <w:rFonts w:asciiTheme="minorHAnsi" w:hAnsiTheme="minorHAnsi"/>
          <w:i w:val="0"/>
          <w:lang w:val="ru-RU"/>
        </w:rPr>
        <w:t>виду</w:t>
      </w:r>
      <w:proofErr w:type="gramEnd"/>
      <w:r w:rsidR="004F251B" w:rsidRPr="004F251B">
        <w:rPr>
          <w:rFonts w:asciiTheme="minorHAnsi" w:hAnsiTheme="minorHAnsi"/>
          <w:i w:val="0"/>
          <w:lang w:val="ru-RU"/>
        </w:rPr>
        <w:t xml:space="preserve"> и выполняется функция </w:t>
      </w:r>
      <w:r w:rsidR="004F251B" w:rsidRPr="004F251B">
        <w:rPr>
          <w:rFonts w:asciiTheme="minorHAnsi" w:hAnsiTheme="minorHAnsi"/>
          <w:i w:val="0"/>
          <w:lang w:val="en-US"/>
        </w:rPr>
        <w:t>gauss</w:t>
      </w:r>
      <w:r w:rsidR="004F251B" w:rsidRPr="004F251B">
        <w:rPr>
          <w:rFonts w:asciiTheme="minorHAnsi" w:hAnsiTheme="minorHAnsi"/>
          <w:i w:val="0"/>
          <w:lang w:val="ru-RU"/>
        </w:rPr>
        <w:t>()/</w:t>
      </w:r>
      <w:proofErr w:type="spellStart"/>
      <w:r w:rsidR="004F251B" w:rsidRPr="004F251B">
        <w:rPr>
          <w:rFonts w:asciiTheme="minorHAnsi" w:hAnsiTheme="minorHAnsi"/>
          <w:i w:val="0"/>
          <w:lang w:val="en-US"/>
        </w:rPr>
        <w:t>gaus</w:t>
      </w:r>
      <w:proofErr w:type="spellEnd"/>
      <w:r w:rsidR="004F251B" w:rsidRPr="004F251B">
        <w:rPr>
          <w:rFonts w:asciiTheme="minorHAnsi" w:hAnsiTheme="minorHAnsi"/>
          <w:i w:val="0"/>
          <w:lang w:val="ru-RU"/>
        </w:rPr>
        <w:t>().</w:t>
      </w:r>
    </w:p>
    <w:p w:rsidR="004F251B" w:rsidRPr="00F51F56" w:rsidRDefault="004F251B" w:rsidP="007A0B24">
      <w:pPr>
        <w:rPr>
          <w:rFonts w:asciiTheme="minorHAnsi" w:hAnsiTheme="minorHAnsi"/>
          <w:i w:val="0"/>
          <w:lang w:val="ru-RU"/>
        </w:rPr>
      </w:pPr>
      <w:r w:rsidRPr="00F51F56">
        <w:rPr>
          <w:rFonts w:asciiTheme="minorHAnsi" w:hAnsiTheme="minorHAnsi"/>
          <w:i w:val="0"/>
          <w:lang w:val="ru-RU"/>
        </w:rPr>
        <w:tab/>
      </w:r>
    </w:p>
    <w:p w:rsidR="004F251B" w:rsidRPr="004F251B" w:rsidRDefault="004F251B" w:rsidP="007A0B24">
      <w:pPr>
        <w:rPr>
          <w:rFonts w:asciiTheme="minorHAnsi" w:hAnsiTheme="minorHAnsi"/>
          <w:i w:val="0"/>
          <w:lang w:val="en-US"/>
        </w:rPr>
      </w:pPr>
      <w:r w:rsidRPr="004F251B">
        <w:rPr>
          <w:rFonts w:asciiTheme="minorHAnsi" w:hAnsiTheme="minorHAnsi"/>
          <w:i w:val="0"/>
          <w:lang w:val="ru-RU"/>
        </w:rPr>
        <w:t>Основные элементы</w:t>
      </w:r>
      <w:r w:rsidRPr="004F251B">
        <w:rPr>
          <w:rFonts w:asciiTheme="minorHAnsi" w:hAnsiTheme="minorHAnsi"/>
          <w:i w:val="0"/>
          <w:lang w:val="en-US"/>
        </w:rPr>
        <w:t>:</w:t>
      </w:r>
    </w:p>
    <w:p w:rsidR="004F251B" w:rsidRPr="004F251B" w:rsidRDefault="004F251B" w:rsidP="004F251B">
      <w:pPr>
        <w:pStyle w:val="af4"/>
        <w:numPr>
          <w:ilvl w:val="0"/>
          <w:numId w:val="6"/>
        </w:numPr>
        <w:rPr>
          <w:rFonts w:asciiTheme="minorHAnsi" w:hAnsiTheme="minorHAnsi"/>
          <w:i w:val="0"/>
          <w:lang w:val="en-US"/>
        </w:rPr>
      </w:pPr>
      <w:proofErr w:type="spellStart"/>
      <w:r w:rsidRPr="004F251B">
        <w:rPr>
          <w:rFonts w:asciiTheme="minorHAnsi" w:hAnsiTheme="minorHAnsi"/>
          <w:i w:val="0"/>
          <w:lang w:val="en-US"/>
        </w:rPr>
        <w:t>su</w:t>
      </w:r>
      <w:proofErr w:type="spellEnd"/>
      <w:r w:rsidRPr="004F251B">
        <w:rPr>
          <w:rFonts w:asciiTheme="minorHAnsi" w:hAnsiTheme="minorHAnsi"/>
          <w:i w:val="0"/>
          <w:lang w:val="en-US"/>
        </w:rPr>
        <w:t xml:space="preserve"> – </w:t>
      </w:r>
      <w:r w:rsidRPr="004F251B">
        <w:rPr>
          <w:rFonts w:asciiTheme="minorHAnsi" w:hAnsiTheme="minorHAnsi"/>
          <w:i w:val="0"/>
          <w:lang w:val="ru-RU"/>
        </w:rPr>
        <w:t>расширенная матрица системы</w:t>
      </w:r>
    </w:p>
    <w:p w:rsidR="004F251B" w:rsidRPr="004F251B" w:rsidRDefault="004F251B" w:rsidP="004F251B">
      <w:pPr>
        <w:pStyle w:val="af4"/>
        <w:numPr>
          <w:ilvl w:val="0"/>
          <w:numId w:val="6"/>
        </w:numPr>
        <w:rPr>
          <w:rFonts w:asciiTheme="minorHAnsi" w:hAnsiTheme="minorHAnsi"/>
          <w:i w:val="0"/>
          <w:lang w:val="en-US"/>
        </w:rPr>
      </w:pPr>
      <w:proofErr w:type="spellStart"/>
      <w:r w:rsidRPr="004F251B">
        <w:rPr>
          <w:rFonts w:asciiTheme="minorHAnsi" w:hAnsiTheme="minorHAnsi"/>
          <w:i w:val="0"/>
          <w:lang w:val="en-US"/>
        </w:rPr>
        <w:t>tmp</w:t>
      </w:r>
      <w:proofErr w:type="spellEnd"/>
      <w:r w:rsidRPr="004F251B">
        <w:rPr>
          <w:rFonts w:asciiTheme="minorHAnsi" w:hAnsiTheme="minorHAnsi"/>
          <w:i w:val="0"/>
          <w:lang w:val="en-US"/>
        </w:rPr>
        <w:t xml:space="preserve"> – </w:t>
      </w:r>
      <w:r w:rsidRPr="004F251B">
        <w:rPr>
          <w:rFonts w:asciiTheme="minorHAnsi" w:hAnsiTheme="minorHAnsi"/>
          <w:i w:val="0"/>
          <w:lang w:val="ru-RU"/>
        </w:rPr>
        <w:t>матрица коэффициентов системы</w:t>
      </w:r>
    </w:p>
    <w:p w:rsidR="004F251B" w:rsidRPr="004F251B" w:rsidRDefault="004F251B" w:rsidP="004F251B">
      <w:pPr>
        <w:pStyle w:val="af4"/>
        <w:numPr>
          <w:ilvl w:val="0"/>
          <w:numId w:val="6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>rank</w:t>
      </w:r>
      <w:r w:rsidRPr="004F251B">
        <w:rPr>
          <w:rFonts w:asciiTheme="minorHAnsi" w:hAnsiTheme="minorHAnsi"/>
          <w:i w:val="0"/>
          <w:lang w:val="ru-RU"/>
        </w:rPr>
        <w:t>/</w:t>
      </w:r>
      <w:proofErr w:type="spellStart"/>
      <w:r w:rsidRPr="004F251B">
        <w:rPr>
          <w:rFonts w:asciiTheme="minorHAnsi" w:hAnsiTheme="minorHAnsi"/>
          <w:i w:val="0"/>
          <w:lang w:val="en-US"/>
        </w:rPr>
        <w:t>rankm</w:t>
      </w:r>
      <w:proofErr w:type="spellEnd"/>
      <w:r w:rsidRPr="004F251B">
        <w:rPr>
          <w:rFonts w:asciiTheme="minorHAnsi" w:hAnsiTheme="minorHAnsi"/>
          <w:i w:val="0"/>
          <w:lang w:val="ru-RU"/>
        </w:rPr>
        <w:t xml:space="preserve"> – ранг матрицы коэффициентов</w:t>
      </w:r>
    </w:p>
    <w:p w:rsidR="004F251B" w:rsidRPr="004F251B" w:rsidRDefault="004F251B" w:rsidP="004F251B">
      <w:pPr>
        <w:pStyle w:val="af4"/>
        <w:numPr>
          <w:ilvl w:val="0"/>
          <w:numId w:val="6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 xml:space="preserve">ranks – </w:t>
      </w:r>
      <w:r w:rsidRPr="004F251B">
        <w:rPr>
          <w:rFonts w:asciiTheme="minorHAnsi" w:hAnsiTheme="minorHAnsi"/>
          <w:i w:val="0"/>
          <w:lang w:val="ru-RU"/>
        </w:rPr>
        <w:t>ранг расширенной матрицы</w:t>
      </w:r>
    </w:p>
    <w:p w:rsidR="004F251B" w:rsidRDefault="004F251B" w:rsidP="004F251B">
      <w:pPr>
        <w:pStyle w:val="af4"/>
        <w:numPr>
          <w:ilvl w:val="0"/>
          <w:numId w:val="6"/>
        </w:numPr>
        <w:rPr>
          <w:rFonts w:asciiTheme="minorHAnsi" w:hAnsiTheme="minorHAnsi"/>
          <w:i w:val="0"/>
          <w:lang w:val="ru-RU"/>
        </w:rPr>
      </w:pPr>
      <w:r w:rsidRPr="004F251B">
        <w:rPr>
          <w:rFonts w:asciiTheme="minorHAnsi" w:hAnsiTheme="minorHAnsi"/>
          <w:i w:val="0"/>
          <w:lang w:val="en-US"/>
        </w:rPr>
        <w:t xml:space="preserve">x – </w:t>
      </w:r>
      <w:r w:rsidRPr="004F251B">
        <w:rPr>
          <w:rFonts w:asciiTheme="minorHAnsi" w:hAnsiTheme="minorHAnsi"/>
          <w:i w:val="0"/>
          <w:lang w:val="ru-RU"/>
        </w:rPr>
        <w:t>решения системы</w:t>
      </w:r>
    </w:p>
    <w:p w:rsidR="004C298E" w:rsidRDefault="004C298E" w:rsidP="004C298E">
      <w:pPr>
        <w:pStyle w:val="af0"/>
        <w:ind w:firstLine="360"/>
        <w:jc w:val="both"/>
        <w:rPr>
          <w:rFonts w:asciiTheme="minorHAnsi" w:hAnsiTheme="minorHAnsi"/>
          <w:sz w:val="28"/>
          <w:szCs w:val="28"/>
        </w:rPr>
      </w:pPr>
    </w:p>
    <w:p w:rsidR="004C298E" w:rsidRDefault="004C298E" w:rsidP="004C298E">
      <w:pPr>
        <w:pStyle w:val="af0"/>
        <w:ind w:firstLine="360"/>
        <w:jc w:val="both"/>
        <w:rPr>
          <w:rFonts w:asciiTheme="minorHAnsi" w:hAnsiTheme="minorHAnsi"/>
          <w:sz w:val="28"/>
          <w:szCs w:val="28"/>
        </w:rPr>
      </w:pPr>
      <w:r w:rsidRPr="004C298E">
        <w:rPr>
          <w:rFonts w:asciiTheme="minorHAnsi" w:hAnsiTheme="minorHAnsi"/>
          <w:sz w:val="28"/>
          <w:szCs w:val="28"/>
        </w:rPr>
        <w:t>Вывод программы: состояния решения системы (</w:t>
      </w:r>
      <w:proofErr w:type="spellStart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>Endless</w:t>
      </w:r>
      <w:proofErr w:type="spellEnd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>solution</w:t>
      </w:r>
      <w:proofErr w:type="spellEnd"/>
      <w:r w:rsidRPr="004C298E">
        <w:rPr>
          <w:rFonts w:asciiTheme="minorHAnsi" w:hAnsiTheme="minorHAnsi"/>
          <w:color w:val="auto"/>
          <w:sz w:val="28"/>
          <w:szCs w:val="28"/>
        </w:rPr>
        <w:t xml:space="preserve">, </w:t>
      </w:r>
      <w:proofErr w:type="spellStart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>No</w:t>
      </w:r>
      <w:proofErr w:type="spellEnd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4C298E">
        <w:rPr>
          <w:rFonts w:asciiTheme="minorHAnsi" w:hAnsiTheme="minorHAnsi" w:cs="Consolas"/>
          <w:color w:val="auto"/>
          <w:sz w:val="28"/>
          <w:szCs w:val="28"/>
          <w:shd w:val="clear" w:color="auto" w:fill="FFFFFF"/>
        </w:rPr>
        <w:t>solutions</w:t>
      </w:r>
      <w:proofErr w:type="spellEnd"/>
      <w:r w:rsidRPr="004C298E">
        <w:rPr>
          <w:rFonts w:asciiTheme="minorHAnsi" w:hAnsiTheme="minorHAnsi"/>
          <w:sz w:val="28"/>
          <w:szCs w:val="28"/>
        </w:rPr>
        <w:t>)</w:t>
      </w:r>
      <w:r w:rsidRPr="004C298E">
        <w:t xml:space="preserve"> </w:t>
      </w:r>
      <w:r w:rsidRPr="004C298E">
        <w:rPr>
          <w:rFonts w:asciiTheme="minorHAnsi" w:hAnsiTheme="minorHAnsi"/>
          <w:sz w:val="28"/>
          <w:szCs w:val="28"/>
        </w:rPr>
        <w:t xml:space="preserve"> или решение системы. При возможности расширенная матрица. </w:t>
      </w:r>
    </w:p>
    <w:p w:rsidR="004C298E" w:rsidRDefault="004C298E" w:rsidP="004C298E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ru-RU" w:eastAsia="zh-CN" w:bidi="hi-IN"/>
        </w:rPr>
      </w:pP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A3F55A" wp14:editId="03086C98">
                <wp:simplePos x="0" y="0"/>
                <wp:positionH relativeFrom="column">
                  <wp:posOffset>-22860</wp:posOffset>
                </wp:positionH>
                <wp:positionV relativeFrom="paragraph">
                  <wp:posOffset>6055170</wp:posOffset>
                </wp:positionV>
                <wp:extent cx="329565" cy="156845"/>
                <wp:effectExtent l="0" t="0" r="0" b="0"/>
                <wp:wrapNone/>
                <wp:docPr id="24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2" style="position:absolute;margin-left:-1.8pt;margin-top:476.8pt;width:25.95pt;height:12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b6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" filled="f" stroked="f" strokeweight=".25pt">
                <v:textbox inset="1pt,1pt,1pt,1pt">
                  <w:txbxContent>
                    <w:p w:rsidR="008D03F0" w:rsidRPr="00375540" w:rsidRDefault="008D03F0" w:rsidP="004C298E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3AB019" wp14:editId="6782A7B8">
                <wp:simplePos x="0" y="0"/>
                <wp:positionH relativeFrom="column">
                  <wp:posOffset>-337820</wp:posOffset>
                </wp:positionH>
                <wp:positionV relativeFrom="paragraph">
                  <wp:posOffset>6054725</wp:posOffset>
                </wp:positionV>
                <wp:extent cx="329565" cy="156845"/>
                <wp:effectExtent l="0" t="0" r="0" b="0"/>
                <wp:wrapNone/>
                <wp:docPr id="24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3" style="position:absolute;margin-left:-26.6pt;margin-top:476.75pt;width:25.95pt;height:12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3t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" filled="f" stroked="f" strokeweight=".25pt">
                <v:textbox inset="1pt,1pt,1pt,1pt">
                  <w:txbxContent>
                    <w:p w:rsidR="008D03F0" w:rsidRPr="00375540" w:rsidRDefault="008D03F0" w:rsidP="004C298E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691955" wp14:editId="4CFDA367">
                <wp:simplePos x="0" y="0"/>
                <wp:positionH relativeFrom="column">
                  <wp:posOffset>-12065</wp:posOffset>
                </wp:positionH>
                <wp:positionV relativeFrom="paragraph">
                  <wp:posOffset>6237605</wp:posOffset>
                </wp:positionV>
                <wp:extent cx="329565" cy="156845"/>
                <wp:effectExtent l="0" t="0" r="0" b="0"/>
                <wp:wrapNone/>
                <wp:docPr id="24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64" style="position:absolute;margin-left:-.95pt;margin-top:491.15pt;width:25.95pt;height:12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I1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4C298E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7271DF" wp14:editId="76874E7A">
                <wp:simplePos x="0" y="0"/>
                <wp:positionH relativeFrom="column">
                  <wp:posOffset>391795</wp:posOffset>
                </wp:positionH>
                <wp:positionV relativeFrom="paragraph">
                  <wp:posOffset>6050280</wp:posOffset>
                </wp:positionV>
                <wp:extent cx="751840" cy="156845"/>
                <wp:effectExtent l="0" t="0" r="0" b="0"/>
                <wp:wrapNone/>
                <wp:docPr id="24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65" style="position:absolute;margin-left:30.85pt;margin-top:476.4pt;width:59.2pt;height:12.3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s77QIAAHs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R0GMESctiPQZ0kb4pqHIn5gM9Z1KwPGxe5CGo+ruRfFNIS6yGtzoXErR15SUgMs3/u7FBWMo&#10;uIrW/QdRQniy1cIma1/J1gSENKC91eTppAnda1TAZjjxowCUK+DIn0yjwCJy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" filled="f" stroked="f" strokeweight=".25pt">
                <v:textbox inset="1pt,1pt,1pt,1pt">
                  <w:txbxContent>
                    <w:p w:rsidR="008D03F0" w:rsidRPr="00375540" w:rsidRDefault="008D03F0" w:rsidP="004C298E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DA8FB0" wp14:editId="3EC72609">
                <wp:simplePos x="0" y="0"/>
                <wp:positionH relativeFrom="column">
                  <wp:posOffset>301625</wp:posOffset>
                </wp:positionH>
                <wp:positionV relativeFrom="paragraph">
                  <wp:posOffset>6210300</wp:posOffset>
                </wp:positionV>
                <wp:extent cx="988060" cy="186055"/>
                <wp:effectExtent l="0" t="0" r="2540" b="4445"/>
                <wp:wrapNone/>
                <wp:docPr id="25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EF2F6B" w:rsidRDefault="008D03F0" w:rsidP="004C2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66" style="position:absolute;margin-left:23.75pt;margin-top:489pt;width:77.8pt;height:14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" filled="f" stroked="f" strokeweight=".25pt">
                <v:textbox inset="1pt,1pt,1pt,1pt">
                  <w:txbxContent>
                    <w:p w:rsidR="008D03F0" w:rsidRPr="00EF2F6B" w:rsidRDefault="008D03F0" w:rsidP="004C298E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0AEB9A" wp14:editId="32FD65F6">
                <wp:simplePos x="0" y="0"/>
                <wp:positionH relativeFrom="column">
                  <wp:posOffset>1629410</wp:posOffset>
                </wp:positionH>
                <wp:positionV relativeFrom="paragraph">
                  <wp:posOffset>6067425</wp:posOffset>
                </wp:positionV>
                <wp:extent cx="567690" cy="147320"/>
                <wp:effectExtent l="0" t="0" r="3810" b="5080"/>
                <wp:wrapNone/>
                <wp:docPr id="25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67" style="position:absolute;margin-left:128.3pt;margin-top:477.75pt;width:44.7pt;height:11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AH6wIAAHs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" filled="f" stroked="f" strokeweight=".25pt">
                <v:textbox inset="1pt,1pt,1pt,1pt">
                  <w:txbxContent>
                    <w:p w:rsidR="008D03F0" w:rsidRPr="00375540" w:rsidRDefault="008D03F0" w:rsidP="004C298E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3D6150" wp14:editId="53CB16D3">
                <wp:simplePos x="0" y="0"/>
                <wp:positionH relativeFrom="column">
                  <wp:posOffset>1620520</wp:posOffset>
                </wp:positionH>
                <wp:positionV relativeFrom="paragraph">
                  <wp:posOffset>6229540</wp:posOffset>
                </wp:positionV>
                <wp:extent cx="577215" cy="149860"/>
                <wp:effectExtent l="0" t="0" r="0" b="2540"/>
                <wp:wrapNone/>
                <wp:docPr id="25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D03F0" w:rsidRPr="00375540" w:rsidRDefault="008D03F0" w:rsidP="004C298E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68" style="position:absolute;margin-left:127.6pt;margin-top:490.5pt;width:45.45pt;height:1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zo7QIAAHs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" filled="f" stroked="f" strokeweight=".25pt">
                <v:textbox inset="1pt,1pt,1pt,1pt">
                  <w:txbxContent>
                    <w:p w:rsidR="008D03F0" w:rsidRPr="00375540" w:rsidRDefault="008D03F0" w:rsidP="004C298E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34016" behindDoc="0" locked="1" layoutInCell="0" allowOverlap="1" wp14:anchorId="3137718C" wp14:editId="370BD9FB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2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6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0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4C298E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4C298E" w:rsidRDefault="008D03F0" w:rsidP="004C298E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03F0" w:rsidRPr="00375540" w:rsidRDefault="008D03F0" w:rsidP="004C298E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69" style="position:absolute;margin-left:57pt;margin-top:19.5pt;width:518.8pt;height:802.3pt;z-index:2517340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" o:allowincell="f">
                <v:rect id="Rectangle 3" o:spid="_x0000_s117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Bd8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kgXfEAAAA3AAAAA8AAAAAAAAAAAAAAAAAmAIAAGRycy9k&#10;b3ducmV2LnhtbFBLBQYAAAAABAAEAPUAAACJAwAAAAA=&#10;" filled="f" strokeweight="2pt"/>
                <v:line id="Line 4" o:spid="_x0000_s117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    <v:line id="Line 5" o:spid="_x0000_s117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XW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AV1rAAAAA3AAAAA8AAAAAAAAAAAAAAAAA&#10;oQIAAGRycy9kb3ducmV2LnhtbFBLBQYAAAAABAAEAPkAAACOAwAAAAA=&#10;" strokeweight="2pt"/>
                <v:line id="Line 6" o:spid="_x0000_s1173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zyw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M8sHAAAAA3AAAAA8AAAAAAAAAAAAAAAAA&#10;oQIAAGRycy9kb3ducmV2LnhtbFBLBQYAAAAABAAEAPkAAACOAwAAAAA=&#10;" strokeweight="2pt"/>
                <v:line id="Line 7" o:spid="_x0000_s1174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TZrO9AAAA3AAAAA8AAAAAAAAAAAAAAAAAoQIA&#10;AGRycy9kb3ducmV2LnhtbFBLBQYAAAAABAAEAPkAAACLAwAAAAA=&#10;" strokeweight="2pt"/>
                <v:line id="Line 8" o:spid="_x0000_s1175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/DK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3fwyjAAAAA3AAAAA8AAAAAAAAAAAAAAAAA&#10;oQIAAGRycy9kb3ducmV2LnhtbFBLBQYAAAAABAAEAPkAAACOAwAAAAA=&#10;" strokeweight="2pt"/>
                <v:line id="Line 9" o:spid="_x0000_s117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mgC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KJoAi9AAAA3AAAAA8AAAAAAAAAAAAAAAAAoQIA&#10;AGRycy9kb3ducmV2LnhtbFBLBQYAAAAABAAEAPkAAACLAwAAAAA=&#10;" strokeweight="2pt"/>
                <v:line id="Line 10" o:spid="_x0000_s117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Fk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FBZPAAAAA3AAAAA8AAAAAAAAAAAAAAAAA&#10;oQIAAGRycy9kb3ducmV2LnhtbFBLBQYAAAAABAAEAPkAAACOAwAAAAA=&#10;" strokeweight="2pt"/>
                <v:line id="Line 11" o:spid="_x0000_s117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QZV8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8hn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QZV8UAAADcAAAADwAAAAAAAAAA&#10;AAAAAAChAgAAZHJzL2Rvd25yZXYueG1sUEsFBgAAAAAEAAQA+QAAAJMDAAAAAA==&#10;" strokeweight="1pt"/>
                <v:line id="Line 12" o:spid="_x0000_s117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s+f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bPn/AAAAA3AAAAA8AAAAAAAAAAAAAAAAA&#10;oQIAAGRycy9kb3ducmV2LnhtbFBLBQYAAAAABAAEAPkAAACOAwAAAAA=&#10;" strokeweight="2pt"/>
                <v:line id="Line 13" o:spid="_x0000_s118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Eku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EkuMUAAADcAAAADwAAAAAAAAAA&#10;AAAAAAChAgAAZHJzL2Rvd25yZXYueG1sUEsFBgAAAAAEAAQA+QAAAJMDAAAAAA==&#10;" strokeweight="1pt"/>
                <v:rect id="Rectangle 14" o:spid="_x0000_s1181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  <v:textbox inset="1pt,1pt,1pt,1pt">
                    <w:txbxContent>
                      <w:p w:rsidR="008D03F0" w:rsidRPr="00375540" w:rsidRDefault="008D03F0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82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183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  <v:textbox inset="1pt,1pt,1pt,1pt">
                    <w:txbxContent>
                      <w:p w:rsidR="008D03F0" w:rsidRPr="00375540" w:rsidRDefault="008D03F0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84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  <v:textbox inset="1pt,1pt,1pt,1pt">
                    <w:txbxContent>
                      <w:p w:rsidR="008D03F0" w:rsidRPr="00375540" w:rsidRDefault="008D03F0" w:rsidP="004C298E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185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Eqs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2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EqsMAAADcAAAADwAAAAAAAAAAAAAAAACYAgAAZHJzL2Rv&#10;d25yZXYueG1sUEsFBgAAAAAEAAQA9QAAAIgDAAAAAA==&#10;" filled="f" stroked="f" strokeweight=".25pt">
                  <v:textbox inset="1pt,1pt,1pt,1pt">
                    <w:txbxContent>
                      <w:p w:rsidR="008D03F0" w:rsidRPr="00375540" w:rsidRDefault="008D03F0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8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c76s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c76sAAAADcAAAADwAAAAAAAAAAAAAAAACYAgAAZHJzL2Rvd25y&#10;ZXYueG1sUEsFBgAAAAAEAAQA9QAAAIUDAAAAAA==&#10;" filled="f" stroked="f" strokeweight=".25pt">
                  <v:textbox inset="1pt,1pt,1pt,1pt">
                    <w:txbxContent>
                      <w:p w:rsidR="008D03F0" w:rsidRPr="00375540" w:rsidRDefault="008D03F0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8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ecc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X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ueccMAAADcAAAADwAAAAAAAAAAAAAAAACYAgAAZHJzL2Rv&#10;d25yZXYueG1sUEsFBgAAAAAEAAQA9QAAAIgDAAAAAA==&#10;" filled="f" stroked="f" strokeweight=".25pt">
                  <v:textbox inset="1pt,1pt,1pt,1pt">
                    <w:txbxContent>
                      <w:p w:rsidR="008D03F0" w:rsidRPr="004C298E" w:rsidRDefault="008D03F0" w:rsidP="004C298E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1" o:spid="_x0000_s118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  <v:textbox inset="1pt,1pt,1pt,1pt">
                    <w:txbxContent>
                      <w:p w:rsidR="008D03F0" w:rsidRPr="00375540" w:rsidRDefault="008D03F0" w:rsidP="004C298E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1" layoutInCell="0" allowOverlap="1" wp14:anchorId="5CB64F05" wp14:editId="59024EA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27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10q8w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M+DXSr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tbl>
      <w:tblPr>
        <w:tblStyle w:val="af5"/>
        <w:tblW w:w="0" w:type="auto"/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5"/>
      </w:tblGrid>
      <w:tr w:rsidR="000C5FD8" w:rsidTr="000C5FD8">
        <w:trPr>
          <w:trHeight w:val="374"/>
        </w:trPr>
        <w:tc>
          <w:tcPr>
            <w:tcW w:w="9571" w:type="dxa"/>
            <w:gridSpan w:val="5"/>
          </w:tcPr>
          <w:p w:rsidR="000C5FD8" w:rsidRDefault="000C5FD8" w:rsidP="000C5FD8">
            <w:pPr>
              <w:ind w:left="108"/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EF2F6B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26140F27" wp14:editId="6A95FF9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3656965</wp:posOffset>
                      </wp:positionV>
                      <wp:extent cx="329565" cy="156845"/>
                      <wp:effectExtent l="0" t="0" r="0" b="0"/>
                      <wp:wrapNone/>
                      <wp:docPr id="116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5FD8" w:rsidRPr="00375540" w:rsidRDefault="000C5FD8" w:rsidP="004C298E">
                                  <w:pPr>
                                    <w:pStyle w:val="ab"/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proofErr w:type="gramStart"/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Пров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189" style="position:absolute;left:0;text-align:left;margin-left:-.25pt;margin-top:287.95pt;width:25.95pt;height:12.3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d36wIAAHw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" filled="f" stroked="f" strokeweight=".25pt">
                      <v:textbox inset="1pt,1pt,1pt,1pt">
                        <w:txbxContent>
                          <w:p w:rsidR="000C5FD8" w:rsidRPr="00375540" w:rsidRDefault="000C5FD8" w:rsidP="004C298E">
                            <w:pPr>
                              <w:pStyle w:val="ab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177C3E52" wp14:editId="146F952D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3641280</wp:posOffset>
                      </wp:positionV>
                      <wp:extent cx="988060" cy="186055"/>
                      <wp:effectExtent l="0" t="0" r="2540" b="4445"/>
                      <wp:wrapNone/>
                      <wp:docPr id="1166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8060" cy="186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5FD8" w:rsidRPr="00EF2F6B" w:rsidRDefault="000C5FD8" w:rsidP="004C2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EF2F6B">
                                    <w:rPr>
                                      <w:rFonts w:asciiTheme="minorHAnsi" w:hAnsiTheme="minorHAnsi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Талалушкина</w:t>
                                  </w:r>
                                  <w:proofErr w:type="spellEnd"/>
                                  <w:r w:rsidRPr="00EF2F6B">
                                    <w:rPr>
                                      <w:rFonts w:asciiTheme="minorHAnsi" w:hAnsiTheme="minorHAnsi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Л.В.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90" style="position:absolute;left:0;text-align:left;margin-left:24.3pt;margin-top:286.7pt;width:77.8pt;height:14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K0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" filled="f" stroked="f" strokeweight=".25pt">
                      <v:textbox inset="1pt,1pt,1pt,1pt">
                        <w:txbxContent>
                          <w:p w:rsidR="000C5FD8" w:rsidRPr="00EF2F6B" w:rsidRDefault="000C5FD8" w:rsidP="004C298E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</w:t>
                            </w:r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ш</w:t>
                            </w:r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кина Л.В.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/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17BA9A78" wp14:editId="6CC4AD21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3671570</wp:posOffset>
                      </wp:positionV>
                      <wp:extent cx="577215" cy="149860"/>
                      <wp:effectExtent l="0" t="0" r="0" b="2540"/>
                      <wp:wrapNone/>
                      <wp:docPr id="1167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215" cy="149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5FD8" w:rsidRPr="00375540" w:rsidRDefault="000C5FD8" w:rsidP="004C298E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31.10.19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91" style="position:absolute;left:0;text-align:left;margin-left:128.15pt;margin-top:289.1pt;width:45.45pt;height:11.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5w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" filled="f" stroked="f" strokeweight=".25pt">
                      <v:textbox inset="1pt,1pt,1pt,1pt">
                        <w:txbxContent>
                          <w:p w:rsidR="000C5FD8" w:rsidRPr="00375540" w:rsidRDefault="000C5FD8" w:rsidP="004C298E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 w:cs="Consolas"/>
                <w:noProof/>
                <w:shd w:val="clear" w:color="auto" w:fill="FFFFFF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5032CC64" wp14:editId="47D7E67A">
                      <wp:simplePos x="0" y="0"/>
                      <wp:positionH relativeFrom="column">
                        <wp:posOffset>-338455</wp:posOffset>
                      </wp:positionH>
                      <wp:positionV relativeFrom="paragraph">
                        <wp:posOffset>3498215</wp:posOffset>
                      </wp:positionV>
                      <wp:extent cx="329565" cy="156845"/>
                      <wp:effectExtent l="0" t="0" r="0" b="0"/>
                      <wp:wrapNone/>
                      <wp:docPr id="1168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5FD8" w:rsidRPr="00375540" w:rsidRDefault="000C5FD8" w:rsidP="004C298E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192" style="position:absolute;left:0;text-align:left;margin-left:-26.65pt;margin-top:275.45pt;width:25.95pt;height:12.3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GK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" filled="f" stroked="f" strokeweight=".25pt">
                      <v:textbox inset="1pt,1pt,1pt,1pt">
                        <w:txbxContent>
                          <w:p w:rsidR="000C5FD8" w:rsidRPr="00375540" w:rsidRDefault="000C5FD8" w:rsidP="004C298E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 w:cs="Consolas"/>
                <w:noProof/>
                <w:shd w:val="clear" w:color="auto" w:fill="FFFFFF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0B1C178" wp14:editId="7E57E8B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3498215</wp:posOffset>
                      </wp:positionV>
                      <wp:extent cx="329565" cy="156845"/>
                      <wp:effectExtent l="0" t="0" r="0" b="0"/>
                      <wp:wrapNone/>
                      <wp:docPr id="1169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5FD8" w:rsidRPr="00375540" w:rsidRDefault="000C5FD8" w:rsidP="004C298E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Вып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193" style="position:absolute;left:0;text-align:left;margin-left:-2.25pt;margin-top:275.45pt;width:25.95pt;height:12.3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qd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" filled="f" stroked="f" strokeweight=".25pt">
                      <v:textbox inset="1pt,1pt,1pt,1pt">
                        <w:txbxContent>
                          <w:p w:rsidR="000C5FD8" w:rsidRPr="00375540" w:rsidRDefault="000C5FD8" w:rsidP="004C298E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 w:cs="Consolas"/>
                <w:noProof/>
                <w:shd w:val="clear" w:color="auto" w:fill="FFFFFF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D86AED0" wp14:editId="02ED133E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3493770</wp:posOffset>
                      </wp:positionV>
                      <wp:extent cx="751840" cy="156845"/>
                      <wp:effectExtent l="0" t="0" r="0" b="0"/>
                      <wp:wrapNone/>
                      <wp:docPr id="1170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5FD8" w:rsidRPr="00375540" w:rsidRDefault="000C5FD8" w:rsidP="004C298E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Карпов М.О.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_x0000_s1194" style="position:absolute;left:0;text-align:left;margin-left:30.4pt;margin-top:275.1pt;width:59.2pt;height:12.3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3IJ7Q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" filled="f" stroked="f" strokeweight=".25pt">
                      <v:textbox inset="1pt,1pt,1pt,1pt">
                        <w:txbxContent>
                          <w:p w:rsidR="000C5FD8" w:rsidRPr="00375540" w:rsidRDefault="000C5FD8" w:rsidP="004C298E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C298E">
              <w:rPr>
                <w:rFonts w:asciiTheme="minorHAnsi" w:hAnsiTheme="minorHAnsi" w:cs="Consolas"/>
                <w:noProof/>
                <w:shd w:val="clear" w:color="auto" w:fill="FFFFFF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5C07F568" wp14:editId="385E865A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3511105</wp:posOffset>
                      </wp:positionV>
                      <wp:extent cx="567690" cy="147320"/>
                      <wp:effectExtent l="0" t="0" r="3810" b="5080"/>
                      <wp:wrapNone/>
                      <wp:docPr id="1171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7690" cy="147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5FD8" w:rsidRPr="00375540" w:rsidRDefault="000C5FD8" w:rsidP="004C298E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</w:pPr>
                                  <w:r w:rsidRPr="00375540">
                                    <w:rPr>
                                      <w:rFonts w:asciiTheme="minorHAnsi" w:hAnsiTheme="minorHAnsi"/>
                                      <w:sz w:val="18"/>
                                      <w:lang w:val="ru-RU"/>
                                    </w:rPr>
                                    <w:t>31.10.19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95" style="position:absolute;left:0;text-align:left;margin-left:127.85pt;margin-top:276.45pt;width:44.7pt;height:11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8X4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" filled="f" stroked="f" strokeweight=".25pt">
                      <v:textbox inset="1pt,1pt,1pt,1pt">
                        <w:txbxContent>
                          <w:p w:rsidR="000C5FD8" w:rsidRPr="00375540" w:rsidRDefault="000C5FD8" w:rsidP="004C298E">
                            <w:pPr>
                              <w:pStyle w:val="af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Исходная матрица</w:t>
            </w:r>
          </w:p>
        </w:tc>
      </w:tr>
      <w:tr w:rsidR="000C5FD8" w:rsidTr="00A1151A">
        <w:tblPrEx>
          <w:tblLook w:val="04A0" w:firstRow="1" w:lastRow="0" w:firstColumn="1" w:lastColumn="0" w:noHBand="0" w:noVBand="1"/>
        </w:tblPrEx>
        <w:trPr>
          <w:trHeight w:val="610"/>
        </w:trPr>
        <w:tc>
          <w:tcPr>
            <w:tcW w:w="1914" w:type="dxa"/>
          </w:tcPr>
          <w:p w:rsidR="000C5FD8" w:rsidRDefault="000C5FD8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№</w:t>
            </w:r>
          </w:p>
        </w:tc>
        <w:tc>
          <w:tcPr>
            <w:tcW w:w="5742" w:type="dxa"/>
            <w:gridSpan w:val="3"/>
          </w:tcPr>
          <w:p w:rsidR="000C5FD8" w:rsidRDefault="000C5FD8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Матрица коэффициентов</w:t>
            </w:r>
            <w:proofErr w:type="gramStart"/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А</w:t>
            </w:r>
            <w:proofErr w:type="gramEnd"/>
          </w:p>
        </w:tc>
        <w:tc>
          <w:tcPr>
            <w:tcW w:w="1915" w:type="dxa"/>
          </w:tcPr>
          <w:p w:rsidR="000C5FD8" w:rsidRPr="000C5FD8" w:rsidRDefault="000C5FD8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Вектор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b</w:t>
            </w:r>
          </w:p>
        </w:tc>
      </w:tr>
      <w:tr w:rsidR="000C5FD8" w:rsidTr="000C5FD8">
        <w:tblPrEx>
          <w:tblLook w:val="04A0" w:firstRow="1" w:lastRow="0" w:firstColumn="1" w:lastColumn="0" w:noHBand="0" w:noVBand="1"/>
        </w:tblPrEx>
        <w:trPr>
          <w:trHeight w:val="562"/>
        </w:trPr>
        <w:tc>
          <w:tcPr>
            <w:tcW w:w="1914" w:type="dxa"/>
            <w:vMerge w:val="restart"/>
          </w:tcPr>
          <w:p w:rsidR="000C5FD8" w:rsidRPr="000C5FD8" w:rsidRDefault="006F330F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4</w:t>
            </w:r>
          </w:p>
        </w:tc>
        <w:tc>
          <w:tcPr>
            <w:tcW w:w="1914" w:type="dxa"/>
          </w:tcPr>
          <w:p w:rsidR="000C5FD8" w:rsidRPr="000C5FD8" w:rsidRDefault="000C5FD8" w:rsidP="006F330F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2.</w:t>
            </w:r>
            <w:r w:rsidR="006F330F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75</w:t>
            </w:r>
          </w:p>
        </w:tc>
        <w:tc>
          <w:tcPr>
            <w:tcW w:w="1914" w:type="dxa"/>
          </w:tcPr>
          <w:p w:rsidR="000C5FD8" w:rsidRPr="000C5FD8" w:rsidRDefault="006F330F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1.78</w:t>
            </w:r>
          </w:p>
        </w:tc>
        <w:tc>
          <w:tcPr>
            <w:tcW w:w="1914" w:type="dxa"/>
          </w:tcPr>
          <w:p w:rsidR="000C5FD8" w:rsidRPr="000C5FD8" w:rsidRDefault="006F330F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1.11</w:t>
            </w:r>
          </w:p>
        </w:tc>
        <w:tc>
          <w:tcPr>
            <w:tcW w:w="1915" w:type="dxa"/>
          </w:tcPr>
          <w:p w:rsidR="000C5FD8" w:rsidRPr="000C5FD8" w:rsidRDefault="006F330F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15.71</w:t>
            </w:r>
          </w:p>
        </w:tc>
      </w:tr>
      <w:tr w:rsidR="000C5FD8" w:rsidTr="000C5FD8">
        <w:tblPrEx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1914" w:type="dxa"/>
            <w:vMerge/>
          </w:tcPr>
          <w:p w:rsidR="000C5FD8" w:rsidRDefault="000C5FD8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</w:p>
        </w:tc>
        <w:tc>
          <w:tcPr>
            <w:tcW w:w="1914" w:type="dxa"/>
          </w:tcPr>
          <w:p w:rsidR="000C5FD8" w:rsidRPr="000C5FD8" w:rsidRDefault="000C5FD8" w:rsidP="006F330F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3.</w:t>
            </w:r>
            <w:r w:rsidR="006F330F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28</w:t>
            </w:r>
          </w:p>
        </w:tc>
        <w:tc>
          <w:tcPr>
            <w:tcW w:w="1914" w:type="dxa"/>
          </w:tcPr>
          <w:p w:rsidR="000C5FD8" w:rsidRPr="000C5FD8" w:rsidRDefault="006F330F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0.71</w:t>
            </w:r>
          </w:p>
        </w:tc>
        <w:tc>
          <w:tcPr>
            <w:tcW w:w="1914" w:type="dxa"/>
          </w:tcPr>
          <w:p w:rsidR="000C5FD8" w:rsidRPr="000C5FD8" w:rsidRDefault="006F330F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1.15</w:t>
            </w:r>
          </w:p>
        </w:tc>
        <w:tc>
          <w:tcPr>
            <w:tcW w:w="1915" w:type="dxa"/>
          </w:tcPr>
          <w:p w:rsidR="000C5FD8" w:rsidRPr="000C5FD8" w:rsidRDefault="006F330F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43.78</w:t>
            </w:r>
          </w:p>
        </w:tc>
      </w:tr>
      <w:tr w:rsidR="000C5FD8" w:rsidTr="000C5FD8">
        <w:tblPrEx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1914" w:type="dxa"/>
            <w:vMerge/>
          </w:tcPr>
          <w:p w:rsidR="000C5FD8" w:rsidRDefault="000C5FD8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</w:p>
        </w:tc>
        <w:tc>
          <w:tcPr>
            <w:tcW w:w="1914" w:type="dxa"/>
          </w:tcPr>
          <w:p w:rsidR="000C5FD8" w:rsidRPr="000C5FD8" w:rsidRDefault="000C5FD8" w:rsidP="006F330F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1.</w:t>
            </w:r>
            <w:r w:rsidR="006F330F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15</w:t>
            </w:r>
          </w:p>
        </w:tc>
        <w:tc>
          <w:tcPr>
            <w:tcW w:w="1914" w:type="dxa"/>
          </w:tcPr>
          <w:p w:rsidR="000C5FD8" w:rsidRPr="000C5FD8" w:rsidRDefault="000C5FD8" w:rsidP="006F330F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2.</w:t>
            </w:r>
            <w:r w:rsidR="006F330F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70</w:t>
            </w:r>
          </w:p>
        </w:tc>
        <w:tc>
          <w:tcPr>
            <w:tcW w:w="1914" w:type="dxa"/>
          </w:tcPr>
          <w:p w:rsidR="000C5FD8" w:rsidRPr="000C5FD8" w:rsidRDefault="006F330F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3.58</w:t>
            </w:r>
          </w:p>
        </w:tc>
        <w:tc>
          <w:tcPr>
            <w:tcW w:w="1915" w:type="dxa"/>
          </w:tcPr>
          <w:p w:rsidR="000C5FD8" w:rsidRPr="000C5FD8" w:rsidRDefault="006F330F" w:rsidP="000C5FD8">
            <w:pPr>
              <w:jc w:val="center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37.11</w:t>
            </w:r>
            <w:bookmarkStart w:id="5" w:name="_GoBack"/>
            <w:bookmarkEnd w:id="5"/>
          </w:p>
        </w:tc>
      </w:tr>
    </w:tbl>
    <w:p w:rsidR="004C298E" w:rsidRDefault="004C298E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ru-RU" w:eastAsia="zh-CN" w:bidi="hi-IN"/>
        </w:rPr>
      </w:pPr>
      <w:r>
        <w:rPr>
          <w:rFonts w:asciiTheme="minorHAnsi" w:eastAsia="Noto Sans CJK SC Regular" w:hAnsiTheme="minorHAnsi" w:cs="FreeSans"/>
          <w:i w:val="0"/>
          <w:color w:val="00000A"/>
          <w:kern w:val="3"/>
          <w:lang w:val="ru-RU" w:eastAsia="zh-CN" w:bidi="hi-IN"/>
        </w:rPr>
        <w:br w:type="page"/>
      </w:r>
    </w:p>
    <w:p w:rsidR="003F5C0D" w:rsidRPr="008D03F0" w:rsidRDefault="003F5C0D" w:rsidP="003F5C0D">
      <w:pPr>
        <w:pStyle w:val="1"/>
        <w:numPr>
          <w:ilvl w:val="0"/>
          <w:numId w:val="1"/>
        </w:numPr>
        <w:rPr>
          <w:rFonts w:asciiTheme="minorHAnsi" w:hAnsiTheme="minorHAnsi"/>
          <w:i w:val="0"/>
          <w:sz w:val="32"/>
          <w:szCs w:val="32"/>
          <w:lang w:val="ru-RU"/>
        </w:rPr>
      </w:pPr>
      <w:bookmarkStart w:id="6" w:name="_Toc23299079"/>
      <w:r>
        <w:rPr>
          <w:rFonts w:asciiTheme="minorHAnsi" w:hAnsiTheme="minorHAnsi"/>
          <w:i w:val="0"/>
          <w:sz w:val="32"/>
          <w:szCs w:val="32"/>
          <w:lang w:val="ru-RU"/>
        </w:rPr>
        <w:lastRenderedPageBreak/>
        <w:t xml:space="preserve">реализация на языке </w:t>
      </w:r>
      <w:r>
        <w:rPr>
          <w:rFonts w:asciiTheme="minorHAnsi" w:hAnsiTheme="minorHAnsi"/>
          <w:i w:val="0"/>
          <w:sz w:val="32"/>
          <w:szCs w:val="32"/>
          <w:lang w:val="en-US"/>
        </w:rPr>
        <w:t>c++</w:t>
      </w:r>
      <w:bookmarkEnd w:id="6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F5C0D" w:rsidTr="003F5C0D">
        <w:tc>
          <w:tcPr>
            <w:tcW w:w="9571" w:type="dxa"/>
          </w:tcPr>
          <w:p w:rsidR="003F5C0D" w:rsidRPr="003F5C0D" w:rsidRDefault="003F5C0D" w:rsidP="003F5C0D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C++</w:t>
            </w:r>
          </w:p>
        </w:tc>
      </w:tr>
      <w:tr w:rsidR="003F5C0D" w:rsidRPr="004A4075" w:rsidTr="003F5C0D">
        <w:trPr>
          <w:trHeight w:val="12408"/>
        </w:trPr>
        <w:tc>
          <w:tcPr>
            <w:tcW w:w="9571" w:type="dxa"/>
          </w:tcPr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#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include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iostream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&gt;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#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include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stdio.h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&gt;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#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include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fstream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&gt;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#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include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string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&gt;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using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namespace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std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void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print_mtrx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(double **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step){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=0;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&lt;n;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 j&lt;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 j++){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][j]&lt;&lt;" ";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(double **matrix,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col,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double max = abs(matrix[col][col]);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col;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=col+1;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&lt;n; ++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double element = abs(matrix[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][col]);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if(element&gt;max){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max = element;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return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triangle(double **matrix,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step){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double buff;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 (n == 0)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return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=0;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&lt;n-1; ++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(matrix,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n);</w:t>
            </w:r>
          </w:p>
          <w:p w:rsidR="003F5C0D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if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(i</w:t>
            </w:r>
            <w:proofErr w:type="gram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!</w:t>
            </w:r>
            <w:proofErr w:type="gram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=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imax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) {</w:t>
            </w:r>
          </w:p>
        </w:tc>
      </w:tr>
    </w:tbl>
    <w:p w:rsidR="003F5C0D" w:rsidRPr="004A4075" w:rsidRDefault="007B298C" w:rsidP="003F5C0D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401E35" wp14:editId="49D3AF38">
                <wp:simplePos x="0" y="0"/>
                <wp:positionH relativeFrom="column">
                  <wp:posOffset>1633220</wp:posOffset>
                </wp:positionH>
                <wp:positionV relativeFrom="paragraph">
                  <wp:posOffset>733235</wp:posOffset>
                </wp:positionV>
                <wp:extent cx="567690" cy="147320"/>
                <wp:effectExtent l="0" t="0" r="3810" b="5080"/>
                <wp:wrapNone/>
                <wp:docPr id="50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5C0D" w:rsidRPr="00375540" w:rsidRDefault="003F5C0D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96" style="position:absolute;margin-left:128.6pt;margin-top:57.75pt;width:44.7pt;height:1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5O7QIAAHs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" filled="f" stroked="f" strokeweight=".25pt">
                <v:textbox inset="1pt,1pt,1pt,1pt">
                  <w:txbxContent>
                    <w:p w:rsidR="003F5C0D" w:rsidRPr="00375540" w:rsidRDefault="003F5C0D" w:rsidP="003F5C0D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1F74AC" wp14:editId="06CBCFA4">
                <wp:simplePos x="0" y="0"/>
                <wp:positionH relativeFrom="column">
                  <wp:posOffset>1637030</wp:posOffset>
                </wp:positionH>
                <wp:positionV relativeFrom="paragraph">
                  <wp:posOffset>916750</wp:posOffset>
                </wp:positionV>
                <wp:extent cx="577215" cy="149860"/>
                <wp:effectExtent l="0" t="0" r="0" b="2540"/>
                <wp:wrapNone/>
                <wp:docPr id="50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5C0D" w:rsidRPr="00375540" w:rsidRDefault="003F5C0D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97" style="position:absolute;margin-left:128.9pt;margin-top:72.2pt;width:45.45pt;height:11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Ga7QIAAHs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94EI05aEOkzpI3wTUORPzEZ6juVgONj9yANR9Xdi+KbQlxkNbjRuZSirykpAZdv/N2LC8ZQ&#10;cBWt+w+ihPBkq4VN1r6SrQkIaUB7q8nTSRO616iAzUkYjgAFKuDID+JoajVz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" filled="f" stroked="f" strokeweight=".25pt">
                <v:textbox inset="1pt,1pt,1pt,1pt">
                  <w:txbxContent>
                    <w:p w:rsidR="003F5C0D" w:rsidRPr="00375540" w:rsidRDefault="003F5C0D" w:rsidP="003F5C0D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E9824C" wp14:editId="40386E88">
                <wp:simplePos x="0" y="0"/>
                <wp:positionH relativeFrom="column">
                  <wp:posOffset>-327660</wp:posOffset>
                </wp:positionH>
                <wp:positionV relativeFrom="paragraph">
                  <wp:posOffset>731075</wp:posOffset>
                </wp:positionV>
                <wp:extent cx="329565" cy="156845"/>
                <wp:effectExtent l="0" t="0" r="0" b="0"/>
                <wp:wrapNone/>
                <wp:docPr id="50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5C0D" w:rsidRPr="00375540" w:rsidRDefault="003F5C0D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98" style="position:absolute;margin-left:-25.8pt;margin-top:57.55pt;width:25.95pt;height:12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" filled="f" stroked="f" strokeweight=".25pt">
                <v:textbox inset="1pt,1pt,1pt,1pt">
                  <w:txbxContent>
                    <w:p w:rsidR="003F5C0D" w:rsidRPr="00375540" w:rsidRDefault="003F5C0D" w:rsidP="003F5C0D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F537D7" wp14:editId="0D6C042E">
                <wp:simplePos x="0" y="0"/>
                <wp:positionH relativeFrom="column">
                  <wp:posOffset>395605</wp:posOffset>
                </wp:positionH>
                <wp:positionV relativeFrom="paragraph">
                  <wp:posOffset>726630</wp:posOffset>
                </wp:positionV>
                <wp:extent cx="751840" cy="156845"/>
                <wp:effectExtent l="0" t="0" r="0" b="0"/>
                <wp:wrapNone/>
                <wp:docPr id="50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5C0D" w:rsidRPr="00375540" w:rsidRDefault="003F5C0D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99" style="position:absolute;margin-left:31.15pt;margin-top:57.2pt;width:59.2pt;height:12.3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" filled="f" stroked="f" strokeweight=".25pt">
                <v:textbox inset="1pt,1pt,1pt,1pt">
                  <w:txbxContent>
                    <w:p w:rsidR="003F5C0D" w:rsidRPr="00375540" w:rsidRDefault="003F5C0D" w:rsidP="003F5C0D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E920B9" wp14:editId="2198FBAD">
                <wp:simplePos x="0" y="0"/>
                <wp:positionH relativeFrom="column">
                  <wp:posOffset>-16510</wp:posOffset>
                </wp:positionH>
                <wp:positionV relativeFrom="paragraph">
                  <wp:posOffset>890270</wp:posOffset>
                </wp:positionV>
                <wp:extent cx="329565" cy="156845"/>
                <wp:effectExtent l="0" t="0" r="0" b="0"/>
                <wp:wrapNone/>
                <wp:docPr id="50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5C0D" w:rsidRPr="00375540" w:rsidRDefault="003F5C0D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0" style="position:absolute;margin-left:-1.3pt;margin-top:70.1pt;width:25.95pt;height:12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1b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" filled="f" stroked="f" strokeweight=".25pt">
                <v:textbox inset="1pt,1pt,1pt,1pt">
                  <w:txbxContent>
                    <w:p w:rsidR="003F5C0D" w:rsidRPr="00375540" w:rsidRDefault="003F5C0D" w:rsidP="003F5C0D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FBE49B" wp14:editId="4E7DD018">
                <wp:simplePos x="0" y="0"/>
                <wp:positionH relativeFrom="column">
                  <wp:posOffset>-19050</wp:posOffset>
                </wp:positionH>
                <wp:positionV relativeFrom="paragraph">
                  <wp:posOffset>731520</wp:posOffset>
                </wp:positionV>
                <wp:extent cx="329565" cy="156845"/>
                <wp:effectExtent l="0" t="0" r="0" b="0"/>
                <wp:wrapNone/>
                <wp:docPr id="50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5C0D" w:rsidRPr="00375540" w:rsidRDefault="003F5C0D" w:rsidP="003F5C0D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01" style="position:absolute;margin-left:-1.5pt;margin-top:57.6pt;width:25.95pt;height:12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8A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" filled="f" stroked="f" strokeweight=".25pt">
                <v:textbox inset="1pt,1pt,1pt,1pt">
                  <w:txbxContent>
                    <w:p w:rsidR="003F5C0D" w:rsidRPr="00375540" w:rsidRDefault="003F5C0D" w:rsidP="003F5C0D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A514FD" wp14:editId="172319CF">
                <wp:simplePos x="0" y="0"/>
                <wp:positionH relativeFrom="column">
                  <wp:posOffset>318135</wp:posOffset>
                </wp:positionH>
                <wp:positionV relativeFrom="paragraph">
                  <wp:posOffset>874840</wp:posOffset>
                </wp:positionV>
                <wp:extent cx="988060" cy="186055"/>
                <wp:effectExtent l="0" t="0" r="2540" b="4445"/>
                <wp:wrapNone/>
                <wp:docPr id="50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5C0D" w:rsidRPr="00EF2F6B" w:rsidRDefault="003F5C0D" w:rsidP="003F5C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02" style="position:absolute;margin-left:25.05pt;margin-top:68.9pt;width:77.8pt;height:14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" filled="f" stroked="f" strokeweight=".25pt">
                <v:textbox inset="1pt,1pt,1pt,1pt">
                  <w:txbxContent>
                    <w:p w:rsidR="003F5C0D" w:rsidRPr="00EF2F6B" w:rsidRDefault="003F5C0D" w:rsidP="003F5C0D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="003F5C0D"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54496" behindDoc="0" locked="1" layoutInCell="0" allowOverlap="1" wp14:anchorId="38A1E341" wp14:editId="35981246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48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0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375540" w:rsidRDefault="003F5C0D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375540" w:rsidRDefault="003F5C0D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375540" w:rsidRDefault="003F5C0D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375540" w:rsidRDefault="003F5C0D" w:rsidP="003F5C0D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375540" w:rsidRDefault="003F5C0D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375540" w:rsidRDefault="003F5C0D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7B298C" w:rsidRDefault="007B298C" w:rsidP="003F5C0D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C0D" w:rsidRPr="00375540" w:rsidRDefault="003F5C0D" w:rsidP="003F5C0D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03" style="position:absolute;margin-left:57pt;margin-top:19.5pt;width:518.8pt;height:802.3pt;z-index:2517544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" o:allowincell="f">
                <v:rect id="Rectangle 3" o:spid="_x0000_s120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3vMQA&#10;AADcAAAADwAAAGRycy9kb3ducmV2LnhtbESP0YrCMBRE34X9h3AXfNN0VRatRqmC4JPsVj/g0lzb&#10;YnPTbWJb/XqzIPg4zMwZZrXpTSVaalxpWcHXOAJBnFldcq7gfNqP5iCcR9ZYWSYFd3KwWX8MVhhr&#10;2/EvtanPRYCwi1FB4X0dS+myggy6sa2Jg3exjUEfZJNL3WAX4KaSkyj6lgZLDgsF1rQrKLumN6Pg&#10;6vv2mOTpY784bxfZzzbpbn+JUsPPPlmC8NT7d/jVPmgFs/kU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m97zEAAAA3AAAAA8AAAAAAAAAAAAAAAAAmAIAAGRycy9k&#10;b3ducmV2LnhtbFBLBQYAAAAABAAEAPUAAACJAwAAAAA=&#10;" filled="f" strokeweight="2pt"/>
                <v:line id="Line 4" o:spid="_x0000_s120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    <v:line id="Line 5" o:spid="_x0000_s120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knk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5J5LAAAAA3AAAAA8AAAAAAAAAAAAAAAAA&#10;oQIAAGRycy9kb3ducmV2LnhtbFBLBQYAAAAABAAEAPkAAACOAwAAAAA=&#10;" strokeweight="2pt"/>
                <v:line id="Line 6" o:spid="_x0000_s1207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55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rueXAAAAA3AAAAA8AAAAAAAAAAAAAAAAA&#10;oQIAAGRycy9kb3ducmV2LnhtbFBLBQYAAAAABAAEAPkAAACOAwAAAAA=&#10;" strokeweight="2pt"/>
                <v:line id="Line 7" o:spid="_x0000_s1208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ccfs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Wm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nHH7DAAAA3AAAAA8AAAAAAAAAAAAA&#10;AAAAoQIAAGRycy9kb3ducmV2LnhtbFBLBQYAAAAABAAEAPkAAACRAwAAAAA=&#10;" strokeweight="2pt"/>
                <v:line id="Line 8" o:spid="_x0000_s1209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iID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q4iAy9AAAA3AAAAA8AAAAAAAAAAAAAAAAAoQIA&#10;AGRycy9kb3ducmV2LnhtbFBLBQYAAAAABAAEAPkAAACLAwAAAAA=&#10;" strokeweight="2pt"/>
                <v:line id="Line 9" o:spid="_x0000_s121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Qtl8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0LZfDAAAA3AAAAA8AAAAAAAAAAAAA&#10;AAAAoQIAAGRycy9kb3ducmV2LnhtbFBLBQYAAAAABAAEAPkAAACRAwAAAAA=&#10;" strokeweight="2pt"/>
                <v:line id="Line 10" o:spid="_x0000_s121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cS17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XEte9AAAA3AAAAA8AAAAAAAAAAAAAAAAAoQIA&#10;AGRycy9kb3ducmV2LnhtbFBLBQYAAAAABAAEAPkAAACLAwAAAAA=&#10;" strokeweight="2pt"/>
                <v:line id="Line 11" o:spid="_x0000_s121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1/8QAAADcAAAADwAAAGRycy9kb3ducmV2LnhtbESP0WoCMRRE3wv9h3ALvtXsipS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6DX/xAAAANwAAAAPAAAAAAAAAAAA&#10;AAAAAKECAABkcnMvZG93bnJldi54bWxQSwUGAAAAAAQABAD5AAAAkgMAAAAA&#10;" strokeweight="1pt"/>
                <v:line id="Line 12" o:spid="_x0000_s121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pO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Sk7xAAAANwAAAAPAAAAAAAAAAAA&#10;AAAAAKECAABkcnMvZG93bnJldi54bWxQSwUGAAAAAAQABAD5AAAAkgMAAAAA&#10;" strokeweight="2pt"/>
                <v:line id="Line 13" o:spid="_x0000_s121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OE8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eB+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g4TxAAAANwAAAAPAAAAAAAAAAAA&#10;AAAAAKECAABkcnMvZG93bnJldi54bWxQSwUGAAAAAAQABAD5AAAAkgMAAAAA&#10;" strokeweight="1pt"/>
                <v:rect id="Rectangle 14" o:spid="_x0000_s1215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<v:textbox inset="1pt,1pt,1pt,1pt">
                    <w:txbxContent>
                      <w:p w:rsidR="003F5C0D" w:rsidRPr="00375540" w:rsidRDefault="003F5C0D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216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3F5C0D" w:rsidRPr="00375540" w:rsidRDefault="003F5C0D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217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    <v:textbox inset="1pt,1pt,1pt,1pt">
                    <w:txbxContent>
                      <w:p w:rsidR="003F5C0D" w:rsidRPr="00375540" w:rsidRDefault="003F5C0D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18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HnM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Q5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Jh5zBAAAA3AAAAA8AAAAAAAAAAAAAAAAAmAIAAGRycy9kb3du&#10;cmV2LnhtbFBLBQYAAAAABAAEAPUAAACGAwAAAAA=&#10;" filled="f" stroked="f" strokeweight=".25pt">
                  <v:textbox inset="1pt,1pt,1pt,1pt">
                    <w:txbxContent>
                      <w:p w:rsidR="003F5C0D" w:rsidRPr="00375540" w:rsidRDefault="003F5C0D" w:rsidP="003F5C0D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219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YT7r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Vwb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1YT7r0AAADcAAAADwAAAAAAAAAAAAAAAACYAgAAZHJzL2Rvd25yZXYu&#10;eG1sUEsFBgAAAAAEAAQA9QAAAIIDAAAAAA==&#10;" filled="f" stroked="f" strokeweight=".25pt">
                  <v:textbox inset="1pt,1pt,1pt,1pt">
                    <w:txbxContent>
                      <w:p w:rsidR="003F5C0D" w:rsidRPr="00375540" w:rsidRDefault="003F5C0D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2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2d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Wssg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2dcMAAADcAAAADwAAAAAAAAAAAAAAAACYAgAAZHJzL2Rv&#10;d25yZXYueG1sUEsFBgAAAAAEAAQA9QAAAIgDAAAAAA==&#10;" filled="f" stroked="f" strokeweight=".25pt">
                  <v:textbox inset="1pt,1pt,1pt,1pt">
                    <w:txbxContent>
                      <w:p w:rsidR="003F5C0D" w:rsidRPr="00375540" w:rsidRDefault="003F5C0D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21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uF8s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uF8sAAAADcAAAADwAAAAAAAAAAAAAAAACYAgAAZHJzL2Rvd25y&#10;ZXYueG1sUEsFBgAAAAAEAAQA9QAAAIUDAAAAAA==&#10;" filled="f" stroked="f" strokeweight=".25pt">
                  <v:textbox inset="1pt,1pt,1pt,1pt">
                    <w:txbxContent>
                      <w:p w:rsidR="003F5C0D" w:rsidRPr="007B298C" w:rsidRDefault="007B298C" w:rsidP="003F5C0D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21" o:spid="_x0000_s1222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gacIA&#10;AADcAAAADwAAAGRycy9kb3ducmV2LnhtbESPQWvCQBSE7wX/w/KE3uquYkV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yBpwgAAANwAAAAPAAAAAAAAAAAAAAAAAJgCAABkcnMvZG93&#10;bnJldi54bWxQSwUGAAAAAAQABAD1AAAAhwMAAAAA&#10;" filled="f" stroked="f" strokeweight=".25pt">
                  <v:textbox inset="1pt,1pt,1pt,1pt">
                    <w:txbxContent>
                      <w:p w:rsidR="003F5C0D" w:rsidRPr="00375540" w:rsidRDefault="003F5C0D" w:rsidP="003F5C0D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F5C0D"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1" layoutInCell="0" allowOverlap="1" wp14:anchorId="2601E338" wp14:editId="3176A26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0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wu8wIAADo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MjZzC7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3F5C0D"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4A4075" w:rsidRPr="007B298C" w:rsidRDefault="004A4075" w:rsidP="004A4075">
      <w:pPr>
        <w:pStyle w:val="1"/>
        <w:ind w:left="4962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A4075" w:rsidTr="00813919">
        <w:tc>
          <w:tcPr>
            <w:tcW w:w="9571" w:type="dxa"/>
          </w:tcPr>
          <w:p w:rsidR="004A4075" w:rsidRPr="003F5C0D" w:rsidRDefault="004A4075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C++</w:t>
            </w:r>
          </w:p>
        </w:tc>
      </w:tr>
      <w:tr w:rsidR="004A4075" w:rsidRPr="004A4075" w:rsidTr="007B298C">
        <w:trPr>
          <w:trHeight w:val="12692"/>
        </w:trPr>
        <w:tc>
          <w:tcPr>
            <w:tcW w:w="9571" w:type="dxa"/>
          </w:tcPr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 j&lt;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 j++){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buff=matrix[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][j]=matrix[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][j]=buff;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j=i+1; j&lt;n; ++j){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double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]==0)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]!=0)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-matrix[j][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]/matrix[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 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k=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 k&lt;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 ++k){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matrix[j][k]+=matrix[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][k]*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if(abs(matrix[j][k])&lt;0.0001) matrix[j][k]=0;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(double **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step){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rank1 = n;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=1;i&lt;n+1;i++){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j=0;j&lt;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n+step;j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][j]!=0)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==0) rank1--;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return rank1;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gauss(double **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rank,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double *x;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x = new double[n];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=0;i&lt;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n;i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 x[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]=0;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ranks =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if(ranks==rank &amp;&amp; ranks&lt;n){</w:t>
            </w:r>
          </w:p>
          <w:p w:rsidR="004A4075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&lt;&lt;"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Endless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solutions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"&lt;&lt;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;</w:t>
            </w:r>
          </w:p>
        </w:tc>
      </w:tr>
    </w:tbl>
    <w:p w:rsidR="004A4075" w:rsidRPr="004A4075" w:rsidRDefault="004A4075" w:rsidP="004A4075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65760" behindDoc="0" locked="1" layoutInCell="0" allowOverlap="1" wp14:anchorId="01E2F5DA" wp14:editId="7AFE569A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5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5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1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7B298C" w:rsidRDefault="007B298C" w:rsidP="004A4075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23" style="position:absolute;margin-left:57pt;margin-top:19.5pt;width:518.8pt;height:802.3pt;z-index:2517657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" o:allowincell="f">
                <v:rect id="Rectangle 3" o:spid="_x0000_s122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NWSsQA&#10;AADcAAAADwAAAGRycy9kb3ducmV2LnhtbESP0WqDQBRE3wP9h+UW8hZXCynRugmmEMhTaa0fcHFv&#10;VeLete5GTb++WyjkcZiZM0x+WEwvJhpdZ1lBEsUgiGurO24UVJ+nzQ6E88gae8uk4EYODvuHVY6Z&#10;tjN/0FT6RgQIuwwVtN4PmZSubsmgi+xAHLwvOxr0QY6N1CPOAW56+RTHz9Jgx2GhxYFeW6ov5dUo&#10;uPhleiua8ueUVse0fj8W8/W7UGr9uBQvIDwt/h7+b5+1gm2SwN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TVkrEAAAA3AAAAA8AAAAAAAAAAAAAAAAAmAIAAGRycy9k&#10;b3ducmV2LnhtbFBLBQYAAAAABAAEAPUAAACJAwAAAAA=&#10;" filled="f" strokeweight="2pt"/>
                <v:line id="Line 4" o:spid="_x0000_s122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sl/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7JfzAAAAA3AAAAA8AAAAAAAAAAAAAAAAA&#10;oQIAAGRycy9kb3ducmV2LnhtbFBLBQYAAAAABAAEAPkAAACOAwAAAAA=&#10;" strokeweight="2pt"/>
                <v:line id="Line 5" o:spid="_x0000_s122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eA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3gGfAAAAA3AAAAA8AAAAAAAAAAAAAAAAA&#10;oQIAAGRycy9kb3ducmV2LnhtbFBLBQYAAAAABAAEAPkAAACOAwAAAAA=&#10;" strokeweight="2pt"/>
                <v:line id="Line 6" o:spid="_x0000_s1227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YE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eGBPAAAAA3AAAAA8AAAAAAAAAAAAAAAAA&#10;oQIAAGRycy9kb3ducmV2LnhtbFBLBQYAAAAABAAEAPkAAACOAwAAAAA=&#10;" strokeweight="2pt"/>
                <v:line id="Line 7" o:spid="_x0000_s1228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K9i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lK9iL8AAADcAAAADwAAAAAAAAAAAAAAAACh&#10;AgAAZHJzL2Rvd25yZXYueG1sUEsFBgAAAAAEAAQA+QAAAI0DAAAAAA==&#10;" strokeweight="2pt"/>
                <v:line id="Line 8" o:spid="_x0000_s1229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j/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AI//AAAAA3AAAAA8AAAAAAAAAAAAAAAAA&#10;oQIAAGRycy9kb3ducmV2LnhtbFBLBQYAAAAABAAEAPkAAACOAwAAAAA=&#10;" strokeweight="2pt"/>
                <v:line id="Line 9" o:spid="_x0000_s12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GZ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MhmTAAAAA3AAAAA8AAAAAAAAAAAAAAAAA&#10;oQIAAGRycy9kb3ducmV2LnhtbFBLBQYAAAAABAAEAPkAAACOAwAAAAA=&#10;" strokeweight="2pt"/>
                <v:line id="Line 10" o:spid="_x0000_s12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SF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RTEha9AAAA3AAAAA8AAAAAAAAAAAAAAAAAoQIA&#10;AGRycy9kb3ducmV2LnhtbFBLBQYAAAAABAAEAPkAAACLAwAAAAA=&#10;" strokeweight="2pt"/>
                <v:line id="Line 11" o:spid="_x0000_s123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w1P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JiP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DU+xAAAANwAAAAPAAAAAAAAAAAA&#10;AAAAAKECAABkcnMvZG93bnJldi54bWxQSwUGAAAAAAQABAD5AAAAkgMAAAAA&#10;" strokeweight="1pt"/>
                <v:line id="Line 12" o:spid="_x0000_s123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13" o:spid="_x0000_s123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zh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7bzhcUAAADcAAAADwAAAAAAAAAA&#10;AAAAAAChAgAAZHJzL2Rvd25yZXYueG1sUEsFBgAAAAAEAAQA+QAAAJMDAAAAAA==&#10;" strokeweight="1pt"/>
                <v:rect id="Rectangle 14" o:spid="_x0000_s1235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Dif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Difs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236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H5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4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EflwgAAANwAAAAPAAAAAAAAAAAAAAAAAJgCAABkcnMvZG93&#10;bnJldi54bWxQSwUGAAAAAAQABAD1AAAAhwMAAAAA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237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fk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F35HBAAAA3AAAAA8AAAAAAAAAAAAAAAAAmAIAAGRycy9kb3du&#10;cmV2LnhtbFBLBQYAAAAABAAEAPUAAACGAwAAAAA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38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6C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+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JegrBAAAA3AAAAA8AAAAAAAAAAAAAAAAAmAIAAGRycy9kb3du&#10;cmV2LnhtbFBLBQYAAAAABAAEAPUAAACGAwAAAAA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239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4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B5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l0HmwgAAANwAAAAPAAAAAAAAAAAAAAAAAJgCAABkcnMvZG93&#10;bnJldi54bWxQSwUGAAAAAAQABAD1AAAAhwMAAAAA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41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Vl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jVlMAAAADcAAAADwAAAAAAAAAAAAAAAACYAgAAZHJzL2Rvd25y&#10;ZXYueG1sUEsFBgAAAAAEAAQA9QAAAIUDAAAAAA==&#10;" filled="f" stroked="f" strokeweight=".25pt">
                  <v:textbox inset="1pt,1pt,1pt,1pt">
                    <w:txbxContent>
                      <w:p w:rsidR="004A4075" w:rsidRPr="007B298C" w:rsidRDefault="007B298C" w:rsidP="004A4075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21" o:spid="_x0000_s1242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1" layoutInCell="0" allowOverlap="1" wp14:anchorId="0A4D4AD0" wp14:editId="523BB127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ua8gIAADo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K11LmvIC&#10;AAA6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0809B8" wp14:editId="6A69CEE7">
                <wp:simplePos x="0" y="0"/>
                <wp:positionH relativeFrom="column">
                  <wp:posOffset>-16955</wp:posOffset>
                </wp:positionH>
                <wp:positionV relativeFrom="paragraph">
                  <wp:posOffset>844550</wp:posOffset>
                </wp:positionV>
                <wp:extent cx="329565" cy="156845"/>
                <wp:effectExtent l="0" t="0" r="0" b="0"/>
                <wp:wrapNone/>
                <wp:docPr id="53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43" style="position:absolute;margin-left:-1.35pt;margin-top:66.5pt;width:25.95pt;height:12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3365CE" wp14:editId="66D593A2">
                <wp:simplePos x="0" y="0"/>
                <wp:positionH relativeFrom="column">
                  <wp:posOffset>-327660</wp:posOffset>
                </wp:positionH>
                <wp:positionV relativeFrom="paragraph">
                  <wp:posOffset>685800</wp:posOffset>
                </wp:positionV>
                <wp:extent cx="329565" cy="156845"/>
                <wp:effectExtent l="0" t="0" r="0" b="0"/>
                <wp:wrapNone/>
                <wp:docPr id="5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44" style="position:absolute;margin-left:-25.8pt;margin-top:54pt;width:25.95pt;height:12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8D9B2C" wp14:editId="1586C15A">
                <wp:simplePos x="0" y="0"/>
                <wp:positionH relativeFrom="column">
                  <wp:posOffset>-19050</wp:posOffset>
                </wp:positionH>
                <wp:positionV relativeFrom="paragraph">
                  <wp:posOffset>685800</wp:posOffset>
                </wp:positionV>
                <wp:extent cx="329565" cy="156845"/>
                <wp:effectExtent l="0" t="0" r="0" b="0"/>
                <wp:wrapNone/>
                <wp:docPr id="53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45" style="position:absolute;margin-left:-1.5pt;margin-top:54pt;width:25.95pt;height:12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Fv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B44F6B" wp14:editId="39579EC7">
                <wp:simplePos x="0" y="0"/>
                <wp:positionH relativeFrom="column">
                  <wp:posOffset>395605</wp:posOffset>
                </wp:positionH>
                <wp:positionV relativeFrom="paragraph">
                  <wp:posOffset>681355</wp:posOffset>
                </wp:positionV>
                <wp:extent cx="751840" cy="156845"/>
                <wp:effectExtent l="0" t="0" r="0" b="0"/>
                <wp:wrapNone/>
                <wp:docPr id="53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246" style="position:absolute;margin-left:31.15pt;margin-top:53.65pt;width:59.2pt;height:12.3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uC7QIAAHw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730923" wp14:editId="6532838A">
                <wp:simplePos x="0" y="0"/>
                <wp:positionH relativeFrom="column">
                  <wp:posOffset>1633220</wp:posOffset>
                </wp:positionH>
                <wp:positionV relativeFrom="paragraph">
                  <wp:posOffset>698500</wp:posOffset>
                </wp:positionV>
                <wp:extent cx="567690" cy="147320"/>
                <wp:effectExtent l="0" t="0" r="3810" b="5080"/>
                <wp:wrapNone/>
                <wp:docPr id="5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7" style="position:absolute;margin-left:128.6pt;margin-top:55pt;width:44.7pt;height:1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Nh7g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ED40D7" wp14:editId="71DD4DAC">
                <wp:simplePos x="0" y="0"/>
                <wp:positionH relativeFrom="column">
                  <wp:posOffset>318135</wp:posOffset>
                </wp:positionH>
                <wp:positionV relativeFrom="paragraph">
                  <wp:posOffset>828675</wp:posOffset>
                </wp:positionV>
                <wp:extent cx="988060" cy="186055"/>
                <wp:effectExtent l="0" t="0" r="2540" b="4445"/>
                <wp:wrapNone/>
                <wp:docPr id="5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EF2F6B" w:rsidRDefault="004A4075" w:rsidP="004A40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8" style="position:absolute;margin-left:25.05pt;margin-top:65.25pt;width:77.8pt;height:14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Cq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" filled="f" stroked="f" strokeweight=".25pt">
                <v:textbox inset="1pt,1pt,1pt,1pt">
                  <w:txbxContent>
                    <w:p w:rsidR="004A4075" w:rsidRPr="00EF2F6B" w:rsidRDefault="004A4075" w:rsidP="004A4075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F9A9F5" wp14:editId="71F9FA30">
                <wp:simplePos x="0" y="0"/>
                <wp:positionH relativeFrom="column">
                  <wp:posOffset>1637030</wp:posOffset>
                </wp:positionH>
                <wp:positionV relativeFrom="paragraph">
                  <wp:posOffset>859155</wp:posOffset>
                </wp:positionV>
                <wp:extent cx="577215" cy="149860"/>
                <wp:effectExtent l="0" t="0" r="0" b="2540"/>
                <wp:wrapNone/>
                <wp:docPr id="53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9" style="position:absolute;margin-left:128.9pt;margin-top:67.65pt;width:45.45pt;height:11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zsq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+MQI05aEOkzpI3wTUORPzEZ6juVgONj9yANR9Xdi+KbQlxkNbjRuZSirykpAZdv/N2LC8ZQ&#10;cBWt+w+ihPBkq4VN1r6SrQkIaUB7q8nTSRO616iAzUkYjgAFKuDID+JoajVz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4A4075" w:rsidRPr="008D03F0" w:rsidRDefault="004A4075" w:rsidP="004A4075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ru-RU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A4075" w:rsidTr="00813919">
        <w:tc>
          <w:tcPr>
            <w:tcW w:w="9571" w:type="dxa"/>
          </w:tcPr>
          <w:p w:rsidR="004A4075" w:rsidRPr="003F5C0D" w:rsidRDefault="004A4075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C++</w:t>
            </w:r>
          </w:p>
        </w:tc>
      </w:tr>
      <w:tr w:rsidR="004A4075" w:rsidRPr="004A4075" w:rsidTr="007B298C">
        <w:trPr>
          <w:trHeight w:val="12833"/>
        </w:trPr>
        <w:tc>
          <w:tcPr>
            <w:tcW w:w="9571" w:type="dxa"/>
          </w:tcPr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return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if(rank==ranks){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=1;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&lt;=n;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]=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][n];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j=0;j&lt;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n;j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if((n-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)!=j)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]=x[n-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]-(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][j]*x[j]);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]=x[n-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]/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]==0)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&lt;&lt;"x"&lt;&lt;n-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&lt;&lt;" = Endless solutions"&lt;&lt;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else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&lt;&lt;"x"&lt;&lt;n-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&lt;&lt;" = "&lt;&lt;x[n-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return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cout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&lt;&lt;"No solutions"&lt;&lt;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endl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delete [] x;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return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main()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double **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**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n = 0;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string buff;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ifstream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file("matrix.txt",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ios_base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::out);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while(!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file.eof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()){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getline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(file, buff);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buff.size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()&gt;0)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n++;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file.close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();</w:t>
            </w:r>
          </w:p>
          <w:p w:rsidR="004A4075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ifstream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fmatrix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("matrix.txt",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ios_base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::out);</w:t>
            </w:r>
          </w:p>
        </w:tc>
      </w:tr>
    </w:tbl>
    <w:p w:rsidR="004A4075" w:rsidRPr="004A4075" w:rsidRDefault="007B298C" w:rsidP="004A4075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61BF82" wp14:editId="65FCBD9C">
                <wp:simplePos x="0" y="0"/>
                <wp:positionH relativeFrom="column">
                  <wp:posOffset>1637030</wp:posOffset>
                </wp:positionH>
                <wp:positionV relativeFrom="paragraph">
                  <wp:posOffset>810260</wp:posOffset>
                </wp:positionV>
                <wp:extent cx="577215" cy="149860"/>
                <wp:effectExtent l="0" t="0" r="0" b="2540"/>
                <wp:wrapNone/>
                <wp:docPr id="56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50" style="position:absolute;margin-left:128.9pt;margin-top:63.8pt;width:45.45pt;height:11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q6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JJxgxEkLIn2GtBG+aSjyJyZDfacScHzsHqThqLp7UXxTiIusBjc6l1L0NSUl4PKNv3txwRgK&#10;rqJ1/0GUEJ5stbDJ2leyNQEhDWhvNXk6aUL3GhWwOYmiEaBABRz5wTQOrWY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75CCFA" wp14:editId="164584CA">
                <wp:simplePos x="0" y="0"/>
                <wp:positionH relativeFrom="column">
                  <wp:posOffset>-327660</wp:posOffset>
                </wp:positionH>
                <wp:positionV relativeFrom="paragraph">
                  <wp:posOffset>624840</wp:posOffset>
                </wp:positionV>
                <wp:extent cx="329565" cy="156845"/>
                <wp:effectExtent l="0" t="0" r="0" b="0"/>
                <wp:wrapNone/>
                <wp:docPr id="56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51" style="position:absolute;margin-left:-25.8pt;margin-top:49.2pt;width:25.95pt;height:12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s77Q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03F76D" wp14:editId="2737D35C">
                <wp:simplePos x="0" y="0"/>
                <wp:positionH relativeFrom="column">
                  <wp:posOffset>-19050</wp:posOffset>
                </wp:positionH>
                <wp:positionV relativeFrom="paragraph">
                  <wp:posOffset>624840</wp:posOffset>
                </wp:positionV>
                <wp:extent cx="329565" cy="156845"/>
                <wp:effectExtent l="0" t="0" r="0" b="0"/>
                <wp:wrapNone/>
                <wp:docPr id="56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52" style="position:absolute;margin-left:-1.5pt;margin-top:49.2pt;width:25.95pt;height:12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B44432" wp14:editId="55A8E87C">
                <wp:simplePos x="0" y="0"/>
                <wp:positionH relativeFrom="column">
                  <wp:posOffset>-16510</wp:posOffset>
                </wp:positionH>
                <wp:positionV relativeFrom="paragraph">
                  <wp:posOffset>796480</wp:posOffset>
                </wp:positionV>
                <wp:extent cx="329565" cy="156845"/>
                <wp:effectExtent l="0" t="0" r="0" b="0"/>
                <wp:wrapNone/>
                <wp:docPr id="55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53" style="position:absolute;margin-left:-1.3pt;margin-top:62.7pt;width:25.95pt;height:12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EBD156" wp14:editId="30CAA67C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56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EF2F6B" w:rsidRDefault="004A4075" w:rsidP="004A40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54" style="position:absolute;margin-left:25.05pt;margin-top:60.5pt;width:77.8pt;height:14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sI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C/FusI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4A4075" w:rsidRPr="00EF2F6B" w:rsidRDefault="004A4075" w:rsidP="004A4075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9334DA" wp14:editId="4F5F8A74">
                <wp:simplePos x="0" y="0"/>
                <wp:positionH relativeFrom="column">
                  <wp:posOffset>1633220</wp:posOffset>
                </wp:positionH>
                <wp:positionV relativeFrom="paragraph">
                  <wp:posOffset>637350</wp:posOffset>
                </wp:positionV>
                <wp:extent cx="567690" cy="147320"/>
                <wp:effectExtent l="0" t="0" r="3810" b="5080"/>
                <wp:wrapNone/>
                <wp:docPr id="5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55" style="position:absolute;margin-left:128.6pt;margin-top:50.2pt;width:44.7pt;height:11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D22E1C" wp14:editId="6D3FD05B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56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256" style="position:absolute;margin-left:31.15pt;margin-top:49.8pt;width:59.2pt;height:12.3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gCS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JBxhxEkLIn2GtBG+aSjyJyZDfacScHzsHqThqLp7UXxTiIusBjc6l1L0NSUl4PKNv3txwRgK&#10;rqJ1/0GUEJ5stbDJ2leyNQEhDWhvNXk6aUL3GhWwGU38OADlCjjyJ2EcWEQ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/44OPbvWpRP0INS&#10;QI9AO8HIhkUt5A+Mehh/KVbft0RSjJr33PTxKPL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XdIAku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="004A4075"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76000" behindDoc="0" locked="1" layoutInCell="0" allowOverlap="1" wp14:anchorId="4429361C" wp14:editId="7C0D9E2B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5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1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3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5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6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7B298C" w:rsidRDefault="007B298C" w:rsidP="004A4075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57" style="position:absolute;margin-left:57pt;margin-top:19.5pt;width:518.8pt;height:802.3pt;z-index:2517760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" o:allowincell="f">
                <v:rect id="Rectangle 3" o:spid="_x0000_s125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GLMQA&#10;AADcAAAADwAAAGRycy9kb3ducmV2LnhtbESP0WrCQBRE3wv+w3IF3+pGxdJEV4mC4JPY1A+4ZK9J&#10;MHs3Ztck9uu7QqGPw8ycYdbbwdSio9ZVlhXMphEI4tzqigsFl+/D+ycI55E11pZJwZMcbDejtzUm&#10;2vb8RV3mCxEg7BJUUHrfJFK6vCSDbmob4uBdbWvQB9kWUrfYB7ip5TyKPqTBisNCiQ3tS8pv2cMo&#10;uPmhO6VF9nOIL7s4P+/S/nFPlZqMh3QFwtPg/8N/7aNWsFz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QBizEAAAA3AAAAA8AAAAAAAAAAAAAAAAAmAIAAGRycy9k&#10;b3ducmV2LnhtbFBLBQYAAAAABAAEAPUAAACJAwAAAAA=&#10;" filled="f" strokeweight="2pt"/>
                <v:line id="Line 4" o:spid="_x0000_s125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5" o:spid="_x0000_s126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6" o:spid="_x0000_s1261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  <v:line id="Line 7" o:spid="_x0000_s1262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line id="Line 8" o:spid="_x0000_s1263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    <v:line id="Line 9" o:spid="_x0000_s126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    <v:line id="Line 10" o:spid="_x0000_s126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M4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zDOLAAAAA3AAAAA8AAAAAAAAAAAAAAAAA&#10;oQIAAGRycy9kb3ducmV2LnhtbFBLBQYAAAAABAAEAPkAAACOAwAAAAA=&#10;" strokeweight="2pt"/>
                <v:line id="Line 11" o:spid="_x0000_s126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ry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wrysUAAADcAAAADwAAAAAAAAAA&#10;AAAAAAChAgAAZHJzL2Rvd25yZXYueG1sUEsFBgAAAAAEAAQA+QAAAJMDAAAAAA==&#10;" strokeweight="1pt"/>
                <v:line id="Line 12" o:spid="_x0000_s126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    <v:line id="Line 13" o:spid="_x0000_s126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8aI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HxojxAAAANwAAAAPAAAAAAAAAAAA&#10;AAAAAKECAABkcnMvZG93bnJldi54bWxQSwUGAAAAAAQABAD5AAAAkgMAAAAA&#10;" strokeweight="1pt"/>
                <v:rect id="Rectangle 14" o:spid="_x0000_s1269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270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271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72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273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7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7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7B298C" w:rsidRDefault="007B298C" w:rsidP="004A4075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21" o:spid="_x0000_s127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A4075"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1" layoutInCell="0" allowOverlap="1" wp14:anchorId="3179DB32" wp14:editId="2ADAE58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5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mev8wIAADo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L52Z6/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4A4075"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4A4075" w:rsidRPr="007B298C" w:rsidRDefault="004A4075" w:rsidP="004A4075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A4075" w:rsidTr="00813919">
        <w:tc>
          <w:tcPr>
            <w:tcW w:w="9571" w:type="dxa"/>
          </w:tcPr>
          <w:p w:rsidR="004A4075" w:rsidRPr="003F5C0D" w:rsidRDefault="004A4075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C++</w:t>
            </w:r>
          </w:p>
        </w:tc>
      </w:tr>
      <w:tr w:rsidR="004A4075" w:rsidRPr="004A4075" w:rsidTr="007B298C">
        <w:trPr>
          <w:trHeight w:val="12833"/>
        </w:trPr>
        <w:tc>
          <w:tcPr>
            <w:tcW w:w="9571" w:type="dxa"/>
          </w:tcPr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new double*[n];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=0;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&lt;n;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= new double[n+1];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 j&lt;n+1; j++){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fmatrix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&gt;&gt;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new double*[n];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=0;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&lt;n;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= new double[n];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j=0; j&lt;n; j++){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][j]=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}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print_mtrx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triangle(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triangle(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gauss(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0), n);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for(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int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=0;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&lt;n;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++)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delete []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fmatrix.close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();</w:t>
            </w:r>
          </w:p>
          <w:p w:rsidR="007B298C" w:rsidRPr="007B298C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return</w:t>
            </w:r>
            <w:proofErr w:type="spellEnd"/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0;</w:t>
            </w:r>
          </w:p>
          <w:p w:rsidR="004A4075" w:rsidRDefault="007B298C" w:rsidP="007B298C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}</w:t>
            </w:r>
          </w:p>
        </w:tc>
      </w:tr>
    </w:tbl>
    <w:p w:rsidR="004A4075" w:rsidRPr="004A4075" w:rsidRDefault="007B298C" w:rsidP="004A4075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596C5F" wp14:editId="299F580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58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77" style="position:absolute;margin-left:-1.3pt;margin-top:63.65pt;width:25.95pt;height:12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0E0EC6" wp14:editId="245992C8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59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EF2F6B" w:rsidRDefault="004A4075" w:rsidP="004A40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78" style="position:absolute;margin-left:25.05pt;margin-top:60.5pt;width:77.8pt;height:14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XjT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C/aXjT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4A4075" w:rsidRPr="00EF2F6B" w:rsidRDefault="004A4075" w:rsidP="004A4075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60B5C3" wp14:editId="6829A8AB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59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79" style="position:absolute;margin-left:128.6pt;margin-top:50.2pt;width:44.7pt;height:11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Aa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jDAwGu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38961E" wp14:editId="12E3C941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58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80" style="position:absolute;margin-left:-25.8pt;margin-top:49.2pt;width:25.95pt;height:12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hb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P4EyFv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AC799C" wp14:editId="3EC23BF3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59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281" style="position:absolute;margin-left:31.15pt;margin-top:49.8pt;width:59.2pt;height:12.3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82B0CB" wp14:editId="7CC53B9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59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82" style="position:absolute;margin-left:128.9pt;margin-top:63.85pt;width:45.45pt;height:11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+w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/EYI05aEOkzpI3wTUORPzEZ6juVgONj9yANR9Xdi+KbQlxkNbjRuZSirykpAZdv/N2LC8ZQ&#10;cBWt+w+ihPBkq4VN1r6SrQkIaUB7q8nTSRO616iAzUkYjgAFKuDID+JoajVz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/tBdOzftSifoAel&#10;gB6BQQgjGxa1kD8w6mH8pVh93xJJMWrec9PHo9Az8/LckOfG+twgvIBQKdYYDctMDzN220m2qeEl&#10;3+rLxRx6v2K2L81cGFABJ2PAiLPsDuPYzNBz23o9/2nMfgM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aDw+w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8B82D2" wp14:editId="4426750D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58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4075" w:rsidRPr="00375540" w:rsidRDefault="004A4075" w:rsidP="004A4075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83" style="position:absolute;margin-left:-1.5pt;margin-top:49.25pt;width:25.95pt;height:12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aX7g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PnoGl+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4A4075" w:rsidRPr="00375540" w:rsidRDefault="004A4075" w:rsidP="004A4075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="004A4075"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86240" behindDoc="0" locked="1" layoutInCell="0" allowOverlap="1" wp14:anchorId="1265477F" wp14:editId="5274897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5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6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0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2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3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7B298C" w:rsidRDefault="007B298C" w:rsidP="004A4075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4075" w:rsidRPr="00375540" w:rsidRDefault="004A4075" w:rsidP="004A4075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84" style="position:absolute;margin-left:57pt;margin-top:19.5pt;width:518.8pt;height:802.3pt;z-index:251786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" o:allowincell="f">
                <v:rect id="Rectangle 3" o:spid="_x0000_s128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AY2MUA&#10;AADcAAAADwAAAGRycy9kb3ducmV2LnhtbESPzWrDMBCE74W8g9hAbo3cQNPEjRKcgqGn0jp5gMXa&#10;WCbWyrHkn/Tpq0Khx2FmvmF2h8k2YqDO144VPC0TEMSl0zVXCs6n/HEDwgdkjY1jUnAnD4f97GGH&#10;qXYjf9FQhEpECPsUFZgQ2lRKXxqy6JeuJY7exXUWQ5RdJXWHY4TbRq6SZC0t1hwXDLb0Zqi8Fr1V&#10;cA3T8JFVxXe+PR+35ecxG/tbptRiPmWvIAJN4T/8137XCp7XL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8BjYxQAAANwAAAAPAAAAAAAAAAAAAAAAAJgCAABkcnMv&#10;ZG93bnJldi54bWxQSwUGAAAAAAQABAD1AAAAigMAAAAA&#10;" filled="f" strokeweight="2pt"/>
                <v:line id="Line 4" o:spid="_x0000_s128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Vha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l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xVYWu9AAAA3AAAAA8AAAAAAAAAAAAAAAAAoQIA&#10;AGRycy9kb3ducmV2LnhtbFBLBQYAAAAABAAEAPkAAACLAwAAAAA=&#10;" strokeweight="2pt"/>
                <v:line id="Line 5" o:spid="_x0000_s128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  <v:line id="Line 6" o:spid="_x0000_s1288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r7s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t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f6+7C9AAAA3AAAAA8AAAAAAAAAAAAAAAAAoQIA&#10;AGRycy9kb3ducmV2LnhtbFBLBQYAAAAABAAEAPkAAACLAwAAAAA=&#10;" strokeweight="2pt"/>
                <v:line id="Line 7" o:spid="_x0000_s1289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eK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Y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2XivAAAAA3AAAAA8AAAAAAAAAAAAAAAAA&#10;oQIAAGRycy9kb3ducmV2LnhtbFBLBQYAAAAABAAEAPkAAACOAwAAAAA=&#10;" strokeweight="2pt"/>
                <v:line id="Line 8" o:spid="_x0000_s1290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TAX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Y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wFzAAAAA3AAAAA8AAAAAAAAAAAAAAAAA&#10;oQIAAGRycy9kb3ducmV2LnhtbFBLBQYAAAAABAAEAPkAAACOAwAAAAA=&#10;" strokeweight="2pt"/>
                <v:line id="Line 9" o:spid="_x0000_s129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hlx8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1h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KGXHxAAAANwAAAAPAAAAAAAAAAAA&#10;AAAAAKECAABkcnMvZG93bnJldi54bWxQSwUGAAAAAAQABAD5AAAAkgMAAAAA&#10;" strokeweight="2pt"/>
                <v:line id="Line 10" o:spid="_x0000_s129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9s8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1h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f2zxAAAANwAAAAPAAAAAAAAAAAA&#10;AAAAAKECAABkcnMvZG93bnJldi54bWxQSwUGAAAAAAQABAD5AAAAkgMAAAAA&#10;" strokeweight="2pt"/>
                <v:line id="Line 11" o:spid="_x0000_s129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7am8UAAADcAAAADwAAAGRycy9kb3ducmV2LnhtbESP3WoCMRSE7wXfIRyhdzVrw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7am8UAAADcAAAADwAAAAAAAAAA&#10;AAAAAAChAgAAZHJzL2Rvd25yZXYueG1sUEsFBgAAAAAEAAQA+QAAAJMDAAAAAA==&#10;" strokeweight="1pt"/>
                <v:line id="Line 12" o:spid="_x0000_s129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/GX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U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fxl/AAAAA3AAAAA8AAAAAAAAAAAAAAAAA&#10;oQIAAGRycy9kb3ducmV2LnhtbFBLBQYAAAAABAAEAPkAAACOAwAAAAA=&#10;" strokeweight="2pt"/>
                <v:line id="Line 13" o:spid="_x0000_s129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Dhd8UAAADcAAAADwAAAGRycy9kb3ducmV2LnhtbESP0WoCMRRE3wv+Q7hC32rWQmtdjSK2&#10;hYoP0tUPuG6um9XNzZKkuvXrjVDo4zAzZ5jpvLONOJMPtWMFw0EGgrh0uuZKwW77+fQGIkRkjY1j&#10;UvBLAeaz3sMUc+0u/E3nIlYiQTjkqMDE2OZShtKQxTBwLXHyDs5bjEn6SmqPlwS3jXzOsldpsea0&#10;YLClpaHyVPxYBSu/X5+G18rIPa/8R7N5Hwd7VOqx3y0mICJ18T/81/7SCl5G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Dhd8UAAADcAAAADwAAAAAAAAAA&#10;AAAAAAChAgAAZHJzL2Rvd25yZXYueG1sUEsFBgAAAAAEAAQA+QAAAJMDAAAAAA==&#10;" strokeweight="1pt"/>
                <v:rect id="Rectangle 14" o:spid="_x0000_s1296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297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fEs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fR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918SwgAAANwAAAAPAAAAAAAAAAAAAAAAAJgCAABkcnMvZG93&#10;bnJldi54bWxQSwUGAAAAAAQABAD1AAAAhwMAAAAA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298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GqM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GqMAAAADcAAAADwAAAAAAAAAAAAAAAACYAgAAZHJzL2Rvd25y&#10;ZXYueG1sUEsFBgAAAAAEAAQA9QAAAIU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99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QjM8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UIzPBAAAA3AAAAA8AAAAAAAAAAAAAAAAAmAIAAGRycy9kb3du&#10;cmV2LnhtbFBLBQYAAAAABAAEAPUAAACGAwAAAAA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300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9R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W8Z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a9RM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0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Y38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Uf6Rv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oY38MAAADcAAAADwAAAAAAAAAAAAAAAACYAgAAZHJzL2Rv&#10;d25yZXYueG1sUEsFBgAAAAAEAAQA9QAAAIgDAAAAAA=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0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Aq8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kU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jgKvBAAAA3AAAAA8AAAAAAAAAAAAAAAAAmAIAAGRycy9kb3du&#10;cmV2LnhtbFBLBQYAAAAABAAEAPUAAACGAwAAAAA=&#10;" filled="f" stroked="f" strokeweight=".25pt">
                  <v:textbox inset="1pt,1pt,1pt,1pt">
                    <w:txbxContent>
                      <w:p w:rsidR="004A4075" w:rsidRPr="007B298C" w:rsidRDefault="007B298C" w:rsidP="004A4075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21" o:spid="_x0000_s130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lM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l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vJTDBAAAA3AAAAA8AAAAAAAAAAAAAAAAAmAIAAGRycy9kb3du&#10;cmV2LnhtbFBLBQYAAAAABAAEAPUAAACGAwAAAAA=&#10;" filled="f" stroked="f" strokeweight=".25pt">
                  <v:textbox inset="1pt,1pt,1pt,1pt">
                    <w:txbxContent>
                      <w:p w:rsidR="004A4075" w:rsidRPr="00375540" w:rsidRDefault="004A4075" w:rsidP="004A4075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A4075"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87264" behindDoc="0" locked="1" layoutInCell="0" allowOverlap="1" wp14:anchorId="5BCA41CB" wp14:editId="794ADEF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5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ZH8wIAADo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LEFBkf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4A4075"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7B298C" w:rsidRPr="007B298C" w:rsidRDefault="007B298C" w:rsidP="007B298C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B298C" w:rsidTr="00813919">
        <w:tc>
          <w:tcPr>
            <w:tcW w:w="9571" w:type="dxa"/>
          </w:tcPr>
          <w:p w:rsidR="007B298C" w:rsidRPr="007B298C" w:rsidRDefault="007B298C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Результат работы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</w:t>
            </w:r>
            <w:r w:rsidRPr="007B298C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++</w:t>
            </w:r>
          </w:p>
        </w:tc>
      </w:tr>
      <w:tr w:rsidR="007B298C" w:rsidRPr="004A4075" w:rsidTr="00813919">
        <w:trPr>
          <w:trHeight w:val="12833"/>
        </w:trPr>
        <w:tc>
          <w:tcPr>
            <w:tcW w:w="9571" w:type="dxa"/>
          </w:tcPr>
          <w:p w:rsidR="007B298C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noProof/>
                <w:color w:val="00000A"/>
                <w:kern w:val="3"/>
                <w:lang w:val="ru-RU"/>
              </w:rPr>
              <w:drawing>
                <wp:inline distT="0" distB="0" distL="0" distR="0">
                  <wp:extent cx="5937885" cy="3978275"/>
                  <wp:effectExtent l="0" t="0" r="5715" b="3175"/>
                  <wp:docPr id="650" name="Рисунок 650" descr="C:\Users\Михаил\Desktop\Снимок экрана от 2019-10-30 00-42-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Михаил\Desktop\Снимок экрана от 2019-10-30 00-42-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97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C0D" w:rsidRDefault="007B298C" w:rsidP="008D03F0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E93F23" wp14:editId="6D280E6F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5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04" style="position:absolute;margin-left:-1.3pt;margin-top:63.65pt;width:25.95pt;height:12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pJQ7g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sNaSUO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BEA7BE" wp14:editId="113601C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59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EF2F6B" w:rsidRDefault="007B298C" w:rsidP="007B29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05" style="position:absolute;margin-left:25.05pt;margin-top:60.5pt;width:77.8pt;height:14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Mn7Q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Ir9Ayf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7B298C" w:rsidRPr="00EF2F6B" w:rsidRDefault="007B298C" w:rsidP="007B298C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EE523B" wp14:editId="54D58AB5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59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06" style="position:absolute;margin-left:128.6pt;margin-top:50.2pt;width:44.7pt;height:11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pF7A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AWNRpF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372376" wp14:editId="21583A50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59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07" style="position:absolute;margin-left:-25.8pt;margin-top:49.2pt;width:25.95pt;height:12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AWGjxh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C1DDBD" wp14:editId="38646ADC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59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308" style="position:absolute;margin-left:31.15pt;margin-top:49.8pt;width:59.2pt;height:12.3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89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tU7PP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645388" wp14:editId="46E591E6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59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09" style="position:absolute;margin-left:128.9pt;margin-top:63.85pt;width:45.45pt;height:11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fM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FckfM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1B0A61" wp14:editId="586A25AC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60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10" style="position:absolute;margin-left:-1.5pt;margin-top:49.25pt;width:25.95pt;height:12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5I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796480" behindDoc="0" locked="1" layoutInCell="0" allowOverlap="1" wp14:anchorId="7B3409D4" wp14:editId="1669FBC2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0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8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9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7B298C" w:rsidRDefault="007B298C" w:rsidP="007B298C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11" style="position:absolute;margin-left:57pt;margin-top:19.5pt;width:518.8pt;height:802.3pt;z-index:251796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" o:allowincell="f">
                <v:rect id="Rectangle 3" o:spid="_x0000_s131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0/nMQA&#10;AADcAAAADwAAAGRycy9kb3ducmV2LnhtbESPQWuDQBSE74X8h+UFeqtrcpBqsgkmEMippNYf8HBf&#10;VOK+Ne5GbX99tlDocZiZb5jtfjadGGlwrWUFqygGQVxZ3XKtoPw6vb2DcB5ZY2eZFHyTg/1u8bLF&#10;TNuJP2ksfC0ChF2GChrv+0xKVzVk0EW2Jw7e1Q4GfZBDLfWAU4CbTq7jOJEGWw4LDfZ0bKi6FQ+j&#10;4Obn8SOvi59TWh7S6nLIp8c9V+p1OecbEJ5m/x/+a5+1giRew++Zc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9P5zEAAAA3AAAAA8AAAAAAAAAAAAAAAAAmAIAAGRycy9k&#10;b3ducmV2LnhtbFBLBQYAAAAABAAEAPUAAACJAwAAAAA=&#10;" filled="f" strokeweight="2pt"/>
                <v:line id="Line 4" o:spid="_x0000_s131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3x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Ld8bAAAAA3AAAAA8AAAAAAAAAAAAAAAAA&#10;oQIAAGRycy9kb3ducmV2LnhtbFBLBQYAAAAABAAEAPkAAACOAwAAAAA=&#10;" strokeweight="2pt"/>
                <v:line id="Line 5" o:spid="_x0000_s131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Lvs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i77LAAAAA3AAAAA8AAAAAAAAAAAAAAAAA&#10;oQIAAGRycy9kb3ducmV2LnhtbFBLBQYAAAAABAAEAPkAAACOAwAAAAA=&#10;" strokeweight="2pt"/>
                <v:line id="Line 6" o:spid="_x0000_s1315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5KK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K5KKb8AAADcAAAADwAAAAAAAAAAAAAAAACh&#10;AgAAZHJzL2Rvd25yZXYueG1sUEsFBgAAAAAEAAQA+QAAAI0DAAAAAA==&#10;" strokeweight="2pt"/>
                <v:line id="Line 7" o:spid="_x0000_s1316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UX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HzUXr8AAADcAAAADwAAAAAAAAAAAAAAAACh&#10;AgAAZHJzL2Rvd25yZXYueG1sUEsFBgAAAAAEAAQA+QAAAI0DAAAAAA==&#10;" strokeweight="2pt"/>
                <v:line id="Line 8" o:spid="_x0000_s1317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Bxx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W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wccXAAAAA3AAAAA8AAAAAAAAAAAAAAAAA&#10;oQIAAGRycy9kb3ducmV2LnhtbFBLBQYAAAAABAAEAPkAAACOAwAAAAA=&#10;" strokeweight="2pt"/>
                <v:line id="Line 9" o:spid="_x0000_s131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/lt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v5be9AAAA3AAAAA8AAAAAAAAAAAAAAAAAoQIA&#10;AGRycy9kb3ducmV2LnhtbFBLBQYAAAAABAAEAPkAAACLAwAAAAA=&#10;" strokeweight="2pt"/>
                <v:line id="Line 10" o:spid="_x0000_s131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AL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jQCzAAAAA3AAAAA8AAAAAAAAAAAAAAAAA&#10;oQIAAGRycy9kb3ducmV2LnhtbFBLBQYAAAAABAAEAPkAAACOAwAAAAA=&#10;" strokeweight="2pt"/>
                <v:line id="Line 11" o:spid="_x0000_s132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P938IAAADcAAAADwAAAGRycy9kb3ducmV2LnhtbERPS27CMBDdV+IO1iB1V5x0gdoQByFo&#10;paIuqgYOMMRDHIjHke1C2tPXCySWT+9fLkfbiwv50DlWkM8yEMSN0x23Cva796cXECEia+wdk4Jf&#10;CrCsJg8lFtpd+ZsudWxFCuFQoAIT41BIGRpDFsPMDcSJOzpvMSboW6k9XlO47eVzls2lxY5Tg8GB&#10;1oaac/1jFWz94fOc/7VGHnjr3/qvzWuwJ6Uep+NqASLSGO/im/tDK5jnaX46k46Ar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P938IAAADcAAAADwAAAAAAAAAAAAAA&#10;AAChAgAAZHJzL2Rvd25yZXYueG1sUEsFBgAAAAAEAAQA+QAAAJADAAAAAA==&#10;" strokeweight="1pt"/>
                <v:line id="Line 12" o:spid="_x0000_s132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za97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kza978AAADcAAAADwAAAAAAAAAAAAAAAACh&#10;AgAAZHJzL2Rvd25yZXYueG1sUEsFBgAAAAAEAAQA+QAAAI0DAAAAAA==&#10;" strokeweight="2pt"/>
                <v:line id="Line 13" o:spid="_x0000_s132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GM8UAAADcAAAADwAAAGRycy9kb3ducmV2LnhtbESPwW7CMBBE75X4B2uRuBUnHFCbYiIE&#10;VAL1UJX2A5Z4G6eJ15HtQuDraySkHkcz80azKAfbiRP50DhWkE8zEMSV0w3XCr4+Xx+fQISIrLFz&#10;TAouFKBcjh4WWGh35g86HWItEoRDgQpMjH0hZagMWQxT1xMn79t5izFJX0vt8ZzgtpOzLJtLiw2n&#10;BYM9rQ1V7eHXKtj741ubX2sjj7z32+598xzsj1KT8bB6ARFpiP/he3unFczzG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3GM8UAAADcAAAADwAAAAAAAAAA&#10;AAAAAAChAgAAZHJzL2Rvd25yZXYueG1sUEsFBgAAAAAEAAQA+QAAAJMDAAAAAA==&#10;" strokeweight="1pt"/>
                <v:rect id="Rectangle 14" o:spid="_x0000_s1323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sJ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0gnM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5ewkwgAAANwAAAAPAAAAAAAAAAAAAAAAAJgCAABkcnMvZG93&#10;bnJldi54bWxQSwUGAAAAAAQABAD1AAAAhwMAAAAA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324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0U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0UMMAAADcAAAADwAAAAAAAAAAAAAAAACYAgAAZHJzL2Rv&#10;d25yZXYueG1sUEsFBgAAAAAEAAQA9QAAAIgDAAAAAA=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325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Ry8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0cvBAAAA3AAAAA8AAAAAAAAAAAAAAAAAmAIAAGRycy9kb3du&#10;cmV2LnhtbFBLBQYAAAAABAAEAPUAAACGAwAAAAA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26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PvM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XpJoX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k+8wgAAANwAAAAPAAAAAAAAAAAAAAAAAJgCAABkcnMvZG93&#10;bnJldi54bWxQSwUGAAAAAAQABAD1AAAAhwMAAAAA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327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qJ8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e6ifBAAAA3AAAAA8AAAAAAAAAAAAAAAAAmAIAAGRycy9kb3du&#10;cmV2LnhtbFBLBQYAAAAABAAEAPUAAACGAwAAAAA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2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F+Vb8A&#10;AADcAAAADwAAAGRycy9kb3ducmV2LnhtbERPTYvCMBC9C/6HMAt701SRol3TUgTBq1XB49CMbXeb&#10;SU2idv/95rDg8fG+t8VoevEk5zvLChbzBARxbXXHjYLzaT9bg/ABWWNvmRT8kocin062mGn74iM9&#10;q9CIGMI+QwVtCEMmpa9bMujndiCO3M06gyFC10jt8BXDTS+XSZJKgx3HhhYH2rVU/1QPo6Asv8fL&#10;vdrg3st14lK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X5VvwAAANwAAAAPAAAAAAAAAAAAAAAAAJgCAABkcnMvZG93bnJl&#10;di54bWxQSwUGAAAAAAQABAD1AAAAhAMAAAAA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2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bz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nSawf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N287BAAAA3AAAAA8AAAAAAAAAAAAAAAAAmAIAAGRycy9kb3du&#10;cmV2LnhtbFBLBQYAAAAABAAEAPUAAACGAwAAAAA=&#10;" filled="f" stroked="f" strokeweight=".25pt">
                  <v:textbox inset="1pt,1pt,1pt,1pt">
                    <w:txbxContent>
                      <w:p w:rsidR="007B298C" w:rsidRPr="007B298C" w:rsidRDefault="007B298C" w:rsidP="007B298C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1" o:spid="_x0000_s133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u47r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n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1u47r0AAADcAAAADwAAAAAAAAAAAAAAAACYAgAAZHJzL2Rvd25yZXYu&#10;eG1sUEsFBgAAAAAEAAQA9QAAAIIDAAAAAA=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797504" behindDoc="0" locked="1" layoutInCell="0" allowOverlap="1" wp14:anchorId="7AEC111F" wp14:editId="4D59D5A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6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xfb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KrnF9v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7B298C" w:rsidRPr="00940912" w:rsidRDefault="00940912" w:rsidP="00940912">
      <w:pPr>
        <w:pStyle w:val="1"/>
        <w:numPr>
          <w:ilvl w:val="0"/>
          <w:numId w:val="1"/>
        </w:numPr>
        <w:rPr>
          <w:rFonts w:asciiTheme="minorHAnsi" w:hAnsiTheme="minorHAnsi"/>
          <w:i w:val="0"/>
          <w:sz w:val="32"/>
          <w:szCs w:val="32"/>
          <w:lang w:val="ru-RU"/>
        </w:rPr>
      </w:pPr>
      <w:bookmarkStart w:id="7" w:name="_Toc23299080"/>
      <w:r>
        <w:rPr>
          <w:rFonts w:asciiTheme="minorHAnsi" w:hAnsiTheme="minorHAnsi"/>
          <w:i w:val="0"/>
          <w:sz w:val="32"/>
          <w:szCs w:val="32"/>
          <w:lang w:val="ru-RU"/>
        </w:rPr>
        <w:lastRenderedPageBreak/>
        <w:t xml:space="preserve">Реализация на языке </w:t>
      </w:r>
      <w:r>
        <w:rPr>
          <w:rFonts w:asciiTheme="minorHAnsi" w:hAnsiTheme="minorHAnsi"/>
          <w:i w:val="0"/>
          <w:sz w:val="32"/>
          <w:szCs w:val="32"/>
          <w:lang w:val="en-US"/>
        </w:rPr>
        <w:t>fortran</w:t>
      </w:r>
      <w:bookmarkEnd w:id="7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B298C" w:rsidTr="00813919">
        <w:tc>
          <w:tcPr>
            <w:tcW w:w="9571" w:type="dxa"/>
          </w:tcPr>
          <w:p w:rsidR="007B298C" w:rsidRPr="003F5C0D" w:rsidRDefault="007B298C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 w:rsid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7B298C" w:rsidRPr="004A4075" w:rsidTr="00813919">
        <w:trPr>
          <w:trHeight w:val="12833"/>
        </w:trPr>
        <w:tc>
          <w:tcPr>
            <w:tcW w:w="9571" w:type="dxa"/>
          </w:tcPr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program main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n,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tmp_rank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gram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real</w:t>
            </w:r>
            <w:proofErr w:type="gram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allocatable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::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(:,:)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gram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real</w:t>
            </w:r>
            <w:proofErr w:type="gram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allocatable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::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(:,:)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n=0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open(1, file='matrix.txt')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read(1,*,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iostat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io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if(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io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/=0) exit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n=n+1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close(1)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allocate(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(n, n+1))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allocate(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(n, n))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open(2, file='matrix.txt')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read(2, *)(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i,j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),j=1,n+1)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close(2)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do j=1,n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i,j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i,j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tmp_rank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call triangle(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call triangle(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call gauss(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tmp_rank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deallocate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deallocate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 program main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subroutine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step)</w:t>
            </w:r>
          </w:p>
          <w:p w:rsidR="007B298C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n, step</w:t>
            </w:r>
          </w:p>
        </w:tc>
      </w:tr>
    </w:tbl>
    <w:p w:rsidR="007B298C" w:rsidRPr="004A4075" w:rsidRDefault="007B298C" w:rsidP="007B298C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6E93F23" wp14:editId="6D280E6F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6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31" style="position:absolute;margin-left:-1.3pt;margin-top:63.65pt;width:25.95pt;height:12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dLXpU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BEA7BE" wp14:editId="113601C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62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EF2F6B" w:rsidRDefault="007B298C" w:rsidP="007B29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32" style="position:absolute;margin-left:25.05pt;margin-top:60.5pt;width:77.8pt;height:14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Qi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BpjxEkLIn2GtBG+aSjyJyZDfacScHzsHqThqLp7UXxTiIusBjc6l1L0NSUl4PKNv3txwRgK&#10;rqJ1/0GUEJ5stbDJ2leyNQEhDWhvNXk6aUL3GhWwOY1jLwTlCjjy49CbWEQ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34UHPt3Lcon6EEp&#10;oEegnWBkw6IW8gdGPYy/FKvvWyIpRs17bvp4FHlmXp4b8txYnxuEFxAqxRqjYZnpYcZuO8k2Nbzk&#10;W325mEPvV8z2pZkLAyrgZAwYcZbdYRybGXpuW6/nP43Zb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BNM9Qi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7B298C" w:rsidRPr="00EF2F6B" w:rsidRDefault="007B298C" w:rsidP="007B298C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EE523B" wp14:editId="54D58AB5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6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33" style="position:absolute;margin-left:128.6pt;margin-top:50.2pt;width:44.7pt;height:11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Dir3tc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372376" wp14:editId="21583A50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6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34" style="position:absolute;margin-left:-25.8pt;margin-top:49.2pt;width:25.95pt;height:12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Z6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OMbxnr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0C1DDBD" wp14:editId="38646ADC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6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335" style="position:absolute;margin-left:31.15pt;margin-top:49.8pt;width:59.2pt;height:12.3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cn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Aox4qQFkT5D2gjfNBT5E5OhvlMJOD52D9JwVN29KL4pxEVWgxudSyn6mpIScPnG3724YAwF&#10;V9G6/yBKCE+2Wthk7SvZmoCQBrS3mjydNKF7jQrYjCZ+HIByBRz5kzAOLCK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aT+Kjv27FuUT9KAU&#10;0CPQTjCyYVEL+QOjHsZfitX3LZEUo+Y9N308ijwzL88NeW6szw3CCwiVYo3RsMz0MGO3nWSbGl7y&#10;rb5czKH3K2b70syFARVwMgaMOMvuMI7NDD23rdfzn8bsN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pJz3J+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F645388" wp14:editId="46E591E6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62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36" style="position:absolute;margin-left:128.9pt;margin-top:63.85pt;width:45.45pt;height:11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3b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Iow4qQFkT5D2gjfNBT5E5OhvlMJOD52D9JwVN29KL4pxEVWgxudSyn6mpIScPnG3724YAwF&#10;V9G6/yBKCE+2Wthk7SvZmoCQBrS3mjydNKF7jQrYnETRCFCgAo78YBqHVjO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aT+Kj/27FuUT9KAU&#10;0CMwCGFkw6IW8gdGPYy/FKvvWyIpRs17bvp4FHlmXp4b8txYnxuEFxAqxRqjYZnpYcZuO8k2Nbzk&#10;W325mEPvV8z2pZkLAyrgZAwYcZbdYRybGXpuW6/nP43ZbwA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TYb3b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1B0A61" wp14:editId="586A25AC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6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298C" w:rsidRPr="00375540" w:rsidRDefault="007B298C" w:rsidP="007B298C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37" style="position:absolute;margin-left:-1.5pt;margin-top:49.25pt;width:25.95pt;height:12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G1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xi1Rte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7B298C" w:rsidRPr="00375540" w:rsidRDefault="007B298C" w:rsidP="007B298C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06720" behindDoc="0" locked="1" layoutInCell="0" allowOverlap="1" wp14:anchorId="7B3409D4" wp14:editId="1669FBC2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3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4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5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6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7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8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9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0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7B298C" w:rsidRDefault="007B298C" w:rsidP="007B298C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298C" w:rsidRPr="00375540" w:rsidRDefault="007B298C" w:rsidP="007B298C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38" style="position:absolute;margin-left:57pt;margin-top:19.5pt;width:518.8pt;height:802.3pt;z-index:2518067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" o:allowincell="f">
                <v:rect id="Rectangle 3" o:spid="_x0000_s133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/OzcIA&#10;AADcAAAADwAAAGRycy9kb3ducmV2LnhtbERPy2rCQBTdF/yH4Qru6sQK0kRHiYWAq9LGfMAlc02C&#10;mTsxM3nYr+8sCl0ezvtwmk0rRupdY1nBZh2BIC6tbrhSUFyz13cQziNrbC2Tgic5OB0XLwdMtJ34&#10;m8bcVyKEsEtQQe19l0jpypoMurXtiAN3s71BH2BfSd3jFMJNK9+iaCcNNhwaauzoo6byng9Gwd3P&#10;42da5T9ZXJzj8uucTsMjVWq1nNM9CE+z/xf/uS9awW4b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87NwgAAANwAAAAPAAAAAAAAAAAAAAAAAJgCAABkcnMvZG93&#10;bnJldi54bWxQSwUGAAAAAAQABAD1AAAAhwMAAAAA&#10;" filled="f" strokeweight="2pt"/>
                <v:line id="Line 4" o:spid="_x0000_s134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Gl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5hpfAAAAA3AAAAA8AAAAAAAAAAAAAAAAA&#10;oQIAAGRycy9kb3ducmV2LnhtbFBLBQYAAAAABAAEAPkAAACOAwAAAAA=&#10;" strokeweight="2pt"/>
                <v:line id="Line 5" o:spid="_x0000_s134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sY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rGODAAAAA3AAAAA8AAAAAAAAAAAAAAAAA&#10;oQIAAGRycy9kb3ducmV2LnhtbFBLBQYAAAAABAAEAPkAAACOAwAAAAA=&#10;" strokeweight="2pt"/>
                <v:line id="Line 6" o:spid="_x0000_s1342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9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nvXvAAAAA3AAAAA8AAAAAAAAAAAAAAAAA&#10;oQIAAGRycy9kb3ducmV2LnhtbFBLBQYAAAAABAAEAPkAAACOAwAAAAA=&#10;" strokeweight="2pt"/>
                <v:line id="Line 7" o:spid="_x0000_s1343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4lD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1Y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OJQ/DAAAA3AAAAA8AAAAAAAAAAAAA&#10;AAAAoQIAAGRycy9kb3ducmV2LnhtbFBLBQYAAAAABAAEAPkAAACRAwAAAAA=&#10;" strokeweight="2pt"/>
                <v:line id="Line 8" o:spid="_x0000_s1344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Al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CgJTAAAAA3AAAAA8AAAAAAAAAAAAAAAAA&#10;oQIAAGRycy9kb3ducmV2LnhtbFBLBQYAAAAABAAEAPkAAACOAwAAAAA=&#10;" strokeweight="2pt"/>
                <v:line id="Line 9" o:spid="_x0000_s134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e48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QHuPDAAAA3AAAAA8AAAAAAAAAAAAA&#10;AAAAoQIAAGRycy9kb3ducmV2LnhtbFBLBQYAAAAABAAEAPkAAACRAwAAAAA=&#10;" strokeweight="2pt"/>
                <v:line id="Line 10" o:spid="_x0000_s134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y7eM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y7eMIAAADcAAAADwAAAAAAAAAAAAAA&#10;AAChAgAAZHJzL2Rvd25yZXYueG1sUEsFBgAAAAAEAAQA+QAAAJADAAAAAA==&#10;" strokeweight="2pt"/>
                <v:line id="Line 11" o:spid="_x0000_s134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tuc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jN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cK25wQAAANwAAAAPAAAAAAAAAAAAAAAA&#10;AKECAABkcnMvZG93bnJldi54bWxQSwUGAAAAAAQABAD5AAAAjwMAAAAA&#10;" strokeweight="1pt"/>
                <v:line id="Line 12" o:spid="_x0000_s134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+Kk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+KkcIAAADcAAAADwAAAAAAAAAAAAAA&#10;AAChAgAAZHJzL2Rvd25yZXYueG1sUEsFBgAAAAAEAAQA+QAAAJADAAAAAA==&#10;" strokeweight="2pt"/>
                <v:line id="Line 13" o:spid="_x0000_s134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Sws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jN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ANLCwQAAANwAAAAPAAAAAAAAAAAAAAAA&#10;AKECAABkcnMvZG93bnJldi54bWxQSwUGAAAAAAQABAD5AAAAjwMAAAAA&#10;" strokeweight="1pt"/>
                <v:rect id="Rectangle 14" o:spid="_x0000_s1350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351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352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DO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9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DOcMAAADcAAAADwAAAAAAAAAAAAAAAACYAgAAZHJzL2Rv&#10;d25yZXYueG1sUEsFBgAAAAAEAAQA9QAAAIgDAAAAAA=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53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bTc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qyN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1tNwgAAANwAAAAPAAAAAAAAAAAAAAAAAJgCAABkcnMvZG93&#10;bnJldi54bWxQSwUGAAAAAAQABAD1AAAAhwMAAAAA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354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+1s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/tbBAAAA3AAAAA8AAAAAAAAAAAAAAAAAmAIAAGRycy9kb3du&#10;cmV2LnhtbFBLBQYAAAAABAAEAPUAAACGAwAAAAA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5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go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FgocAAAADcAAAADwAAAAAAAAAAAAAAAACYAgAAZHJzL2Rvd25y&#10;ZXYueG1sUEsFBgAAAAAEAAQA9QAAAIUDAAAAAA=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5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FOs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6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3FOsMAAADcAAAADwAAAAAAAAAAAAAAAACYAgAAZHJzL2Rv&#10;d25yZXYueG1sUEsFBgAAAAAEAAQA9QAAAIgDAAAAAA==&#10;" filled="f" stroked="f" strokeweight=".25pt">
                  <v:textbox inset="1pt,1pt,1pt,1pt">
                    <w:txbxContent>
                      <w:p w:rsidR="007B298C" w:rsidRPr="007B298C" w:rsidRDefault="007B298C" w:rsidP="007B298C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35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RSL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9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JRSL0AAADcAAAADwAAAAAAAAAAAAAAAACYAgAAZHJzL2Rvd25yZXYu&#10;eG1sUEsFBgAAAAAEAAQA9QAAAIIDAAAAAA==&#10;" filled="f" stroked="f" strokeweight=".25pt">
                  <v:textbox inset="1pt,1pt,1pt,1pt">
                    <w:txbxContent>
                      <w:p w:rsidR="007B298C" w:rsidRPr="00375540" w:rsidRDefault="007B298C" w:rsidP="007B298C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1" layoutInCell="0" allowOverlap="1" wp14:anchorId="7AEC111F" wp14:editId="4D59D5A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6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Dvu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D/MO+7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F5C0D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, dimension(n,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step+n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) ::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do j=1,n+step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write(*, "(f10.4, 1x)")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write(*,*)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end subroutine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print_matr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integer function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(matrix, col, n)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n, col,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max, element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, dimension(n, n) :: matrix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max = abs(matrix(col, col))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col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=col+1,n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element = abs(matrix(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col))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if (element&gt;max)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max = element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end function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subroutine triangle(matrix, n, step)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buff,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n, step,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, dimension(n,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:: matrix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if (n == 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stop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F51F56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=1,n-1 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67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58" style="position:absolute;margin-left:-1.3pt;margin-top:63.65pt;width:25.95pt;height:12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sW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gl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vbj+Ni/W1E9Qg9K&#10;AT0CgxBGNiwaIX9gNMD4y7D6fk8kxah9z00fzyLPzMupIafGdmoQXkKoDGuMxmWuxxl730u2a+Al&#10;3+rLxRJ6v2a2L81cGFEBJ2PAiLPsDuPYzNCpbb2e/jSufgM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Zab7F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68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59" style="position:absolute;margin-left:25.05pt;margin-top:60.5pt;width:77.8pt;height:14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MZey6r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68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60" style="position:absolute;margin-left:128.6pt;margin-top:50.2pt;width:44.7pt;height:11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Tk7QIAAHw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md8k5O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68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61" style="position:absolute;margin-left:-25.8pt;margin-top:49.2pt;width:25.95pt;height:12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Gb7AIAAHw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BXEvGb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68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362" style="position:absolute;margin-left:31.15pt;margin-top:49.8pt;width:59.2pt;height:12.3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f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GI8x4qQFkT5D2gjfNBT5E5OhvlMJOD52D9JwVN29KL4pxEVWgxudSyn6mpIScPnG3724YAwF&#10;V9G6/yBKCE+2Wthk7SvZmoCQBrS3mjydNKF7jQrYjCZ+HIByBRz5kzAOLCK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aX86OvbvWpRP0INS&#10;QI9AO8HIhkUt5A+Mehh/KVbft0RSjJr33PTxKPL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3+yon+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68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63" style="position:absolute;margin-left:128.9pt;margin-top:63.85pt;width:45.45pt;height:11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zSC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99zSC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68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64" style="position:absolute;margin-left:-1.5pt;margin-top:49.25pt;width:25.95pt;height:12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6z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2720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8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8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9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0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1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2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3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4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65" style="position:absolute;margin-left:57pt;margin-top:19.5pt;width:518.8pt;height:802.3pt;z-index:251827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" o:allowincell="f">
                <v:rect id="Rectangle 3" o:spid="_x0000_s136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fXsQA&#10;AADcAAAADwAAAGRycy9kb3ducmV2LnhtbESPQYvCMBSE78L+h/CEvWmqB9dWo1RB2JPsVn/Ao3m2&#10;xeal28S2+uuNIOxxmJlvmPV2MLXoqHWVZQWzaQSCOLe64kLB+XSYLEE4j6yxtkwK7uRgu/kYrTHR&#10;tudf6jJfiABhl6CC0vsmkdLlJRl0U9sQB+9iW4M+yLaQusU+wE0t51G0kAYrDgslNrQvKb9mN6Pg&#10;6ofumBbZ4xCfd3H+s0v721+q1Od4SFcgPA3+P/xuf2sFi+UXvM6EI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Zn17EAAAA3AAAAA8AAAAAAAAAAAAAAAAAmAIAAGRycy9k&#10;b3ducmV2LnhtbFBLBQYAAAAABAAEAPUAAACJAwAAAAA=&#10;" filled="f" strokeweight="2pt"/>
                <v:line id="Line 4" o:spid="_x0000_s136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zm7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d85u29AAAA3AAAAA8AAAAAAAAAAAAAAAAAoQIA&#10;AGRycy9kb3ducmV2LnhtbFBLBQYAAAAABAAEAPkAAACLAwAAAAA=&#10;" strokeweight="2pt"/>
                <v:line id="Line 5" o:spid="_x0000_s136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BDd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wQ3bAAAAA3AAAAA8AAAAAAAAAAAAAAAAA&#10;oQIAAGRycy9kb3ducmV2LnhtbFBLBQYAAAAABAAEAPkAAACOAwAAAAA=&#10;" strokeweight="2pt"/>
                <v:line id="Line 6" o:spid="_x0000_s1369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N8N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8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zTfDa9AAAA3AAAAA8AAAAAAAAAAAAAAAAAoQIA&#10;AGRycy9kb3ducmV2LnhtbFBLBQYAAAAABAAEAPkAAACLAwAAAAA=&#10;" strokeweight="2pt"/>
                <v:line id="Line 7" o:spid="_x0000_s1370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/Zr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f2a3AAAAA3AAAAA8AAAAAAAAAAAAAAAAA&#10;oQIAAGRycy9kb3ducmV2LnhtbFBLBQYAAAAABAAEAPkAAACOAwAAAAA=&#10;" strokeweight="2pt"/>
                <v:line id="Line 8" o:spid="_x0000_s1371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1H2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NR9rAAAAA3AAAAA8AAAAAAAAAAAAAAAAA&#10;oQIAAGRycy9kb3ducmV2LnhtbFBLBQYAAAAABAAEAPkAAACOAwAAAAA=&#10;" strokeweight="2pt"/>
                <v:line id="Line 9" o:spid="_x0000_s137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HiQ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uZ/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HiQcIAAADcAAAADwAAAAAAAAAAAAAA&#10;AAChAgAAZHJzL2Rvd25yZXYueG1sUEsFBgAAAAAEAAQA+QAAAJADAAAAAA==&#10;" strokeweight="2pt"/>
                <v:line id="Line 10" o:spid="_x0000_s137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h6N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uZ/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h6NcIAAADcAAAADwAAAAAAAAAAAAAA&#10;AAChAgAAZHJzL2Rvd25yZXYueG1sUEsFBgAAAAAEAAQA+QAAAJADAAAAAA==&#10;" strokeweight="2pt"/>
                <v:line id="Line 11" o:spid="_x0000_s137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ddH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h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0dxAAAANwAAAAPAAAAAAAAAAAA&#10;AAAAAKECAABkcnMvZG93bnJldi54bWxQSwUGAAAAAAQABAD5AAAAkgMAAAAA&#10;" strokeweight="1pt"/>
                <v:line id="Line 12" o:spid="_x0000_s137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B2cMAAADcAAAADwAAAGRycy9kb3ducmV2LnhtbESPQYvCMBSE74L/ITzBm6a7YNFuo4jQ&#10;ZW9i7cXbs3m2pc1LabLa/fcbQfA4zMw3TLobTSfuNLjGsoKPZQSCuLS64UpBcc4WaxDOI2vsLJOC&#10;P3Kw204nKSbaPvhE99xXIkDYJaig9r5PpHRlTQbd0vbEwbvZwaAPcqikHvAR4KaTn1EUS4MNh4Ua&#10;ezrUVLb5r1HQXopV9n086HOX7/W1yvzletNKzWfj/guEp9G/w6/2j1YQb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2QdnDAAAA3AAAAA8AAAAAAAAAAAAA&#10;AAAAoQIAAGRycy9kb3ducmV2LnhtbFBLBQYAAAAABAAEAPkAAACRAwAAAAA=&#10;" strokeweight="2pt"/>
                <v:line id="Line 13" o:spid="_x0000_s137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lm8c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Uxnz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lm8cUAAADcAAAADwAAAAAAAAAA&#10;AAAAAAChAgAAZHJzL2Rvd25yZXYueG1sUEsFBgAAAAAEAAQA+QAAAJMDAAAAAA==&#10;" strokeweight="1pt"/>
                <v:rect id="Rectangle 14" o:spid="_x0000_s1377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J9D7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nQT18Y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kn0PvwAAANw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378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YlM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e2JT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379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rE8AA&#10;AADcAAAADwAAAGRycy9kb3ducmV2LnhtbERPz2vCMBS+D/Y/hCd4WxOHuN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/rE8AAAADc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80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NOiMIA&#10;AADcAAAADwAAAGRycy9kb3ducmV2LnhtbESPQWvCQBSE7wX/w/KE3uquIlZ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06I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381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Q/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j7UFB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dD/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8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11ZM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GwUi/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11ZM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8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TtEM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j7VFB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O0Q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7B298C" w:rsidRDefault="00940912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38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Ii8MA&#10;AADcAAAADwAAAGRycy9kb3ducmV2LnhtbESPzWrDMBCE74W+g9hAbo2U0vzUtRxMIZBr3AR6XKyt&#10;7cRauZKaOG8fFQo9DjPzDZNvRtuLC/nQOdYwnykQxLUzHTcaDh/bpzWIEJEN9o5Jw40CbIrHhxwz&#10;4668p0sVG5EgHDLU0MY4ZFKGuiWLYeYG4uR9OW8xJukbaTxeE9z28lmppbTYcVpocaD3lupz9WM1&#10;lOVpPH5Xr7gNcq380ryYpvzUejoZyzcQkcb4H/5r74yGlVrA75l0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Ii8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2822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7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T7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GG/BPv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F5C0D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(matrix,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if 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.ne.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do j=1,n+step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buff=matrix(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j)=matrix(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j)=buff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do j=i+1,n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)==0)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=0;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).ne.0)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-matrix(j,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)/matrix(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do k=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i,n+step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matrix(j, k)=matrix(j, k)+matrix(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k)*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;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if(abs(matrix(j, k))&lt;0.0001)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matrix(j, k)=0;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 subroutine triangle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integer function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(matrix, n, step)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n, step, rank1,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, dimension(n,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n+step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:: matrix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rank1=n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=0,n-1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=0;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do j=1,n+step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if(matrix(n-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j).ne.0)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=chk+1</w:t>
            </w:r>
          </w:p>
          <w:p w:rsid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</w:p>
          <w:p w:rsid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enddo</w:t>
            </w:r>
            <w:proofErr w:type="spellEnd"/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65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85" style="position:absolute;margin-left:-1.3pt;margin-top:63.65pt;width:25.95pt;height:12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B8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BGEAfO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65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86" style="position:absolute;margin-left:25.05pt;margin-top:60.5pt;width:77.8pt;height:14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DzBc5X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65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87" style="position:absolute;margin-left:128.6pt;margin-top:50.2pt;width:44.7pt;height:11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XF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Dr51xe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65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88" style="position:absolute;margin-left:-25.8pt;margin-top:49.2pt;width:25.9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wP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F0t3A/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65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389" style="position:absolute;margin-left:31.15pt;margin-top:49.8pt;width:59.2pt;height:12.3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1EgeC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65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390" style="position:absolute;margin-left:128.9pt;margin-top:63.85pt;width:45.45pt;height:11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eu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OAkx4qQFkT5D2gjfNBT5E5OhvlMJOD52D9JwVN29KL4pxEVWgxudSyn6mpIScPnG3724YAwF&#10;V9G6/yBKCE+2Wthk7SvZmoCQBrS3mjydNKF7jQrYnETRCFCgAo78YBqHVjO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6ZEXH/t3Lcon6EEp&#10;oEdgEMLIhkUt5A+Mehh/KVbft0RSjJr33PTxKPLMvDw35LmxPjcILyBUijVGwzLTw4zddpJtanjJ&#10;t/pyMYfer5jtSzMXBlTAyRgw4iy7wzg2M/Tctl7Pfxqz3wA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BtV6eu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65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91" style="position:absolute;margin-left:-1.5pt;margin-top:49.25pt;width:25.95pt;height:12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1696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5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5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6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92" style="position:absolute;margin-left:57pt;margin-top:19.5pt;width:518.8pt;height:802.3pt;z-index:251816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" o:allowincell="f">
                <v:rect id="Rectangle 3" o:spid="_x0000_s139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qC8MMA&#10;AADcAAAADwAAAGRycy9kb3ducmV2LnhtbESP0YrCMBRE3wX/IVxh3zR1YcVWo1RB2KdlrX7Apbm2&#10;xeamNrGtfv1mQfBxmJkzzHo7mFp01LrKsoL5LAJBnFtdcaHgfDpMlyCcR9ZYWyYFD3Kw3YxHa0y0&#10;7flIXeYLESDsElRQet8kUrq8JINuZhvi4F1sa9AH2RZSt9gHuKnlZxQtpMGKw0KJDe1Lyq/Z3Si4&#10;+qH7SYvseYjPuzj/3aX9/ZYq9TEZ0hUIT4N/h1/tb61g8RXD/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qC8MMAAADcAAAADwAAAAAAAAAAAAAAAACYAgAAZHJzL2Rv&#10;d25yZXYueG1sUEsFBgAAAAAEAAQA9QAAAIgDAAAAAA==&#10;" filled="f" strokeweight="2pt"/>
                <v:line id="Line 4" o:spid="_x0000_s1394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YMEb0AAADcAAAADwAAAGRycy9kb3ducmV2LnhtbERPvQrCMBDeBd8hnOCmqYJFqlFEqLiJ&#10;1aXb2ZxtsbmUJmp9ezMIjh/f/3rbm0a8qHO1ZQWzaQSCuLC65lLB9ZJOliCcR9bYWCYFH3Kw3QwH&#10;a0y0ffOZXpkvRQhhl6CCyvs2kdIVFRl0U9sSB+5uO4M+wK6UusN3CDeNnEdRLA3WHBoqbGlfUfHI&#10;nkbBI78u0s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kGDBG9AAAA3AAAAA8AAAAAAAAAAAAAAAAAoQIA&#10;AGRycy9kb3ducmV2LnhtbFBLBQYAAAAABAAEAPkAAACLAwAAAAA=&#10;" strokeweight="2pt"/>
                <v:line id="Line 5" o:spid="_x0000_s139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qpi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kqpir8AAADcAAAADwAAAAAAAAAAAAAAAACh&#10;AgAAZHJzL2Rvd25yZXYueG1sUEsFBgAAAAAEAAQA+QAAAI0DAAAAAA==&#10;" strokeweight="2pt"/>
                <v:line id="Line 6" o:spid="_x0000_s1396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g3/b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pg3/b8AAADcAAAADwAAAAAAAAAAAAAAAACh&#10;AgAAZHJzL2Rvd25yZXYueG1sUEsFBgAAAAAEAAQA+QAAAI0DAAAAAA==&#10;" strokeweight="2pt"/>
                <v:line id="Line 7" o:spid="_x0000_s1397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SZ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UkmbDAAAA3AAAAA8AAAAAAAAAAAAA&#10;AAAAoQIAAGRycy9kb3ducmV2LnhtbFBLBQYAAAAABAAEAPkAAACRAwAAAAA=&#10;" strokeweight="2pt"/>
                <v:line id="Line 8" o:spid="_x0000_s1398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0KE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9ChLDAAAA3AAAAA8AAAAAAAAAAAAA&#10;AAAAoQIAAGRycy9kb3ducmV2LnhtbFBLBQYAAAAABAAEAPkAAACRAwAAAAA=&#10;" strokeweight="2pt"/>
                <v:line id="Line 9" o:spid="_x0000_s139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Gvib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XGvib8AAADcAAAADwAAAAAAAAAAAAAAAACh&#10;AgAAZHJzL2Rvd25yZXYueG1sUEsFBgAAAAAEAAQA+QAAAI0DAAAAAA==&#10;" strokeweight="2pt"/>
                <v:line id="Line 10" o:spid="_x0000_s140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Mx/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aMx/r8AAADcAAAADwAAAAAAAAAAAAAAAACh&#10;AgAAZHJzL2Rvd25yZXYueG1sUEsFBgAAAAAEAAQA+QAAAI0DAAAAAA==&#10;" strokeweight="2pt"/>
                <v:line id="Line 11" o:spid="_x0000_s140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W1sUAAADcAAAADwAAAGRycy9kb3ducmV2LnhtbESPzW7CMBCE70h9B2srcQOHHkIbMAj1&#10;RwJxqJr2AZZ4iQPxOrJdCH36GgmJ42hmvtHMl71txYl8aBwrmIwzEMSV0w3XCn6+P0bPIEJE1tg6&#10;JgUXCrBcPAzmWGh35i86lbEWCcKhQAUmxq6QMlSGLIax64iTt3feYkzS11J7PCe4beVTluXSYsNp&#10;wWBHr4aqY/lrFWz8bnuc/NVG7njj39vPt5dgD0oNH/vVDESkPt7Dt/ZaK8jzK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wW1sUAAADcAAAADwAAAAAAAAAA&#10;AAAAAAChAgAAZHJzL2Rvd25yZXYueG1sUEsFBgAAAAAEAAQA+QAAAJMDAAAAAA==&#10;" strokeweight="1pt"/>
                <v:line id="Line 12" o:spid="_x0000_s140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AAF70AAADcAAAADwAAAGRycy9kb3ducmV2LnhtbERPvQrCMBDeBd8hnOCmqYJFqlFEqLiJ&#10;1aXb2ZxtsbmUJmp9ezMIjh/f/3rbm0a8qHO1ZQWzaQSCuLC65lLB9ZJOliCcR9bYWCYFH3Kw3QwH&#10;a0y0ffOZXpkvRQhhl6CCyvs2kdIVFRl0U9sSB+5uO4M+wK6UusN3CDeNnEdRLA3WHBoqbGlfUfHI&#10;nkbBI78u0s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dwABe9AAAA3AAAAA8AAAAAAAAAAAAAAAAAoQIA&#10;AGRycy9kb3ducmV2LnhtbFBLBQYAAAAABAAEAPkAAACLAwAAAAA=&#10;" strokeweight="2pt"/>
                <v:line id="Line 13" o:spid="_x0000_s1403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8nP8UAAADcAAAADwAAAGRycy9kb3ducmV2LnhtbESPwW7CMBBE70j9B2sr9QYOPUSQYqKq&#10;UKmIA4L2A5Z4G6eJ15HtQsrXYySkHkcz80azKAfbiRP50DhWMJ1kIIgrpxuuFXx9vo9nIEJE1tg5&#10;JgV/FKBcPowWWGh35j2dDrEWCcKhQAUmxr6QMlSGLIaJ64mT9+28xZikr6X2eE5w28nnLMulxYbT&#10;gsGe3gxV7eHXKtj447adXmojj7zx6263mgf7o9TT4/D6AiLSEP/D9/aHVpDnc7idSUd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8nP8UAAADcAAAADwAAAAAAAAAA&#10;AAAAAAChAgAAZHJzL2Rvd25yZXYueG1sUEsFBgAAAAAEAAQA+QAAAJMDAAAAAA==&#10;" strokeweight="1pt"/>
                <v:rect id="Rectangle 14" o:spid="_x0000_s1404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X8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ol/O+AAAA3AAAAA8AAAAAAAAAAAAAAAAAmAIAAGRycy9kb3ducmV2&#10;LnhtbFBLBQYAAAAABAAEAPUAAACD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405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Qya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kMmj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406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asH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asH8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07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Jh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SCdjO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gmE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408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OR8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L2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OR8M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09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80a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CdjO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zRr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10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qH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bpM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Nqhz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7B298C" w:rsidRDefault="00940912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41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Ph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QLZd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EPh8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6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CW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PhC0Jb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F5C0D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if(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==0)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rank1=rank1-1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=rank1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end function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subroutine gauss(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rank, n)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integer ranks,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rank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real , dimension(n, n+1) ::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gram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real</w:t>
            </w:r>
            <w:proofErr w:type="gram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allocatable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:: x(:)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allocate(x(n))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ranks=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if((ranks==rank).and.(ranks&lt;n))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print *, "Endless solutions"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deallocate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(x)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if(rank==ranks)then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do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=0,n-1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n+1)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do j=1,n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if((n-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).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ne.j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)-(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j)*x(j))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)/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).eq.0)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print *, "Endless solution"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if(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).ne.0) then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print 15, n-i-1, x(n-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15 FORMAT(1x, "X", i1, " = ", 1x, f10.4)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enddo</w:t>
            </w:r>
            <w:proofErr w:type="spellEnd"/>
          </w:p>
          <w:p w:rsid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deallocate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(x)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70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12" style="position:absolute;margin-left:-1.3pt;margin-top:63.65pt;width:25.95pt;height:12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1o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5o7daO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70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13" style="position:absolute;margin-left:25.05pt;margin-top:60.5pt;width:77.8pt;height:14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+ZH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PcP5kf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70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14" style="position:absolute;margin-left:128.6pt;margin-top:50.2pt;width:44.7pt;height:11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x+7A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ClJQx+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7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15" style="position:absolute;margin-left:-25.8pt;margin-top:49.2pt;width:25.95pt;height:12.3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897AIAAHw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DWim89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7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416" style="position:absolute;margin-left:31.15pt;margin-top:49.8pt;width:59.2pt;height:12.3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Y57gIAAHw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XnQ2O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7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17" style="position:absolute;margin-left:128.9pt;margin-top:63.85pt;width:45.45pt;height:11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2T7gIAAHw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gqk2T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7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18" style="position:absolute;margin-left:-1.5pt;margin-top:49.25pt;width:25.95pt;height:12.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3eGnou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3744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7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7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8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0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1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2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3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4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5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19" style="position:absolute;margin-left:57pt;margin-top:19.5pt;width:518.8pt;height:802.3pt;z-index:2518374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" o:allowincell="f">
                <v:rect id="Rectangle 3" o:spid="_x0000_s142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w+qMQA&#10;AADcAAAADwAAAGRycy9kb3ducmV2LnhtbESP0YrCMBRE34X9h3AXfNNUQVe7RqmC4JPsVj/g0lzb&#10;YnPTbWJb/XqzIPg4zMwZZrXpTSVaalxpWcFkHIEgzqwuOVdwPu1HCxDOI2usLJOCOznYrD8GK4y1&#10;7fiX2tTnIkDYxaig8L6OpXRZQQbd2NbEwbvYxqAPssmlbrALcFPJaRTNpcGSw0KBNe0Kyq7pzSi4&#10;+r49Jnn62C/P22X2s02621+i1PCzT75BeOr9O/xqH7SCr8kM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sPqjEAAAA3AAAAA8AAAAAAAAAAAAAAAAAmAIAAGRycy9k&#10;b3ducmV2LnhtbFBLBQYAAAAABAAEAPUAAACJAwAAAAA=&#10;" filled="f" strokeweight="2pt"/>
                <v:line id="Line 4" o:spid="_x0000_s142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RN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0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ETR7AAAAA3AAAAA8AAAAAAAAAAAAAAAAA&#10;oQIAAGRycy9kb3ducmV2LnhtbFBLBQYAAAAABAAEAPkAAACOAwAAAAA=&#10;" strokeweight="2pt"/>
                <v:line id="Line 5" o:spid="_x0000_s142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joh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I6IXAAAAA3AAAAA8AAAAAAAAAAAAAAAAA&#10;oQIAAGRycy9kb3ducmV2LnhtbFBLBQYAAAAABAAEAPkAAACOAwAAAAA=&#10;" strokeweight="2pt"/>
                <v:line id="Line 6" o:spid="_x0000_s1423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d89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l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XfPe9AAAA3AAAAA8AAAAAAAAAAAAAAAAAoQIA&#10;AGRycy9kb3ducmV2LnhtbFBLBQYAAAAABAAEAPkAAACLAwAAAAA=&#10;" strokeweight="2pt"/>
                <v:line id="Line 7" o:spid="_x0000_s1424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vZbM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qW0z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b2WzDAAAA3AAAAA8AAAAAAAAAAAAA&#10;AAAAoQIAAGRycy9kb3ducmV2LnhtbFBLBQYAAAAABAAEAPkAAACRAwAAAAA=&#10;" strokeweight="2pt"/>
                <v:line id="Line 8" o:spid="_x0000_s1425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6T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3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mNuky9AAAA3AAAAA8AAAAAAAAAAAAAAAAAoQIA&#10;AGRycy9kb3ducmV2LnhtbFBLBQYAAAAABAAEAPkAAACLAwAAAAA=&#10;" strokeweight="2pt"/>
                <v:line id="Line 9" o:spid="_x0000_s142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f1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BH9fAAAAA3AAAAA8AAAAAAAAAAAAAAAAA&#10;oQIAAGRycy9kb3ducmV2LnhtbFBLBQYAAAAABAAEAPkAAACOAwAAAAA=&#10;" strokeweight="2pt"/>
                <v:line id="Line 10" o:spid="_x0000_s142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Bo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rBZ5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gaDDAAAA3AAAAA8AAAAAAAAAAAAA&#10;AAAAoQIAAGRycy9kb3ducmV2LnhtbFBLBQYAAAAABAAEAPkAAACRAwAAAAA=&#10;" strokeweight="2pt"/>
                <v:line id="Line 11" o:spid="_x0000_s142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ymiM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tH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ymiMUAAADcAAAADwAAAAAAAAAA&#10;AAAAAAChAgAAZHJzL2Rvd25yZXYueG1sUEsFBgAAAAAEAAQA+QAAAJMDAAAAAA==&#10;" strokeweight="1pt"/>
                <v:line id="Line 12" o:spid="_x0000_s142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a8T8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WMU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trxPxAAAANwAAAAPAAAAAAAAAAAA&#10;AAAAAKECAABkcnMvZG93bnJldi54bWxQSwUGAAAAAAQABAD5AAAAkgMAAAAA&#10;" strokeweight="2pt"/>
                <v:line id="Line 13" o:spid="_x0000_s143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mbZ8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tH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mbZ8UAAADcAAAADwAAAAAAAAAA&#10;AAAAAAChAgAAZHJzL2Rvd25yZXYueG1sUEsFBgAAAAAEAAQA+QAAAJMDAAAAAA==&#10;" strokeweight="1pt"/>
                <v:rect id="Rectangle 14" o:spid="_x0000_s1431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KnM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+KnM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432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vB8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Jgu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Lwf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433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7dc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7dcAAAADc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34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e7s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K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AHu7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435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hrs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T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MhrsAAAADc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3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EN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Wsz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ENc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3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0aQ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rCcT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RpC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7B298C" w:rsidRDefault="00940912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43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G/2c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p/R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sb/Z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3846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73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NP8w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II7g0/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F5C0D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return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endif</w:t>
            </w:r>
            <w:proofErr w:type="spellEnd"/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print *, "No solutions"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</w:t>
            </w:r>
            <w:proofErr w:type="spellStart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deallocate</w:t>
            </w:r>
            <w:proofErr w:type="spellEnd"/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(x)</w:t>
            </w:r>
          </w:p>
          <w:p w:rsidR="00940912" w:rsidRPr="00940912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return</w:t>
            </w:r>
          </w:p>
          <w:p w:rsidR="00940912" w:rsidRPr="00F51F56" w:rsidRDefault="00940912" w:rsidP="00940912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940912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 subroutine gauss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7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39" style="position:absolute;margin-left:-1.3pt;margin-top:63.65pt;width:25.95pt;height:12.3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cP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329XD+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7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40" style="position:absolute;margin-left:25.05pt;margin-top:60.5pt;width:77.8pt;height:14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kk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NA4x4qQFkT5D2gjfNBT5E5OhvlMJOD52D9JwVN29KL4pxEVWgxudSyn6mpIScPnG3724YAwF&#10;V9G6/yBKCE+2Wthk7SvZmoCQBrS3mjydNKF7jQrYnMaxF4JyBRz5cehNLCK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6dE4OPbvWpRP0INS&#10;QI9AO8HIhkUt5A+Mehh/KVbft0RSjJr33PTxKPLMvDw35LmxPjcILyBUijVGwzLTw4zddpJtanjJ&#10;t/pyMYfer5jtSzMXBlTAyRgw4iy7wzg2M/Tctl7Pfxqz3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AoC5kk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73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41" style="position:absolute;margin-left:128.6pt;margin-top:50.2pt;width:44.7pt;height:11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K2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1bAitu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73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42" style="position:absolute;margin-left:-25.8pt;margin-top:49.2pt;width:25.95pt;height:12.3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XI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P+uNcj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73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443" style="position:absolute;margin-left:31.15pt;margin-top:49.8pt;width:59.2pt;height:12.3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/fO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w3GMESctiPQZ0kb4pqHIn5gM9Z1KwPGxe5CGo+ruRfFNIS6yGtzoXErR15SUgMs3/u7FBWMo&#10;uIrW/QdRQniy1cIma1/J1gSENKC91eTppAnda1TAZjjxowCUK+DIn0yjwCJy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4/G4bF/16J8gh6U&#10;AnoE2glGNixqIX9g1MP4S7H6viWSYtS856aPR6Fn5uW5Ic+N9blBeAGhUqwxGpaZHmbstpNsU8NL&#10;vtWXizn0fsVsX5q5MKACTsaAEWfZHcaxmaHntvV6/tOY/QY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dsv3zu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74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44" style="position:absolute;margin-left:128.9pt;margin-top:63.85pt;width:45.45pt;height:1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HQ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CNknHQ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74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45" style="position:absolute;margin-left:-1.5pt;margin-top:49.25pt;width:25.95pt;height:12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fm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T4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7Nk2P/bkX1CD0o&#10;BfQIDEIY2bBohPyB0QDjL8Pq+z2RFKP2PTd9PIs8My+nhpwa26lBeAmhMqwxGpe5HmfsfS/ZroGX&#10;fKsvF0vo/ZrZvjRzYUQFnIwBI86yO4xjM0OntvV6+tO4+g0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s3Q35u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4768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7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5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6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7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8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9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0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3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46" style="position:absolute;margin-left:57pt;margin-top:19.5pt;width:518.8pt;height:802.3pt;z-index:251847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" o:allowincell="f">
                <v:rect id="Rectangle 3" o:spid="_x0000_s14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osWsUA&#10;AADcAAAADwAAAGRycy9kb3ducmV2LnhtbESP0WrCQBRE34X+w3ILfTMbW7EaXSUWhD6Jpn7AJXtN&#10;gtm7aXZN0n69Kwg+DjNzhlltBlOLjlpXWVYwiWIQxLnVFRcKTj+78RyE88gaa8uk4I8cbNYvoxUm&#10;2vZ8pC7zhQgQdgkqKL1vEildXpJBF9mGOHhn2xr0QbaF1C32AW5q+R7HM2mw4rBQYkNfJeWX7GoU&#10;XPzQ7dMi+98tTttFftim/fU3VertdUiXIDwN/hl+tL+1gs/pB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uixaxQAAANwAAAAPAAAAAAAAAAAAAAAAAJgCAABkcnMv&#10;ZG93bnJldi54bWxQSwUGAAAAAAQABAD1AAAAigMAAAAA&#10;" filled="f" strokeweight="2pt"/>
                <v:line id="Line 4" o:spid="_x0000_s14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Z78QAAADcAAAADwAAAGRycy9kb3ducmV2LnhtbESPQWvCQBSE70L/w/IK3nRTsbakriEI&#10;kd6kSS65PbPPJJh9G7Krpv/eLRQ8DjPzDbNNJtOLG42us6zgbRmBIK6t7rhRUBbZ4hOE88gae8uk&#10;4JccJLuX2RZjbe/8Q7fcNyJA2MWooPV+iKV0dUsG3dIOxME729GgD3JspB7xHuCml6so2kiDHYeF&#10;Fgfat1Rf8qtRcKnK9+xw3Ouiz1N9ajJfnc5aqfnrlH6B8DT5Z/i//a0VfKz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aVnvxAAAANwAAAAPAAAAAAAAAAAA&#10;AAAAAKECAABkcnMvZG93bnJldi54bWxQSwUGAAAAAAQABAD5AAAAkgMAAAAA&#10;" strokeweight="2pt"/>
                <v:line id="Line 5" o:spid="_x0000_s14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8dM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Pt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Jfx0xAAAANwAAAAPAAAAAAAAAAAA&#10;AAAAAKECAABkcnMvZG93bnJldi54bWxQSwUGAAAAAAQABAD5AAAAkgMAAAAA&#10;" strokeweight="2pt"/>
                <v:line id="Line 6" o:spid="_x0000_s1450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iA8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5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diA8IAAADcAAAADwAAAAAAAAAAAAAA&#10;AAChAgAAZHJzL2Rvd25yZXYueG1sUEsFBgAAAAAEAAQA+QAAAJADAAAAAA==&#10;" strokeweight="2pt"/>
                <v:line id="Line 7" o:spid="_x0000_s1451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HmM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i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7x5jDAAAA3AAAAA8AAAAAAAAAAAAA&#10;AAAAoQIAAGRycy9kb3ducmV2LnhtbFBLBQYAAAAABAAEAPkAAACRAwAAAAA=&#10;" strokeweight="2pt"/>
                <v:line id="Line 8" o:spid="_x0000_s1452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T6r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kU+q9AAAA3AAAAA8AAAAAAAAAAAAAAAAAoQIA&#10;AGRycy9kb3ducmV2LnhtbFBLBQYAAAAABAAEAPkAAACLAwAAAAA=&#10;" strokeweight="2pt"/>
                <v:line id="Line 9" o:spid="_x0000_s14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2cc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tdj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o9nHDAAAA3AAAAA8AAAAAAAAAAAAA&#10;AAAAoQIAAGRycy9kb3ducmV2LnhtbFBLBQYAAAAABAAEAPkAAACRAwAAAAA=&#10;" strokeweight="2pt"/>
                <v:line id="Line 10" o:spid="_x0000_s14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JM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v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GLyTG9AAAA3AAAAA8AAAAAAAAAAAAAAAAAoQIA&#10;AGRycy9kb3ducmV2LnhtbFBLBQYAAAAABAAEAPkAAACLAwAAAAA=&#10;" strokeweight="2pt"/>
                <v:line id="Line 11" o:spid="_x0000_s14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TuGc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5iOc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TuGcUAAADcAAAADwAAAAAAAAAA&#10;AAAAAAChAgAAZHJzL2Rvd25yZXYueG1sUEsFBgAAAAAEAAQA+QAAAJMDAAAAAA==&#10;" strokeweight="1pt"/>
                <v:line id="Line 12" o:spid="_x0000_s14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y3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V8t3AAAAA3AAAAA8AAAAAAAAAAAAAAAAA&#10;oQIAAGRycy9kb3ducmV2LnhtbFBLBQYAAAAABAAEAPkAAACOAwAAAAA=&#10;" strokeweight="2pt"/>
                <v:line id="Line 13" o:spid="_x0000_s14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rV9c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a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rV9cUAAADcAAAADwAAAAAAAAAA&#10;AAAAAAChAgAAZHJzL2Rvd25yZXYueG1sUEsFBgAAAAAEAAQA+QAAAJMDAAAAAA==&#10;" strokeweight="1pt"/>
                <v:rect id="Rectangle 14" o:spid="_x0000_s145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CDc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x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h8IN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459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nls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p/x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2eW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460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54c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yT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fnh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61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ce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T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Vx6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462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rICM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a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8rICMAAAADc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tk8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0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m2T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Os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QDrO+AAAA3AAAAA8AAAAAAAAAAAAAAAAAmAIAAGRycy9kb3ducmV2&#10;LnhtbFBLBQYAAAAABAAEAPUAAACDAwAAAAA=&#10;" filled="f" stroked="f" strokeweight=".25pt">
                  <v:textbox inset="1pt,1pt,1pt,1pt">
                    <w:txbxContent>
                      <w:p w:rsidR="00940912" w:rsidRPr="007B298C" w:rsidRDefault="00940912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1" o:spid="_x0000_s14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rK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cqyj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4870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7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pJ8w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Oawekn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940912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Результат работы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FORTRAN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940912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noProof/>
                <w:color w:val="00000A"/>
                <w:kern w:val="3"/>
                <w:lang w:val="ru-RU"/>
              </w:rPr>
              <w:drawing>
                <wp:inline distT="0" distB="0" distL="0" distR="0">
                  <wp:extent cx="5937885" cy="3954780"/>
                  <wp:effectExtent l="0" t="0" r="5715" b="7620"/>
                  <wp:docPr id="875" name="Рисунок 875" descr="C:\Users\Михаил\Desktop\Снимок экрана от 2019-10-30 00-45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Михаил\Desktop\Снимок экрана от 2019-10-30 00-45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95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7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66" style="position:absolute;margin-left:-1.3pt;margin-top:63.65pt;width:25.95pt;height:12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4Ji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OW+CY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76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67" style="position:absolute;margin-left:25.05pt;margin-top:60.5pt;width:77.8pt;height:14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f5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BRYwf5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76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68" style="position:absolute;margin-left:128.6pt;margin-top:50.2pt;width:44.7pt;height:11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ui37A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AO4ui3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76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69" style="position:absolute;margin-left:-25.8pt;margin-top:49.2pt;width:25.95pt;height:12.3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DALz3I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76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470" style="position:absolute;margin-left:31.15pt;margin-top:49.8pt;width:59.2pt;height:12.3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TM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SNFkzO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76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71" style="position:absolute;margin-left:128.9pt;margin-top:63.85pt;width:45.45pt;height:11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Zl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ATR0Zl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76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72" style="position:absolute;margin-left:-1.5pt;margin-top:49.25pt;width:25.95pt;height:12.3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5792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77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7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4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5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6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8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1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73" style="position:absolute;margin-left:57pt;margin-top:19.5pt;width:518.8pt;height:802.3pt;z-index:2518579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" o:allowincell="f">
                <v:rect id="Rectangle 3" o:spid="_x0000_s147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dC8UA&#10;AADcAAAADwAAAGRycy9kb3ducmV2LnhtbESPzWrDMBCE74W+g9hCbrWcHJLGiRKcgCGn0jp+gMXa&#10;2CbWyrHkn/bpq0Khx2FmvmH2x9m0YqTeNZYVLKMYBHFpdcOVguKavb6BcB5ZY2uZFHyRg+Ph+WmP&#10;ibYTf9KY+0oECLsEFdTed4mUrqzJoItsRxy8m+0N+iD7SuoepwA3rVzF8VoabDgs1NjRuabyng9G&#10;wd3P43ta5d/Ztjhty49TOg2PVKnFy5zuQHia/X/4r33RCjabJfyeCUd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SN0LxQAAANwAAAAPAAAAAAAAAAAAAAAAAJgCAABkcnMv&#10;ZG93bnJldi54bWxQSwUGAAAAAAQABAD1AAAAigMAAAAA&#10;" filled="f" strokeweight="2pt"/>
                <v:line id="Line 4" o:spid="_x0000_s147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uv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grr3AAAAA3AAAAA8AAAAAAAAAAAAAAAAA&#10;oQIAAGRycy9kb3ducmV2LnhtbFBLBQYAAAAABAAEAPkAAACOAwAAAAA=&#10;" strokeweight="2pt"/>
                <v:line id="Line 5" o:spid="_x0000_s147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LJs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x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CybDAAAA3AAAAA8AAAAAAAAAAAAA&#10;AAAAoQIAAGRycy9kb3ducmV2LnhtbFBLBQYAAAAABAAEAPkAAACRAwAAAAA=&#10;" strokeweight="2pt"/>
                <v:line id="Line 6" o:spid="_x0000_s1477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TUs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6w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Fk1LDAAAA3AAAAA8AAAAAAAAAAAAA&#10;AAAAoQIAAGRycy9kb3ducmV2LnhtbFBLBQYAAAAABAAEAPkAAACRAwAAAAA=&#10;" strokeweight="2pt"/>
                <v:line id="Line 7" o:spid="_x0000_s1478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2y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JNsnAAAAA3AAAAA8AAAAAAAAAAAAAAAAA&#10;oQIAAGRycy9kb3ducmV2LnhtbFBLBQYAAAAABAAEAPkAAACOAwAAAAA=&#10;" strokeweight="2pt"/>
                <v:line id="Line 8" o:spid="_x0000_s1479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ov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bqL7AAAAA3AAAAA8AAAAAAAAAAAAAAAAA&#10;oQIAAGRycy9kb3ducmV2LnhtbFBLBQYAAAAABAAEAPkAAACOAwAAAAA=&#10;" strokeweight="2pt"/>
                <v:line id="Line 9" o:spid="_x0000_s148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      <v:line id="Line 10" o:spid="_x0000_s148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      <v:line id="Line 11" o:spid="_x0000_s148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e+f8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A7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75/xAAAANwAAAAPAAAAAAAAAAAA&#10;AAAAAKECAABkcnMvZG93bnJldi54bWxQSwUGAAAAAAQABAD5AAAAkgMAAAAA&#10;" strokeweight="1pt"/>
                <v:line id="Line 12" o:spid="_x0000_s148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      <v:line id="Line 13" o:spid="_x0000_s148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TCXsQAAADcAAAADwAAAGRycy9kb3ducmV2LnhtbESPQWsCMRSE74X+h/AK3mp2PVhdjSKt&#10;guKhaPsDnpvnZnXzsiRR1/56Uyj0OMzMN8x03tlGXMmH2rGCvJ+BIC6drrlS8P21eh2BCBFZY+OY&#10;FNwpwHz2/DTFQrsb7+i6j5VIEA4FKjAxtoWUoTRkMfRdS5y8o/MWY5K+ktrjLcFtIwdZNpQWa04L&#10;Blt6N1Se9xerYOMP23P+Uxl54I1fNp8f42BPSvVeusUERKQu/of/2mut4G2Uw+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MJexAAAANwAAAAPAAAAAAAAAAAA&#10;AAAAAKECAABkcnMvZG93bnJldi54bWxQSwUGAAAAAAQABAD5AAAAkgMAAAAA&#10;" strokeweight="1pt"/>
                <v:rect id="Rectangle 14" o:spid="_x0000_s1485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486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52Ps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z+4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nY+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487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88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489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Vps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jDL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dWm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9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91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7B298C" w:rsidRDefault="00940912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21" o:spid="_x0000_s1492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5894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7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MO8w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GkXww7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AC5196" w:rsidRDefault="00AC5196" w:rsidP="003A1E67">
      <w:pPr>
        <w:pStyle w:val="1"/>
        <w:numPr>
          <w:ilvl w:val="0"/>
          <w:numId w:val="1"/>
        </w:numPr>
        <w:rPr>
          <w:rFonts w:asciiTheme="minorHAnsi" w:hAnsiTheme="minorHAnsi"/>
          <w:i w:val="0"/>
          <w:sz w:val="32"/>
          <w:szCs w:val="32"/>
          <w:lang w:val="ru-RU"/>
        </w:rPr>
      </w:pPr>
      <w:bookmarkStart w:id="8" w:name="_Toc23299081"/>
      <w:r>
        <w:rPr>
          <w:rFonts w:asciiTheme="minorHAnsi" w:hAnsiTheme="minorHAnsi"/>
          <w:i w:val="0"/>
          <w:sz w:val="32"/>
          <w:szCs w:val="32"/>
          <w:lang w:val="ru-RU"/>
        </w:rPr>
        <w:lastRenderedPageBreak/>
        <w:t xml:space="preserve">Реализация на языке </w:t>
      </w:r>
      <w:r>
        <w:rPr>
          <w:rFonts w:asciiTheme="minorHAnsi" w:hAnsiTheme="minorHAnsi"/>
          <w:i w:val="0"/>
          <w:sz w:val="32"/>
          <w:szCs w:val="32"/>
          <w:lang w:val="en-US"/>
        </w:rPr>
        <w:t>matlab</w:t>
      </w:r>
      <w:bookmarkEnd w:id="8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RPr="00AC5196" w:rsidTr="00813919">
        <w:tc>
          <w:tcPr>
            <w:tcW w:w="9571" w:type="dxa"/>
          </w:tcPr>
          <w:p w:rsidR="00940912" w:rsidRPr="00F51F56" w:rsidRDefault="00940912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Реализация</w:t>
            </w:r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на</w:t>
            </w:r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языке</w:t>
            </w:r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  <w:r w:rsidR="00AC5196"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. 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</w:t>
            </w:r>
            <w:r w:rsidR="00AC5196"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_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</w:t>
            </w:r>
            <w:r w:rsidR="00AC5196"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.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function [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 =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(matrix, a,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abs(matrix(a, a))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a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=a+1:n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element=abs(matrix(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a))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 element&gt;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=element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940912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79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93" style="position:absolute;margin-left:-1.3pt;margin-top:63.65pt;width:25.95pt;height:12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vV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T4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6F82P/bkX1CD0o&#10;BfQIDEIY2bBohPyB0QDjL8Pq+z2RFKP2PTd9PIs8My+nhpwa26lBeAmhMqwxGpe5HmfsfS/ZroGX&#10;fKsvF0vo/ZrZvjRzYUQFnIwBI86yO4xjM0OntvV6+tO4+g0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v8Fr1e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79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94" style="position:absolute;margin-left:25.05pt;margin-top:60.5pt;width:77.8pt;height:14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X+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BIpaX+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79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95" style="position:absolute;margin-left:128.6pt;margin-top:50.2pt;width:44.7pt;height:11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h5s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tR4ebO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7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96" style="position:absolute;margin-left:-25.8pt;margin-top:49.2pt;width:25.95pt;height:12.3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em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QE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6F4bF/t6J6hB6U&#10;AnoEBiGMbFg0Qv7AaIDxl2H1/Z5IilH7nps+nkWemZdTQ06N7dQgvIRQGdYYjctcjzP2vpds18BL&#10;vtWXiyX0fs1sX5q5MKICTsaAEWfZHcaxmaFT23o9/Wlc/QY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OaNt6b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79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497" style="position:absolute;margin-left:31.15pt;margin-top:49.8pt;width:59.2pt;height:12.3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Wg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NJ1gxEkLIn2GtBG+aSjyJyZDfacScHzsHqThqLp7UXxTiIusBjc6l1L0NSUl4PKNv3txwRgK&#10;rqJ1/0GUEJ5stbDJ2leyNQEhDWhvNXk6aUL3GhWwGU38OADlCjjyJ2EcWEQ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6MwOvbvWpRP0INS&#10;QI9AO8HIhkUt5A+Mehh/KVbft0RSjJr33PTxKPL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b+h1oO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79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498" style="position:absolute;margin-left:128.9pt;margin-top:63.85pt;width:45.45pt;height:11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8wH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W98wH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79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99" style="position:absolute;margin-left:-1.5pt;margin-top:49.25pt;width:25.95pt;height:12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ox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RE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6FybF/t6J6hB6U&#10;AnoEBiGMbFg0Qv7AaIDxl2H1/Z5IilH7nps+nkWemZdTQ06N7dQgvIRQGdYYjctcjzP2vpds18BL&#10;vtWXiyX0fs1sX5q5MKICTsaAEWfZHcaxmaFT23o9/Wlc/QY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6BGKMe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6816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7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9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1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2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3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4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5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6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9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500" style="position:absolute;margin-left:57pt;margin-top:19.5pt;width:518.8pt;height:802.3pt;z-index:2518681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" o:allowincell="f">
                <v:rect id="Rectangle 3" o:spid="_x0000_s150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I398UA&#10;AADcAAAADwAAAGRycy9kb3ducmV2LnhtbESPzWrDMBCE74W8g9hCbrXcHtLajRLsQiCn0Dp+gMXa&#10;2ibWyrHkn+Tpq0Khx2FmvmG2+8V0YqLBtZYVPEcxCOLK6pZrBeX58PQGwnlkjZ1lUnAjB/vd6mGL&#10;qbYzf9FU+FoECLsUFTTe96mUrmrIoItsTxy8bzsY9EEOtdQDzgFuOvkSxxtpsOWw0GBPHw1Vl2I0&#10;Ci5+mU5ZXdwPSZkn1WeezeM1U2r9uGTvIDwt/j/81z5qBa9JAr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jf3xQAAANwAAAAPAAAAAAAAAAAAAAAAAJgCAABkcnMv&#10;ZG93bnJldi54bWxQSwUGAAAAAAQABAD1AAAAigMAAAAA&#10;" filled="f" strokeweight="2pt"/>
                <v:line id="Line 4" o:spid="_x0000_s150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xye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Mcnq9AAAA3AAAAA8AAAAAAAAAAAAAAAAAoQIA&#10;AGRycy9kb3ducmV2LnhtbFBLBQYAAAAABAAEAPkAAACLAwAAAAA=&#10;" strokeweight="2pt"/>
                <v:line id="Line 5" o:spid="_x0000_s150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DX4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8DX4b8AAADcAAAADwAAAAAAAAAAAAAAAACh&#10;AgAAZHJzL2Rvd25yZXYueG1sUEsFBgAAAAAEAAQA+QAAAI0DAAAAAA==&#10;" strokeweight="2pt"/>
                <v:line id="Line 6" o:spid="_x0000_s1504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JJl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JJlr8AAADcAAAADwAAAAAAAAAAAAAAAACh&#10;AgAAZHJzL2Rvd25yZXYueG1sUEsFBgAAAAAEAAQA+QAAAI0DAAAAAA==&#10;" strokeweight="2pt"/>
                <v:line id="Line 7" o:spid="_x0000_s1505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7sD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e7A3AAAAA3AAAAA8AAAAAAAAAAAAAAAAA&#10;oQIAAGRycy9kb3ducmV2LnhtbFBLBQYAAAAABAAEAPkAAACOAwAAAAA=&#10;" strokeweight="2pt"/>
                <v:line id="Line 8" o:spid="_x0000_s1506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0e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3dHnAAAAA3AAAAA8AAAAAAAAAAAAAAAAA&#10;oQIAAGRycy9kb3ducmV2LnhtbFBLBQYAAAAABAAEAPkAAACOAwAAAAA=&#10;" strokeweight="2pt"/>
                <v:line id="Line 9" o:spid="_x0000_s150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vR4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PvR4r8AAADcAAAADwAAAAAAAAAAAAAAAACh&#10;AgAAZHJzL2Rvd25yZXYueG1sUEsFBgAAAAAEAAQA+QAAAI0DAAAAAA==&#10;" strokeweight="2pt"/>
                <v:line id="Line 10" o:spid="_x0000_s150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lPl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ClPlb8AAADcAAAADwAAAAAAAAAAAAAAAACh&#10;AgAAZHJzL2Rvd25yZXYueG1sUEsFBgAAAAAEAAQA+QAAAI0DAAAAAA==&#10;" strokeweight="2pt"/>
                <v:line id="Line 11" o:spid="_x0000_s150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ZovcQAAADc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SgbwuNMOg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1mi9xAAAANwAAAAPAAAAAAAAAAAA&#10;AAAAAKECAABkcnMvZG93bnJldi54bWxQSwUGAAAAAAQABAD5AAAAkgMAAAAA&#10;" strokeweight="1pt"/>
                <v:line id="Line 12" o:spid="_x0000_s151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p+f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r6fny9AAAA3AAAAA8AAAAAAAAAAAAAAAAAoQIA&#10;AGRycy9kb3ducmV2LnhtbFBLBQYAAAAABAAEAPkAAACLAwAAAAA=&#10;" strokeweight="2pt"/>
                <v:line id="Line 13" o:spid="_x0000_s151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ZVMUAAADc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zzGfydSUd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VZVMUAAADcAAAADwAAAAAAAAAA&#10;AAAAAAChAgAAZHJzL2Rvd25yZXYueG1sUEsFBgAAAAAEAAQA+QAAAJMDAAAAAA==&#10;" strokeweight="1pt"/>
                <v:rect id="Rectangle 14" o:spid="_x0000_s1512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pmL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YumYvwAAANw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13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MA8EA&#10;AADcAAAADwAAAGRycy9kb3ducmV2LnhtbESPQYvCMBSE78L+h/AWvGnaRaRWoxRB2OtWBY+P5tlW&#10;m5eaZLX77zeC4HGYmW+Y1WYwnbiT861lBek0AUFcWd1yreCw300yED4ga+wsk4I/8rBZf4xWmGv7&#10;4B+6l6EWEcI+RwVNCH0upa8aMuintieO3tk6gyFKV0vt8BHhppNfSTKXBluOCw32tG2oupa/RkFR&#10;XIbjrVzgzssscXM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uTAP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514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SdM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ZQq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zSdM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15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37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wd+/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516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vm8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nvm8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1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VKAM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SgD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1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fUd8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Jul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H1Hf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7B298C" w:rsidRDefault="00940912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21" o:spid="_x0000_s151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tx7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8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Lcez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6918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8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G18wIAADo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IY4kbX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RPr="00AC5196" w:rsidTr="00813919">
        <w:tc>
          <w:tcPr>
            <w:tcW w:w="9571" w:type="dxa"/>
          </w:tcPr>
          <w:p w:rsidR="00940912" w:rsidRPr="00AC5196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Реализация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на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языке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.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gaus</w:t>
            </w:r>
            <w:proofErr w:type="spellEnd"/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.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function [x1, res] = gauss(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rankm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x1 = zeros(0, 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x = zeros(1,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res="none"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ranks=rank(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if(ranks ==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rankm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&amp;&amp; ranks &lt;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res="Endless solutions"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rankm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== ranks &amp;&amp;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==0)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=n:-1:1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) =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n+1);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 j=1:n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~=j)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)-(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j)*x(j))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)/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);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== 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res="Endless solutions"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~= 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x1=[x1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)]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==0) 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res="No solutions"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940912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8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20" style="position:absolute;margin-left:-1.3pt;margin-top:63.65pt;width:25.95pt;height:12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fa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Own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kHJXxyIqmpxw2vrNCasHZcT1Jh4P85Fcti4UXBPHaiaDF3gvnGc1Zx&#10;kTvL3A/DaLPKV5szdTe2YtTrs2E1mZTfBO/hjSfIUK/H2rQNZ3ps7FW93+5tT8+i+Ni/W1E9Qg9K&#10;AT0CgxBGNiwaIX9gNMD4y7D6fk8kxah9z00fzyLPzMupIafGdmoQXkKoDGuMxmWuxxl730u2a+Al&#10;3+rLxRJ6v2a2L81cGFEBJ2PAiLPsDuPYzNCpbb2e/jSufgM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9in32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8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21" style="position:absolute;margin-left:25.05pt;margin-top:60.5pt;width:77.8pt;height:14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OqepLb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8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22" style="position:absolute;margin-left:128.6pt;margin-top:50.2pt;width:44.7pt;height:11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Jm7AIAAHw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DXSCJm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8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23" style="position:absolute;margin-left:-25.8pt;margin-top:49.2pt;width:25.95pt;height:12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AZhfcZ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82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524" style="position:absolute;margin-left:31.15pt;margin-top:49.8pt;width:59.2pt;height:12.3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4d7gIAAHw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kXuuH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8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25" style="position:absolute;margin-left:128.9pt;margin-top:63.85pt;width:45.45pt;height:11.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IA7gIAAHw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CzYDIA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8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26" style="position:absolute;margin-left:-1.5pt;margin-top:49.25pt;width:25.95pt;height:12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jivYMe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7840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8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1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2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4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7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095466">
                                <w:rPr>
                                  <w:sz w:val="24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527" style="position:absolute;margin-left:57pt;margin-top:19.5pt;width:518.8pt;height:802.3pt;z-index:2518784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" o:allowincell="f">
                <v:rect id="Rectangle 3" o:spid="_x0000_s15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pbr8QA&#10;AADcAAAADwAAAGRycy9kb3ducmV2LnhtbESPQYvCMBSE78L+h/CEvWmqh11bjVIFwZPsVn/Ao3m2&#10;xeal28S2+uuNIOxxmJlvmNVmMLXoqHWVZQWzaQSCOLe64kLB+bSfLEA4j6yxtkwK7uRgs/4YrTDR&#10;tudf6jJfiABhl6CC0vsmkdLlJRl0U9sQB+9iW4M+yLaQusU+wE0t51H0JQ1WHBZKbGhXUn7NbkbB&#10;1Q/dMS2yxz4+b+P8Z5v2t79Uqc/xkC5BeBr8f/jdPmgFi/k3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qW6/EAAAA3AAAAA8AAAAAAAAAAAAAAAAAmAIAAGRycy9k&#10;b3ducmV2LnhtbFBLBQYAAAAABAAEAPUAAACJAwAAAAA=&#10;" filled="f" strokeweight="2pt"/>
                <v:line id="Line 4" o:spid="_x0000_s152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8iH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PIhy9AAAA3AAAAA8AAAAAAAAAAAAAAAAAoQIA&#10;AGRycy9kb3ducmV2LnhtbFBLBQYAAAAABAAEAPkAAACLAwAAAAA=&#10;" strokeweight="2pt"/>
                <v:line id="Line 5" o:spid="_x0000_s153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Hh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4Dh4fAAAAA3AAAAA8AAAAAAAAAAAAAAAAA&#10;oQIAAGRycy9kb3ducmV2LnhtbFBLBQYAAAAABAAEAPkAAACOAwAAAAA=&#10;" strokeweight="2pt"/>
                <v:line id="Line 6" o:spid="_x0000_s1531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C4x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rguMe9AAAA3AAAAA8AAAAAAAAAAAAAAAAAoQIA&#10;AGRycy9kb3ducmV2LnhtbFBLBQYAAAAABAAEAPkAAACLAwAAAAA=&#10;" strokeweight="2pt"/>
                <v:line id="Line 7" o:spid="_x0000_s1532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wd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sHVzAAAAA3AAAAA8AAAAAAAAAAAAAAAAA&#10;oQIAAGRycy9kb3ducmV2LnhtbFBLBQYAAAAABAAEAPkAAACOAwAAAAA=&#10;" strokeweight="2pt"/>
                <v:line id="Line 8" o:spid="_x0000_s1533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6DK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V+gyvAAAAA3AAAAA8AAAAAAAAAAAAAAAAA&#10;oQIAAGRycy9kb3ducmV2LnhtbFBLBQYAAAAABAAEAPkAAACOAwAAAAA=&#10;" strokeweight="2pt"/>
                <v:line id="Line 9" o:spid="_x0000_s153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Ims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yJrDAAAAA3AAAAA8AAAAAAAAAAAAAAAAA&#10;oQIAAGRycy9kb3ducmV2LnhtbFBLBQYAAAAABAAEAPkAAACOAwAAAAA=&#10;" strokeweight="2pt"/>
                <v:line id="Line 10" o:spid="_x0000_s153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u+x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Y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bvsTDAAAA3AAAAA8AAAAAAAAAAAAA&#10;AAAAoQIAAGRycy9kb3ducmV2LnhtbFBLBQYAAAAABAAEAPkAAACRAwAAAAA=&#10;" strokeweight="2pt"/>
                <v:line id="Line 11" o:spid="_x0000_s15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SZ7MUAAADcAAAADwAAAGRycy9kb3ducmV2LnhtbESP0WoCMRRE3wv+Q7hC32rWlhZdjSK2&#10;hYoP0tUPuG6um9XNzZKkuvXrjVDo4zAzZ5jpvLONOJMPtWMFw0EGgrh0uuZKwW77+TQCESKyxsYx&#10;KfilAPNZ72GKuXYX/qZzESuRIBxyVGBibHMpQ2nIYhi4ljh5B+ctxiR9JbXHS4LbRj5n2Zu0WHNa&#10;MNjS0lB5Kn6sgpXfr0/Da2Xknlf+o9m8j4M9KvXY7xYTEJG6+B/+a39pBaOX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SZ7MUAAADcAAAADwAAAAAAAAAA&#10;AAAAAAChAgAAZHJzL2Rvd25yZXYueG1sUEsFBgAAAAAEAAQA+QAAAJMDAAAAAA==&#10;" strokeweight="1pt"/>
                <v:line id="Line 12" o:spid="_x0000_s15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FK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FhSjAAAAA3AAAAA8AAAAAAAAAAAAAAAAA&#10;oQIAAGRycy9kb3ducmV2LnhtbFBLBQYAAAAABAAEAPkAAACOAwAAAAA=&#10;" strokeweight="2pt"/>
                <v:line id="Line 13" o:spid="_x0000_s153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qiAMUAAADcAAAADwAAAGRycy9kb3ducmV2LnhtbESP0WoCMRRE3wv+Q7hC32rWFlpdjSK2&#10;hYoP0tUPuG6um9XNzZKkuvXrjVDo4zAzZ5jpvLONOJMPtWMFw0EGgrh0uuZKwW77+TQCESKyxsYx&#10;KfilAPNZ72GKuXYX/qZzESuRIBxyVGBibHMpQ2nIYhi4ljh5B+ctxiR9JbXHS4LbRj5n2au0WHNa&#10;MNjS0lB5Kn6sgpXfr0/Da2Xknlf+o9m8j4M9KvXY7xYTEJG6+B/+a39pBaOX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qiAMUAAADcAAAADwAAAAAAAAAA&#10;AAAAAAChAgAAZHJzL2Rvd25yZXYueG1sUEsFBgAAAAAEAAQA+QAAAJMDAAAAAA==&#10;" strokeweight="1pt"/>
                <v:rect id="Rectangle 14" o:spid="_x0000_s1539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5/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a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G5/sAAAADc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40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0c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S2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tHGX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541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Ghb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tHGhb0AAADcAAAADwAAAAAAAAAAAAAAAACYAgAAZHJzL2Rvd25yZXYu&#10;eG1sUEsFBgAAAAAEAAQA9QAAAII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42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1jHs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1jHs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543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9a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P/Wn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4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Y8s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nQ2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DWPL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4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Ah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ixN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qwIb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7B298C" w:rsidRDefault="00940912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095466">
                          <w:rPr>
                            <w:sz w:val="24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21" o:spid="_x0000_s154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lH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S+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mZR3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7942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84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wYnb//IC&#10;AAA6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RPr="00AC5196" w:rsidTr="00813919">
        <w:tc>
          <w:tcPr>
            <w:tcW w:w="9571" w:type="dxa"/>
          </w:tcPr>
          <w:p w:rsidR="00940912" w:rsidRPr="00AC5196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Реализация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на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языке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.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slau</w:t>
            </w:r>
            <w:proofErr w:type="spellEnd"/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.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load("/home/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mikhail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/matrix.txt")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n = size(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1)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=zeros(n)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j=1:n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j)=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triangle(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triangle(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[x, res] =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gaus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rank(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),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clc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if(res=="none")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=1:size(x, 2)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fprintf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("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x%i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%f\n", size(x, 2)-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x(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if(res~="none")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disp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res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) </w:t>
            </w:r>
          </w:p>
          <w:p w:rsidR="00940912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A9FD236" wp14:editId="305006DC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84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47" style="position:absolute;margin-left:-1.3pt;margin-top:63.65pt;width:25.95pt;height:12.3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HS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xE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kHJXxyIqmpxw2vrNCasHZcT1Jh4P85Fcti4UXBPHaiaDF3gvnGc1Zx&#10;kTvL3A/DaLPKV5szdTe2YtTrs2E1mZTfBO/hjSfIUK/H2rQNZ3ps7FW93+5tT8+S+bF/t6J6hB6U&#10;AnoEBiGMbFg0Qv7AaIDxl2H1/Z5IilH7nps+nkWemZdTQ06N7dQgvIRQGdYYjctcjzP2vpds18BL&#10;vtWXiyX0fs1sX5q5MKICTsaAEWfZHcaxmaFT23o9/Wlc/QY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uljB0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923E3F7" wp14:editId="40ED3D7E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84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48" style="position:absolute;margin-left:25.05pt;margin-top:60.5pt;width:77.8pt;height:14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b6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85CDE8B" wp14:editId="4DD2572F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84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49" style="position:absolute;margin-left:128.6pt;margin-top:50.2pt;width:44.7pt;height:11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+1o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Vc/taO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9677401" wp14:editId="30D9FA3E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85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50" style="position:absolute;margin-left:-25.8pt;margin-top:49.2pt;width:25.95pt;height:12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xUp7Q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561F8FC" wp14:editId="0A99BAEF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85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551" style="position:absolute;margin-left:31.15pt;margin-top:49.8pt;width:59.2pt;height:12.35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cv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o4mPESctiPQZ0kb4pqHIn5gM9Z1KwPGxe5CGo+ruRfFNIS6yGtzoXErR15SUgMs3/u7FBWMo&#10;uIrW/QdRQniy1cIma1/J1gSENKC91eTppAnda1TAZjjxowCUK+DIn0yjwCJy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S2U8MmJJKYeV7y0QmvCmmF9lgoD/8+pmOcTLwzGkROGk7ETjFees4jy&#10;zJln/nQarhbZYnWl7spWjHp9NqwmZ+V3hvfwxjNkqNdjbdqGMz029Krer/e2p0dxeOzftSifoAel&#10;gB6BdoKRDYtayB8Y9TD+Uqy+b4mkGDXvuenjUeiZeXluyHNjfW4QXkCoFGuMhmWmhxm77STb1PCS&#10;b/XlYg69XzHbl2YuDKiAkzFgxFl2h3FsZui5bb2e/zRmvwE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rp7XL+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6A51F11" wp14:editId="47A5AA83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85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52" style="position:absolute;margin-left:128.9pt;margin-top:63.85pt;width:45.45pt;height:11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6I7gIAAHw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AXgW6I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98B4D8A" wp14:editId="302A7AD4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85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53" style="position:absolute;margin-left:-1.5pt;margin-top:49.25pt;width:25.95pt;height:12.3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i+7g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KWcovu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88640" behindDoc="0" locked="1" layoutInCell="0" allowOverlap="1" wp14:anchorId="68B6ECBB" wp14:editId="4CA4BA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85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7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8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9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0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1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2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3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4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5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095466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554" style="position:absolute;margin-left:57pt;margin-top:19.5pt;width:518.8pt;height:802.3pt;z-index:2518886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" o:allowincell="f">
                <v:rect id="Rectangle 3" o:spid="_x0000_s155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TPsQA&#10;AADcAAAADwAAAGRycy9kb3ducmV2LnhtbESP0YrCMBRE34X9h3CFfdNUwcVWo1RB2CfZrX7Apbm2&#10;xeam28S2+vVGEPZxmJkzzHo7mFp01LrKsoLZNAJBnFtdcaHgfDpMliCcR9ZYWyYFd3Kw3XyM1pho&#10;2/MvdZkvRICwS1BB6X2TSOnykgy6qW2Ig3exrUEfZFtI3WIf4KaW8yj6kgYrDgslNrQvKb9mN6Pg&#10;6ofumBbZ4xCfd3H+s0v721+q1Od4SFcgPA3+P/xuf2sFy8UCXmfC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yEz7EAAAA3AAAAA8AAAAAAAAAAAAAAAAAmAIAAGRycy9k&#10;b3ducmV2LnhtbFBLBQYAAAAABAAEAPUAAACJAwAAAAA=&#10;" filled="f" strokeweight="2pt"/>
                <v:line id="Line 4" o:spid="_x0000_s155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pgi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aYIjAAAAA3AAAAA8AAAAAAAAAAAAAAAAA&#10;oQIAAGRycy9kb3ducmV2LnhtbFBLBQYAAAAABAAEAPkAAACOAwAAAAA=&#10;" strokeweight="2pt"/>
                <v:line id="Line 5" o:spid="_x0000_s155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FE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WxRPAAAAA3AAAAA8AAAAAAAAAAAAAAAAA&#10;oQIAAGRycy9kb3ducmV2LnhtbFBLBQYAAAAABAAEAPkAAACOAwAAAAA=&#10;" strokeweight="2pt"/>
                <v:line id="Line 6" o:spid="_x0000_s1558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lRY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F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lJUWG9AAAA3AAAAA8AAAAAAAAAAAAAAAAAoQIA&#10;AGRycy9kb3ducmV2LnhtbFBLBQYAAAAABAAEAPkAAACLAwAAAAA=&#10;" strokeweight="2pt"/>
                <v:line id="Line 7" o:spid="_x0000_s1559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0+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F9PrAAAAA3AAAAA8AAAAAAAAAAAAAAAAA&#10;oQIAAGRycy9kb3ducmV2LnhtbFBLBQYAAAAABAAEAPkAAACOAwAAAAA=&#10;" strokeweight="2pt"/>
                <v:line id="Line 8" o:spid="_x0000_s1560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OX2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l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lTl9q9AAAA3AAAAA8AAAAAAAAAAAAAAAAAoQIA&#10;AGRycy9kb3ducmV2LnhtbFBLBQYAAAAABAAEAPkAAACLAwAAAAA=&#10;" strokeweight="2pt"/>
                <v:line id="Line 9" o:spid="_x0000_s156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8yQ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fMkHAAAAA3AAAAA8AAAAAAAAAAAAAAAAA&#10;oQIAAGRycy9kb3ducmV2LnhtbFBLBQYAAAAABAAEAPkAAACOAwAAAAA=&#10;" strokeweight="2pt"/>
                <v:line id="Line 10" o:spid="_x0000_s156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2s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NrDbAAAAA3AAAAA8AAAAAAAAAAAAAAAAA&#10;oQIAAGRycy9kb3ducmV2LnhtbFBLBQYAAAAABAAEAPkAAACOAwAAAAA=&#10;" strokeweight="2pt"/>
                <v:line id="Line 11" o:spid="_x0000_s156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KLHsQAAADcAAAADwAAAGRycy9kb3ducmV2LnhtbESP0WoCMRRE34X+Q7iFvmlWC2JXo5Ta&#10;QsUH0foB1811s7q5WZJUV7/eCIKPw8ycYSaz1tbiRD5UjhX0exkI4sLpiksF27+f7ghEiMgaa8ek&#10;4EIBZtOXzgRz7c68ptMmliJBOOSowMTY5FKGwpDF0HMNcfL2zluMSfpSao/nBLe1HGTZUFqsOC0Y&#10;bOjLUHHc/FsFC79bHvvX0sgdL/x3vZp/BHtQ6u21/RyDiNTGZ/jR/tUKRsN3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MosexAAAANwAAAAPAAAAAAAAAAAA&#10;AAAAAKECAABkcnMvZG93bnJldi54bWxQSwUGAAAAAAQABAD5AAAAkgMAAAAA&#10;" strokeweight="1pt"/>
                <v:line id="Line 12" o:spid="_x0000_s156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iR2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okdnAAAAA3AAAAA8AAAAAAAAAAAAAAAAA&#10;oQIAAGRycy9kb3ducmV2LnhtbFBLBQYAAAAABAAEAPkAAACOAwAAAAA=&#10;" strokeweight="2pt"/>
                <v:line id="Line 13" o:spid="_x0000_s156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e28cQAAADcAAAADwAAAGRycy9kb3ducmV2LnhtbESP0WoCMRRE34X+Q7iFvmlWoWJXo5Ta&#10;QsUH0foB1811s7q5WZJUV7/eCIKPw8ycYSaz1tbiRD5UjhX0exkI4sLpiksF27+f7ghEiMgaa8ek&#10;4EIBZtOXzgRz7c68ptMmliJBOOSowMTY5FKGwpDF0HMNcfL2zluMSfpSao/nBLe1HGTZUFqsOC0Y&#10;bOjLUHHc/FsFC79bHvvX0sgdL/x3vZp/BHtQ6u21/RyDiNTGZ/jR/tUKRsN3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7bxxAAAANwAAAAPAAAAAAAAAAAA&#10;AAAAAKECAABkcnMvZG93bnJldi54bWxQSwUGAAAAAAQABAD5AAAAkgMAAAAA&#10;" strokeweight="1pt"/>
                <v:rect id="Rectangle 14" o:spid="_x0000_s1566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nCs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tT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pwr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67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0Ckc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Cl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QKR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568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W47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IiT2v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EpbjvwAAANw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69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4zeM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r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jN4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570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0MOM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0MOMAAAADc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7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Gpo8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2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xqaP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7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31M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Vkry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M31M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7B298C" w:rsidRDefault="00095466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rect id="Rectangle 21" o:spid="_x0000_s157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ST8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SD7/I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5JP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89664" behindDoc="0" locked="1" layoutInCell="0" allowOverlap="1" wp14:anchorId="668D97D6" wp14:editId="6106CCB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87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xL8w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CINXEv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RPr="00AC5196" w:rsidTr="00813919">
        <w:tc>
          <w:tcPr>
            <w:tcW w:w="9571" w:type="dxa"/>
          </w:tcPr>
          <w:p w:rsidR="00940912" w:rsidRPr="00AC5196" w:rsidRDefault="00940912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Реализация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на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языке</w:t>
            </w: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</w:t>
            </w:r>
            <w:proofErr w:type="spellStart"/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. 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triangle</w:t>
            </w:r>
            <w:r w:rsidR="00AC5196"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.</w:t>
            </w:r>
            <w:r w:rsid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function [res] = triangle(matrix, n, step)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res=matrix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if(n == 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trg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==0)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=1:n-1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(res,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~=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for j=1:n+step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buff=res(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j)=res(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j)=buff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 j=i+1:n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 (res(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)==0)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 (res(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)~=0)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=-res(j,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)/res(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for k=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i:n+step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res(j, k)=res(j, k)+res(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k)*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if (abs(res(j, k))&lt;0.0001)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    res(j, k) = 0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end</w:t>
            </w:r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AC5196" w:rsidRPr="00AC5196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    </w:t>
            </w: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  <w:p w:rsidR="00940912" w:rsidRDefault="00AC5196" w:rsidP="00AC5196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proofErr w:type="spellStart"/>
            <w:r w:rsidRPr="00AC519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>end</w:t>
            </w:r>
            <w:proofErr w:type="spellEnd"/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87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74" style="position:absolute;margin-left:-1.3pt;margin-top:63.65pt;width:25.95pt;height:12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Xpa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f8F6Wu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87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75" style="position:absolute;margin-left:25.05pt;margin-top:60.5pt;width:77.8pt;height:14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BF6ust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87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76" style="position:absolute;margin-left:128.6pt;margin-top:50.2pt;width:44.7pt;height:11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477A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Axwa47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87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77" style="position:absolute;margin-left:-25.8pt;margin-top:49.2pt;width:25.95pt;height:12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ogf7AIAAHw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Ax7ogf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88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578" style="position:absolute;margin-left:31.15pt;margin-top:49.8pt;width:59.2pt;height:12.3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88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579" style="position:absolute;margin-left:128.9pt;margin-top:63.85pt;width:45.45pt;height:11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/gh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BQ//gh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88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80" style="position:absolute;margin-left:-1.5pt;margin-top:49.25pt;width:25.95pt;height:12.3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FL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o1bhS+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89888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88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8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6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7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8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9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0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1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4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3A1E67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581" style="position:absolute;margin-left:57pt;margin-top:19.5pt;width:518.8pt;height:802.3pt;z-index:2518988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" o:allowincell="f">
                <v:rect id="Rectangle 3" o:spid="_x0000_s158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6a4sMA&#10;AADcAAAADwAAAGRycy9kb3ducmV2LnhtbESP0YrCMBRE3wX/IVxh3zR1WaR2jVIFYZ9Eu37Apbm2&#10;xeamNrGtfr1ZWPBxmJkzzGozmFp01LrKsoL5LAJBnFtdcaHg/LufxiCcR9ZYWyYFD3KwWY9HK0y0&#10;7flEXeYLESDsElRQet8kUrq8JINuZhvi4F1sa9AH2RZSt9gHuKnlZxQtpMGKw0KJDe1Kyq/Z3Si4&#10;+qE7pEX23C/P22V+3Kb9/ZYq9TEZ0m8Qngb/Dv+3f7SCOP6CvzPhC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6a4sMAAADcAAAADwAAAAAAAAAAAAAAAACYAgAAZHJzL2Rv&#10;d25yZXYueG1sUEsFBgAAAAAEAAQA9QAAAIgDAAAAAA==&#10;" filled="f" strokeweight="2pt"/>
                <v:line id="Line 4" o:spid="_x0000_s158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jSuL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SjSuL8AAADcAAAADwAAAAAAAAAAAAAAAACh&#10;AgAAZHJzL2Rvd25yZXYueG1sUEsFBgAAAAAEAAQA+QAAAI0DAAAAAA==&#10;" strokeweight="2pt"/>
                <v:line id="Line 5" o:spid="_x0000_s158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pMz7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7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fpMz78AAADcAAAADwAAAAAAAAAAAAAAAACh&#10;AgAAZHJzL2Rvd25yZXYueG1sUEsFBgAAAAAEAAQA+QAAAI0DAAAAAA==&#10;" strokeweight="2pt"/>
                <v:line id="Line 6" o:spid="_x0000_s1585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bpVMQAAADcAAAADwAAAGRycy9kb3ducmV2LnhtbESPQWuDQBSE74H8h+UVekvWBtqKcRNE&#10;sPRWYnLx9nRfVHTfirtN7L/vBgo9DjPzDZMeFzOKG82ut6zgZRuBIG6s7rlVcDkXmxiE88gaR8uk&#10;4IccHA/rVYqJtnc+0a30rQgQdgkq6LyfEild05FBt7UTcfCudjbog5xbqWe8B7gZ5S6K3qTBnsNC&#10;hxPlHTVD+W0UDNXltfj4yvV5LDNdt4Wv6qtW6vlpyfYgPC3+P/zX/tQK4vgd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ulUxAAAANwAAAAPAAAAAAAAAAAA&#10;AAAAAKECAABkcnMvZG93bnJldi54bWxQSwUGAAAAAAQABAD5AAAAkgMAAAAA&#10;" strokeweight="2pt"/>
                <v:line id="Line 7" o:spid="_x0000_s1586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9Jr0AAADcAAAADwAAAGRycy9kb3ducmV2LnhtbERPvQrCMBDeBd8hnOCmqYJSqlFEqLiJ&#10;1aXb2ZxtsbmUJmp9ezMIjh/f/3rbm0a8qHO1ZQWzaQSCuLC65lLB9ZJOYhDOI2tsLJOCDznYboaD&#10;NSbavvlMr8yXIoSwS1BB5X2bSOmKigy6qW2JA3e3nUEfYFdK3eE7hJtGzqNoKQ3WHBoqbGlfUfHI&#10;nkbBI78u0s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cpfSa9AAAA3AAAAA8AAAAAAAAAAAAAAAAAoQIA&#10;AGRycy9kb3ducmV2LnhtbFBLBQYAAAAABAAEAPkAAACLAwAAAAA=&#10;" strokeweight="2pt"/>
                <v:line id="Line 8" o:spid="_x0000_s1587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YvcMAAADcAAAADwAAAGRycy9kb3ducmV2LnhtbESPQWvCQBSE7wX/w/KE3pqNQkuMrhIC&#10;EW+l0Utuz+wzCWbfhuyq8d+7hUKPw8x8w2x2k+nFnUbXWVawiGIQxLXVHTcKTsfiIwHhPLLG3jIp&#10;eJKD3Xb2tsFU2wf/0L30jQgQdikqaL0fUild3ZJBF9mBOHgXOxr0QY6N1CM+Atz0chnHX9Jgx2Gh&#10;xYHylupreTMKrtXps9h/5/rYl5k+N4Wvzhet1Pt8ytYgPE3+P/zXPmgFSbKC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l2L3DAAAA3AAAAA8AAAAAAAAAAAAA&#10;AAAAoQIAAGRycy9kb3ducmV2LnhtbFBLBQYAAAAABAAEAPkAAACRAwAAAAA=&#10;" strokeweight="2pt"/>
                <v:line id="Line 9" o:spid="_x0000_s158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n/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yG5/29AAAA3AAAAA8AAAAAAAAAAAAAAAAAoQIA&#10;AGRycy9kb3ducmV2LnhtbFBLBQYAAAAABAAEAPkAAACLAwAAAAA=&#10;" strokeweight="2pt"/>
                <v:line id="Line 10" o:spid="_x0000_s158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pCZ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KQmbAAAAA3AAAAA8AAAAAAAAAAAAAAAAA&#10;oQIAAGRycy9kb3ducmV2LnhtbFBLBQYAAAAABAAEAPkAAACOAwAAAAA=&#10;" strokeweight="2pt"/>
                <v:line id="Line 11" o:spid="_x0000_s159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teos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I0H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16ixAAAANwAAAAPAAAAAAAAAAAA&#10;AAAAAKECAABkcnMvZG93bnJldi54bWxQSwUGAAAAAAQABAD5AAAAkgMAAAAA&#10;" strokeweight="1pt"/>
                <v:line id="Line 12" o:spid="_x0000_s159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R5i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Xr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UeYrDAAAA3AAAAA8AAAAAAAAAAAAA&#10;AAAAoQIAAGRycy9kb3ducmV2LnhtbFBLBQYAAAAABAAEAPkAAACRAwAAAAA=&#10;" strokeweight="2pt"/>
                <v:line id="Line 13" o:spid="_x0000_s159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5jTc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R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DmNNxAAAANwAAAAPAAAAAAAAAAAA&#10;AAAAAKECAABkcnMvZG93bnJldi54bWxQSwUGAAAAAAQABAD5AAAAkgMAAAAA&#10;" strokeweight="1pt"/>
                <v:rect id="Rectangle 14" o:spid="_x0000_s1593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ZJW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5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SVr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94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XL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IoP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Nct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595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yt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+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Ycrb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96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mxL8A&#10;AADcAAAADwAAAGRycy9kb3ducmV2LnhtbERPTYvCMBC9C/sfwgh701QRqdVYilDwalXwODRj291m&#10;0k2idv/95rDg8fG+d/loevEk5zvLChbzBARxbXXHjYLLuZylIHxA1thbJgW/5CHff0x2mGn74hM9&#10;q9CIGMI+QwVtCEMmpa9bMujndiCO3N06gyFC10jt8BXDTS+XSbKWBjuODS0OdGip/q4eRkFRfI3X&#10;n2qDpZdp4tZ6pZviptTndCy2IAKN4S3+dx+1gnQT18Y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x+bEvwAAANw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597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DX8EA&#10;AADcAAAADwAAAGRycy9kb3ducmV2LnhtbESPQYvCMBSE74L/ITzBm6YuIm3XKEUQ9rpVweOjebZd&#10;m5eaZLX77zeC4HGYmW+Y9XYwnbiT861lBYt5AoK4srrlWsHxsJ+lIHxA1thZJgV/5GG7GY/WmGv7&#10;4G+6l6EWEcI+RwVNCH0upa8aMujntieO3sU6gyFKV0vt8BHhppMfSbKSBluOCw32tGuoupa/RkFR&#10;/AynW5nh3ss0cSu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LQ1/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9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pw2L4A&#10;AADcAAAADwAAAGRycy9kb3ducmV2LnhtbERPTYvCMBC9C/sfwix402RlEds1ShEEr1sVPA7NbFtt&#10;Jt0kav335iB4fLzv5XqwnbiRD61jDV9TBYK4cqblWsNhv50sQISIbLBzTBoeFGC9+hgtMTfuzr90&#10;K2MtUgiHHDU0Mfa5lKFqyGKYup44cX/OW4wJ+loaj/cUbjs5U2ouLbacGhrsadNQdSmvVkNRnIfj&#10;f5nhNsiF8nPzberipPX4cyh+QEQa4lv8cu+Mhkyl+elMOgJy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JacNi+AAAA3AAAAA8AAAAAAAAAAAAAAAAAmAIAAGRycy9kb3ducmV2&#10;LnhtbFBLBQYAAAAABAAEAPUAAACD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9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bVQ8IA&#10;AADcAAAADwAAAGRycy9kb3ducmV2LnhtbESPwWrDMBBE74X8g9hAb7WUUkzsRAmmEMg1bgs5LtbG&#10;dmutXEmNnb+PCoUeh5l5w2z3sx3ElXzoHWtYZQoEceNMz62G97fD0xpEiMgGB8ek4UYB9rvFwxZL&#10;4yY+0bWOrUgQDiVq6GIcSylD05HFkLmROHkX5y3GJH0rjccpwe0gn5XKpcWe00KHI7121HzVP1ZD&#10;VX3OH991gYcg18rn5sW01Vnrx+VcbUBEmuN/+K99NBoKtYLfM+k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FtVD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7B298C" w:rsidRDefault="003A1E67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21" o:spid="_x0000_s160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LN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sJ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ESzT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89990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9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8u8wIAADo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ITMHy7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AC5196" w:rsidRDefault="00AC5196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Результат работы на языке </w:t>
            </w:r>
            <w:proofErr w:type="spellStart"/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Matlab</w:t>
            </w:r>
            <w:proofErr w:type="spellEnd"/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940912" w:rsidRDefault="00AC5196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noProof/>
                <w:color w:val="00000A"/>
                <w:kern w:val="3"/>
                <w:lang w:val="ru-RU"/>
              </w:rPr>
              <w:drawing>
                <wp:inline distT="0" distB="0" distL="0" distR="0">
                  <wp:extent cx="5652770" cy="3099435"/>
                  <wp:effectExtent l="0" t="0" r="5080" b="5715"/>
                  <wp:docPr id="1156" name="Рисунок 1156" descr="C:\Users\Михаил\Desktop\Снимок экрана от 2019-10-30 00-46-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Михаил\Desktop\Снимок экрана от 2019-10-30 00-46-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770" cy="30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90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01" style="position:absolute;margin-left:-1.3pt;margin-top:63.65pt;width:25.95pt;height:12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gk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/wr4JO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90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02" style="position:absolute;margin-left:25.05pt;margin-top:60.5pt;width:77.8pt;height:14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DGjMVU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90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03" style="position:absolute;margin-left:128.6pt;margin-top:50.2pt;width:44.7pt;height:11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Y2d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9dWNne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90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04" style="position:absolute;margin-left:-25.8pt;margin-top:49.2pt;width:25.95pt;height:12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C7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OJF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7PwmP/bkX1CD0o&#10;BfQIDEIY2bBohPyB0QDjL8Pq+z2RFKP2PTd9PIs8My+nhpwa26lBeAmhMqwxGpe5HmfsfS/ZroGX&#10;fKsvF0vo/ZrZvjRzYUQFnIwBI86yO4xjM0OntvV6+tO4+g0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PRhMLv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90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605" style="position:absolute;margin-left:31.15pt;margin-top:49.8pt;width:59.2pt;height:12.35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jl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Vq5Y5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90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06" style="position:absolute;margin-left:128.9pt;margin-top:63.85pt;width:45.45pt;height:11.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IZ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AhUxIZ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9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07" style="position:absolute;margin-left:-1.5pt;margin-top:49.25pt;width:25.95pt;height:12.3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FI7Q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0912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9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4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5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6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7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8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9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3A1E67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608" style="position:absolute;margin-left:57pt;margin-top:19.5pt;width:518.8pt;height:802.3pt;z-index:2519091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" o:allowincell="f">
                <v:rect id="Rectangle 3" o:spid="_x0000_s160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A9F8MA&#10;AADcAAAADwAAAGRycy9kb3ducmV2LnhtbESPQYvCMBSE74L/ITxhb5rqQWzXKFUQPInb7Q94NG/b&#10;YvNSm9jW/fVmQdjjMDPfMNv9aBrRU+dqywqWiwgEcWF1zaWC/Ps034BwHlljY5kUPMnBfjedbDHR&#10;duAv6jNfigBhl6CCyvs2kdIVFRl0C9sSB+/HdgZ9kF0pdYdDgJtGrqJoLQ3WHBYqbOlYUXHLHkbB&#10;zY/9JS2z31OcH+LiekiHxz1V6mM2pp8gPI3+P/xun7WCeLmCvzPhCMjd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A9F8MAAADcAAAADwAAAAAAAAAAAAAAAACYAgAAZHJzL2Rv&#10;d25yZXYueG1sUEsFBgAAAAAEAAQA9QAAAIgDAAAAAA==&#10;" filled="f" strokeweight="2pt"/>
                <v:line id="Line 4" o:spid="_x0000_s161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T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1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mdU3DAAAA3AAAAA8AAAAAAAAAAAAA&#10;AAAAoQIAAGRycy9kb3ducmV2LnhtbFBLBQYAAAAABAAEAPkAAACRAwAAAAA=&#10;" strokeweight="2pt"/>
                <v:line id="Line 5" o:spid="_x0000_s161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/tOc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P7TnDAAAA3AAAAA8AAAAAAAAAAAAA&#10;AAAAoQIAAGRycy9kb3ducmV2LnhtbFBLBQYAAAAABAAEAPkAAACRAwAAAAA=&#10;" strokeweight="2pt"/>
                <v:line id="Line 6" o:spid="_x0000_s1612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NIo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DSKLAAAAA3AAAAA8AAAAAAAAAAAAAAAAA&#10;oQIAAGRycy9kb3ducmV2LnhtbFBLBQYAAAAABAAEAPkAAACOAwAAAAA=&#10;" strokeweight="2pt"/>
                <v:line id="Line 7" o:spid="_x0000_s1613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1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R1tXAAAAA3AAAAA8AAAAAAAAAAAAAAAAA&#10;oQIAAGRycy9kb3ducmV2LnhtbFBLBQYAAAAABAAEAPkAAACOAwAAAAA=&#10;" strokeweight="2pt"/>
                <v:line id="Line 8" o:spid="_x0000_s1614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1zTs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rW0y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dc07DAAAA3AAAAA8AAAAAAAAAAAAA&#10;AAAAoQIAAGRycy9kb3ducmV2LnhtbFBLBQYAAAAABAAEAPkAAACRAwAAAAA=&#10;" strokeweight="2pt"/>
                <v:line id="Line 9" o:spid="_x0000_s161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LnP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nC5zy9AAAA3AAAAA8AAAAAAAAAAAAAAAAAoQIA&#10;AGRycy9kb3ducmV2LnhtbFBLBQYAAAAABAAEAPkAAACLAwAAAAA=&#10;" strokeweight="2pt"/>
                <v:line id="Line 10" o:spid="_x0000_s161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5Cp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OQqfAAAAA3AAAAA8AAAAAAAAAAAAAAAAA&#10;oQIAAGRycy9kb3ducmV2LnhtbFBLBQYAAAAABAAEAPkAAACOAwAAAAA=&#10;" strokeweight="2pt"/>
                <v:line id="Line 11" o:spid="_x0000_s161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ujNM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u0v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ujNMIAAADcAAAADwAAAAAAAAAAAAAA&#10;AAChAgAAZHJzL2Rvd25yZXYueG1sUEsFBgAAAAAEAAQA+QAAAJADAAAAAA==&#10;" strokeweight="1pt"/>
                <v:line id="Line 12" o:spid="_x0000_s161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EH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UhBzAAAAA3AAAAA8AAAAAAAAAAAAAAAAA&#10;oQIAAGRycy9kb3ducmV2LnhtbFBLBQYAAAAABAAEAPkAAACOAwAAAAA=&#10;" strokeweight="2pt"/>
                <v:line id="Line 13" o:spid="_x0000_s161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Y2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eM8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ZjYxAAAANwAAAAPAAAAAAAAAAAA&#10;AAAAAKECAABkcnMvZG93bnJldi54bWxQSwUGAAAAAAQABAD5AAAAkgMAAAAA&#10;" strokeweight="1pt"/>
                <v:rect id="Rectangle 14" o:spid="_x0000_s1620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2y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o6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9ss/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621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Qqu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W7d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1Cq7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622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P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rKZ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YjyD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623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RV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Xs0g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oRV8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624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a0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q6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GtMz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62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gv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dBL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kgvr0AAADcAAAADwAAAAAAAAAAAAAAAACYAgAAZHJzL2Rvd25yZXYu&#10;eG1sUEsFBgAAAAAEAAQA9QAAAII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62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F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hSX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7B298C" w:rsidRDefault="003A1E67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22</w:t>
                        </w:r>
                      </w:p>
                    </w:txbxContent>
                  </v:textbox>
                </v:rect>
                <v:rect id="Rectangle 21" o:spid="_x0000_s162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a6Zb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BZxPn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NrplvwAAANw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1014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93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ia8wIAADo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GdImJr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3A1E67" w:rsidRDefault="003A1E67" w:rsidP="003A1E67">
      <w:pPr>
        <w:pStyle w:val="1"/>
        <w:numPr>
          <w:ilvl w:val="0"/>
          <w:numId w:val="1"/>
        </w:numPr>
        <w:rPr>
          <w:rFonts w:asciiTheme="minorHAnsi" w:hAnsiTheme="minorHAnsi"/>
          <w:i w:val="0"/>
          <w:sz w:val="32"/>
          <w:szCs w:val="32"/>
          <w:lang w:val="ru-RU"/>
        </w:rPr>
      </w:pPr>
      <w:bookmarkStart w:id="9" w:name="_Toc23299082"/>
      <w:r>
        <w:rPr>
          <w:rFonts w:asciiTheme="minorHAnsi" w:hAnsiTheme="minorHAnsi"/>
          <w:i w:val="0"/>
          <w:sz w:val="32"/>
          <w:szCs w:val="32"/>
          <w:lang w:val="ru-RU"/>
        </w:rPr>
        <w:lastRenderedPageBreak/>
        <w:t>Реализация на языке</w:t>
      </w:r>
      <w:r>
        <w:rPr>
          <w:rFonts w:asciiTheme="minorHAnsi" w:hAnsiTheme="minorHAnsi"/>
          <w:i w:val="0"/>
          <w:sz w:val="32"/>
          <w:szCs w:val="32"/>
          <w:lang w:val="en-US"/>
        </w:rPr>
        <w:t xml:space="preserve"> python</w:t>
      </w:r>
      <w:bookmarkEnd w:id="9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F5C0D" w:rsidRDefault="00940912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 w:rsid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Python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def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print_mtrx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j in range(n +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print(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][j], end=' ')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print()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print()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def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(matrix, a, 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abs(matrix[a][a])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a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range(a + 1, 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element = abs(matrix[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][a])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 element &gt;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maxc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element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return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maxpos</w:t>
            </w:r>
            <w:proofErr w:type="spellEnd"/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def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triangle(matrix, n,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buff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 n ==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return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range(n - 1):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col_max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(matrix,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!=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 j in range(n +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buff =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 =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imax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 = buff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j in range(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+ 1, 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==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!=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-matrix[j][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/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</w:t>
            </w:r>
          </w:p>
          <w:p w:rsidR="00940912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for 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 + step):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9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28" style="position:absolute;margin-left:-1.3pt;margin-top:63.65pt;width:25.95pt;height:12.3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6pV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8dOqVe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93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29" style="position:absolute;margin-left:25.05pt;margin-top:60.5pt;width:77.8pt;height:14.6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si7gIAAHwGAAAOAAAAZHJzL2Uyb0RvYy54bWysVVFvmzAQfp+0/2D5nQKB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DL+Dsi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93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30" style="position:absolute;margin-left:128.6pt;margin-top:50.2pt;width:44.7pt;height:11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84Z7A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9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31" style="position:absolute;margin-left:-25.8pt;margin-top:49.2pt;width:25.95pt;height:12.3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g97AIAAHw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DRjOg9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9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632" style="position:absolute;margin-left:31.15pt;margin-top:49.8pt;width:59.2pt;height:12.35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Ji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l5BCYu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93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33" style="position:absolute;margin-left:128.9pt;margin-top:63.85pt;width:45.45pt;height:11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qT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nrMqT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93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34" style="position:absolute;margin-left:-1.5pt;margin-top:49.25pt;width:25.95pt;height:12.3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r6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8U2K+u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1936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9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2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3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4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5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6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7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8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9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0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3A1E67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635" style="position:absolute;margin-left:57pt;margin-top:19.5pt;width:518.8pt;height:802.3pt;z-index:251919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" o:allowincell="f">
                <v:rect id="Rectangle 3" o:spid="_x0000_s163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0p5sIA&#10;AADcAAAADwAAAGRycy9kb3ducmV2LnhtbERPy2qDQBTdB/IPww10F8eWUqp1EkxB6Cq01g+4OLcq&#10;ce5YZ3y0X59ZBLI8nHd2XE0vZhpdZ1nBYxSDIK6t7rhRUH0X+1cQziNr7C2Tgj9ycDxsNxmm2i78&#10;RXPpGxFC2KWooPV+SKV0dUsGXWQH4sD92NGgD3BspB5xCeGml09x/CINdhwaWhzovaX6Uk5GwcWv&#10;8zlvyv8iqU5J/XnKl+k3V+pht+ZvIDyt/i6+uT+0guQ5zA9nwhGQh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SnmwgAAANwAAAAPAAAAAAAAAAAAAAAAAJgCAABkcnMvZG93&#10;bnJldi54bWxQSwUGAAAAAAQABAD1AAAAhwMAAAAA&#10;" filled="f" strokeweight="2pt"/>
                <v:line id="Line 4" o:spid="_x0000_s163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thv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LYbzDAAAA3AAAAA8AAAAAAAAAAAAA&#10;AAAAoQIAAGRycy9kb3ducmV2LnhtbFBLBQYAAAAABAAEAPkAAACRAwAAAAA=&#10;" strokeweight="2pt"/>
                <v:line id="Line 5" o:spid="_x0000_s163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n/y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mf/LxAAAANwAAAAPAAAAAAAAAAAA&#10;AAAAAKECAABkcnMvZG93bnJldi54bWxQSwUGAAAAAAQABAD5AAAAkgMAAAAA&#10;" strokeweight="2pt"/>
                <v:line id="Line 6" o:spid="_x0000_s1639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U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1VpQxAAAANwAAAAPAAAAAAAAAAAA&#10;AAAAAKECAABkcnMvZG93bnJldi54bWxQSwUGAAAAAAQABAD5AAAAkgMAAAAA&#10;" strokeweight="2pt"/>
                <v:line id="Line 7" o:spid="_x0000_s1640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zCJM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fK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PMIkxAAAANwAAAAPAAAAAAAAAAAA&#10;AAAAAKECAABkcnMvZG93bnJldi54bWxQSwUGAAAAAAQABAD5AAAAkgMAAAAA&#10;" strokeweight="2pt"/>
                <v:line id="Line 8" o:spid="_x0000_s1641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Bnv8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Pt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cGe/xAAAANwAAAAPAAAAAAAAAAAA&#10;AAAAAKECAABkcnMvZG93bnJldi54bWxQSwUGAAAAAAQABAD5AAAAkgMAAAAA&#10;" strokeweight="2pt"/>
                <v:line id="Line 9" o:spid="_x0000_s164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y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v5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L5yMIAAADcAAAADwAAAAAAAAAAAAAA&#10;AAChAgAAZHJzL2Rvd25yZXYueG1sUEsFBgAAAAAEAAQA+QAAAJADAAAAAA==&#10;" strokeweight="2pt"/>
                <v:line id="Line 10" o:spid="_x0000_s164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5cU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1j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uXFPDAAAA3AAAAA8AAAAAAAAAAAAA&#10;AAAAoQIAAGRycy9kb3ducmV2LnhtbFBLBQYAAAAABAAEAPkAAACRAwAAAAA=&#10;" strokeweight="2pt"/>
                <v:line id="Line 11" o:spid="_x0000_s164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JKk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Rh9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wkqSwQAAANwAAAAPAAAAAAAAAAAAAAAA&#10;AKECAABkcnMvZG93bnJldi54bWxQSwUGAAAAAAQABAD5AAAAjwMAAAAA&#10;" strokeweight="1pt"/>
                <v:line id="Line 12" o:spid="_x0000_s164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1tu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b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9bbrDAAAA3AAAAA8AAAAAAAAAAAAA&#10;AAAAoQIAAGRycy9kb3ducmV2LnhtbFBLBQYAAAAABAAEAPkAAACRAwAAAAA=&#10;" strokeweight="2pt"/>
                <v:line id="Line 13" o:spid="_x0000_s164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3QScEAAADcAAAADwAAAGRycy9kb3ducmV2LnhtbERPy2oCMRTdF/yHcAV3NaPQUkejiFpQ&#10;uig+PuA6uU5GJzdDEnXq15tFweXhvCez1tbiRj5UjhUM+hkI4sLpiksFh/33+xeIEJE11o5JwR8F&#10;mE07bxPMtbvzlm67WIoUwiFHBSbGJpcyFIYshr5riBN3ct5iTNCXUnu8p3Bby2GWfUqLFacGgw0t&#10;DBWX3dUq2Pjjz2XwKI088sav6t/lKNizUr1uOx+DiNTGl/jfvdYKRh9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bdBJwQAAANwAAAAPAAAAAAAAAAAAAAAA&#10;AKECAABkcnMvZG93bnJldi54bWxQSwUGAAAAAAQABAD5AAAAjwMAAAAA&#10;" strokeweight="1pt"/>
                <v:rect id="Rectangle 14" o:spid="_x0000_s1647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X6Xs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LK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l+l7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648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dkK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rOZ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3ZCn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649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vBs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1h8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8Gy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650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Zx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LGd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SWcb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651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78X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1Y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e/F3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65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xiK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o2L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xiKs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65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Hs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WL6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Mex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7B298C" w:rsidRDefault="003A1E67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  <v:rect id="Rectangle 21" o:spid="_x0000_s165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9Tw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WyW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n1PDvwAAANw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2038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7Sv8wIAADo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PJjtK/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F5C0D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 w:rsid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Python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matrix[j][k] += matrix[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][k] *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mul</w:t>
            </w:r>
            <w:proofErr w:type="spellEnd"/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 abs(matrix[j][k]) &lt; 0.0001: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matrix[j][k]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def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rank1 = n;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0;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range(1, n + 1):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j in range(n + step):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 !=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+ 1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if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chk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rank1 = rank1 - 1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return rank1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def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gauss(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rank, 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x = []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x.append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(0)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ranks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 ranks == rank and ranks &lt; n: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print("Endless solutions")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return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if rank == ranks: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range(1, n + 1):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][n]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for j in range(n):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if (n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) != j: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   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 =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- 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 * x[j])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 =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 /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if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 == 0: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print('x', 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" = Endless solutions")</w:t>
            </w:r>
          </w:p>
          <w:p w:rsidR="003A1E67" w:rsidRPr="00F51F56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else:</w:t>
            </w:r>
          </w:p>
          <w:p w:rsidR="00940912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    print('x', 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" = ", x[n -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],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sep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='')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96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55" style="position:absolute;margin-left:-1.3pt;margin-top:63.65pt;width:25.95pt;height:12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LUCiWe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96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56" style="position:absolute;margin-left:25.05pt;margin-top:60.5pt;width:77.8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8p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AUxp8p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96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57" style="position:absolute;margin-left:128.6pt;margin-top:50.2pt;width:44.7pt;height:1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9fg7QIAAHw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J5/X4O0CAAB8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96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58" style="position:absolute;margin-left:-25.8pt;margin-top:49.2pt;width:25.95pt;height:12.3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rG7g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CYrasbuAgAAfA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96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659" style="position:absolute;margin-left:31.15pt;margin-top:49.8pt;width:59.2pt;height:12.3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ws7g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/Wm8LO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96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60" style="position:absolute;margin-left:128.9pt;margin-top:63.85pt;width:45.45pt;height:11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PbQ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CKlPbQ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96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61" style="position:absolute;margin-left:-1.5pt;margin-top:49.25pt;width:25.95pt;height:12.3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epBDve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2960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96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6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0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1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2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3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4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5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7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3A1E67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662" style="position:absolute;margin-left:57pt;margin-top:19.5pt;width:518.8pt;height:802.3pt;z-index:251929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" o:allowincell="f">
                <v:rect id="Rectangle 3" o:spid="_x0000_s166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55gMEA&#10;AADcAAAADwAAAGRycy9kb3ducmV2LnhtbERPS2rDMBDdF3IHMYHsGjlZhNqxEuxAoKvQujnAYE1s&#10;Y2vkWPKnPX21KHT5eP/0vJhOTDS4xrKC3TYCQVxa3XCl4P51fX0D4Tyyxs4yKfgmB+fT6iXFRNuZ&#10;P2kqfCVCCLsEFdTe94mUrqzJoNvanjhwDzsY9AEOldQDziHcdHIfRQdpsOHQUGNPl5rKthiNgtYv&#10;0y2rip9rfM/j8iPP5vGZKbVZL9kRhKfF/4v/3O9aQXwIa8OZcATk6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+eYDBAAAA3AAAAA8AAAAAAAAAAAAAAAAAmAIAAGRycy9kb3du&#10;cmV2LnhtbFBLBQYAAAAABAAEAPUAAACGAwAAAAA=&#10;" filled="f" strokeweight="2pt"/>
                <v:line id="Line 4" o:spid="_x0000_s1664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gx2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IMdrAAAAA3AAAAA8AAAAAAAAAAAAAAAAA&#10;oQIAAGRycy9kb3ducmV2LnhtbFBLBQYAAAAABAAEAPkAAACOAwAAAAA=&#10;" strokeweight="2pt"/>
                <v:line id="Line 5" o:spid="_x0000_s166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sOmr0AAADcAAAADwAAAGRycy9kb3ducmV2LnhtbERPuwrCMBTdBf8hXMFNUwVf1SgiVNzE&#10;6uJ2ba5tsbkpTdT692YQHA/nvdq0phIvalxpWcFoGIEgzqwuOVdwOSeDOQjnkTVWlknBhxxs1t3O&#10;CmNt33yiV+pzEULYxaig8L6OpXRZQQbd0NbEgbvbxqAPsMmlbvAdwk0lx1E0lQZLDg0F1rQrKHuk&#10;T6Pgcb1Mkv1xp89VutW3PPHX210r1e+12yUIT63/i3/ug1awmIX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prDpq9AAAA3AAAAA8AAAAAAAAAAAAAAAAAoQIA&#10;AGRycy9kb3ducmV2LnhtbFBLBQYAAAAABAAEAPkAAACLAwAAAAA=&#10;" strokeweight="2pt"/>
                <v:line id="Line 6" o:spid="_x0000_s1666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Ac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rWy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nqwHDAAAA3AAAAA8AAAAAAAAAAAAA&#10;AAAAoQIAAGRycy9kb3ducmV2LnhtbFBLBQYAAAAABAAEAPkAAACRAwAAAAA=&#10;" strokeweight="2pt"/>
                <v:line id="Line 7" o:spid="_x0000_s1667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U1ds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sF7G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9TV2xAAAANwAAAAPAAAAAAAAAAAA&#10;AAAAAKECAABkcnMvZG93bnJldi54bWxQSwUGAAAAAAQABAD5AAAAkgMAAAAA&#10;" strokeweight="2pt"/>
                <v:line id="Line 8" o:spid="_x0000_s1668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mQ7c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1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5kO3DAAAA3AAAAA8AAAAAAAAAAAAA&#10;AAAAoQIAAGRycy9kb3ducmV2LnhtbFBLBQYAAAAABAAEAPkAAACRAwAAAAA=&#10;" strokeweight="2pt"/>
                <v:line id="Line 9" o:spid="_x0000_s166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AImc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1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QCJnDAAAA3AAAAA8AAAAAAAAAAAAA&#10;AAAAoQIAAGRycy9kb3ducmV2LnhtbFBLBQYAAAAABAAEAPkAAACRAwAAAAA=&#10;" strokeweight="2pt"/>
                <v:line id="Line 10" o:spid="_x0000_s167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ytAs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fG7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HK0CxAAAANwAAAAPAAAAAAAAAAAA&#10;AAAAAKECAABkcnMvZG93bnJldi54bWxQSwUGAAAAAAQABAD5AAAAkgMAAAAA&#10;" strokeweight="2pt"/>
                <v:line id="Line 11" o:spid="_x0000_s167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2xxs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cyep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2xxsUAAADcAAAADwAAAAAAAAAA&#10;AAAAAAChAgAAZHJzL2Rvd25yZXYueG1sUEsFBgAAAAAEAAQA+QAAAJMDAAAAAA==&#10;" strokeweight="1pt"/>
                <v:line id="Line 12" o:spid="_x0000_s167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KW7s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fzN5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KW7sIAAADcAAAADwAAAAAAAAAAAAAA&#10;AAChAgAAZHJzL2Rvd25yZXYueG1sUEsFBgAAAAAEAAQA+QAAAJADAAAAAA==&#10;" strokeweight="2pt"/>
                <v:line id="Line 13" o:spid="_x0000_s1673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AL8EAAADcAAAADwAAAGRycy9kb3ducmV2LnhtbERPS27CMBDdV+IO1iCxKw4s2hIwCAGV&#10;QF1UfA4wxEMciMeRbSDl9HhRieXT+09mra3FjXyoHCsY9DMQxIXTFZcKDvvv9y8QISJrrB2Tgj8K&#10;MJt23iaYa3fnLd12sRQphEOOCkyMTS5lKAxZDH3XECfu5LzFmKAvpfZ4T+G2lsMs+5AWK04NBhta&#10;GCouu6tVsPHHn8vgURp55I1f1b/LUbBnpXrddj4GEamNL/G/e60VjD7T2nQmHQE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roAvwQAAANwAAAAPAAAAAAAAAAAAAAAA&#10;AKECAABkcnMvZG93bnJldi54bWxQSwUGAAAAAAQABAD5AAAAjwMAAAAA&#10;" strokeweight="1pt"/>
                <v:rect id="Rectangle 14" o:spid="_x0000_s1674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aqOM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XkLz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aqOM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675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zgr8A&#10;AADcAAAADwAAAGRycy9kb3ducmV2LnhtbERPTYvCMBC9C/sfwgh701QRqdVYilDwalXwODRj291m&#10;0k2idv/95rDg8fG+d/loevEk5zvLChbzBARxbXXHjYLLuZylIHxA1thbJgW/5CHff0x2mGn74hM9&#10;q9CIGMI+QwVtCEMmpa9bMujndiCO3N06gyFC10jt8BXDTS+XSbKWBjuODS0OdGip/q4eRkFRfI3X&#10;n2qDpZdp4tZ6pZviptTndCy2IAKN4S3+dx+1gk0a58c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iXOCvwAAANw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676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WGcEA&#10;AADcAAAADwAAAGRycy9kb3ducmV2LnhtbESPQYvCMBSE74L/ITzBm6YuIm01SlkQ9rpVweOjebbV&#10;5qWbZLX77zeC4HGYmW+YzW4wnbiT861lBYt5AoK4srrlWsHxsJ+lIHxA1thZJgV/5GG3HY82mGv7&#10;4G+6l6EWEcI+RwVNCH0upa8aMujntieO3sU6gyFKV0vt8BHhppMfSbKSBluOCw329NlQdSt/jYKi&#10;uA6nnzLDvZdp4lZ6qevirNR0MhRrEIGG8A6/2l9aQZYu4HkmHg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F1hn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677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Ibs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rybAP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dIbsMAAADc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678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t9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mU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b7fX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679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1g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ixd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ydYH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680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7QG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mU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+0BrBAAAA3A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7B298C" w:rsidRDefault="003A1E67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24</w:t>
                        </w:r>
                      </w:p>
                    </w:txbxContent>
                  </v:textbox>
                </v:rect>
                <v:rect id="Rectangle 21" o:spid="_x0000_s168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Ob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qKPIP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LE5twgAAANwAAAAPAAAAAAAAAAAAAAAAAJgCAABkcnMvZG93&#10;bnJldi54bWxQSwUGAAAAAAQABAD1AAAAhw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3062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98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NVH8w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P0Q1Ufz&#10;AgAAOg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F5C0D" w:rsidRDefault="00940912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Реализация на языке </w:t>
            </w:r>
            <w:r w:rsid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Python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return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print("No solutions")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if __name__ == "__main__":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[]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[[]]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n = 0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with open("test.txt") as file: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= [list(map(float,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row.split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())) for row in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file.readlines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()]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n =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len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[0])-1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for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in range(n):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tmp.append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([])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for j in range(n):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    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].append(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[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i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][j])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print_mtrx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3A1E67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triangle(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1)</w:t>
            </w:r>
          </w:p>
          <w:p w:rsidR="003A1E67" w:rsidRPr="00F51F56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</w:t>
            </w:r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triangle(</w:t>
            </w:r>
            <w:proofErr w:type="spellStart"/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F51F56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</w:t>
            </w:r>
          </w:p>
          <w:p w:rsidR="00940912" w:rsidRPr="003A1E67" w:rsidRDefault="003A1E67" w:rsidP="003A1E67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</w:pPr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    gauss(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su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 xml:space="preserve">, 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rank_matr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(</w:t>
            </w:r>
            <w:proofErr w:type="spellStart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tmp</w:t>
            </w:r>
            <w:proofErr w:type="spellEnd"/>
            <w:r w:rsidRPr="003A1E67"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, n, 0), n)</w:t>
            </w:r>
          </w:p>
        </w:tc>
      </w:tr>
    </w:tbl>
    <w:p w:rsidR="00940912" w:rsidRPr="004A4075" w:rsidRDefault="00940912" w:rsidP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98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82" style="position:absolute;margin-left:-1.3pt;margin-top:63.65pt;width:25.95pt;height:12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scE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sNrHBO4CAAB8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98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83" style="position:absolute;margin-left:25.05pt;margin-top:60.5pt;width:77.8pt;height:14.6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Zz7gIAAHw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CK8VZz7gIAAHw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99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84" style="position:absolute;margin-left:128.6pt;margin-top:50.2pt;width:44.7pt;height:11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99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85" style="position:absolute;margin-left:-25.8pt;margin-top:49.2pt;width:25.95pt;height:12.3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9p+7AIAAHw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99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686" style="position:absolute;margin-left:31.15pt;margin-top:49.8pt;width:59.2pt;height:12.3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Ah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4MNwIe4CAAB8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99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687" style="position:absolute;margin-left:128.9pt;margin-top:63.85pt;width:45.45pt;height:11.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/jQ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CQ//jQ7gIAAHw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9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88" style="position:absolute;margin-left:-1.5pt;margin-top:49.25pt;width:25.95pt;height:12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YN7gIAAHw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3984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99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9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8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9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0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1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2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3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4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6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3A1E67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689" style="position:absolute;margin-left:57pt;margin-top:19.5pt;width:518.8pt;height:802.3pt;z-index:251939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" o:allowincell="f">
                <v:rect id="Rectangle 3" o:spid="_x0000_s169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g4TsQA&#10;AADcAAAADwAAAGRycy9kb3ducmV2LnhtbESPQWuDQBSE74X+h+UVcqtrewjRuBEtBHoqjckPeLiv&#10;KnHfWnejNr++GwjkOMzMN0yWL6YXE42us6zgLYpBENdWd9woOB33rxsQziNr7C2Tgj9ykO+enzJM&#10;tZ35QFPlGxEg7FJU0Ho/pFK6uiWDLrIDcfB+7GjQBzk2Uo84B7jp5Xscr6XBjsNCiwN9tFSfq4tR&#10;cPbL9FU01XWfnMqk/i6L+fJbKLV6WYotCE+Lf4Tv7U+tIEnWcDsTjoD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4OE7EAAAA3AAAAA8AAAAAAAAAAAAAAAAAmAIAAGRycy9k&#10;b3ducmV2LnhtbFBLBQYAAAAABAAEAPUAAACJAwAAAAA=&#10;" filled="f" strokeweight="2pt"/>
                <v:line id="Line 4" o:spid="_x0000_s169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5wFM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o2mx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OcBTDAAAA3AAAAA8AAAAAAAAAAAAA&#10;AAAAoQIAAGRycy9kb3ducmV2LnhtbFBLBQYAAAAABAAEAPkAAACRAwAAAAA=&#10;" strokeweight="2pt"/>
                <v:line id="Line 5" o:spid="_x0000_s169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HkZ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QR5Ga9AAAA3AAAAA8AAAAAAAAAAAAAAAAAoQIA&#10;AGRycy9kb3ducmV2LnhtbFBLBQYAAAAABAAEAPkAAACLAwAAAAA=&#10;" strokeweight="2pt"/>
                <v:line id="Line 6" o:spid="_x0000_s1693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1B/cQAAADcAAAADwAAAGRycy9kb3ducmV2LnhtbESPQWuDQBSE74H8h+UVekvWBlqqcRNE&#10;sPRWYnLx9nRfVHTfirtN7L/vBgo9DjPzDZMeFzOKG82ut6zgZRuBIG6s7rlVcDkXm3cQziNrHC2T&#10;gh9ycDysVykm2t75RLfStyJA2CWooPN+SqR0TUcG3dZOxMG72tmgD3JupZ7xHuBmlLsoepMGew4L&#10;HU6Ud9QM5bdRMFSX1+LjK9fnscx03Ra+qq9aqeenJduD8LT4//Bf+1MriOMY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XUH9xAAAANwAAAAPAAAAAAAAAAAA&#10;AAAAAKECAABkcnMvZG93bnJldi54bWxQSwUGAAAAAAQABAD5AAAAkgMAAAAA&#10;" strokeweight="2pt"/>
                <v:line id="Line 7" o:spid="_x0000_s1694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kwyMMAAADdAAAADwAAAGRycy9kb3ducmV2LnhtbESPQYvCMBCF78L+hzALe9NkhRXpGkWE&#10;Lt7E6sXb2IxtsZmUJqv13zsHwdsM78173yxWg2/VjfrYBLbwPTGgiMvgGq4sHA/5eA4qJmSHbWCy&#10;8KAIq+XHaIGZC3fe061IlZIQjhlaqFPqMq1jWZPHOAkdsWiX0HtMsvaVdj3eJdy3emrMTHtsWBpq&#10;7GhTU3kt/r2F6+n4k//tNu7QFmt3rvJ0Ol+ctV+fw/oXVKIhvc2v660TfGOEX76REf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ZMMjDAAAA3QAAAA8AAAAAAAAAAAAA&#10;AAAAoQIAAGRycy9kb3ducmV2LnhtbFBLBQYAAAAABAAEAPkAAACRAwAAAAA=&#10;" strokeweight="2pt"/>
                <v:line id="Line 8" o:spid="_x0000_s1695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WVU8EAAADdAAAADwAAAGRycy9kb3ducmV2LnhtbERPTYvCMBC9C/6HMMLebKKwItUoIlT2&#10;tmz10tu0GdtiMylN1O6/3ywI3ubxPme7H20nHjT41rGGRaJAEFfOtFxruJyz+RqED8gGO8ek4Zc8&#10;7HfTyRZT4578Q4881CKGsE9RQxNCn0rpq4Ys+sT1xJG7usFiiHCopRnwGcNtJ5dKraTFlmNDgz0d&#10;G6pu+d1quBWXz+z0fTTnLj+Yss5CUV6N1h+z8bABEWgMb/HL/WXifKUW8P9NPEH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ZVTwQAAAN0AAAAPAAAAAAAAAAAAAAAA&#10;AKECAABkcnMvZG93bnJldi54bWxQSwUGAAAAAAQABAD5AAAAjwMAAAAA&#10;" strokeweight="2pt"/>
                <v:line id="Line 9" o:spid="_x0000_s169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LJMIAAADdAAAADwAAAGRycy9kb3ducmV2LnhtbERPTYvCMBC9C/6HMMLeNFnBRbrGUoTK&#10;3mTbXryNzdgWm0lponb//WZhwds83ufs0sn24kGj7xxreF8pEMS1Mx03GqoyX25B+IBssHdMGn7I&#10;Q7qfz3aYGPfkb3oUoRExhH2CGtoQhkRKX7dk0a/cQBy5qxsthgjHRpoRnzHc9nKt1Ie02HFsaHGg&#10;Q0v1rbhbDbdztcmPp4Mp+yIzlyYP58vVaP22mLJPEIGm8BL/u79MnK/UGv6+iS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cLJMIAAADdAAAADwAAAAAAAAAAAAAA&#10;AAChAgAAZHJzL2Rvd25yZXYueG1sUEsFBgAAAAAEAAQA+QAAAJADAAAAAA==&#10;" strokeweight="2pt"/>
                <v:line id="Line 10" o:spid="_x0000_s169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uuv8EAAADdAAAADwAAAGRycy9kb3ducmV2LnhtbERPTYvCMBC9C/sfwgjeNHGXlaVrKiJU&#10;9iZWL97GZmxLm0lpotZ/b4QFb/N4n7NcDbYVN+p97VjDfKZAEBfO1FxqOB6y6Q8IH5ANto5Jw4M8&#10;rNKP0RIT4+68p1seShFD2CeooQqhS6T0RUUW/cx1xJG7uN5iiLAvpenxHsNtKz+VWkiLNceGCjva&#10;VFQ0+dVqaE7H72y725hDm6/NuczC6XwxWk/Gw/oXRKAhvMX/7j8T5yv1B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y66/wQAAAN0AAAAPAAAAAAAAAAAAAAAA&#10;AKECAABkcnMvZG93bnJldi54bWxQSwUGAAAAAAQABAD5AAAAjwMAAAAA&#10;" strokeweight="2pt"/>
                <v:line id="Line 11" o:spid="_x0000_s169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dQIcMAAADdAAAADwAAAGRycy9kb3ducmV2LnhtbERP22oCMRB9L/gPYYS+aWKRUlejiK1Q&#10;6UPx8gHjZtysbiZLkuq2X98UhL7N4VxntuhcI64UYu1Zw2ioQBCX3tRcaTjs14MXEDEhG2w8k4Zv&#10;irCY9x5mWBh/4y1dd6kSOYRjgRpsSm0hZSwtOYxD3xJn7uSDw5RhqKQJeMvhrpFPSj1LhzXnBost&#10;rSyVl92X07AJx4/L6Key8sib8NZ8vk6iO2v92O+WUxCJuvQvvrvfTZ6v1Bj+vs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nUCHDAAAA3QAAAA8AAAAAAAAAAAAA&#10;AAAAoQIAAGRycy9kb3ducmV2LnhtbFBLBQYAAAAABAAEAPkAAACRAwAAAAA=&#10;" strokeweight="1pt"/>
                <v:line id="Line 12" o:spid="_x0000_s169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6TUMIAAADdAAAADwAAAGRycy9kb3ducmV2LnhtbERPTYvCMBC9L/gfwgh72yYruCxdo0ih&#10;4k2sXrxNm7EtNpPSxFr//UZY2Ns83uesNpPtxEiDbx1r+EwUCOLKmZZrDedT/vENwgdkg51j0vAk&#10;D5v17G2FqXEPPtJYhFrEEPYpamhC6FMpfdWQRZ+4njhyVzdYDBEOtTQDPmK47eRCqS9pseXY0GBP&#10;WUPVrbhbDbfLeZnvDpk5dcXWlHUeLuXVaP0+n7Y/IAJN4V/8596bOF+pJby+iS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6TUMIAAADdAAAADwAAAAAAAAAAAAAA&#10;AAChAgAAZHJzL2Rvd25yZXYueG1sUEsFBgAAAAAEAAQA+QAAAJADAAAAAA==&#10;" strokeweight="2pt"/>
                <v:line id="Line 13" o:spid="_x0000_s170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lrzcUAAADdAAAADwAAAGRycy9kb3ducmV2LnhtbESPwW7CMBBE70j8g7VI3MChB1RSnAgB&#10;lUA9VNB+wBJv45R4HdkG0n59jYTU265m5u3ssuxtK67kQ+NYwWyagSCunG64VvD58Tp5BhEissbW&#10;MSn4oQBlMRwsMdfuxge6HmMtEoRDjgpMjF0uZagMWQxT1xEn7ct5izGtvpba4y3BbSufsmwuLTac&#10;LhjsaG2oOh8vVsHen97Os9/ayBPv/bZ93yyC/VZqPOpXLyAi9fHf/EjvdKqfiHD/Jo0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3lrzcUAAADdAAAADwAAAAAAAAAA&#10;AAAAAAChAgAAZHJzL2Rvd25yZXYueG1sUEsFBgAAAAAEAAQA+QAAAJMDAAAAAA==&#10;" strokeweight="1pt"/>
                <v:rect id="Rectangle 14" o:spid="_x0000_s1701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LysAA&#10;AADdAAAADwAAAGRycy9kb3ducmV2LnhtbERPTYvCMBC9L/gfwgh7WxMXcbUapQiCV+su7HFoxrba&#10;TGqS1e6/N4LgbR7vc5br3rbiSj40jjWMRwoEcelMw5WG78P2YwYiRGSDrWPS8E8B1qvB2xIz4268&#10;p2sRK5FCOGSooY6xy6QMZU0Ww8h1xIk7Om8xJugraTzeUrht5adSU2mx4dRQY0ebmspz8Wc15Pmp&#10;/7kUc9wGOVN+aiamyn+1fh/2+QJEpD6+xE/3zqT5Sn3B45t0gl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xLysAAAADd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702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PfuMMA&#10;AADd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Zw5RsZ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PfuMMAAADd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703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96I8EA&#10;AADdAAAADwAAAGRycy9kb3ducmV2LnhtbERPTWvDMAy9D/ofjAq7rXbHCGlat4RCYddlG+woYi1J&#10;G8up7SXpv68Hg930eJ/aHWbbi5F86BxrWK8UCOLamY4bDR/vp6ccRIjIBnvHpOFGAQ77xcMOC+Mm&#10;fqOxio1IIRwK1NDGOBRShroli2HlBuLEfTtvMSboG2k8Tinc9vJZqUxa7Dg1tDjQsaX6Uv1YDWV5&#10;nj+v1QZPQebKZ+bFNOWX1o/LudyCiDTHf/Gf+9Wk+Upt4PebdIL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veiPBAAAA3Q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704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xFY8MA&#10;AADdAAAADwAAAGRycy9kb3ducmV2LnhtbESPQWsCMRCF74X+hzCF3mqiFLGrURZB6LWrgsdhM91d&#10;u5lsk1S3/945CN5meG/e+2a1GX2vLhRTF9jCdGJAEdfBddxYOOx3bwtQKSM77AOThX9KsFk/P62w&#10;cOHKX3SpcqMkhFOBFtqch0LrVLfkMU3CQCzad4ges6yx0S7iVcJ9r2fGzLXHjqWhxYG2LdU/1Z+3&#10;UJbn8fhbfeAu6YWJc/fumvJk7evLWC5BZRrzw3y//nSCb6bCL9/ICH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xFY8MAAADd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705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g+MAA&#10;AADdAAAADwAAAGRycy9kb3ducmV2LnhtbERP32vCMBB+H/g/hBP2tiYdQ7QapQiCr3Yb+Hg0Z1tt&#10;LjXJtP73ZjDY2318P2+1GW0vbuRD51hDnikQxLUzHTcavj53b3MQISIb7B2ThgcF2KwnLyssjLvz&#10;gW5VbEQK4VCghjbGoZAy1C1ZDJkbiBN3ct5iTNA30ni8p3Dby3elZtJix6mhxYG2LdWX6sdqKMvz&#10;+H2tFrgLcq78zHyYpjxq/TodyyWISGP8F/+59ybNV3kOv9+kE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Dg+MAAAADdAAAADwAAAAAAAAAAAAAAAACYAgAAZHJzL2Rvd25y&#10;ZXYueG1sUEsFBgAAAAAEAAQA9QAAAIU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70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+j7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8QT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En6PvwAAAN0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70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7bFM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fDVf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e2xTBAAAA3Q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7B298C" w:rsidRDefault="003A1E67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25</w:t>
                        </w:r>
                      </w:p>
                    </w:txbxContent>
                  </v:textbox>
                </v:rect>
                <v:rect id="Rectangle 21" o:spid="_x0000_s170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dDYL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aryQz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t0NgvwAAAN0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4086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01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nvP8wIAADs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4A4075"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  <w:br w:type="page"/>
      </w:r>
    </w:p>
    <w:p w:rsidR="00940912" w:rsidRPr="007B298C" w:rsidRDefault="00940912" w:rsidP="00940912">
      <w:pPr>
        <w:pStyle w:val="1"/>
        <w:ind w:left="786"/>
        <w:jc w:val="both"/>
        <w:rPr>
          <w:rFonts w:asciiTheme="minorHAnsi" w:hAnsiTheme="minorHAnsi"/>
          <w:i w:val="0"/>
          <w:sz w:val="32"/>
          <w:szCs w:val="32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0912" w:rsidTr="00813919">
        <w:tc>
          <w:tcPr>
            <w:tcW w:w="9571" w:type="dxa"/>
          </w:tcPr>
          <w:p w:rsidR="00940912" w:rsidRPr="003A1E67" w:rsidRDefault="003A1E67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  <w:t xml:space="preserve">Результат работы на языке </w:t>
            </w:r>
            <w:r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en-US" w:eastAsia="zh-CN" w:bidi="hi-IN"/>
              </w:rPr>
              <w:t>Python</w:t>
            </w:r>
          </w:p>
        </w:tc>
      </w:tr>
      <w:tr w:rsidR="00940912" w:rsidRPr="004A4075" w:rsidTr="00813919">
        <w:trPr>
          <w:trHeight w:val="12833"/>
        </w:trPr>
        <w:tc>
          <w:tcPr>
            <w:tcW w:w="9571" w:type="dxa"/>
          </w:tcPr>
          <w:p w:rsidR="00940912" w:rsidRDefault="001E5BDB" w:rsidP="00813919">
            <w:pPr>
              <w:jc w:val="left"/>
              <w:rPr>
                <w:rFonts w:asciiTheme="minorHAnsi" w:eastAsia="Noto Sans CJK SC Regular" w:hAnsiTheme="minorHAnsi" w:cs="FreeSans"/>
                <w:i w:val="0"/>
                <w:color w:val="00000A"/>
                <w:kern w:val="3"/>
                <w:lang w:val="ru-RU" w:eastAsia="zh-CN" w:bidi="hi-IN"/>
              </w:rPr>
            </w:pPr>
            <w:r>
              <w:rPr>
                <w:rFonts w:asciiTheme="minorHAnsi" w:eastAsia="Noto Sans CJK SC Regular" w:hAnsiTheme="minorHAnsi" w:cs="FreeSans"/>
                <w:i w:val="0"/>
                <w:noProof/>
                <w:color w:val="00000A"/>
                <w:kern w:val="3"/>
                <w:lang w:val="ru-RU"/>
              </w:rPr>
              <w:drawing>
                <wp:inline distT="0" distB="0" distL="0" distR="0">
                  <wp:extent cx="5640705" cy="2529205"/>
                  <wp:effectExtent l="0" t="0" r="0" b="4445"/>
                  <wp:docPr id="1157" name="Рисунок 1157" descr="C:\Users\Михаил\Desktop\Снимок экрана от 2019-10-30 00-44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Михаил\Desktop\Снимок экрана от 2019-10-30 00-44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0705" cy="252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C0D" w:rsidRDefault="00940912">
      <w:pPr>
        <w:jc w:val="left"/>
        <w:rPr>
          <w:rFonts w:asciiTheme="minorHAnsi" w:eastAsia="Noto Sans CJK SC Regular" w:hAnsiTheme="minorHAnsi" w:cs="FreeSans"/>
          <w:i w:val="0"/>
          <w:color w:val="00000A"/>
          <w:kern w:val="3"/>
          <w:lang w:val="en-US" w:eastAsia="zh-CN" w:bidi="hi-IN"/>
        </w:rPr>
      </w:pP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61F1939" wp14:editId="62175D99">
                <wp:simplePos x="0" y="0"/>
                <wp:positionH relativeFrom="column">
                  <wp:posOffset>-16510</wp:posOffset>
                </wp:positionH>
                <wp:positionV relativeFrom="paragraph">
                  <wp:posOffset>808165</wp:posOffset>
                </wp:positionV>
                <wp:extent cx="329565" cy="156845"/>
                <wp:effectExtent l="0" t="0" r="0" b="0"/>
                <wp:wrapNone/>
                <wp:docPr id="10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Пров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09" style="position:absolute;margin-left:-1.3pt;margin-top:63.65pt;width:25.95pt;height:12.3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PN7gIAAH0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proofErr w:type="gramStart"/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Пров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56E91C5" wp14:editId="6DDB0E93">
                <wp:simplePos x="0" y="0"/>
                <wp:positionH relativeFrom="column">
                  <wp:posOffset>318135</wp:posOffset>
                </wp:positionH>
                <wp:positionV relativeFrom="paragraph">
                  <wp:posOffset>768540</wp:posOffset>
                </wp:positionV>
                <wp:extent cx="988060" cy="186055"/>
                <wp:effectExtent l="0" t="0" r="2540" b="4445"/>
                <wp:wrapNone/>
                <wp:docPr id="10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EF2F6B" w:rsidRDefault="00940912" w:rsidP="00940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Талалушкина</w:t>
                            </w:r>
                            <w:proofErr w:type="spellEnd"/>
                            <w:r w:rsidRPr="00EF2F6B">
                              <w:rPr>
                                <w:rFonts w:asciiTheme="minorHAnsi" w:hAnsiTheme="minorHAnsi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 Л.В.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10" style="position:absolute;margin-left:25.05pt;margin-top:60.5pt;width:77.8pt;height:14.6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" filled="f" stroked="f" strokeweight=".25pt">
                <v:textbox inset="1pt,1pt,1pt,1pt">
                  <w:txbxContent>
                    <w:p w:rsidR="00940912" w:rsidRPr="00EF2F6B" w:rsidRDefault="00940912" w:rsidP="00940912">
                      <w:pPr>
                        <w:pStyle w:val="af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Талалу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ш</w:t>
                      </w:r>
                      <w:r w:rsidRPr="00EF2F6B">
                        <w:rPr>
                          <w:rFonts w:asciiTheme="minorHAnsi" w:hAnsiTheme="minorHAnsi"/>
                          <w:i w:val="0"/>
                          <w:sz w:val="18"/>
                          <w:szCs w:val="18"/>
                          <w:lang w:val="ru-RU"/>
                        </w:rPr>
                        <w:t>кина Л.В.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7CB1FB5" wp14:editId="168C1170">
                <wp:simplePos x="0" y="0"/>
                <wp:positionH relativeFrom="column">
                  <wp:posOffset>1633220</wp:posOffset>
                </wp:positionH>
                <wp:positionV relativeFrom="paragraph">
                  <wp:posOffset>637540</wp:posOffset>
                </wp:positionV>
                <wp:extent cx="567690" cy="147320"/>
                <wp:effectExtent l="0" t="0" r="3810" b="5080"/>
                <wp:wrapNone/>
                <wp:docPr id="10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11" style="position:absolute;margin-left:128.6pt;margin-top:50.2pt;width:44.7pt;height:11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937QIAAH0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685AF63" wp14:editId="21A61733">
                <wp:simplePos x="0" y="0"/>
                <wp:positionH relativeFrom="column">
                  <wp:posOffset>-327660</wp:posOffset>
                </wp:positionH>
                <wp:positionV relativeFrom="paragraph">
                  <wp:posOffset>625030</wp:posOffset>
                </wp:positionV>
                <wp:extent cx="329565" cy="156845"/>
                <wp:effectExtent l="0" t="0" r="0" b="0"/>
                <wp:wrapNone/>
                <wp:docPr id="10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12" style="position:absolute;margin-left:-25.8pt;margin-top:49.2pt;width:25.95pt;height:12.3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BD4B5C6" wp14:editId="2A4E5A40">
                <wp:simplePos x="0" y="0"/>
                <wp:positionH relativeFrom="column">
                  <wp:posOffset>395605</wp:posOffset>
                </wp:positionH>
                <wp:positionV relativeFrom="paragraph">
                  <wp:posOffset>632460</wp:posOffset>
                </wp:positionV>
                <wp:extent cx="751840" cy="156845"/>
                <wp:effectExtent l="0" t="0" r="0" b="0"/>
                <wp:wrapNone/>
                <wp:docPr id="10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Карпов М.О.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713" style="position:absolute;margin-left:31.15pt;margin-top:49.8pt;width:59.2pt;height:12.35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yJM7gIAAH0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Карпов М.О.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AE923B1" wp14:editId="7D0AF9FD">
                <wp:simplePos x="0" y="0"/>
                <wp:positionH relativeFrom="column">
                  <wp:posOffset>1637030</wp:posOffset>
                </wp:positionH>
                <wp:positionV relativeFrom="paragraph">
                  <wp:posOffset>810705</wp:posOffset>
                </wp:positionV>
                <wp:extent cx="577215" cy="149860"/>
                <wp:effectExtent l="0" t="0" r="0" b="2540"/>
                <wp:wrapNone/>
                <wp:docPr id="10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31.10.19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714" style="position:absolute;margin-left:128.9pt;margin-top:63.85pt;width:45.45pt;height:11.8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iw7gIAAH0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31.10.19</w:t>
                      </w:r>
                    </w:p>
                  </w:txbxContent>
                </v:textbox>
              </v:rect>
            </w:pict>
          </mc:Fallback>
        </mc:AlternateContent>
      </w:r>
      <w:r w:rsidRPr="003F5C0D">
        <w:rPr>
          <w:rFonts w:asciiTheme="minorHAnsi" w:eastAsia="Noto Sans CJK SC Regular" w:hAnsiTheme="minorHAnsi" w:cs="FreeSans"/>
          <w:i w:val="0"/>
          <w:noProof/>
          <w:color w:val="00000A"/>
          <w:kern w:val="3"/>
          <w:lang w:val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25640F" wp14:editId="1A7C64C0">
                <wp:simplePos x="0" y="0"/>
                <wp:positionH relativeFrom="column">
                  <wp:posOffset>-19050</wp:posOffset>
                </wp:positionH>
                <wp:positionV relativeFrom="paragraph">
                  <wp:posOffset>625665</wp:posOffset>
                </wp:positionV>
                <wp:extent cx="329565" cy="156845"/>
                <wp:effectExtent l="0" t="0" r="0" b="0"/>
                <wp:wrapNone/>
                <wp:docPr id="10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0912" w:rsidRPr="00375540" w:rsidRDefault="00940912" w:rsidP="00940912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554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Вып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715" style="position:absolute;margin-left:-1.5pt;margin-top:49.25pt;width:25.95pt;height:12.3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" filled="f" stroked="f" strokeweight=".25pt">
                <v:textbox inset="1pt,1pt,1pt,1pt">
                  <w:txbxContent>
                    <w:p w:rsidR="00940912" w:rsidRPr="00375540" w:rsidRDefault="00940912" w:rsidP="00940912">
                      <w:pPr>
                        <w:pStyle w:val="af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37554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Вып</w:t>
                      </w:r>
                    </w:p>
                  </w:txbxContent>
                </v:textbox>
              </v:rect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g">
            <w:drawing>
              <wp:anchor distT="0" distB="0" distL="114300" distR="114300" simplePos="0" relativeHeight="251950080" behindDoc="0" locked="1" layoutInCell="0" allowOverlap="1" wp14:anchorId="3131D04D" wp14:editId="5F10D670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0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2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6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7" name="Line 6"/>
                        <wps:cNvCnPr/>
                        <wps:spPr bwMode="auto">
                          <a:xfrm>
                            <a:off x="2012" y="18941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8" name="Line 7"/>
                        <wps:cNvCnPr/>
                        <wps:spPr bwMode="auto">
                          <a:xfrm>
                            <a:off x="4896" y="18977"/>
                            <a:ext cx="0" cy="1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9" name="Line 8"/>
                        <wps:cNvCnPr/>
                        <wps:spPr bwMode="auto">
                          <a:xfrm>
                            <a:off x="6014" y="18958"/>
                            <a:ext cx="29" cy="10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0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1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4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79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№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" y="1933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79"/>
                            <a:ext cx="23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Ф.И.О.</w:t>
                              </w: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96" y="19660"/>
                            <a:ext cx="126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Под</w:t>
                              </w:r>
                              <w:proofErr w:type="spellEnd"/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43" y="19698"/>
                            <a:ext cx="156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7B298C" w:rsidRDefault="003A1E67" w:rsidP="0094091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0912" w:rsidRPr="00375540" w:rsidRDefault="00940912" w:rsidP="00940912">
                              <w:pPr>
                                <w:pStyle w:val="ab"/>
                                <w:jc w:val="center"/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</w:pPr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ЛР по «Численным методам</w:t>
                              </w:r>
                              <w:proofErr w:type="gramStart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»-</w:t>
                              </w:r>
                              <w:proofErr w:type="gramEnd"/>
                              <w:r w:rsidRPr="00375540">
                                <w:rPr>
                                  <w:rFonts w:asciiTheme="minorHAnsi" w:hAnsiTheme="minorHAnsi"/>
                                  <w:szCs w:val="28"/>
                                  <w:lang w:val="ru-RU"/>
                                </w:rPr>
                                <w:t>НГТУ-(17-ПМ)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716" style="position:absolute;margin-left:57pt;margin-top:19.5pt;width:518.8pt;height:802.3pt;z-index:2519500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" o:allowincell="f">
                <v:rect id="Rectangle 3" o:spid="_x0000_s17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XMA8MA&#10;AADdAAAADwAAAGRycy9kb3ducmV2LnhtbERPS2rDMBDdB3IHMYHuErmmlNiNEuyCoauSujnAYE1t&#10;E2vkWvKnPX1UKGQ3j/edw2kxnZhocK1lBY+7CARxZXXLtYLLZ7Hdg3AeWWNnmRT8kIPTcb06YKrt&#10;zB80lb4WIYRdigoa7/tUSlc1ZNDtbE8cuC87GPQBDrXUA84h3HQyjqJnabDl0NBgT68NVddyNAqu&#10;fpnes7r8LZJLnlTnPJvH70yph82SvYDwtPi7+N/9psP8KH6Cv2/CCfJ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XMA8MAAADdAAAADwAAAAAAAAAAAAAAAACYAgAAZHJzL2Rv&#10;d25yZXYueG1sUEsFBgAAAAAEAAQA9QAAAIgDAAAAAA==&#10;" filled="f" strokeweight="2pt"/>
                <v:line id="Line 4" o:spid="_x0000_s17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vPM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0B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288wvgAAAN0AAAAPAAAAAAAAAAAAAAAAAKEC&#10;AABkcnMvZG93bnJldi54bWxQSwUGAAAAAAQABAD5AAAAjAMAAAAA&#10;" strokeweight="2pt"/>
                <v:line id="Line 5" o:spid="_x0000_s17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lRR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0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CVFHvgAAAN0AAAAPAAAAAAAAAAAAAAAAAKEC&#10;AABkcnMvZG93bnJldi54bWxQSwUGAAAAAAQABAD5AAAAjAMAAAAA&#10;" strokeweight="2pt"/>
                <v:line id="Line 6" o:spid="_x0000_s1720" style="position:absolute;visibility:visible;mso-wrap-style:square" from="2012,18941" to="201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X03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/G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UX03L8AAADdAAAADwAAAAAAAAAAAAAAAACh&#10;AgAAZHJzL2Rvd25yZXYueG1sUEsFBgAAAAAEAAQA+QAAAI0DAAAAAA==&#10;" strokeweight="2pt"/>
                <v:line id="Line 7" o:spid="_x0000_s1721" style="position:absolute;visibility:visible;mso-wrap-style:square" from="4896,18977" to="489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grsIAAADd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U/mQuufCMj6O0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pgrsIAAADdAAAADwAAAAAAAAAAAAAA&#10;AAChAgAAZHJzL2Rvd25yZXYueG1sUEsFBgAAAAAEAAQA+QAAAJADAAAAAA==&#10;" strokeweight="2pt"/>
                <v:line id="Line 8" o:spid="_x0000_s1722" style="position:absolute;visibility:visible;mso-wrap-style:square" from="6014,18958" to="604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bFN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x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lsU1vgAAAN0AAAAPAAAAAAAAAAAAAAAAAKEC&#10;AABkcnMvZG93bnJldi54bWxQSwUGAAAAAAQABAD5AAAAjAMAAAAA&#10;" strokeweight="2pt"/>
                <v:line id="Line 9" o:spid="_x0000_s17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X6dc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J9/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1+nXDAAAA3QAAAA8AAAAAAAAAAAAA&#10;AAAAoQIAAGRycy9kb3ducmV2LnhtbFBLBQYAAAAABAAEAPkAAACRAwAAAAA=&#10;" strokeweight="2pt"/>
                <v:line id="Line 10" o:spid="_x0000_s17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f7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JC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OV/uvgAAAN0AAAAPAAAAAAAAAAAAAAAAAKEC&#10;AABkcnMvZG93bnJldi54bWxQSwUGAAAAAAQABAD5AAAAjAMAAAAA&#10;" strokeweight="2pt"/>
                <v:line id="Line 11" o:spid="_x0000_s17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6nc8MAAADdAAAADwAAAGRycy9kb3ducmV2LnhtbERPzWoCMRC+C32HMAVvNauFoqvZpbQW&#10;lB5E2wcYN+Nm62ayJFG3Pr0pFLzNx/c7i7K3rTiTD41jBeNRBoK4crrhWsH318fTFESIyBpbx6Tg&#10;lwKUxcNggbl2F97SeRdrkUI45KjAxNjlUobKkMUwch1x4g7OW4wJ+lpqj5cUbls5ybIXabHh1GCw&#10;ozdD1XF3sgrWfv95HF9rI/e89st28z4L9kep4WP/OgcRqY938b97pdP87HkCf9+kE2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up3PDAAAA3QAAAA8AAAAAAAAAAAAA&#10;AAAAoQIAAGRycy9kb3ducmV2LnhtbFBLBQYAAAAABAAEAPkAAACRAwAAAAA=&#10;" strokeweight="1pt"/>
                <v:line id="Line 12" o:spid="_x0000_s17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dkA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J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p2QCvgAAAN0AAAAPAAAAAAAAAAAAAAAAAKEC&#10;AABkcnMvZG93bnJldi54bWxQSwUGAAAAAAQABAD5AAAAjAMAAAAA&#10;" strokeweight="2pt"/>
                <v:line id="Line 13" o:spid="_x0000_s17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uanMMAAADdAAAADwAAAGRycy9kb3ducmV2LnhtbERPzWoCMRC+C32HMEJvNasVqatRim1B&#10;6aF06wOMm3GzupksSaqrT98IBW/z8f3OfNnZRpzIh9qxguEgA0FcOl1zpWD78/H0AiJEZI2NY1Jw&#10;oQDLxUNvjrl2Z/6mUxErkUI45KjAxNjmUobSkMUwcC1x4vbOW4wJ+kpqj+cUbhs5yrKJtFhzajDY&#10;0spQeSx+rYKN330eh9fKyB1v/Hvz9TYN9qDUY797nYGI1MW7+N+91ml+9jy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LmpzDAAAA3QAAAA8AAAAAAAAAAAAA&#10;AAAAoQIAAGRycy9kb3ducmV2LnhtbFBLBQYAAAAABAAEAPkAAACRAwAAAAA=&#10;" strokeweight="1pt"/>
                <v:rect id="Rectangle 14" o:spid="_x0000_s172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66m8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X83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OupvBAAAA3Q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№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729" style="position:absolute;left:29;top:19338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k7M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9VL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cJOzBAAAA3Q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6" o:spid="_x0000_s1730" style="position:absolute;left:2267;top:19679;width:23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Bd8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quXFf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gXfBAAAA3Q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Ф.И.О.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731" style="position:absolute;left:4896;top:19660;width:126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VBcQA&#10;AADdAAAADwAAAGRycy9kb3ducmV2LnhtbESPT2/CMAzF70h8h8iTdoNkf4RYIaBqEtKuKyDtaDWm&#10;LTROSTLovv18mLSbrff83s/r7eh7daOYusAWnuYGFHEdXMeNhcN+N1uCShnZYR+YLPxQgu1mOllj&#10;4cKdP+lW5UZJCKcCLbQ5D4XWqW7JY5qHgVi0U4ges6yx0S7iXcJ9r5+NWWiPHUtDiwO9t1Rfqm9v&#10;oSzP4/FaveEu6aWJC/fqmvLL2seHsVyByjTmf/Pf9YcTfPMiuPKNj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FQXEAAAA3QAAAA8AAAAAAAAAAAAAAAAAmAIAAGRycy9k&#10;b3ducmV2LnhtbFBLBQYAAAAABAAEAPUAAACJ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Под</w:t>
                        </w:r>
                        <w:r w:rsidRPr="00375540"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п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732" style="position:absolute;left:6043;top:19698;width:1561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wnsEA&#10;AADdAAAADwAAAGRycy9kb3ducmV2LnhtbERP32vCMBB+H/g/hBP2NpPpEO2aShEEX+0m+Hg0Z9ut&#10;udQkavffm8Fgb/fx/bx8M9pe3MiHzrGG15kCQVw703Gj4fNj97ICESKywd4xafihAJti8pRjZtyd&#10;D3SrYiNSCIcMNbQxDpmUoW7JYpi5gThxZ+ctxgR9I43Hewq3vZwrtZQWO04NLQ60ban+rq5WQ1l+&#10;jcdLtcZdkCvll+bNNOVJ6+fpWL6DiDTGf/Gfe2/SfLVY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DsJ7BAAAA3Q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7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9qfsMA&#10;AADdAAAADwAAAGRycy9kb3ducmV2LnhtbESPQWsCMRCF74X+hzCF3mrSImJXoyyC4NVVweOwme6u&#10;3UzWJNXtv+8cCt5meG/e+2a5Hn2vbhRTF9jC+8SAIq6D67ixcDxs3+agUkZ22AcmC7+UYL16flpi&#10;4cKd93SrcqMkhFOBFtqch0LrVLfkMU3CQCzaV4ges6yx0S7iXcJ9rz+MmWmPHUtDiwNtWqq/qx9v&#10;oSwv4+lafeI26bmJMzd1TXm29vVlLBegMo35Yf6/3jnBN1Phl29kB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9qfsMAAADdAAAADwAAAAAAAAAAAAAAAACYAgAAZHJzL2Rv&#10;d25yZXYueG1sUEsFBgAAAAAEAAQA9QAAAIgDAAAAAA=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7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PP5b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ar2QT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8/lvwAAAN0AAAAPAAAAAAAAAAAAAAAAAJgCAABkcnMvZG93bnJl&#10;di54bWxQSwUGAAAAAAQABAD1AAAAhAMAAAAA&#10;" filled="f" stroked="f" strokeweight=".25pt">
                  <v:textbox inset="1pt,1pt,1pt,1pt">
                    <w:txbxContent>
                      <w:p w:rsidR="00940912" w:rsidRPr="007B298C" w:rsidRDefault="003A1E67" w:rsidP="00940912">
                        <w:pPr>
                          <w:pStyle w:val="ab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26</w:t>
                        </w:r>
                      </w:p>
                    </w:txbxContent>
                  </v:textbox>
                </v:rect>
                <v:rect id="Rectangle 21" o:spid="_x0000_s17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FRks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1W2gd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hUZLBAAAA3QAAAA8AAAAAAAAAAAAAAAAAmAIAAGRycy9kb3du&#10;cmV2LnhtbFBLBQYAAAAABAAEAPUAAACGAwAAAAA=&#10;" filled="f" stroked="f" strokeweight=".25pt">
                  <v:textbox inset="1pt,1pt,1pt,1pt">
                    <w:txbxContent>
                      <w:p w:rsidR="00940912" w:rsidRPr="00375540" w:rsidRDefault="00940912" w:rsidP="00940912">
                        <w:pPr>
                          <w:pStyle w:val="ab"/>
                          <w:jc w:val="center"/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</w:pPr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ЛР по «Численным методам</w:t>
                        </w:r>
                        <w:proofErr w:type="gramStart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»-</w:t>
                        </w:r>
                        <w:proofErr w:type="gramEnd"/>
                        <w:r w:rsidRPr="00375540">
                          <w:rPr>
                            <w:rFonts w:asciiTheme="minorHAnsi" w:hAnsiTheme="minorHAnsi"/>
                            <w:szCs w:val="28"/>
                            <w:lang w:val="ru-RU"/>
                          </w:rPr>
                          <w:t>НГТУ-(17-ПМ)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C298E">
        <w:rPr>
          <w:rFonts w:asciiTheme="minorHAnsi" w:hAnsiTheme="minorHAnsi"/>
          <w:i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951104" behindDoc="0" locked="1" layoutInCell="0" allowOverlap="1" wp14:anchorId="23FF76EF" wp14:editId="1A82660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04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6.7pt;margin-top:19.85pt;width:518.8pt;height:802.3pt;z-index:25195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LJ9AIAADs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sectPr w:rsidR="003F5C0D" w:rsidSect="00375540">
      <w:pgSz w:w="11907" w:h="16840" w:code="9"/>
      <w:pgMar w:top="907" w:right="851" w:bottom="175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38D" w:rsidRDefault="003E538D" w:rsidP="004C298E">
      <w:r>
        <w:separator/>
      </w:r>
    </w:p>
  </w:endnote>
  <w:endnote w:type="continuationSeparator" w:id="0">
    <w:p w:rsidR="003E538D" w:rsidRDefault="003E538D" w:rsidP="004C2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38D" w:rsidRDefault="003E538D" w:rsidP="004C298E">
      <w:r>
        <w:separator/>
      </w:r>
    </w:p>
  </w:footnote>
  <w:footnote w:type="continuationSeparator" w:id="0">
    <w:p w:rsidR="003E538D" w:rsidRDefault="003E538D" w:rsidP="004C2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47C0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76" w:hanging="360"/>
      </w:pPr>
    </w:lvl>
    <w:lvl w:ilvl="2" w:tplc="0419001B" w:tentative="1">
      <w:start w:val="1"/>
      <w:numFmt w:val="lowerRoman"/>
      <w:lvlText w:val="%3."/>
      <w:lvlJc w:val="right"/>
      <w:pPr>
        <w:ind w:left="6696" w:hanging="180"/>
      </w:pPr>
    </w:lvl>
    <w:lvl w:ilvl="3" w:tplc="0419000F" w:tentative="1">
      <w:start w:val="1"/>
      <w:numFmt w:val="decimal"/>
      <w:lvlText w:val="%4."/>
      <w:lvlJc w:val="left"/>
      <w:pPr>
        <w:ind w:left="7416" w:hanging="360"/>
      </w:pPr>
    </w:lvl>
    <w:lvl w:ilvl="4" w:tplc="04190019" w:tentative="1">
      <w:start w:val="1"/>
      <w:numFmt w:val="lowerLetter"/>
      <w:lvlText w:val="%5."/>
      <w:lvlJc w:val="left"/>
      <w:pPr>
        <w:ind w:left="8136" w:hanging="360"/>
      </w:pPr>
    </w:lvl>
    <w:lvl w:ilvl="5" w:tplc="0419001B" w:tentative="1">
      <w:start w:val="1"/>
      <w:numFmt w:val="lowerRoman"/>
      <w:lvlText w:val="%6."/>
      <w:lvlJc w:val="right"/>
      <w:pPr>
        <w:ind w:left="8856" w:hanging="180"/>
      </w:pPr>
    </w:lvl>
    <w:lvl w:ilvl="6" w:tplc="0419000F" w:tentative="1">
      <w:start w:val="1"/>
      <w:numFmt w:val="decimal"/>
      <w:lvlText w:val="%7."/>
      <w:lvlJc w:val="left"/>
      <w:pPr>
        <w:ind w:left="9576" w:hanging="360"/>
      </w:pPr>
    </w:lvl>
    <w:lvl w:ilvl="7" w:tplc="04190019" w:tentative="1">
      <w:start w:val="1"/>
      <w:numFmt w:val="lowerLetter"/>
      <w:lvlText w:val="%8."/>
      <w:lvlJc w:val="left"/>
      <w:pPr>
        <w:ind w:left="10296" w:hanging="360"/>
      </w:pPr>
    </w:lvl>
    <w:lvl w:ilvl="8" w:tplc="0419001B" w:tentative="1">
      <w:start w:val="1"/>
      <w:numFmt w:val="lowerRoman"/>
      <w:lvlText w:val="%9."/>
      <w:lvlJc w:val="right"/>
      <w:pPr>
        <w:ind w:left="11016" w:hanging="180"/>
      </w:pPr>
    </w:lvl>
  </w:abstractNum>
  <w:abstractNum w:abstractNumId="1">
    <w:nsid w:val="147B69D2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15F97"/>
    <w:multiLevelType w:val="hybridMultilevel"/>
    <w:tmpl w:val="EEAE1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42EF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83AB0"/>
    <w:multiLevelType w:val="hybridMultilevel"/>
    <w:tmpl w:val="87404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778AC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D5DDA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7524C"/>
    <w:multiLevelType w:val="hybridMultilevel"/>
    <w:tmpl w:val="EBB04F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F32E7"/>
    <w:multiLevelType w:val="hybridMultilevel"/>
    <w:tmpl w:val="EEAE1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11B72"/>
    <w:multiLevelType w:val="hybridMultilevel"/>
    <w:tmpl w:val="EEAE1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C946BA"/>
    <w:multiLevelType w:val="hybridMultilevel"/>
    <w:tmpl w:val="E356075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697"/>
    <w:rsid w:val="00072623"/>
    <w:rsid w:val="00095466"/>
    <w:rsid w:val="000A68DC"/>
    <w:rsid w:val="000C5FD8"/>
    <w:rsid w:val="001E5BDB"/>
    <w:rsid w:val="00220A5F"/>
    <w:rsid w:val="00241A0F"/>
    <w:rsid w:val="00332AC3"/>
    <w:rsid w:val="00375540"/>
    <w:rsid w:val="003A1E67"/>
    <w:rsid w:val="003E538D"/>
    <w:rsid w:val="003F5C0D"/>
    <w:rsid w:val="004A4075"/>
    <w:rsid w:val="004C298E"/>
    <w:rsid w:val="004F251B"/>
    <w:rsid w:val="006234F8"/>
    <w:rsid w:val="006401E5"/>
    <w:rsid w:val="00664697"/>
    <w:rsid w:val="006F330F"/>
    <w:rsid w:val="00747305"/>
    <w:rsid w:val="007A0B24"/>
    <w:rsid w:val="007B298C"/>
    <w:rsid w:val="007F7D1E"/>
    <w:rsid w:val="0083371C"/>
    <w:rsid w:val="008D03F0"/>
    <w:rsid w:val="00940912"/>
    <w:rsid w:val="00AC5196"/>
    <w:rsid w:val="00B66961"/>
    <w:rsid w:val="00B74503"/>
    <w:rsid w:val="00C920BC"/>
    <w:rsid w:val="00D34E5F"/>
    <w:rsid w:val="00D35E7B"/>
    <w:rsid w:val="00E3120A"/>
    <w:rsid w:val="00EF2F6B"/>
    <w:rsid w:val="00F51F56"/>
    <w:rsid w:val="00F6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character" w:styleId="ae">
    <w:name w:val="Hyperlink"/>
    <w:uiPriority w:val="99"/>
    <w:unhideWhenUsed/>
    <w:rsid w:val="00B74503"/>
    <w:rPr>
      <w:color w:val="0000FF"/>
      <w:u w:val="single"/>
    </w:rPr>
  </w:style>
  <w:style w:type="character" w:customStyle="1" w:styleId="af">
    <w:name w:val="Без интервала Знак"/>
    <w:link w:val="af0"/>
    <w:uiPriority w:val="1"/>
    <w:locked/>
    <w:rsid w:val="00B74503"/>
    <w:rPr>
      <w:rFonts w:ascii="Liberation Serif" w:eastAsia="Noto Sans CJK SC Regular" w:hAnsi="Liberation Serif" w:cs="FreeSans"/>
      <w:color w:val="00000A"/>
      <w:kern w:val="3"/>
      <w:sz w:val="24"/>
      <w:lang w:eastAsia="zh-CN" w:bidi="hi-IN"/>
    </w:rPr>
  </w:style>
  <w:style w:type="paragraph" w:styleId="af0">
    <w:name w:val="No Spacing"/>
    <w:link w:val="af"/>
    <w:uiPriority w:val="1"/>
    <w:qFormat/>
    <w:rsid w:val="00B74503"/>
    <w:pPr>
      <w:suppressAutoHyphens/>
      <w:autoSpaceDN w:val="0"/>
    </w:pPr>
    <w:rPr>
      <w:rFonts w:ascii="Liberation Serif" w:eastAsia="Noto Sans CJK SC Regular" w:hAnsi="Liberation Serif" w:cs="FreeSans"/>
      <w:color w:val="00000A"/>
      <w:kern w:val="3"/>
      <w:sz w:val="24"/>
      <w:lang w:eastAsia="zh-CN" w:bidi="hi-IN"/>
    </w:rPr>
  </w:style>
  <w:style w:type="paragraph" w:styleId="af1">
    <w:name w:val="Balloon Text"/>
    <w:basedOn w:val="a"/>
    <w:link w:val="af2"/>
    <w:rsid w:val="00B7450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B74503"/>
    <w:rPr>
      <w:rFonts w:ascii="Tahoma" w:hAnsi="Tahoma" w:cs="Tahoma"/>
      <w:i/>
      <w:sz w:val="16"/>
      <w:szCs w:val="16"/>
      <w:lang w:val="uk-UA"/>
    </w:rPr>
  </w:style>
  <w:style w:type="character" w:styleId="af3">
    <w:name w:val="Emphasis"/>
    <w:basedOn w:val="a0"/>
    <w:qFormat/>
    <w:rsid w:val="00B74503"/>
    <w:rPr>
      <w:i/>
      <w:iCs/>
    </w:rPr>
  </w:style>
  <w:style w:type="paragraph" w:styleId="af4">
    <w:name w:val="List Paragraph"/>
    <w:basedOn w:val="a"/>
    <w:uiPriority w:val="34"/>
    <w:qFormat/>
    <w:rsid w:val="00D35E7B"/>
    <w:pPr>
      <w:ind w:left="720"/>
      <w:contextualSpacing/>
    </w:pPr>
  </w:style>
  <w:style w:type="table" w:styleId="af5">
    <w:name w:val="Table Grid"/>
    <w:basedOn w:val="a1"/>
    <w:rsid w:val="008D0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3F5C0D"/>
  </w:style>
  <w:style w:type="character" w:customStyle="1" w:styleId="pl-s">
    <w:name w:val="pl-s"/>
    <w:basedOn w:val="a0"/>
    <w:rsid w:val="003F5C0D"/>
  </w:style>
  <w:style w:type="character" w:customStyle="1" w:styleId="pl-pds">
    <w:name w:val="pl-pds"/>
    <w:basedOn w:val="a0"/>
    <w:rsid w:val="003F5C0D"/>
  </w:style>
  <w:style w:type="character" w:customStyle="1" w:styleId="pl-en">
    <w:name w:val="pl-en"/>
    <w:basedOn w:val="a0"/>
    <w:rsid w:val="003F5C0D"/>
  </w:style>
  <w:style w:type="character" w:customStyle="1" w:styleId="pl-c1">
    <w:name w:val="pl-c1"/>
    <w:basedOn w:val="a0"/>
    <w:rsid w:val="003F5C0D"/>
  </w:style>
  <w:style w:type="character" w:styleId="af6">
    <w:name w:val="Strong"/>
    <w:basedOn w:val="a0"/>
    <w:uiPriority w:val="22"/>
    <w:qFormat/>
    <w:rsid w:val="003A1E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character" w:styleId="ae">
    <w:name w:val="Hyperlink"/>
    <w:uiPriority w:val="99"/>
    <w:unhideWhenUsed/>
    <w:rsid w:val="00B74503"/>
    <w:rPr>
      <w:color w:val="0000FF"/>
      <w:u w:val="single"/>
    </w:rPr>
  </w:style>
  <w:style w:type="character" w:customStyle="1" w:styleId="af">
    <w:name w:val="Без интервала Знак"/>
    <w:link w:val="af0"/>
    <w:uiPriority w:val="1"/>
    <w:locked/>
    <w:rsid w:val="00B74503"/>
    <w:rPr>
      <w:rFonts w:ascii="Liberation Serif" w:eastAsia="Noto Sans CJK SC Regular" w:hAnsi="Liberation Serif" w:cs="FreeSans"/>
      <w:color w:val="00000A"/>
      <w:kern w:val="3"/>
      <w:sz w:val="24"/>
      <w:lang w:eastAsia="zh-CN" w:bidi="hi-IN"/>
    </w:rPr>
  </w:style>
  <w:style w:type="paragraph" w:styleId="af0">
    <w:name w:val="No Spacing"/>
    <w:link w:val="af"/>
    <w:uiPriority w:val="1"/>
    <w:qFormat/>
    <w:rsid w:val="00B74503"/>
    <w:pPr>
      <w:suppressAutoHyphens/>
      <w:autoSpaceDN w:val="0"/>
    </w:pPr>
    <w:rPr>
      <w:rFonts w:ascii="Liberation Serif" w:eastAsia="Noto Sans CJK SC Regular" w:hAnsi="Liberation Serif" w:cs="FreeSans"/>
      <w:color w:val="00000A"/>
      <w:kern w:val="3"/>
      <w:sz w:val="24"/>
      <w:lang w:eastAsia="zh-CN" w:bidi="hi-IN"/>
    </w:rPr>
  </w:style>
  <w:style w:type="paragraph" w:styleId="af1">
    <w:name w:val="Balloon Text"/>
    <w:basedOn w:val="a"/>
    <w:link w:val="af2"/>
    <w:rsid w:val="00B7450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B74503"/>
    <w:rPr>
      <w:rFonts w:ascii="Tahoma" w:hAnsi="Tahoma" w:cs="Tahoma"/>
      <w:i/>
      <w:sz w:val="16"/>
      <w:szCs w:val="16"/>
      <w:lang w:val="uk-UA"/>
    </w:rPr>
  </w:style>
  <w:style w:type="character" w:styleId="af3">
    <w:name w:val="Emphasis"/>
    <w:basedOn w:val="a0"/>
    <w:qFormat/>
    <w:rsid w:val="00B74503"/>
    <w:rPr>
      <w:i/>
      <w:iCs/>
    </w:rPr>
  </w:style>
  <w:style w:type="paragraph" w:styleId="af4">
    <w:name w:val="List Paragraph"/>
    <w:basedOn w:val="a"/>
    <w:uiPriority w:val="34"/>
    <w:qFormat/>
    <w:rsid w:val="00D35E7B"/>
    <w:pPr>
      <w:ind w:left="720"/>
      <w:contextualSpacing/>
    </w:pPr>
  </w:style>
  <w:style w:type="table" w:styleId="af5">
    <w:name w:val="Table Grid"/>
    <w:basedOn w:val="a1"/>
    <w:rsid w:val="008D0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3F5C0D"/>
  </w:style>
  <w:style w:type="character" w:customStyle="1" w:styleId="pl-s">
    <w:name w:val="pl-s"/>
    <w:basedOn w:val="a0"/>
    <w:rsid w:val="003F5C0D"/>
  </w:style>
  <w:style w:type="character" w:customStyle="1" w:styleId="pl-pds">
    <w:name w:val="pl-pds"/>
    <w:basedOn w:val="a0"/>
    <w:rsid w:val="003F5C0D"/>
  </w:style>
  <w:style w:type="character" w:customStyle="1" w:styleId="pl-en">
    <w:name w:val="pl-en"/>
    <w:basedOn w:val="a0"/>
    <w:rsid w:val="003F5C0D"/>
  </w:style>
  <w:style w:type="character" w:customStyle="1" w:styleId="pl-c1">
    <w:name w:val="pl-c1"/>
    <w:basedOn w:val="a0"/>
    <w:rsid w:val="003F5C0D"/>
  </w:style>
  <w:style w:type="character" w:styleId="af6">
    <w:name w:val="Strong"/>
    <w:basedOn w:val="a0"/>
    <w:uiPriority w:val="22"/>
    <w:qFormat/>
    <w:rsid w:val="003A1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0;&#1093;&#1072;&#1080;&#1083;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175</TotalTime>
  <Pages>26</Pages>
  <Words>2592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18</cp:revision>
  <cp:lastPrinted>2019-10-30T00:52:00Z</cp:lastPrinted>
  <dcterms:created xsi:type="dcterms:W3CDTF">2019-10-29T21:52:00Z</dcterms:created>
  <dcterms:modified xsi:type="dcterms:W3CDTF">2019-10-30T01:09:00Z</dcterms:modified>
</cp:coreProperties>
</file>